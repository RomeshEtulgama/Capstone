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A0D94" w14:textId="0A94FA06" w:rsidR="00E81978" w:rsidRDefault="000054B5">
      <w:pPr>
        <w:pStyle w:val="Title"/>
      </w:pPr>
      <w:sdt>
        <w:sdtPr>
          <w:alias w:val="Title:"/>
          <w:tag w:val="Title:"/>
          <w:id w:val="726351117"/>
          <w:placeholder>
            <w:docPart w:val="BFE1A004E0F84927AAB95E2DE1B7182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731FB">
            <w:t>Book-Keeping Web Application</w:t>
          </w:r>
        </w:sdtContent>
      </w:sdt>
    </w:p>
    <w:p w14:paraId="42D7AF12" w14:textId="1B057DE6" w:rsidR="00B823AA" w:rsidRDefault="007731FB" w:rsidP="00B823AA">
      <w:pPr>
        <w:pStyle w:val="Title2"/>
      </w:pPr>
      <w:r>
        <w:t>Romesh Etulgama (2016521460535)</w:t>
      </w:r>
    </w:p>
    <w:p w14:paraId="6679F270" w14:textId="7AB565E6" w:rsidR="007731FB" w:rsidRDefault="007731FB" w:rsidP="00B823AA">
      <w:pPr>
        <w:pStyle w:val="Title2"/>
      </w:pPr>
      <w:r>
        <w:t xml:space="preserve">Under supervision of Mr. Li </w:t>
      </w:r>
      <w:proofErr w:type="spellStart"/>
      <w:r>
        <w:t>Chuan</w:t>
      </w:r>
      <w:proofErr w:type="spellEnd"/>
    </w:p>
    <w:p w14:paraId="67642A3E" w14:textId="43DBE8AC" w:rsidR="00E81978" w:rsidRDefault="007731FB" w:rsidP="00B823AA">
      <w:pPr>
        <w:pStyle w:val="Title2"/>
      </w:pPr>
      <w:r>
        <w:t>Sichuan University</w:t>
      </w:r>
    </w:p>
    <w:p w14:paraId="08B56B29" w14:textId="4583F8D0" w:rsidR="00E81978" w:rsidRDefault="007731FB">
      <w:pPr>
        <w:pStyle w:val="Title"/>
      </w:pPr>
      <w:r>
        <w:t>Software Engineering</w:t>
      </w:r>
    </w:p>
    <w:p w14:paraId="32DCC72E" w14:textId="1AA2D15A" w:rsidR="00E81978" w:rsidRDefault="007731FB" w:rsidP="00B823AA">
      <w:pPr>
        <w:pStyle w:val="Title2"/>
      </w:pPr>
      <w:r>
        <w:t>Software Collage</w:t>
      </w:r>
    </w:p>
    <w:p w14:paraId="7346373E" w14:textId="2D006BD0" w:rsidR="007731FB" w:rsidRDefault="007731FB" w:rsidP="00B823AA">
      <w:pPr>
        <w:pStyle w:val="Title2"/>
      </w:pPr>
      <w:r>
        <w:t>2016</w:t>
      </w:r>
    </w:p>
    <w:sdt>
      <w:sdtPr>
        <w:alias w:val="Abstract:"/>
        <w:tag w:val="Abstract:"/>
        <w:id w:val="202146031"/>
        <w:placeholder>
          <w:docPart w:val="C1EF6F107A4A4D938A93F8F1DAEAD6D2"/>
        </w:placeholder>
        <w:temporary/>
        <w:showingPlcHdr/>
        <w15:appearance w15:val="hidden"/>
      </w:sdtPr>
      <w:sdtEndPr/>
      <w:sdtContent>
        <w:p w14:paraId="5AD20DE5" w14:textId="77777777" w:rsidR="00E81978" w:rsidRDefault="005D3A03">
          <w:pPr>
            <w:pStyle w:val="SectionTitle"/>
          </w:pPr>
          <w:r>
            <w:t>Abstract</w:t>
          </w:r>
        </w:p>
      </w:sdtContent>
    </w:sdt>
    <w:p w14:paraId="476BF065" w14:textId="198A4E5A" w:rsidR="00E81978" w:rsidRDefault="00DB5266">
      <w:pPr>
        <w:pStyle w:val="NoSpacing"/>
      </w:pPr>
      <w:bookmarkStart w:id="0" w:name="_Hlk38828894"/>
      <w:r>
        <w:t>This report describes the project development of the Bookkeeping web application that was developed to manage the daily transactions and manage the clients, inventories, sales, accounts more efficiently. This application is mainly used by the manager</w:t>
      </w:r>
      <w:r w:rsidR="00133B26">
        <w:t xml:space="preserve"> and the CEO of the company. Manager is able to manage the suppliers, inventories, production, sales and financial transactions in the company as well as the factory itself. Besides that, the application allows the user to generate various kinds of reports such as client information, historical reports plus reliable forecasts to help the entrepreneurs make better decisions.</w:t>
      </w:r>
      <w:r w:rsidR="00612A6F">
        <w:t xml:space="preserve"> </w:t>
      </w:r>
    </w:p>
    <w:p w14:paraId="69ECA3C4" w14:textId="10FB2F6A" w:rsidR="00612A6F" w:rsidRDefault="00612A6F">
      <w:pPr>
        <w:pStyle w:val="NoSpacing"/>
      </w:pPr>
      <w:r>
        <w:t xml:space="preserve">The methodology I used to develop this system is waterfall model. Thus, the report's chapters include system planning, requirement analysis, system design, programming, system testing, and evolution of the project. For the system planning, the outcomes are the project objectives and project aim as well as to define the project scope. Requirement analysis is a stage to gather the user requirements such as functional requirements and non-functional requirements. Next the system design is mainly used to design the user interface and </w:t>
      </w:r>
      <w:r w:rsidR="00F6496F">
        <w:t xml:space="preserve">the database design. The next stage after system design is programming stage. This is the stage for coding. </w:t>
      </w:r>
      <w:r w:rsidR="00AF0C14">
        <w:t>After completion of the</w:t>
      </w:r>
      <w:r w:rsidR="00F6496F">
        <w:t xml:space="preserve"> coding part, I proceeded to the system testing to minimize the bugs in the systems.</w:t>
      </w:r>
      <w:r w:rsidR="00AF0C14">
        <w:t xml:space="preserve"> </w:t>
      </w:r>
    </w:p>
    <w:p w14:paraId="58EB75AB" w14:textId="5C0E0B25" w:rsidR="00AF0C14" w:rsidRDefault="00AF0C14">
      <w:pPr>
        <w:pStyle w:val="NoSpacing"/>
      </w:pPr>
      <w:r>
        <w:t>Compared to the existing manual methods used by the target company, this system has many strengths and fairly small amount of weaknesses such as requirement of general computer literacy. In the future, we can enhance the system with smart technologies to make it better.</w:t>
      </w:r>
    </w:p>
    <w:p w14:paraId="12F2233E" w14:textId="521C99E2" w:rsidR="00E81978" w:rsidRPr="00AF0C14" w:rsidRDefault="005D3A03">
      <w:pPr>
        <w:rPr>
          <w:color w:val="FF0000"/>
        </w:rPr>
      </w:pPr>
      <w:r w:rsidRPr="00AF0C14">
        <w:rPr>
          <w:rStyle w:val="Emphasis"/>
          <w:color w:val="FF0000"/>
          <w:highlight w:val="yellow"/>
        </w:rPr>
        <w:t>Keywords</w:t>
      </w:r>
      <w:r w:rsidRPr="00AF0C14">
        <w:rPr>
          <w:color w:val="FF0000"/>
          <w:highlight w:val="yellow"/>
        </w:rPr>
        <w:t xml:space="preserve">:  </w:t>
      </w:r>
      <w:r w:rsidR="00AF0C14" w:rsidRPr="00AF0C14">
        <w:rPr>
          <w:color w:val="FF0000"/>
          <w:highlight w:val="yellow"/>
        </w:rPr>
        <w:t>Bookkeeping, Accounting, Management, Small Businesses,</w:t>
      </w:r>
      <w:r w:rsidR="00AF0C14" w:rsidRPr="00AF0C14">
        <w:rPr>
          <w:color w:val="FF0000"/>
        </w:rPr>
        <w:t xml:space="preserve"> </w:t>
      </w:r>
    </w:p>
    <w:bookmarkEnd w:id="0"/>
    <w:p w14:paraId="2E48613F" w14:textId="6E1EEB41" w:rsidR="00AF0C14" w:rsidRDefault="00AF0C14"/>
    <w:p w14:paraId="33341373" w14:textId="77777777" w:rsidR="00AF0C14" w:rsidRDefault="00AF0C14">
      <w:r>
        <w:br w:type="page"/>
      </w:r>
    </w:p>
    <w:p w14:paraId="79F7E32E" w14:textId="1A8CEC44" w:rsidR="00AF0C14" w:rsidRDefault="00AF0C14" w:rsidP="00AF0C14">
      <w:pPr>
        <w:pStyle w:val="SectionTitle"/>
      </w:pPr>
      <w:r>
        <w:lastRenderedPageBreak/>
        <w:t>Acknowledgements</w:t>
      </w:r>
    </w:p>
    <w:p w14:paraId="2B50A187" w14:textId="21140464" w:rsidR="00AF0C14" w:rsidRDefault="00AF0C14" w:rsidP="00AF0C14">
      <w:bookmarkStart w:id="1" w:name="_Hlk38843205"/>
      <w:r>
        <w:t xml:space="preserve">After completing my capstone project, I would like to take this chance to express my sincere gratitude to my project supervisor Mr. Li </w:t>
      </w:r>
      <w:proofErr w:type="spellStart"/>
      <w:r>
        <w:t>Chuan</w:t>
      </w:r>
      <w:proofErr w:type="spellEnd"/>
      <w:r>
        <w:t xml:space="preserve"> who has guided me a lot throughout the project development. </w:t>
      </w:r>
      <w:bookmarkEnd w:id="1"/>
      <w:proofErr w:type="spellStart"/>
      <w:proofErr w:type="gramStart"/>
      <w:r w:rsidR="00B7299C" w:rsidRPr="00B7299C">
        <w:rPr>
          <w:highlight w:val="yellow"/>
        </w:rPr>
        <w:t>hsdkfjsd;f</w:t>
      </w:r>
      <w:proofErr w:type="spellEnd"/>
      <w:proofErr w:type="gramEnd"/>
      <w:r w:rsidR="00B7299C" w:rsidRPr="00B7299C">
        <w:rPr>
          <w:highlight w:val="yellow"/>
        </w:rPr>
        <w:t xml:space="preserve"> </w:t>
      </w:r>
      <w:proofErr w:type="spellStart"/>
      <w:r w:rsidR="00B7299C" w:rsidRPr="00B7299C">
        <w:rPr>
          <w:highlight w:val="yellow"/>
        </w:rPr>
        <w:t>asdlfaslkfjasl</w:t>
      </w:r>
      <w:proofErr w:type="spellEnd"/>
      <w:r w:rsidR="00B7299C" w:rsidRPr="00B7299C">
        <w:rPr>
          <w:highlight w:val="yellow"/>
        </w:rPr>
        <w:t xml:space="preserve"> </w:t>
      </w:r>
      <w:proofErr w:type="spellStart"/>
      <w:r w:rsidR="00B7299C" w:rsidRPr="00B7299C">
        <w:rPr>
          <w:highlight w:val="yellow"/>
        </w:rPr>
        <w:t>laskjhlkjasghasklglkasfhg;laskfhgkjlas</w:t>
      </w:r>
      <w:proofErr w:type="spellEnd"/>
      <w:r w:rsidR="00B7299C" w:rsidRPr="00B7299C">
        <w:rPr>
          <w:highlight w:val="yellow"/>
        </w:rPr>
        <w:t xml:space="preserve">  </w:t>
      </w:r>
      <w:proofErr w:type="spellStart"/>
      <w:r w:rsidR="00B7299C" w:rsidRPr="00B7299C">
        <w:rPr>
          <w:highlight w:val="yellow"/>
        </w:rPr>
        <w:t>lkuasglkjasjgkl</w:t>
      </w:r>
      <w:proofErr w:type="spellEnd"/>
      <w:r w:rsidR="00B7299C" w:rsidRPr="00B7299C">
        <w:rPr>
          <w:highlight w:val="yellow"/>
        </w:rPr>
        <w:t xml:space="preserve"> </w:t>
      </w:r>
      <w:proofErr w:type="spellStart"/>
      <w:r w:rsidR="00B7299C" w:rsidRPr="00B7299C">
        <w:rPr>
          <w:highlight w:val="yellow"/>
        </w:rPr>
        <w:t>alsjdklff</w:t>
      </w:r>
      <w:proofErr w:type="spellEnd"/>
      <w:r w:rsidR="00B7299C" w:rsidRPr="00B7299C">
        <w:rPr>
          <w:highlight w:val="yellow"/>
        </w:rPr>
        <w:t xml:space="preserve"> ;</w:t>
      </w:r>
      <w:proofErr w:type="spellStart"/>
      <w:r w:rsidR="00B7299C" w:rsidRPr="00B7299C">
        <w:rPr>
          <w:highlight w:val="yellow"/>
        </w:rPr>
        <w:t>asj;slfahg;aslkkdhgas;hvkasf</w:t>
      </w:r>
      <w:proofErr w:type="spellEnd"/>
      <w:r w:rsidR="00B7299C" w:rsidRPr="00B7299C">
        <w:rPr>
          <w:highlight w:val="yellow"/>
        </w:rPr>
        <w:t xml:space="preserve"> ;</w:t>
      </w:r>
      <w:proofErr w:type="spellStart"/>
      <w:r w:rsidR="00B7299C" w:rsidRPr="00B7299C">
        <w:rPr>
          <w:highlight w:val="yellow"/>
        </w:rPr>
        <w:t>vklav;lasfh</w:t>
      </w:r>
      <w:proofErr w:type="spellEnd"/>
      <w:r w:rsidR="00B7299C" w:rsidRPr="00B7299C">
        <w:rPr>
          <w:highlight w:val="yellow"/>
        </w:rPr>
        <w:t xml:space="preserve"> j </w:t>
      </w:r>
      <w:proofErr w:type="spellStart"/>
      <w:r w:rsidR="00B7299C" w:rsidRPr="00B7299C">
        <w:rPr>
          <w:highlight w:val="yellow"/>
        </w:rPr>
        <w:t>hfkjhsfllv</w:t>
      </w:r>
      <w:proofErr w:type="spellEnd"/>
      <w:r w:rsidR="00B7299C" w:rsidRPr="00B7299C">
        <w:rPr>
          <w:highlight w:val="yellow"/>
        </w:rPr>
        <w:t xml:space="preserve"> </w:t>
      </w:r>
      <w:proofErr w:type="spellStart"/>
      <w:r w:rsidR="00B7299C" w:rsidRPr="00B7299C">
        <w:rPr>
          <w:highlight w:val="yellow"/>
        </w:rPr>
        <w:t>asf</w:t>
      </w:r>
      <w:proofErr w:type="spellEnd"/>
    </w:p>
    <w:p w14:paraId="17F9315E" w14:textId="44A11459" w:rsidR="00B7299C" w:rsidRDefault="00B7299C" w:rsidP="00B7299C">
      <w:pPr>
        <w:pStyle w:val="SectionTitle"/>
      </w:pPr>
      <w:r>
        <w:lastRenderedPageBreak/>
        <w:t>Table of Contents</w:t>
      </w:r>
    </w:p>
    <w:p w14:paraId="2669296F" w14:textId="77777777" w:rsidR="003303A5" w:rsidRDefault="003303A5" w:rsidP="00B7299C">
      <w:pPr>
        <w:pStyle w:val="SectionTitle"/>
      </w:pPr>
    </w:p>
    <w:p w14:paraId="3475430E" w14:textId="73F9D435" w:rsidR="003303A5" w:rsidRDefault="003303A5">
      <w:pPr>
        <w:rPr>
          <w:rFonts w:asciiTheme="majorHAnsi" w:eastAsiaTheme="majorEastAsia" w:hAnsiTheme="majorHAnsi" w:cstheme="majorBidi"/>
        </w:rPr>
      </w:pPr>
      <w:r>
        <w:rPr>
          <w:noProof/>
        </w:rPr>
        <mc:AlternateContent>
          <mc:Choice Requires="wps">
            <w:drawing>
              <wp:anchor distT="45720" distB="45720" distL="114300" distR="114300" simplePos="0" relativeHeight="251659264" behindDoc="0" locked="0" layoutInCell="1" allowOverlap="1" wp14:anchorId="524EF694" wp14:editId="78F93787">
                <wp:simplePos x="0" y="0"/>
                <wp:positionH relativeFrom="page">
                  <wp:posOffset>1638300</wp:posOffset>
                </wp:positionH>
                <wp:positionV relativeFrom="paragraph">
                  <wp:posOffset>2794881</wp:posOffset>
                </wp:positionV>
                <wp:extent cx="4495800" cy="1957848"/>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957848"/>
                        </a:xfrm>
                        <a:prstGeom prst="rect">
                          <a:avLst/>
                        </a:prstGeom>
                        <a:solidFill>
                          <a:srgbClr val="FFFFFF"/>
                        </a:solidFill>
                        <a:ln w="9525">
                          <a:noFill/>
                          <a:miter lim="800000"/>
                          <a:headEnd/>
                          <a:tailEnd/>
                        </a:ln>
                      </wps:spPr>
                      <wps:txbx>
                        <w:txbxContent>
                          <w:p w14:paraId="6839F029" w14:textId="3C85C392" w:rsidR="003303A5" w:rsidRPr="003303A5" w:rsidRDefault="003303A5" w:rsidP="003303A5">
                            <w:pPr>
                              <w:ind w:firstLine="0"/>
                              <w:jc w:val="center"/>
                              <w:rPr>
                                <w:sz w:val="56"/>
                                <w:szCs w:val="56"/>
                              </w:rPr>
                            </w:pPr>
                            <w:r w:rsidRPr="003303A5">
                              <w:rPr>
                                <w:sz w:val="56"/>
                                <w:szCs w:val="56"/>
                              </w:rPr>
                              <w:t>Chapter 1</w:t>
                            </w:r>
                          </w:p>
                          <w:p w14:paraId="6BA210A2" w14:textId="38CF4C09" w:rsidR="003303A5" w:rsidRPr="003303A5" w:rsidRDefault="003303A5" w:rsidP="003303A5">
                            <w:pPr>
                              <w:ind w:firstLine="0"/>
                              <w:jc w:val="center"/>
                              <w:rPr>
                                <w:b/>
                                <w:bCs/>
                                <w:sz w:val="72"/>
                                <w:szCs w:val="72"/>
                              </w:rPr>
                            </w:pPr>
                            <w:r w:rsidRPr="003303A5">
                              <w:rPr>
                                <w:b/>
                                <w:bCs/>
                                <w:sz w:val="72"/>
                                <w:szCs w:val="72"/>
                              </w:rPr>
                              <w:t>System Planning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4EF694" id="_x0000_t202" coordsize="21600,21600" o:spt="202" path="m,l,21600r21600,l21600,xe">
                <v:stroke joinstyle="miter"/>
                <v:path gradientshapeok="t" o:connecttype="rect"/>
              </v:shapetype>
              <v:shape id="Text Box 2" o:spid="_x0000_s1026" type="#_x0000_t202" style="position:absolute;left:0;text-align:left;margin-left:129pt;margin-top:220.05pt;width:354pt;height:154.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" stroked="f">
                <v:textbox>
                  <w:txbxContent>
                    <w:p w14:paraId="6839F029" w14:textId="3C85C392" w:rsidR="003303A5" w:rsidRPr="003303A5" w:rsidRDefault="003303A5" w:rsidP="003303A5">
                      <w:pPr>
                        <w:ind w:firstLine="0"/>
                        <w:jc w:val="center"/>
                        <w:rPr>
                          <w:sz w:val="56"/>
                          <w:szCs w:val="56"/>
                        </w:rPr>
                      </w:pPr>
                      <w:r w:rsidRPr="003303A5">
                        <w:rPr>
                          <w:sz w:val="56"/>
                          <w:szCs w:val="56"/>
                        </w:rPr>
                        <w:t>Chapter 1</w:t>
                      </w:r>
                    </w:p>
                    <w:p w14:paraId="6BA210A2" w14:textId="38CF4C09" w:rsidR="003303A5" w:rsidRPr="003303A5" w:rsidRDefault="003303A5" w:rsidP="003303A5">
                      <w:pPr>
                        <w:ind w:firstLine="0"/>
                        <w:jc w:val="center"/>
                        <w:rPr>
                          <w:b/>
                          <w:bCs/>
                          <w:sz w:val="72"/>
                          <w:szCs w:val="72"/>
                        </w:rPr>
                      </w:pPr>
                      <w:r w:rsidRPr="003303A5">
                        <w:rPr>
                          <w:b/>
                          <w:bCs/>
                          <w:sz w:val="72"/>
                          <w:szCs w:val="72"/>
                        </w:rPr>
                        <w:t>System Planning</w:t>
                      </w:r>
                    </w:p>
                  </w:txbxContent>
                </v:textbox>
                <w10:wrap anchorx="page"/>
              </v:shape>
            </w:pict>
          </mc:Fallback>
        </mc:AlternateContent>
      </w:r>
      <w:r>
        <w:br w:type="page"/>
      </w:r>
    </w:p>
    <w:p w14:paraId="4E1464F4" w14:textId="6431F264" w:rsidR="003303A5" w:rsidRDefault="003303A5" w:rsidP="003303A5">
      <w:pPr>
        <w:pStyle w:val="ListParagraph"/>
        <w:numPr>
          <w:ilvl w:val="0"/>
          <w:numId w:val="17"/>
        </w:numPr>
      </w:pPr>
      <w:r>
        <w:lastRenderedPageBreak/>
        <w:t>System Planning</w:t>
      </w:r>
    </w:p>
    <w:p w14:paraId="287061A4" w14:textId="77777777" w:rsidR="003303A5" w:rsidRDefault="003303A5" w:rsidP="003303A5">
      <w:pPr>
        <w:ind w:firstLine="0"/>
      </w:pPr>
    </w:p>
    <w:p w14:paraId="6E3EBF1D" w14:textId="35D34B5B" w:rsidR="00E81978" w:rsidRDefault="000054B5">
      <w:pPr>
        <w:pStyle w:val="SectionTitle"/>
      </w:pPr>
      <w:sdt>
        <w:sdtPr>
          <w:alias w:val="Section title:"/>
          <w:tag w:val="Section title:"/>
          <w:id w:val="984196707"/>
          <w:placeholder>
            <w:docPart w:val="E3C7D29E3EFB453695B8EDD2371FAF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731FB">
            <w:t>Book-Keeping Web Application</w:t>
          </w:r>
        </w:sdtContent>
      </w:sdt>
    </w:p>
    <w:sdt>
      <w:sdtPr>
        <w:alias w:val="Section text:"/>
        <w:tag w:val="Section text:"/>
        <w:id w:val="-1322272011"/>
        <w:placeholder>
          <w:docPart w:val="9D9340885C344DE7B14C2D14A672E1BD"/>
        </w:placeholder>
        <w:temporary/>
        <w:showingPlcHdr/>
        <w15:appearance w15:val="hidden"/>
        <w:text/>
      </w:sdtPr>
      <w:sdtEndPr/>
      <w:sdtContent>
        <w:p w14:paraId="7836A136"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A33E3084F07D4F6D9BC7A8684BCF74E5"/>
        </w:placeholder>
        <w:temporary/>
        <w:showingPlcHdr/>
        <w15:appearance w15:val="hidden"/>
        <w:text/>
      </w:sdtPr>
      <w:sdtEndPr/>
      <w:sdtContent>
        <w:p w14:paraId="62D38130" w14:textId="77777777" w:rsidR="00E81978" w:rsidRDefault="005D3A03">
          <w:pPr>
            <w:pStyle w:val="Heading1"/>
          </w:pPr>
          <w:r>
            <w:t>[Heading 1]</w:t>
          </w:r>
        </w:p>
      </w:sdtContent>
    </w:sdt>
    <w:p w14:paraId="670FEFEB" w14:textId="77777777" w:rsidR="00E81978" w:rsidRDefault="000054B5">
      <w:sdt>
        <w:sdtPr>
          <w:alias w:val="Paragraph text:"/>
          <w:tag w:val="Paragraph text:"/>
          <w:id w:val="1404798514"/>
          <w:placeholder>
            <w:docPart w:val="3323A3FF06E140658F3E9E17751E1A0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6973F045" w14:textId="77777777" w:rsidR="00E81978" w:rsidRPr="00C31D30" w:rsidRDefault="000054B5" w:rsidP="00C31D30">
      <w:pPr>
        <w:pStyle w:val="Heading2"/>
      </w:pPr>
      <w:sdt>
        <w:sdtPr>
          <w:alias w:val="Heading 2:"/>
          <w:tag w:val="Heading 2:"/>
          <w:id w:val="1203442487"/>
          <w:placeholder>
            <w:docPart w:val="966731B28F3644EB9C9BCC0BCA2B903D"/>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653CF908A36F4EA7BBB38832FFEF7655"/>
        </w:placeholder>
        <w:temporary/>
        <w:showingPlcHdr/>
        <w15:appearance w15:val="hidden"/>
      </w:sdtPr>
      <w:sdtEndPr/>
      <w:sdtContent>
        <w:p w14:paraId="1FD58878"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DE131AB" w14:textId="77777777" w:rsidR="00355DCA" w:rsidRPr="00C31D30" w:rsidRDefault="000054B5" w:rsidP="00C31D30">
      <w:pPr>
        <w:pStyle w:val="Heading3"/>
      </w:pPr>
      <w:sdt>
        <w:sdtPr>
          <w:alias w:val="Heading 3:"/>
          <w:tag w:val="Heading 3:"/>
          <w:id w:val="1751771428"/>
          <w:placeholder>
            <w:docPart w:val="0E15CC1EED0D4D62B8A92102DF18D254"/>
          </w:placeholder>
          <w:temporary/>
          <w:showingPlcHdr/>
          <w15:appearance w15:val="hidden"/>
          <w:text/>
        </w:sdtPr>
        <w:sdtEndPr/>
        <w:sdtContent>
          <w:r w:rsidR="005D3A03" w:rsidRPr="00C31D30">
            <w:t>[Heading 3]</w:t>
          </w:r>
        </w:sdtContent>
      </w:sdt>
      <w:r w:rsidR="00355DCA" w:rsidRPr="00C31D30">
        <w:t>.</w:t>
      </w:r>
    </w:p>
    <w:p w14:paraId="233B514D" w14:textId="77777777" w:rsidR="00E81978" w:rsidRDefault="000054B5">
      <w:pPr>
        <w:rPr>
          <w:b/>
          <w:bCs/>
        </w:rPr>
      </w:pPr>
      <w:sdt>
        <w:sdtPr>
          <w:alias w:val="Paragraph text:"/>
          <w:tag w:val="Paragraph text:"/>
          <w:id w:val="2054876750"/>
          <w:placeholder>
            <w:docPart w:val="0FCDCFC67CC3481D9B4732AD04C42F83"/>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35AACB31" w14:textId="77777777" w:rsidR="00355DCA" w:rsidRPr="00C31D30" w:rsidRDefault="000054B5" w:rsidP="00C31D30">
      <w:pPr>
        <w:pStyle w:val="Heading4"/>
      </w:pPr>
      <w:sdt>
        <w:sdtPr>
          <w:alias w:val="Heading 4:"/>
          <w:tag w:val="Heading 4:"/>
          <w:id w:val="-685361587"/>
          <w:placeholder>
            <w:docPart w:val="962AC0FDC239489C9F48947DA73823E4"/>
          </w:placeholder>
          <w:temporary/>
          <w:showingPlcHdr/>
          <w15:appearance w15:val="hidden"/>
          <w:text/>
        </w:sdtPr>
        <w:sdtEndPr/>
        <w:sdtContent>
          <w:r w:rsidR="005D3A03" w:rsidRPr="00C31D30">
            <w:t>[Heading 4]</w:t>
          </w:r>
        </w:sdtContent>
      </w:sdt>
      <w:r w:rsidR="00355DCA" w:rsidRPr="00C31D30">
        <w:t>.</w:t>
      </w:r>
    </w:p>
    <w:p w14:paraId="7441F6EE" w14:textId="77777777" w:rsidR="00E81978" w:rsidRDefault="000054B5">
      <w:pPr>
        <w:rPr>
          <w:b/>
          <w:bCs/>
        </w:rPr>
      </w:pPr>
      <w:sdt>
        <w:sdtPr>
          <w:alias w:val="Paragraph text:"/>
          <w:tag w:val="Paragraph text:"/>
          <w:id w:val="-1987159626"/>
          <w:placeholder>
            <w:docPart w:val="71AA7A1EA5B94D02B7937333AB4DE57B"/>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B38316FCE26341B2A302CE70FB9B151A"/>
          </w:placeholder>
          <w:temporary/>
          <w:showingPlcHdr/>
          <w15:appearance w15:val="hidden"/>
          <w:text/>
        </w:sdtPr>
        <w:sdtEndPr/>
        <w:sdtContent>
          <w:r w:rsidR="00BA45DB">
            <w:t>Last Name, Year</w:t>
          </w:r>
        </w:sdtContent>
      </w:sdt>
      <w:r w:rsidR="00BA45DB">
        <w:t>)</w:t>
      </w:r>
    </w:p>
    <w:p w14:paraId="21AB0A64" w14:textId="77777777" w:rsidR="00355DCA" w:rsidRPr="00C31D30" w:rsidRDefault="000054B5" w:rsidP="00C31D30">
      <w:pPr>
        <w:pStyle w:val="Heading5"/>
      </w:pPr>
      <w:sdt>
        <w:sdtPr>
          <w:alias w:val="Heading 5:"/>
          <w:tag w:val="Heading 5:"/>
          <w:id w:val="-53853956"/>
          <w:placeholder>
            <w:docPart w:val="B5030DC4435A42FEA3F4CD6849EF1C07"/>
          </w:placeholder>
          <w:temporary/>
          <w:showingPlcHdr/>
          <w15:appearance w15:val="hidden"/>
          <w:text/>
        </w:sdtPr>
        <w:sdtEndPr/>
        <w:sdtContent>
          <w:r w:rsidR="005D3A03" w:rsidRPr="00C31D30">
            <w:t>[Heading 5]</w:t>
          </w:r>
        </w:sdtContent>
      </w:sdt>
      <w:r w:rsidR="00355DCA" w:rsidRPr="00C31D30">
        <w:t>.</w:t>
      </w:r>
    </w:p>
    <w:p w14:paraId="39BA509B" w14:textId="77777777" w:rsidR="00E81978" w:rsidRDefault="000054B5">
      <w:sdt>
        <w:sdtPr>
          <w:alias w:val="Paragraph text:"/>
          <w:tag w:val="Paragraph text:"/>
          <w:id w:val="1216239889"/>
          <w:placeholder>
            <w:docPart w:val="B9CDF1C505B742259DF6F42281D4E1C5"/>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64856FCCBF544B8682CAA968C2BDF32B"/>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3BB31F94" w14:textId="77777777" w:rsidR="00E81978" w:rsidRDefault="005D3A03">
          <w:pPr>
            <w:pStyle w:val="SectionTitle"/>
          </w:pPr>
          <w:r>
            <w:t>References</w:t>
          </w:r>
        </w:p>
        <w:p w14:paraId="61CF3F5D"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66BEC161"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7E646AA96E8F4AB8B3A8C88E8CE0323C"/>
        </w:placeholder>
        <w:temporary/>
        <w:showingPlcHdr/>
        <w15:appearance w15:val="hidden"/>
      </w:sdtPr>
      <w:sdtEndPr/>
      <w:sdtContent>
        <w:p w14:paraId="3F0D83F9" w14:textId="77777777" w:rsidR="00E81978" w:rsidRDefault="005D3A03">
          <w:pPr>
            <w:pStyle w:val="SectionTitle"/>
          </w:pPr>
          <w:r>
            <w:t>Footnotes</w:t>
          </w:r>
        </w:p>
      </w:sdtContent>
    </w:sdt>
    <w:p w14:paraId="048CCA37" w14:textId="77777777" w:rsidR="00E81978" w:rsidRDefault="005D3A03">
      <w:r>
        <w:rPr>
          <w:rStyle w:val="FootnoteReference"/>
        </w:rPr>
        <w:t>1</w:t>
      </w:r>
      <w:sdt>
        <w:sdtPr>
          <w:alias w:val="Footnotes text:"/>
          <w:tag w:val="Footnotes text:"/>
          <w:id w:val="1069077422"/>
          <w:placeholder>
            <w:docPart w:val="901AC3100B82415A8008336F38475419"/>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283662E5" w14:textId="77777777" w:rsidR="00E81978" w:rsidRDefault="005D3A03">
      <w:pPr>
        <w:pStyle w:val="SectionTitle"/>
      </w:pPr>
      <w:r>
        <w:lastRenderedPageBreak/>
        <w:t>Tables</w:t>
      </w:r>
    </w:p>
    <w:p w14:paraId="497CA689" w14:textId="77777777" w:rsidR="00E81978" w:rsidRDefault="005D3A03">
      <w:pPr>
        <w:pStyle w:val="NoSpacing"/>
      </w:pPr>
      <w:r>
        <w:t>Table 1</w:t>
      </w:r>
    </w:p>
    <w:sdt>
      <w:sdtPr>
        <w:alias w:val="Table title:"/>
        <w:tag w:val="Table title:"/>
        <w:id w:val="1042324137"/>
        <w:placeholder>
          <w:docPart w:val="9248FC6F99434D4FB936FE6B4CFCE48D"/>
        </w:placeholder>
        <w:temporary/>
        <w:showingPlcHdr/>
        <w15:appearance w15:val="hidden"/>
        <w:text/>
      </w:sdtPr>
      <w:sdtEndPr/>
      <w:sdtContent>
        <w:p w14:paraId="4E0DAA37"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B5A338F"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40A930826EAA42A981518656A852E228"/>
            </w:placeholder>
            <w:temporary/>
            <w:showingPlcHdr/>
            <w15:appearance w15:val="hidden"/>
          </w:sdtPr>
          <w:sdtEndPr/>
          <w:sdtContent>
            <w:tc>
              <w:tcPr>
                <w:tcW w:w="1872" w:type="dxa"/>
              </w:tcPr>
              <w:p w14:paraId="7D47CEA7" w14:textId="77777777" w:rsidR="00E6004D" w:rsidRPr="00BF4184" w:rsidRDefault="00E6004D" w:rsidP="00BF4184">
                <w:r w:rsidRPr="00BF4184">
                  <w:t>Column Head</w:t>
                </w:r>
              </w:p>
            </w:tc>
          </w:sdtContent>
        </w:sdt>
        <w:sdt>
          <w:sdtPr>
            <w:alias w:val="Column Head 2:"/>
            <w:tag w:val="Column Head 2:"/>
            <w:id w:val="-477000835"/>
            <w:placeholder>
              <w:docPart w:val="1F36D3BF5C1B498E8CC710CDE46DB81C"/>
            </w:placeholder>
            <w:temporary/>
            <w:showingPlcHdr/>
            <w15:appearance w15:val="hidden"/>
          </w:sdtPr>
          <w:sdtEndPr/>
          <w:sdtContent>
            <w:tc>
              <w:tcPr>
                <w:tcW w:w="1872" w:type="dxa"/>
              </w:tcPr>
              <w:p w14:paraId="46CFD23B" w14:textId="77777777" w:rsidR="00E6004D" w:rsidRPr="00BF4184" w:rsidRDefault="00E6004D" w:rsidP="00BF4184">
                <w:r w:rsidRPr="00BF4184">
                  <w:t>Column Head</w:t>
                </w:r>
              </w:p>
            </w:tc>
          </w:sdtContent>
        </w:sdt>
        <w:sdt>
          <w:sdtPr>
            <w:alias w:val="Column Head 3:"/>
            <w:tag w:val="Column Head 3:"/>
            <w:id w:val="1425763633"/>
            <w:placeholder>
              <w:docPart w:val="DB00D0D70A2E4D2196FFAA548BF23976"/>
            </w:placeholder>
            <w:temporary/>
            <w:showingPlcHdr/>
            <w15:appearance w15:val="hidden"/>
          </w:sdtPr>
          <w:sdtEndPr/>
          <w:sdtContent>
            <w:tc>
              <w:tcPr>
                <w:tcW w:w="1872" w:type="dxa"/>
              </w:tcPr>
              <w:p w14:paraId="2DC0FB20" w14:textId="77777777" w:rsidR="00E6004D" w:rsidRPr="00BF4184" w:rsidRDefault="00E6004D" w:rsidP="00BF4184">
                <w:r w:rsidRPr="00BF4184">
                  <w:t>Column Head</w:t>
                </w:r>
              </w:p>
            </w:tc>
          </w:sdtContent>
        </w:sdt>
        <w:sdt>
          <w:sdtPr>
            <w:alias w:val="Column Head 4:"/>
            <w:tag w:val="Column Head 4:"/>
            <w:id w:val="-1292590422"/>
            <w:placeholder>
              <w:docPart w:val="59A3BA74861C4AB28A96828B3F9FAA6C"/>
            </w:placeholder>
            <w:temporary/>
            <w:showingPlcHdr/>
            <w15:appearance w15:val="hidden"/>
          </w:sdtPr>
          <w:sdtEndPr/>
          <w:sdtContent>
            <w:tc>
              <w:tcPr>
                <w:tcW w:w="1872" w:type="dxa"/>
              </w:tcPr>
              <w:p w14:paraId="5F6EBE5C" w14:textId="77777777" w:rsidR="00E6004D" w:rsidRPr="00BF4184" w:rsidRDefault="00E6004D" w:rsidP="00BF4184">
                <w:r w:rsidRPr="00BF4184">
                  <w:t>Column Head</w:t>
                </w:r>
              </w:p>
            </w:tc>
          </w:sdtContent>
        </w:sdt>
        <w:sdt>
          <w:sdtPr>
            <w:alias w:val="Column Head 5:"/>
            <w:tag w:val="Column Head 5:"/>
            <w:id w:val="-531649396"/>
            <w:placeholder>
              <w:docPart w:val="136E070E57F7450A916BEDE7320B55B8"/>
            </w:placeholder>
            <w:temporary/>
            <w:showingPlcHdr/>
            <w15:appearance w15:val="hidden"/>
          </w:sdtPr>
          <w:sdtEndPr/>
          <w:sdtContent>
            <w:tc>
              <w:tcPr>
                <w:tcW w:w="1872" w:type="dxa"/>
              </w:tcPr>
              <w:p w14:paraId="3689B10E" w14:textId="77777777" w:rsidR="00E6004D" w:rsidRPr="00BF4184" w:rsidRDefault="00E6004D" w:rsidP="00BF4184">
                <w:r w:rsidRPr="00BF4184">
                  <w:t>Column Head</w:t>
                </w:r>
              </w:p>
            </w:tc>
          </w:sdtContent>
        </w:sdt>
      </w:tr>
      <w:tr w:rsidR="00E6004D" w:rsidRPr="00BF4184" w14:paraId="179B66F3" w14:textId="77777777" w:rsidTr="00BF4184">
        <w:sdt>
          <w:sdtPr>
            <w:alias w:val="Row Head:"/>
            <w:tag w:val="Row Head:"/>
            <w:id w:val="-2069871036"/>
            <w:placeholder>
              <w:docPart w:val="CBE71FC1C3A74D42B4CAB6EA6B0D47CD"/>
            </w:placeholder>
            <w:temporary/>
            <w:showingPlcHdr/>
            <w15:appearance w15:val="hidden"/>
          </w:sdtPr>
          <w:sdtEndPr/>
          <w:sdtContent>
            <w:tc>
              <w:tcPr>
                <w:tcW w:w="1872" w:type="dxa"/>
              </w:tcPr>
              <w:p w14:paraId="2E78EE1C" w14:textId="77777777" w:rsidR="00E6004D" w:rsidRPr="00BF4184" w:rsidRDefault="00E6004D" w:rsidP="00BF4184">
                <w:r w:rsidRPr="00BF4184">
                  <w:t>Row Head</w:t>
                </w:r>
              </w:p>
            </w:tc>
          </w:sdtContent>
        </w:sdt>
        <w:sdt>
          <w:sdtPr>
            <w:alias w:val="Table data:"/>
            <w:tag w:val="Table data:"/>
            <w:id w:val="-1626080037"/>
            <w:placeholder>
              <w:docPart w:val="02EA9CDA9BB14F8083ACA82B5AFD6FB5"/>
            </w:placeholder>
            <w:temporary/>
            <w:showingPlcHdr/>
            <w15:appearance w15:val="hidden"/>
          </w:sdtPr>
          <w:sdtEndPr/>
          <w:sdtContent>
            <w:tc>
              <w:tcPr>
                <w:tcW w:w="1872" w:type="dxa"/>
              </w:tcPr>
              <w:p w14:paraId="705376FE" w14:textId="77777777" w:rsidR="00E6004D" w:rsidRPr="00BF4184" w:rsidRDefault="00E6004D" w:rsidP="00BF4184">
                <w:r w:rsidRPr="00BF4184">
                  <w:t>123</w:t>
                </w:r>
              </w:p>
            </w:tc>
          </w:sdtContent>
        </w:sdt>
        <w:sdt>
          <w:sdtPr>
            <w:alias w:val="Table data:"/>
            <w:tag w:val="Table data:"/>
            <w:id w:val="1326245292"/>
            <w:placeholder>
              <w:docPart w:val="0F0DCE5C17364E65B11F67B2720D9BC3"/>
            </w:placeholder>
            <w:temporary/>
            <w:showingPlcHdr/>
            <w15:appearance w15:val="hidden"/>
          </w:sdtPr>
          <w:sdtEndPr/>
          <w:sdtContent>
            <w:tc>
              <w:tcPr>
                <w:tcW w:w="1872" w:type="dxa"/>
              </w:tcPr>
              <w:p w14:paraId="4D08F1C6" w14:textId="77777777" w:rsidR="00E6004D" w:rsidRPr="00BF4184" w:rsidRDefault="00E6004D" w:rsidP="00BF4184">
                <w:r w:rsidRPr="00BF4184">
                  <w:t>123</w:t>
                </w:r>
              </w:p>
            </w:tc>
          </w:sdtContent>
        </w:sdt>
        <w:sdt>
          <w:sdtPr>
            <w:alias w:val="Table data:"/>
            <w:tag w:val="Table data:"/>
            <w:id w:val="1701724"/>
            <w:placeholder>
              <w:docPart w:val="4CD7C6B2B56D40A09B515EDDDCCDFF37"/>
            </w:placeholder>
            <w:temporary/>
            <w:showingPlcHdr/>
            <w15:appearance w15:val="hidden"/>
          </w:sdtPr>
          <w:sdtEndPr/>
          <w:sdtContent>
            <w:tc>
              <w:tcPr>
                <w:tcW w:w="1872" w:type="dxa"/>
              </w:tcPr>
              <w:p w14:paraId="6B300A60" w14:textId="77777777" w:rsidR="00E6004D" w:rsidRPr="00BF4184" w:rsidRDefault="00E6004D" w:rsidP="00BF4184">
                <w:r w:rsidRPr="00BF4184">
                  <w:t>123</w:t>
                </w:r>
              </w:p>
            </w:tc>
          </w:sdtContent>
        </w:sdt>
        <w:sdt>
          <w:sdtPr>
            <w:alias w:val="Table data:"/>
            <w:tag w:val="Table data:"/>
            <w:id w:val="1607620690"/>
            <w:placeholder>
              <w:docPart w:val="5DC11948FFC64EFC83CF5DD7D151DC59"/>
            </w:placeholder>
            <w:temporary/>
            <w:showingPlcHdr/>
            <w15:appearance w15:val="hidden"/>
          </w:sdtPr>
          <w:sdtEndPr/>
          <w:sdtContent>
            <w:tc>
              <w:tcPr>
                <w:tcW w:w="1872" w:type="dxa"/>
              </w:tcPr>
              <w:p w14:paraId="2D0AEFB9" w14:textId="77777777" w:rsidR="00E6004D" w:rsidRPr="00BF4184" w:rsidRDefault="00E6004D" w:rsidP="00BF4184">
                <w:r w:rsidRPr="00BF4184">
                  <w:t>123</w:t>
                </w:r>
              </w:p>
            </w:tc>
          </w:sdtContent>
        </w:sdt>
      </w:tr>
      <w:tr w:rsidR="00E6004D" w:rsidRPr="00BF4184" w14:paraId="161EC146" w14:textId="77777777" w:rsidTr="00BF4184">
        <w:sdt>
          <w:sdtPr>
            <w:alias w:val="Row Head:"/>
            <w:tag w:val="Row Head:"/>
            <w:id w:val="-631786698"/>
            <w:placeholder>
              <w:docPart w:val="77A34927D58B4EC7A411D263B79A83AB"/>
            </w:placeholder>
            <w:temporary/>
            <w:showingPlcHdr/>
            <w15:appearance w15:val="hidden"/>
          </w:sdtPr>
          <w:sdtEndPr/>
          <w:sdtContent>
            <w:tc>
              <w:tcPr>
                <w:tcW w:w="1872" w:type="dxa"/>
              </w:tcPr>
              <w:p w14:paraId="3FC92A7B" w14:textId="77777777" w:rsidR="00E6004D" w:rsidRPr="00BF4184" w:rsidRDefault="00E6004D" w:rsidP="00BF4184">
                <w:r w:rsidRPr="00BF4184">
                  <w:t>Row Head</w:t>
                </w:r>
              </w:p>
            </w:tc>
          </w:sdtContent>
        </w:sdt>
        <w:sdt>
          <w:sdtPr>
            <w:alias w:val="Table data:"/>
            <w:tag w:val="Table data:"/>
            <w:id w:val="-3589260"/>
            <w:placeholder>
              <w:docPart w:val="126DE40A99194C3FBE26E373AA40CEE8"/>
            </w:placeholder>
            <w:temporary/>
            <w:showingPlcHdr/>
            <w15:appearance w15:val="hidden"/>
          </w:sdtPr>
          <w:sdtEndPr/>
          <w:sdtContent>
            <w:tc>
              <w:tcPr>
                <w:tcW w:w="1872" w:type="dxa"/>
              </w:tcPr>
              <w:p w14:paraId="236F7EFC" w14:textId="77777777" w:rsidR="00E6004D" w:rsidRPr="00BF4184" w:rsidRDefault="00E6004D" w:rsidP="00BF4184">
                <w:r w:rsidRPr="00BF4184">
                  <w:t>456</w:t>
                </w:r>
              </w:p>
            </w:tc>
          </w:sdtContent>
        </w:sdt>
        <w:sdt>
          <w:sdtPr>
            <w:alias w:val="Table data:"/>
            <w:tag w:val="Table data:"/>
            <w:id w:val="-982615618"/>
            <w:placeholder>
              <w:docPart w:val="DF2EBCB1CF5D4FD3A6789994AB6928DF"/>
            </w:placeholder>
            <w:temporary/>
            <w:showingPlcHdr/>
            <w15:appearance w15:val="hidden"/>
          </w:sdtPr>
          <w:sdtEndPr/>
          <w:sdtContent>
            <w:tc>
              <w:tcPr>
                <w:tcW w:w="1872" w:type="dxa"/>
              </w:tcPr>
              <w:p w14:paraId="07675C46" w14:textId="77777777" w:rsidR="00E6004D" w:rsidRPr="00BF4184" w:rsidRDefault="00E6004D" w:rsidP="00BF4184">
                <w:r w:rsidRPr="00BF4184">
                  <w:t>456</w:t>
                </w:r>
              </w:p>
            </w:tc>
          </w:sdtContent>
        </w:sdt>
        <w:sdt>
          <w:sdtPr>
            <w:alias w:val="Table data:"/>
            <w:tag w:val="Table data:"/>
            <w:id w:val="1459300509"/>
            <w:placeholder>
              <w:docPart w:val="4A81544178F244BE91F0E05EB93F78AE"/>
            </w:placeholder>
            <w:temporary/>
            <w:showingPlcHdr/>
            <w15:appearance w15:val="hidden"/>
          </w:sdtPr>
          <w:sdtEndPr/>
          <w:sdtContent>
            <w:tc>
              <w:tcPr>
                <w:tcW w:w="1872" w:type="dxa"/>
              </w:tcPr>
              <w:p w14:paraId="234B8AED" w14:textId="77777777" w:rsidR="00E6004D" w:rsidRPr="00BF4184" w:rsidRDefault="00E6004D" w:rsidP="00BF4184">
                <w:r w:rsidRPr="00BF4184">
                  <w:t>456</w:t>
                </w:r>
              </w:p>
            </w:tc>
          </w:sdtContent>
        </w:sdt>
        <w:sdt>
          <w:sdtPr>
            <w:alias w:val="Table data:"/>
            <w:tag w:val="Table data:"/>
            <w:id w:val="1069851301"/>
            <w:placeholder>
              <w:docPart w:val="21326F3EB005401EAF56FC68250CEC14"/>
            </w:placeholder>
            <w:temporary/>
            <w:showingPlcHdr/>
            <w15:appearance w15:val="hidden"/>
          </w:sdtPr>
          <w:sdtEndPr/>
          <w:sdtContent>
            <w:tc>
              <w:tcPr>
                <w:tcW w:w="1872" w:type="dxa"/>
              </w:tcPr>
              <w:p w14:paraId="241D60FE" w14:textId="77777777" w:rsidR="00E6004D" w:rsidRPr="00BF4184" w:rsidRDefault="00E6004D" w:rsidP="00BF4184">
                <w:r w:rsidRPr="00BF4184">
                  <w:t>456</w:t>
                </w:r>
              </w:p>
            </w:tc>
          </w:sdtContent>
        </w:sdt>
      </w:tr>
      <w:tr w:rsidR="00E6004D" w:rsidRPr="00BF4184" w14:paraId="171996A3" w14:textId="77777777" w:rsidTr="00BF4184">
        <w:sdt>
          <w:sdtPr>
            <w:alias w:val="Row Head:"/>
            <w:tag w:val="Row Head:"/>
            <w:id w:val="2007858907"/>
            <w:placeholder>
              <w:docPart w:val="9ED02F55449D4CC8B80388FCAEE30F8E"/>
            </w:placeholder>
            <w:temporary/>
            <w:showingPlcHdr/>
            <w15:appearance w15:val="hidden"/>
          </w:sdtPr>
          <w:sdtEndPr/>
          <w:sdtContent>
            <w:tc>
              <w:tcPr>
                <w:tcW w:w="1872" w:type="dxa"/>
              </w:tcPr>
              <w:p w14:paraId="34E95B78" w14:textId="77777777" w:rsidR="00E6004D" w:rsidRPr="00BF4184" w:rsidRDefault="00E6004D" w:rsidP="00BF4184">
                <w:r w:rsidRPr="00BF4184">
                  <w:t>Row Head</w:t>
                </w:r>
              </w:p>
            </w:tc>
          </w:sdtContent>
        </w:sdt>
        <w:sdt>
          <w:sdtPr>
            <w:alias w:val="Table data:"/>
            <w:tag w:val="Table data:"/>
            <w:id w:val="143091368"/>
            <w:placeholder>
              <w:docPart w:val="315DF12A22FA4AE3AC92013A3BED4AC7"/>
            </w:placeholder>
            <w:temporary/>
            <w:showingPlcHdr/>
            <w15:appearance w15:val="hidden"/>
          </w:sdtPr>
          <w:sdtEndPr/>
          <w:sdtContent>
            <w:tc>
              <w:tcPr>
                <w:tcW w:w="1872" w:type="dxa"/>
              </w:tcPr>
              <w:p w14:paraId="7766D78B" w14:textId="77777777" w:rsidR="00E6004D" w:rsidRPr="00BF4184" w:rsidRDefault="00E6004D" w:rsidP="00BF4184">
                <w:r w:rsidRPr="00BF4184">
                  <w:t>789</w:t>
                </w:r>
              </w:p>
            </w:tc>
          </w:sdtContent>
        </w:sdt>
        <w:sdt>
          <w:sdtPr>
            <w:alias w:val="Table data:"/>
            <w:tag w:val="Table data:"/>
            <w:id w:val="-961350932"/>
            <w:placeholder>
              <w:docPart w:val="642799FD169644DB9370492EEF32D0A3"/>
            </w:placeholder>
            <w:temporary/>
            <w:showingPlcHdr/>
            <w15:appearance w15:val="hidden"/>
          </w:sdtPr>
          <w:sdtEndPr/>
          <w:sdtContent>
            <w:tc>
              <w:tcPr>
                <w:tcW w:w="1872" w:type="dxa"/>
              </w:tcPr>
              <w:p w14:paraId="3F67DE3E" w14:textId="77777777" w:rsidR="00E6004D" w:rsidRPr="00BF4184" w:rsidRDefault="00E6004D" w:rsidP="00BF4184">
                <w:r w:rsidRPr="00BF4184">
                  <w:t>789</w:t>
                </w:r>
              </w:p>
            </w:tc>
          </w:sdtContent>
        </w:sdt>
        <w:sdt>
          <w:sdtPr>
            <w:alias w:val="Table data:"/>
            <w:tag w:val="Table data:"/>
            <w:id w:val="-2023539032"/>
            <w:placeholder>
              <w:docPart w:val="A35CDB649E15424CA238D1146184EFCF"/>
            </w:placeholder>
            <w:temporary/>
            <w:showingPlcHdr/>
            <w15:appearance w15:val="hidden"/>
          </w:sdtPr>
          <w:sdtEndPr/>
          <w:sdtContent>
            <w:tc>
              <w:tcPr>
                <w:tcW w:w="1872" w:type="dxa"/>
              </w:tcPr>
              <w:p w14:paraId="0EC5B5FC" w14:textId="77777777" w:rsidR="00E6004D" w:rsidRPr="00BF4184" w:rsidRDefault="00E6004D" w:rsidP="00BF4184">
                <w:r w:rsidRPr="00BF4184">
                  <w:t>789</w:t>
                </w:r>
              </w:p>
            </w:tc>
          </w:sdtContent>
        </w:sdt>
        <w:sdt>
          <w:sdtPr>
            <w:alias w:val="Table data:"/>
            <w:tag w:val="Table data:"/>
            <w:id w:val="-1358728049"/>
            <w:placeholder>
              <w:docPart w:val="C5B2924080D44386BF7293AE45F086E4"/>
            </w:placeholder>
            <w:temporary/>
            <w:showingPlcHdr/>
            <w15:appearance w15:val="hidden"/>
          </w:sdtPr>
          <w:sdtEndPr/>
          <w:sdtContent>
            <w:tc>
              <w:tcPr>
                <w:tcW w:w="1872" w:type="dxa"/>
              </w:tcPr>
              <w:p w14:paraId="51E346A2" w14:textId="77777777" w:rsidR="00E6004D" w:rsidRPr="00BF4184" w:rsidRDefault="00E6004D" w:rsidP="00BF4184">
                <w:r w:rsidRPr="00BF4184">
                  <w:t>789</w:t>
                </w:r>
              </w:p>
            </w:tc>
          </w:sdtContent>
        </w:sdt>
      </w:tr>
      <w:tr w:rsidR="00E6004D" w:rsidRPr="00BF4184" w14:paraId="325B2BB0" w14:textId="77777777" w:rsidTr="00BF4184">
        <w:sdt>
          <w:sdtPr>
            <w:alias w:val="Row Head:"/>
            <w:tag w:val="Row Head:"/>
            <w:id w:val="-1816319134"/>
            <w:placeholder>
              <w:docPart w:val="6948FBA7A5A349CCBD954800188B3B9C"/>
            </w:placeholder>
            <w:temporary/>
            <w:showingPlcHdr/>
            <w15:appearance w15:val="hidden"/>
          </w:sdtPr>
          <w:sdtEndPr/>
          <w:sdtContent>
            <w:tc>
              <w:tcPr>
                <w:tcW w:w="1872" w:type="dxa"/>
              </w:tcPr>
              <w:p w14:paraId="4BB4A044" w14:textId="77777777" w:rsidR="00E6004D" w:rsidRPr="00BF4184" w:rsidRDefault="00E6004D" w:rsidP="00BF4184">
                <w:r w:rsidRPr="00BF4184">
                  <w:t>Row Head</w:t>
                </w:r>
              </w:p>
            </w:tc>
          </w:sdtContent>
        </w:sdt>
        <w:sdt>
          <w:sdtPr>
            <w:alias w:val="Table data:"/>
            <w:tag w:val="Table data:"/>
            <w:id w:val="-1126006529"/>
            <w:placeholder>
              <w:docPart w:val="FBA9D37E8D9B4EA3BB1CA1A46A11E94C"/>
            </w:placeholder>
            <w:temporary/>
            <w:showingPlcHdr/>
            <w15:appearance w15:val="hidden"/>
          </w:sdtPr>
          <w:sdtEndPr/>
          <w:sdtContent>
            <w:tc>
              <w:tcPr>
                <w:tcW w:w="1872" w:type="dxa"/>
              </w:tcPr>
              <w:p w14:paraId="6B751B41" w14:textId="77777777" w:rsidR="00E6004D" w:rsidRPr="00BF4184" w:rsidRDefault="00E6004D" w:rsidP="00BF4184">
                <w:r w:rsidRPr="00BF4184">
                  <w:t>123</w:t>
                </w:r>
              </w:p>
            </w:tc>
          </w:sdtContent>
        </w:sdt>
        <w:sdt>
          <w:sdtPr>
            <w:alias w:val="Table data:"/>
            <w:tag w:val="Table data:"/>
            <w:id w:val="-1664535047"/>
            <w:placeholder>
              <w:docPart w:val="EE47468059714A2A859F45BBEBB437D4"/>
            </w:placeholder>
            <w:temporary/>
            <w:showingPlcHdr/>
            <w15:appearance w15:val="hidden"/>
          </w:sdtPr>
          <w:sdtEndPr/>
          <w:sdtContent>
            <w:tc>
              <w:tcPr>
                <w:tcW w:w="1872" w:type="dxa"/>
              </w:tcPr>
              <w:p w14:paraId="06A3828E" w14:textId="77777777" w:rsidR="00E6004D" w:rsidRPr="00BF4184" w:rsidRDefault="00E6004D" w:rsidP="00BF4184">
                <w:r w:rsidRPr="00BF4184">
                  <w:t>123</w:t>
                </w:r>
              </w:p>
            </w:tc>
          </w:sdtContent>
        </w:sdt>
        <w:sdt>
          <w:sdtPr>
            <w:alias w:val="Table data:"/>
            <w:tag w:val="Table data:"/>
            <w:id w:val="793413143"/>
            <w:placeholder>
              <w:docPart w:val="1A85D1FD170041A5AEDAC3F514B4A463"/>
            </w:placeholder>
            <w:temporary/>
            <w:showingPlcHdr/>
            <w15:appearance w15:val="hidden"/>
          </w:sdtPr>
          <w:sdtEndPr/>
          <w:sdtContent>
            <w:tc>
              <w:tcPr>
                <w:tcW w:w="1872" w:type="dxa"/>
              </w:tcPr>
              <w:p w14:paraId="49D43177" w14:textId="77777777" w:rsidR="00E6004D" w:rsidRPr="00BF4184" w:rsidRDefault="00E6004D" w:rsidP="00BF4184">
                <w:r w:rsidRPr="00BF4184">
                  <w:t>123</w:t>
                </w:r>
              </w:p>
            </w:tc>
          </w:sdtContent>
        </w:sdt>
        <w:sdt>
          <w:sdtPr>
            <w:alias w:val="Table data:"/>
            <w:tag w:val="Table data:"/>
            <w:id w:val="-705955148"/>
            <w:placeholder>
              <w:docPart w:val="41FAF4268E124BF7B50B30039BBB0BAC"/>
            </w:placeholder>
            <w:temporary/>
            <w:showingPlcHdr/>
            <w15:appearance w15:val="hidden"/>
          </w:sdtPr>
          <w:sdtEndPr/>
          <w:sdtContent>
            <w:tc>
              <w:tcPr>
                <w:tcW w:w="1872" w:type="dxa"/>
              </w:tcPr>
              <w:p w14:paraId="6C7A7EB1" w14:textId="77777777" w:rsidR="00E6004D" w:rsidRPr="00BF4184" w:rsidRDefault="00E6004D" w:rsidP="00BF4184">
                <w:r w:rsidRPr="00BF4184">
                  <w:t>123</w:t>
                </w:r>
              </w:p>
            </w:tc>
          </w:sdtContent>
        </w:sdt>
      </w:tr>
      <w:tr w:rsidR="00E6004D" w:rsidRPr="00BF4184" w14:paraId="02D0D01A" w14:textId="77777777" w:rsidTr="00BF4184">
        <w:sdt>
          <w:sdtPr>
            <w:alias w:val="Row Head:"/>
            <w:tag w:val="Row Head:"/>
            <w:id w:val="1343273948"/>
            <w:placeholder>
              <w:docPart w:val="EA93D52BF17244A28106AFA8DEAC1391"/>
            </w:placeholder>
            <w:temporary/>
            <w:showingPlcHdr/>
            <w15:appearance w15:val="hidden"/>
          </w:sdtPr>
          <w:sdtEndPr/>
          <w:sdtContent>
            <w:tc>
              <w:tcPr>
                <w:tcW w:w="1872" w:type="dxa"/>
              </w:tcPr>
              <w:p w14:paraId="6EA7BB41" w14:textId="77777777" w:rsidR="00E6004D" w:rsidRPr="00BF4184" w:rsidRDefault="00E6004D" w:rsidP="00BF4184">
                <w:r w:rsidRPr="00BF4184">
                  <w:t>Row Head</w:t>
                </w:r>
              </w:p>
            </w:tc>
          </w:sdtContent>
        </w:sdt>
        <w:sdt>
          <w:sdtPr>
            <w:alias w:val="Table data:"/>
            <w:tag w:val="Table data:"/>
            <w:id w:val="1340502274"/>
            <w:placeholder>
              <w:docPart w:val="C689F45B283A46C59A4CECD35106FB94"/>
            </w:placeholder>
            <w:temporary/>
            <w:showingPlcHdr/>
            <w15:appearance w15:val="hidden"/>
          </w:sdtPr>
          <w:sdtEndPr/>
          <w:sdtContent>
            <w:tc>
              <w:tcPr>
                <w:tcW w:w="1872" w:type="dxa"/>
              </w:tcPr>
              <w:p w14:paraId="33C78EEC" w14:textId="77777777" w:rsidR="00E6004D" w:rsidRPr="00BF4184" w:rsidRDefault="00E6004D" w:rsidP="00BF4184">
                <w:r w:rsidRPr="00BF4184">
                  <w:t>456</w:t>
                </w:r>
              </w:p>
            </w:tc>
          </w:sdtContent>
        </w:sdt>
        <w:sdt>
          <w:sdtPr>
            <w:alias w:val="Table data:"/>
            <w:tag w:val="Table data:"/>
            <w:id w:val="1123895777"/>
            <w:placeholder>
              <w:docPart w:val="3C4A5821E95F4BAC9A079778ECFBA552"/>
            </w:placeholder>
            <w:temporary/>
            <w:showingPlcHdr/>
            <w15:appearance w15:val="hidden"/>
          </w:sdtPr>
          <w:sdtEndPr/>
          <w:sdtContent>
            <w:tc>
              <w:tcPr>
                <w:tcW w:w="1872" w:type="dxa"/>
              </w:tcPr>
              <w:p w14:paraId="09C2B334" w14:textId="77777777" w:rsidR="00E6004D" w:rsidRPr="00BF4184" w:rsidRDefault="00E6004D" w:rsidP="00BF4184">
                <w:r w:rsidRPr="00BF4184">
                  <w:t>456</w:t>
                </w:r>
              </w:p>
            </w:tc>
          </w:sdtContent>
        </w:sdt>
        <w:sdt>
          <w:sdtPr>
            <w:alias w:val="Table data:"/>
            <w:tag w:val="Table data:"/>
            <w:id w:val="-1354022435"/>
            <w:placeholder>
              <w:docPart w:val="737892FEAC12497395FBB3D98FBC02E3"/>
            </w:placeholder>
            <w:temporary/>
            <w:showingPlcHdr/>
            <w15:appearance w15:val="hidden"/>
          </w:sdtPr>
          <w:sdtEndPr/>
          <w:sdtContent>
            <w:tc>
              <w:tcPr>
                <w:tcW w:w="1872" w:type="dxa"/>
              </w:tcPr>
              <w:p w14:paraId="0D617F9A" w14:textId="77777777" w:rsidR="00E6004D" w:rsidRPr="00BF4184" w:rsidRDefault="00E6004D" w:rsidP="00BF4184">
                <w:r w:rsidRPr="00BF4184">
                  <w:t>456</w:t>
                </w:r>
              </w:p>
            </w:tc>
          </w:sdtContent>
        </w:sdt>
        <w:sdt>
          <w:sdtPr>
            <w:alias w:val="Table data:"/>
            <w:tag w:val="Table data:"/>
            <w:id w:val="1583876576"/>
            <w:placeholder>
              <w:docPart w:val="A4A3A33F283042C9A4540C5B76AAF7A2"/>
            </w:placeholder>
            <w:temporary/>
            <w:showingPlcHdr/>
            <w15:appearance w15:val="hidden"/>
          </w:sdtPr>
          <w:sdtEndPr/>
          <w:sdtContent>
            <w:tc>
              <w:tcPr>
                <w:tcW w:w="1872" w:type="dxa"/>
              </w:tcPr>
              <w:p w14:paraId="7068E2C7" w14:textId="77777777" w:rsidR="00E6004D" w:rsidRPr="00BF4184" w:rsidRDefault="00E6004D" w:rsidP="00BF4184">
                <w:r w:rsidRPr="00BF4184">
                  <w:t>456</w:t>
                </w:r>
              </w:p>
            </w:tc>
          </w:sdtContent>
        </w:sdt>
      </w:tr>
      <w:tr w:rsidR="00E6004D" w:rsidRPr="00BF4184" w14:paraId="0128045D" w14:textId="77777777" w:rsidTr="00BF4184">
        <w:sdt>
          <w:sdtPr>
            <w:alias w:val="Row Head:"/>
            <w:tag w:val="Row Head:"/>
            <w:id w:val="-1439600689"/>
            <w:placeholder>
              <w:docPart w:val="4CC37E272C504C0EB040F5E9DD214E2E"/>
            </w:placeholder>
            <w:temporary/>
            <w:showingPlcHdr/>
            <w15:appearance w15:val="hidden"/>
          </w:sdtPr>
          <w:sdtEndPr/>
          <w:sdtContent>
            <w:tc>
              <w:tcPr>
                <w:tcW w:w="1872" w:type="dxa"/>
              </w:tcPr>
              <w:p w14:paraId="1FCC26D3" w14:textId="77777777" w:rsidR="00E6004D" w:rsidRPr="00BF4184" w:rsidRDefault="00E6004D" w:rsidP="00BF4184">
                <w:r w:rsidRPr="00BF4184">
                  <w:t>Row Head</w:t>
                </w:r>
              </w:p>
            </w:tc>
          </w:sdtContent>
        </w:sdt>
        <w:sdt>
          <w:sdtPr>
            <w:alias w:val="Table data:"/>
            <w:tag w:val="Table data:"/>
            <w:id w:val="-1490947208"/>
            <w:placeholder>
              <w:docPart w:val="065B1AD098CB46858291103A089F2879"/>
            </w:placeholder>
            <w:temporary/>
            <w:showingPlcHdr/>
            <w15:appearance w15:val="hidden"/>
          </w:sdtPr>
          <w:sdtEndPr/>
          <w:sdtContent>
            <w:tc>
              <w:tcPr>
                <w:tcW w:w="1872" w:type="dxa"/>
              </w:tcPr>
              <w:p w14:paraId="75FA3B07" w14:textId="77777777" w:rsidR="00E6004D" w:rsidRPr="00BF4184" w:rsidRDefault="00E6004D" w:rsidP="00BF4184">
                <w:r w:rsidRPr="00BF4184">
                  <w:t>789</w:t>
                </w:r>
              </w:p>
            </w:tc>
          </w:sdtContent>
        </w:sdt>
        <w:sdt>
          <w:sdtPr>
            <w:alias w:val="Table data:"/>
            <w:tag w:val="Table data:"/>
            <w:id w:val="-470683202"/>
            <w:placeholder>
              <w:docPart w:val="38B7FBDC70534804B0135ABDFDC975F3"/>
            </w:placeholder>
            <w:temporary/>
            <w:showingPlcHdr/>
            <w15:appearance w15:val="hidden"/>
          </w:sdtPr>
          <w:sdtEndPr/>
          <w:sdtContent>
            <w:tc>
              <w:tcPr>
                <w:tcW w:w="1872" w:type="dxa"/>
              </w:tcPr>
              <w:p w14:paraId="1BB76C3D" w14:textId="77777777" w:rsidR="00E6004D" w:rsidRPr="00BF4184" w:rsidRDefault="00E6004D" w:rsidP="00BF4184">
                <w:r w:rsidRPr="00BF4184">
                  <w:t>789</w:t>
                </w:r>
              </w:p>
            </w:tc>
          </w:sdtContent>
        </w:sdt>
        <w:sdt>
          <w:sdtPr>
            <w:alias w:val="Table data:"/>
            <w:tag w:val="Table data:"/>
            <w:id w:val="1440877877"/>
            <w:placeholder>
              <w:docPart w:val="502C22B428FA4792BFD7215F25BB9BA2"/>
            </w:placeholder>
            <w:temporary/>
            <w:showingPlcHdr/>
            <w15:appearance w15:val="hidden"/>
          </w:sdtPr>
          <w:sdtEndPr/>
          <w:sdtContent>
            <w:tc>
              <w:tcPr>
                <w:tcW w:w="1872" w:type="dxa"/>
              </w:tcPr>
              <w:p w14:paraId="66C01AD4" w14:textId="77777777" w:rsidR="00E6004D" w:rsidRPr="00BF4184" w:rsidRDefault="00E6004D" w:rsidP="00BF4184">
                <w:r w:rsidRPr="00BF4184">
                  <w:t>789</w:t>
                </w:r>
              </w:p>
            </w:tc>
          </w:sdtContent>
        </w:sdt>
        <w:sdt>
          <w:sdtPr>
            <w:alias w:val="Table data:"/>
            <w:tag w:val="Table data:"/>
            <w:id w:val="695431633"/>
            <w:placeholder>
              <w:docPart w:val="B13DDA573C2342D8B153448582CD3789"/>
            </w:placeholder>
            <w:temporary/>
            <w:showingPlcHdr/>
            <w15:appearance w15:val="hidden"/>
          </w:sdtPr>
          <w:sdtEndPr/>
          <w:sdtContent>
            <w:tc>
              <w:tcPr>
                <w:tcW w:w="1872" w:type="dxa"/>
              </w:tcPr>
              <w:p w14:paraId="72D21978" w14:textId="77777777" w:rsidR="00E6004D" w:rsidRPr="00BF4184" w:rsidRDefault="00E6004D" w:rsidP="00BF4184">
                <w:r w:rsidRPr="00BF4184">
                  <w:t>789</w:t>
                </w:r>
              </w:p>
            </w:tc>
          </w:sdtContent>
        </w:sdt>
      </w:tr>
    </w:tbl>
    <w:p w14:paraId="773C0952" w14:textId="77777777" w:rsidR="00E81978" w:rsidRDefault="005D3A03">
      <w:pPr>
        <w:pStyle w:val="TableFigure"/>
      </w:pPr>
      <w:r>
        <w:rPr>
          <w:rStyle w:val="Emphasis"/>
        </w:rPr>
        <w:t>Note</w:t>
      </w:r>
      <w:r>
        <w:t xml:space="preserve">:  </w:t>
      </w:r>
      <w:sdt>
        <w:sdtPr>
          <w:alias w:val="Table note text:"/>
          <w:tag w:val="Table note text:"/>
          <w:id w:val="668988805"/>
          <w:placeholder>
            <w:docPart w:val="06800B00A1F44EFA9ABE146D073BEA1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437E933175D3414CA84F35CB94C5AA64"/>
        </w:placeholder>
        <w:temporary/>
        <w:showingPlcHdr/>
        <w15:appearance w15:val="hidden"/>
      </w:sdtPr>
      <w:sdtEndPr/>
      <w:sdtContent>
        <w:p w14:paraId="553E8F11" w14:textId="77777777" w:rsidR="00E81978" w:rsidRDefault="005D3A03">
          <w:pPr>
            <w:pStyle w:val="SectionTitle"/>
          </w:pPr>
          <w:r w:rsidRPr="005D3A03">
            <w:t>Figures title:</w:t>
          </w:r>
        </w:p>
      </w:sdtContent>
    </w:sdt>
    <w:p w14:paraId="5C03635B" w14:textId="77777777" w:rsidR="00E81978" w:rsidRDefault="005D3A03">
      <w:pPr>
        <w:pStyle w:val="NoSpacing"/>
      </w:pPr>
      <w:r>
        <w:rPr>
          <w:noProof/>
          <w:lang w:eastAsia="en-US"/>
        </w:rPr>
        <w:drawing>
          <wp:inline distT="0" distB="0" distL="0" distR="0" wp14:anchorId="153854AA" wp14:editId="2D14B009">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076E48" w14:textId="77777777" w:rsidR="00E81978" w:rsidRDefault="005D3A03">
      <w:pPr>
        <w:pStyle w:val="TableFigure"/>
      </w:pPr>
      <w:r>
        <w:rPr>
          <w:rStyle w:val="Emphasis"/>
        </w:rPr>
        <w:t>Figure 1</w:t>
      </w:r>
      <w:r>
        <w:t xml:space="preserve">. </w:t>
      </w:r>
      <w:sdt>
        <w:sdtPr>
          <w:alias w:val="Figure 1 text:"/>
          <w:tag w:val="Figure 1 text:"/>
          <w:id w:val="1420302148"/>
          <w:placeholder>
            <w:docPart w:val="81EEC3A8B86F43CA8E70C9E1466166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7D1E79EC"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F20FE" w14:textId="77777777" w:rsidR="000054B5" w:rsidRDefault="000054B5">
      <w:pPr>
        <w:spacing w:line="240" w:lineRule="auto"/>
      </w:pPr>
      <w:r>
        <w:separator/>
      </w:r>
    </w:p>
    <w:p w14:paraId="08817044" w14:textId="77777777" w:rsidR="000054B5" w:rsidRDefault="000054B5"/>
  </w:endnote>
  <w:endnote w:type="continuationSeparator" w:id="0">
    <w:p w14:paraId="263FB25E" w14:textId="77777777" w:rsidR="000054B5" w:rsidRDefault="000054B5">
      <w:pPr>
        <w:spacing w:line="240" w:lineRule="auto"/>
      </w:pPr>
      <w:r>
        <w:continuationSeparator/>
      </w:r>
    </w:p>
    <w:p w14:paraId="74AA8036" w14:textId="77777777" w:rsidR="000054B5" w:rsidRDefault="000054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5ED3C" w14:textId="77777777" w:rsidR="000054B5" w:rsidRDefault="000054B5">
      <w:pPr>
        <w:spacing w:line="240" w:lineRule="auto"/>
      </w:pPr>
      <w:r>
        <w:separator/>
      </w:r>
    </w:p>
    <w:p w14:paraId="6C5AF8A7" w14:textId="77777777" w:rsidR="000054B5" w:rsidRDefault="000054B5"/>
  </w:footnote>
  <w:footnote w:type="continuationSeparator" w:id="0">
    <w:p w14:paraId="5CEF163B" w14:textId="77777777" w:rsidR="000054B5" w:rsidRDefault="000054B5">
      <w:pPr>
        <w:spacing w:line="240" w:lineRule="auto"/>
      </w:pPr>
      <w:r>
        <w:continuationSeparator/>
      </w:r>
    </w:p>
    <w:p w14:paraId="5B34AC6D" w14:textId="77777777" w:rsidR="000054B5" w:rsidRDefault="000054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5A8C7" w14:textId="1D851150" w:rsidR="00E81978" w:rsidRDefault="000054B5">
    <w:pPr>
      <w:pStyle w:val="Header"/>
    </w:pPr>
    <w:sdt>
      <w:sdtPr>
        <w:rPr>
          <w:rStyle w:val="Strong"/>
        </w:rPr>
        <w:alias w:val="Running head"/>
        <w:tag w:val=""/>
        <w:id w:val="12739865"/>
        <w:placeholder>
          <w:docPart w:val="437E933175D3414CA84F35CB94C5AA6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67773">
          <w:rPr>
            <w:rStyle w:val="Strong"/>
            <w:caps w:val="0"/>
          </w:rPr>
          <w:t>Bookkeeping Web Application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B417F" w14:textId="43852EE1" w:rsidR="00E81978" w:rsidRDefault="005D3A03">
    <w:pPr>
      <w:pStyle w:val="Header"/>
      <w:rPr>
        <w:rStyle w:val="Strong"/>
      </w:rPr>
    </w:pPr>
    <w:r>
      <w:t xml:space="preserve">Running head: </w:t>
    </w:r>
    <w:sdt>
      <w:sdtPr>
        <w:rPr>
          <w:rStyle w:val="Strong"/>
        </w:rPr>
        <w:alias w:val="Running head"/>
        <w:tag w:val=""/>
        <w:id w:val="-696842620"/>
        <w:placeholder>
          <w:docPart w:val="81EEC3A8B86F43CA8E70C9E1466166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67773">
          <w:rPr>
            <w:rStyle w:val="Strong"/>
          </w:rPr>
          <w:t>Bookkeeping Web Application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AED3085"/>
    <w:multiLevelType w:val="multilevel"/>
    <w:tmpl w:val="2CBED8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2B31C0"/>
    <w:multiLevelType w:val="multilevel"/>
    <w:tmpl w:val="7C4E1A7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5B"/>
    <w:rsid w:val="000054B5"/>
    <w:rsid w:val="000D3F41"/>
    <w:rsid w:val="00133B26"/>
    <w:rsid w:val="0016261D"/>
    <w:rsid w:val="003303A5"/>
    <w:rsid w:val="00355DCA"/>
    <w:rsid w:val="00551A02"/>
    <w:rsid w:val="005534FA"/>
    <w:rsid w:val="005D3A03"/>
    <w:rsid w:val="00612A6F"/>
    <w:rsid w:val="006A7A27"/>
    <w:rsid w:val="00767773"/>
    <w:rsid w:val="007731FB"/>
    <w:rsid w:val="008002C0"/>
    <w:rsid w:val="008C5323"/>
    <w:rsid w:val="009A6A3B"/>
    <w:rsid w:val="00AF0C14"/>
    <w:rsid w:val="00B7299C"/>
    <w:rsid w:val="00B823AA"/>
    <w:rsid w:val="00BA45DB"/>
    <w:rsid w:val="00BF4184"/>
    <w:rsid w:val="00C0601E"/>
    <w:rsid w:val="00C31D30"/>
    <w:rsid w:val="00CD6E39"/>
    <w:rsid w:val="00CF6E91"/>
    <w:rsid w:val="00D50F5B"/>
    <w:rsid w:val="00D85B68"/>
    <w:rsid w:val="00DA178E"/>
    <w:rsid w:val="00DB5266"/>
    <w:rsid w:val="00E6004D"/>
    <w:rsid w:val="00E81978"/>
    <w:rsid w:val="00F379B7"/>
    <w:rsid w:val="00F525FA"/>
    <w:rsid w:val="00F6496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3ABCA"/>
  <w15:chartTrackingRefBased/>
  <w15:docId w15:val="{CFDB86DD-346F-432D-867E-872F48E0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ulg\AppData\Local\Microsoft\Office\16.0\DTS\en-US%7bBCCB8634-EA7E-47B8-A909-781DEBFDA95E%7d\%7bDC478768-1711-413D-A9CE-2114E4A1CC57%7dtf0398235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E1A004E0F84927AAB95E2DE1B71824"/>
        <w:category>
          <w:name w:val="General"/>
          <w:gallery w:val="placeholder"/>
        </w:category>
        <w:types>
          <w:type w:val="bbPlcHdr"/>
        </w:types>
        <w:behaviors>
          <w:behavior w:val="content"/>
        </w:behaviors>
        <w:guid w:val="{74A8DFE2-1FCE-4A5C-B5D0-E6D77A8FDDDE}"/>
      </w:docPartPr>
      <w:docPartBody>
        <w:p w:rsidR="00CE075D" w:rsidRDefault="000D6F36">
          <w:pPr>
            <w:pStyle w:val="BFE1A004E0F84927AAB95E2DE1B71824"/>
          </w:pPr>
          <w:r>
            <w:t>[Title Here, up to 12 Words, on One to Two Lines]</w:t>
          </w:r>
        </w:p>
      </w:docPartBody>
    </w:docPart>
    <w:docPart>
      <w:docPartPr>
        <w:name w:val="C1EF6F107A4A4D938A93F8F1DAEAD6D2"/>
        <w:category>
          <w:name w:val="General"/>
          <w:gallery w:val="placeholder"/>
        </w:category>
        <w:types>
          <w:type w:val="bbPlcHdr"/>
        </w:types>
        <w:behaviors>
          <w:behavior w:val="content"/>
        </w:behaviors>
        <w:guid w:val="{7D346E86-61D2-4F86-BB80-73F836BEAA65}"/>
      </w:docPartPr>
      <w:docPartBody>
        <w:p w:rsidR="00CE075D" w:rsidRDefault="000D6F36">
          <w:pPr>
            <w:pStyle w:val="C1EF6F107A4A4D938A93F8F1DAEAD6D2"/>
          </w:pPr>
          <w:r>
            <w:t>Abstract</w:t>
          </w:r>
        </w:p>
      </w:docPartBody>
    </w:docPart>
    <w:docPart>
      <w:docPartPr>
        <w:name w:val="E3C7D29E3EFB453695B8EDD2371FAF43"/>
        <w:category>
          <w:name w:val="General"/>
          <w:gallery w:val="placeholder"/>
        </w:category>
        <w:types>
          <w:type w:val="bbPlcHdr"/>
        </w:types>
        <w:behaviors>
          <w:behavior w:val="content"/>
        </w:behaviors>
        <w:guid w:val="{9BE8C67D-0045-41CE-ACA3-30CF4E29649E}"/>
      </w:docPartPr>
      <w:docPartBody>
        <w:p w:rsidR="00CE075D" w:rsidRDefault="000D6F36">
          <w:pPr>
            <w:pStyle w:val="E3C7D29E3EFB453695B8EDD2371FAF43"/>
          </w:pPr>
          <w:r>
            <w:t>[Title Here, up to 12 Words, on One to Two Lines]</w:t>
          </w:r>
        </w:p>
      </w:docPartBody>
    </w:docPart>
    <w:docPart>
      <w:docPartPr>
        <w:name w:val="9D9340885C344DE7B14C2D14A672E1BD"/>
        <w:category>
          <w:name w:val="General"/>
          <w:gallery w:val="placeholder"/>
        </w:category>
        <w:types>
          <w:type w:val="bbPlcHdr"/>
        </w:types>
        <w:behaviors>
          <w:behavior w:val="content"/>
        </w:behaviors>
        <w:guid w:val="{BDF7128B-A1C0-45D3-9A48-59E881F42375}"/>
      </w:docPartPr>
      <w:docPartBody>
        <w:p w:rsidR="00CE075D" w:rsidRDefault="000D6F36">
          <w:pPr>
            <w:pStyle w:val="9D9340885C344DE7B14C2D14A672E1BD"/>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A33E3084F07D4F6D9BC7A8684BCF74E5"/>
        <w:category>
          <w:name w:val="General"/>
          <w:gallery w:val="placeholder"/>
        </w:category>
        <w:types>
          <w:type w:val="bbPlcHdr"/>
        </w:types>
        <w:behaviors>
          <w:behavior w:val="content"/>
        </w:behaviors>
        <w:guid w:val="{3CF359FD-4094-4292-A34A-9E1842CE5760}"/>
      </w:docPartPr>
      <w:docPartBody>
        <w:p w:rsidR="00CE075D" w:rsidRDefault="000D6F36">
          <w:pPr>
            <w:pStyle w:val="A33E3084F07D4F6D9BC7A8684BCF74E5"/>
          </w:pPr>
          <w:r>
            <w:t>[Heading 1]</w:t>
          </w:r>
        </w:p>
      </w:docPartBody>
    </w:docPart>
    <w:docPart>
      <w:docPartPr>
        <w:name w:val="3323A3FF06E140658F3E9E17751E1A08"/>
        <w:category>
          <w:name w:val="General"/>
          <w:gallery w:val="placeholder"/>
        </w:category>
        <w:types>
          <w:type w:val="bbPlcHdr"/>
        </w:types>
        <w:behaviors>
          <w:behavior w:val="content"/>
        </w:behaviors>
        <w:guid w:val="{DB98159A-A156-42D3-8177-4DAACE540332}"/>
      </w:docPartPr>
      <w:docPartBody>
        <w:p w:rsidR="00CE075D" w:rsidRDefault="000D6F36">
          <w:pPr>
            <w:pStyle w:val="3323A3FF06E140658F3E9E17751E1A08"/>
          </w:pPr>
          <w:r>
            <w:t>[The first two heading levels get their own paragraph, as shown here.  Headings 3, 4, and 5 are run-in headings used at the beginning of the paragraph.]</w:t>
          </w:r>
        </w:p>
      </w:docPartBody>
    </w:docPart>
    <w:docPart>
      <w:docPartPr>
        <w:name w:val="966731B28F3644EB9C9BCC0BCA2B903D"/>
        <w:category>
          <w:name w:val="General"/>
          <w:gallery w:val="placeholder"/>
        </w:category>
        <w:types>
          <w:type w:val="bbPlcHdr"/>
        </w:types>
        <w:behaviors>
          <w:behavior w:val="content"/>
        </w:behaviors>
        <w:guid w:val="{5D4CB769-5CE0-41EB-AA58-C83659A8073B}"/>
      </w:docPartPr>
      <w:docPartBody>
        <w:p w:rsidR="00CE075D" w:rsidRDefault="000D6F36">
          <w:pPr>
            <w:pStyle w:val="966731B28F3644EB9C9BCC0BCA2B903D"/>
          </w:pPr>
          <w:r w:rsidRPr="00C31D30">
            <w:t>[Heading 2]</w:t>
          </w:r>
        </w:p>
      </w:docPartBody>
    </w:docPart>
    <w:docPart>
      <w:docPartPr>
        <w:name w:val="653CF908A36F4EA7BBB38832FFEF7655"/>
        <w:category>
          <w:name w:val="General"/>
          <w:gallery w:val="placeholder"/>
        </w:category>
        <w:types>
          <w:type w:val="bbPlcHdr"/>
        </w:types>
        <w:behaviors>
          <w:behavior w:val="content"/>
        </w:behaviors>
        <w:guid w:val="{AF690F94-67C6-4C2C-8D8D-5FD16264B453}"/>
      </w:docPartPr>
      <w:docPartBody>
        <w:p w:rsidR="00CE075D" w:rsidRDefault="000D6F36">
          <w:pPr>
            <w:pStyle w:val="653CF908A36F4EA7BBB38832FFEF7655"/>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E15CC1EED0D4D62B8A92102DF18D254"/>
        <w:category>
          <w:name w:val="General"/>
          <w:gallery w:val="placeholder"/>
        </w:category>
        <w:types>
          <w:type w:val="bbPlcHdr"/>
        </w:types>
        <w:behaviors>
          <w:behavior w:val="content"/>
        </w:behaviors>
        <w:guid w:val="{3910B947-80FD-46B6-B650-17F4A18C3BA0}"/>
      </w:docPartPr>
      <w:docPartBody>
        <w:p w:rsidR="00CE075D" w:rsidRDefault="000D6F36">
          <w:pPr>
            <w:pStyle w:val="0E15CC1EED0D4D62B8A92102DF18D254"/>
          </w:pPr>
          <w:r w:rsidRPr="00C31D30">
            <w:t>[Heading 3]</w:t>
          </w:r>
        </w:p>
      </w:docPartBody>
    </w:docPart>
    <w:docPart>
      <w:docPartPr>
        <w:name w:val="0FCDCFC67CC3481D9B4732AD04C42F83"/>
        <w:category>
          <w:name w:val="General"/>
          <w:gallery w:val="placeholder"/>
        </w:category>
        <w:types>
          <w:type w:val="bbPlcHdr"/>
        </w:types>
        <w:behaviors>
          <w:behavior w:val="content"/>
        </w:behaviors>
        <w:guid w:val="{D1C173D8-2433-41D1-9310-753D627B17CE}"/>
      </w:docPartPr>
      <w:docPartBody>
        <w:p w:rsidR="00CE075D" w:rsidRDefault="000D6F36">
          <w:pPr>
            <w:pStyle w:val="0FCDCFC67CC3481D9B4732AD04C42F83"/>
          </w:pPr>
          <w:r>
            <w:t>[Include a period at the end of a run-in heading.  Note that you can include consecutive paragraphs with their own headings, where appropriate.]</w:t>
          </w:r>
        </w:p>
      </w:docPartBody>
    </w:docPart>
    <w:docPart>
      <w:docPartPr>
        <w:name w:val="962AC0FDC239489C9F48947DA73823E4"/>
        <w:category>
          <w:name w:val="General"/>
          <w:gallery w:val="placeholder"/>
        </w:category>
        <w:types>
          <w:type w:val="bbPlcHdr"/>
        </w:types>
        <w:behaviors>
          <w:behavior w:val="content"/>
        </w:behaviors>
        <w:guid w:val="{ADB0A35A-5640-4821-812B-75ABF598DE3A}"/>
      </w:docPartPr>
      <w:docPartBody>
        <w:p w:rsidR="00CE075D" w:rsidRDefault="000D6F36">
          <w:pPr>
            <w:pStyle w:val="962AC0FDC239489C9F48947DA73823E4"/>
          </w:pPr>
          <w:r w:rsidRPr="00C31D30">
            <w:t>[Heading 4]</w:t>
          </w:r>
        </w:p>
      </w:docPartBody>
    </w:docPart>
    <w:docPart>
      <w:docPartPr>
        <w:name w:val="71AA7A1EA5B94D02B7937333AB4DE57B"/>
        <w:category>
          <w:name w:val="General"/>
          <w:gallery w:val="placeholder"/>
        </w:category>
        <w:types>
          <w:type w:val="bbPlcHdr"/>
        </w:types>
        <w:behaviors>
          <w:behavior w:val="content"/>
        </w:behaviors>
        <w:guid w:val="{4C62E5BC-A7A9-411C-97C7-C9DB4E440DCA}"/>
      </w:docPartPr>
      <w:docPartBody>
        <w:p w:rsidR="00CE075D" w:rsidRDefault="000D6F36">
          <w:pPr>
            <w:pStyle w:val="71AA7A1EA5B94D02B7937333AB4DE57B"/>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B38316FCE26341B2A302CE70FB9B151A"/>
        <w:category>
          <w:name w:val="General"/>
          <w:gallery w:val="placeholder"/>
        </w:category>
        <w:types>
          <w:type w:val="bbPlcHdr"/>
        </w:types>
        <w:behaviors>
          <w:behavior w:val="content"/>
        </w:behaviors>
        <w:guid w:val="{DF41D0FE-615B-4D73-BF53-EF37F480393B}"/>
      </w:docPartPr>
      <w:docPartBody>
        <w:p w:rsidR="00CE075D" w:rsidRDefault="000D6F36">
          <w:pPr>
            <w:pStyle w:val="B38316FCE26341B2A302CE70FB9B151A"/>
          </w:pPr>
          <w:r>
            <w:t>Last Name, Year</w:t>
          </w:r>
        </w:p>
      </w:docPartBody>
    </w:docPart>
    <w:docPart>
      <w:docPartPr>
        <w:name w:val="B5030DC4435A42FEA3F4CD6849EF1C07"/>
        <w:category>
          <w:name w:val="General"/>
          <w:gallery w:val="placeholder"/>
        </w:category>
        <w:types>
          <w:type w:val="bbPlcHdr"/>
        </w:types>
        <w:behaviors>
          <w:behavior w:val="content"/>
        </w:behaviors>
        <w:guid w:val="{81DA5582-400F-44A6-8E0F-9B56AAE8B71A}"/>
      </w:docPartPr>
      <w:docPartBody>
        <w:p w:rsidR="00CE075D" w:rsidRDefault="000D6F36">
          <w:pPr>
            <w:pStyle w:val="B5030DC4435A42FEA3F4CD6849EF1C07"/>
          </w:pPr>
          <w:r w:rsidRPr="00C31D30">
            <w:t>[Heading 5]</w:t>
          </w:r>
        </w:p>
      </w:docPartBody>
    </w:docPart>
    <w:docPart>
      <w:docPartPr>
        <w:name w:val="B9CDF1C505B742259DF6F42281D4E1C5"/>
        <w:category>
          <w:name w:val="General"/>
          <w:gallery w:val="placeholder"/>
        </w:category>
        <w:types>
          <w:type w:val="bbPlcHdr"/>
        </w:types>
        <w:behaviors>
          <w:behavior w:val="content"/>
        </w:behaviors>
        <w:guid w:val="{619F8B7C-F16A-4D03-8D8B-FCB0AAE487E8}"/>
      </w:docPartPr>
      <w:docPartBody>
        <w:p w:rsidR="00CE075D" w:rsidRDefault="000D6F36">
          <w:pPr>
            <w:pStyle w:val="B9CDF1C505B742259DF6F42281D4E1C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64856FCCBF544B8682CAA968C2BDF32B"/>
        <w:category>
          <w:name w:val="General"/>
          <w:gallery w:val="placeholder"/>
        </w:category>
        <w:types>
          <w:type w:val="bbPlcHdr"/>
        </w:types>
        <w:behaviors>
          <w:behavior w:val="content"/>
        </w:behaviors>
        <w:guid w:val="{8486D0A4-97AA-4294-B665-ED39202E5BBD}"/>
      </w:docPartPr>
      <w:docPartBody>
        <w:p w:rsidR="00CE075D" w:rsidRDefault="000D6F36">
          <w:pPr>
            <w:pStyle w:val="64856FCCBF544B8682CAA968C2BDF32B"/>
          </w:pPr>
          <w:r>
            <w:t>Last Name, Year</w:t>
          </w:r>
        </w:p>
      </w:docPartBody>
    </w:docPart>
    <w:docPart>
      <w:docPartPr>
        <w:name w:val="7E646AA96E8F4AB8B3A8C88E8CE0323C"/>
        <w:category>
          <w:name w:val="General"/>
          <w:gallery w:val="placeholder"/>
        </w:category>
        <w:types>
          <w:type w:val="bbPlcHdr"/>
        </w:types>
        <w:behaviors>
          <w:behavior w:val="content"/>
        </w:behaviors>
        <w:guid w:val="{501C1787-EC9C-4E46-8649-EF0DBDE446AC}"/>
      </w:docPartPr>
      <w:docPartBody>
        <w:p w:rsidR="00CE075D" w:rsidRDefault="000D6F36">
          <w:pPr>
            <w:pStyle w:val="7E646AA96E8F4AB8B3A8C88E8CE0323C"/>
          </w:pPr>
          <w:r>
            <w:t>Footnotes</w:t>
          </w:r>
        </w:p>
      </w:docPartBody>
    </w:docPart>
    <w:docPart>
      <w:docPartPr>
        <w:name w:val="901AC3100B82415A8008336F38475419"/>
        <w:category>
          <w:name w:val="General"/>
          <w:gallery w:val="placeholder"/>
        </w:category>
        <w:types>
          <w:type w:val="bbPlcHdr"/>
        </w:types>
        <w:behaviors>
          <w:behavior w:val="content"/>
        </w:behaviors>
        <w:guid w:val="{6212526E-7216-4C4C-884E-D14CA477F93A}"/>
      </w:docPartPr>
      <w:docPartBody>
        <w:p w:rsidR="00CE075D" w:rsidRDefault="000D6F36">
          <w:pPr>
            <w:pStyle w:val="901AC3100B82415A8008336F38475419"/>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9248FC6F99434D4FB936FE6B4CFCE48D"/>
        <w:category>
          <w:name w:val="General"/>
          <w:gallery w:val="placeholder"/>
        </w:category>
        <w:types>
          <w:type w:val="bbPlcHdr"/>
        </w:types>
        <w:behaviors>
          <w:behavior w:val="content"/>
        </w:behaviors>
        <w:guid w:val="{C2D1F81A-3BA2-4EE6-8887-2B7AB290A585}"/>
      </w:docPartPr>
      <w:docPartBody>
        <w:p w:rsidR="00CE075D" w:rsidRDefault="000D6F36">
          <w:pPr>
            <w:pStyle w:val="9248FC6F99434D4FB936FE6B4CFCE48D"/>
          </w:pPr>
          <w:r w:rsidRPr="00C0601E">
            <w:t>[Table Title]</w:t>
          </w:r>
        </w:p>
      </w:docPartBody>
    </w:docPart>
    <w:docPart>
      <w:docPartPr>
        <w:name w:val="40A930826EAA42A981518656A852E228"/>
        <w:category>
          <w:name w:val="General"/>
          <w:gallery w:val="placeholder"/>
        </w:category>
        <w:types>
          <w:type w:val="bbPlcHdr"/>
        </w:types>
        <w:behaviors>
          <w:behavior w:val="content"/>
        </w:behaviors>
        <w:guid w:val="{999CFE13-636E-4685-A38A-84B80693F9E1}"/>
      </w:docPartPr>
      <w:docPartBody>
        <w:p w:rsidR="00CE075D" w:rsidRDefault="000D6F36">
          <w:pPr>
            <w:pStyle w:val="40A930826EAA42A981518656A852E228"/>
          </w:pPr>
          <w:r w:rsidRPr="00BF4184">
            <w:t>Column Head</w:t>
          </w:r>
        </w:p>
      </w:docPartBody>
    </w:docPart>
    <w:docPart>
      <w:docPartPr>
        <w:name w:val="1F36D3BF5C1B498E8CC710CDE46DB81C"/>
        <w:category>
          <w:name w:val="General"/>
          <w:gallery w:val="placeholder"/>
        </w:category>
        <w:types>
          <w:type w:val="bbPlcHdr"/>
        </w:types>
        <w:behaviors>
          <w:behavior w:val="content"/>
        </w:behaviors>
        <w:guid w:val="{8F383772-18DC-46FE-BF59-BABFFE93E737}"/>
      </w:docPartPr>
      <w:docPartBody>
        <w:p w:rsidR="00CE075D" w:rsidRDefault="000D6F36">
          <w:pPr>
            <w:pStyle w:val="1F36D3BF5C1B498E8CC710CDE46DB81C"/>
          </w:pPr>
          <w:r w:rsidRPr="00BF4184">
            <w:t>Column Head</w:t>
          </w:r>
        </w:p>
      </w:docPartBody>
    </w:docPart>
    <w:docPart>
      <w:docPartPr>
        <w:name w:val="DB00D0D70A2E4D2196FFAA548BF23976"/>
        <w:category>
          <w:name w:val="General"/>
          <w:gallery w:val="placeholder"/>
        </w:category>
        <w:types>
          <w:type w:val="bbPlcHdr"/>
        </w:types>
        <w:behaviors>
          <w:behavior w:val="content"/>
        </w:behaviors>
        <w:guid w:val="{CB188061-6376-40A4-B8D8-9BB7E5A0DA0F}"/>
      </w:docPartPr>
      <w:docPartBody>
        <w:p w:rsidR="00CE075D" w:rsidRDefault="000D6F36">
          <w:pPr>
            <w:pStyle w:val="DB00D0D70A2E4D2196FFAA548BF23976"/>
          </w:pPr>
          <w:r w:rsidRPr="00BF4184">
            <w:t>Column Head</w:t>
          </w:r>
        </w:p>
      </w:docPartBody>
    </w:docPart>
    <w:docPart>
      <w:docPartPr>
        <w:name w:val="59A3BA74861C4AB28A96828B3F9FAA6C"/>
        <w:category>
          <w:name w:val="General"/>
          <w:gallery w:val="placeholder"/>
        </w:category>
        <w:types>
          <w:type w:val="bbPlcHdr"/>
        </w:types>
        <w:behaviors>
          <w:behavior w:val="content"/>
        </w:behaviors>
        <w:guid w:val="{2F33DE72-493F-4751-8529-0306C5B5ED16}"/>
      </w:docPartPr>
      <w:docPartBody>
        <w:p w:rsidR="00CE075D" w:rsidRDefault="000D6F36">
          <w:pPr>
            <w:pStyle w:val="59A3BA74861C4AB28A96828B3F9FAA6C"/>
          </w:pPr>
          <w:r w:rsidRPr="00BF4184">
            <w:t>Column Head</w:t>
          </w:r>
        </w:p>
      </w:docPartBody>
    </w:docPart>
    <w:docPart>
      <w:docPartPr>
        <w:name w:val="136E070E57F7450A916BEDE7320B55B8"/>
        <w:category>
          <w:name w:val="General"/>
          <w:gallery w:val="placeholder"/>
        </w:category>
        <w:types>
          <w:type w:val="bbPlcHdr"/>
        </w:types>
        <w:behaviors>
          <w:behavior w:val="content"/>
        </w:behaviors>
        <w:guid w:val="{75D55048-E5F8-4E9C-AC1A-9FBE4A30F3EA}"/>
      </w:docPartPr>
      <w:docPartBody>
        <w:p w:rsidR="00CE075D" w:rsidRDefault="000D6F36">
          <w:pPr>
            <w:pStyle w:val="136E070E57F7450A916BEDE7320B55B8"/>
          </w:pPr>
          <w:r w:rsidRPr="00BF4184">
            <w:t>Column Head</w:t>
          </w:r>
        </w:p>
      </w:docPartBody>
    </w:docPart>
    <w:docPart>
      <w:docPartPr>
        <w:name w:val="CBE71FC1C3A74D42B4CAB6EA6B0D47CD"/>
        <w:category>
          <w:name w:val="General"/>
          <w:gallery w:val="placeholder"/>
        </w:category>
        <w:types>
          <w:type w:val="bbPlcHdr"/>
        </w:types>
        <w:behaviors>
          <w:behavior w:val="content"/>
        </w:behaviors>
        <w:guid w:val="{FF6F9CF2-1BA8-42D8-8889-311C90B01101}"/>
      </w:docPartPr>
      <w:docPartBody>
        <w:p w:rsidR="00CE075D" w:rsidRDefault="000D6F36">
          <w:pPr>
            <w:pStyle w:val="CBE71FC1C3A74D42B4CAB6EA6B0D47CD"/>
          </w:pPr>
          <w:r w:rsidRPr="00BF4184">
            <w:t>Row Head</w:t>
          </w:r>
        </w:p>
      </w:docPartBody>
    </w:docPart>
    <w:docPart>
      <w:docPartPr>
        <w:name w:val="02EA9CDA9BB14F8083ACA82B5AFD6FB5"/>
        <w:category>
          <w:name w:val="General"/>
          <w:gallery w:val="placeholder"/>
        </w:category>
        <w:types>
          <w:type w:val="bbPlcHdr"/>
        </w:types>
        <w:behaviors>
          <w:behavior w:val="content"/>
        </w:behaviors>
        <w:guid w:val="{32B65470-9F4D-45F5-A3AE-9864D54BE704}"/>
      </w:docPartPr>
      <w:docPartBody>
        <w:p w:rsidR="00CE075D" w:rsidRDefault="000D6F36">
          <w:pPr>
            <w:pStyle w:val="02EA9CDA9BB14F8083ACA82B5AFD6FB5"/>
          </w:pPr>
          <w:r w:rsidRPr="00BF4184">
            <w:t>123</w:t>
          </w:r>
        </w:p>
      </w:docPartBody>
    </w:docPart>
    <w:docPart>
      <w:docPartPr>
        <w:name w:val="0F0DCE5C17364E65B11F67B2720D9BC3"/>
        <w:category>
          <w:name w:val="General"/>
          <w:gallery w:val="placeholder"/>
        </w:category>
        <w:types>
          <w:type w:val="bbPlcHdr"/>
        </w:types>
        <w:behaviors>
          <w:behavior w:val="content"/>
        </w:behaviors>
        <w:guid w:val="{3336F4E0-F317-42C9-8AF8-E5A99704A859}"/>
      </w:docPartPr>
      <w:docPartBody>
        <w:p w:rsidR="00CE075D" w:rsidRDefault="000D6F36">
          <w:pPr>
            <w:pStyle w:val="0F0DCE5C17364E65B11F67B2720D9BC3"/>
          </w:pPr>
          <w:r w:rsidRPr="00BF4184">
            <w:t>123</w:t>
          </w:r>
        </w:p>
      </w:docPartBody>
    </w:docPart>
    <w:docPart>
      <w:docPartPr>
        <w:name w:val="4CD7C6B2B56D40A09B515EDDDCCDFF37"/>
        <w:category>
          <w:name w:val="General"/>
          <w:gallery w:val="placeholder"/>
        </w:category>
        <w:types>
          <w:type w:val="bbPlcHdr"/>
        </w:types>
        <w:behaviors>
          <w:behavior w:val="content"/>
        </w:behaviors>
        <w:guid w:val="{5E22A802-A4B9-4DB5-8689-5BD8601A5AF0}"/>
      </w:docPartPr>
      <w:docPartBody>
        <w:p w:rsidR="00CE075D" w:rsidRDefault="000D6F36">
          <w:pPr>
            <w:pStyle w:val="4CD7C6B2B56D40A09B515EDDDCCDFF37"/>
          </w:pPr>
          <w:r w:rsidRPr="00BF4184">
            <w:t>123</w:t>
          </w:r>
        </w:p>
      </w:docPartBody>
    </w:docPart>
    <w:docPart>
      <w:docPartPr>
        <w:name w:val="5DC11948FFC64EFC83CF5DD7D151DC59"/>
        <w:category>
          <w:name w:val="General"/>
          <w:gallery w:val="placeholder"/>
        </w:category>
        <w:types>
          <w:type w:val="bbPlcHdr"/>
        </w:types>
        <w:behaviors>
          <w:behavior w:val="content"/>
        </w:behaviors>
        <w:guid w:val="{B23F4189-16FC-41B7-A63B-16DF14424E93}"/>
      </w:docPartPr>
      <w:docPartBody>
        <w:p w:rsidR="00CE075D" w:rsidRDefault="000D6F36">
          <w:pPr>
            <w:pStyle w:val="5DC11948FFC64EFC83CF5DD7D151DC59"/>
          </w:pPr>
          <w:r w:rsidRPr="00BF4184">
            <w:t>123</w:t>
          </w:r>
        </w:p>
      </w:docPartBody>
    </w:docPart>
    <w:docPart>
      <w:docPartPr>
        <w:name w:val="77A34927D58B4EC7A411D263B79A83AB"/>
        <w:category>
          <w:name w:val="General"/>
          <w:gallery w:val="placeholder"/>
        </w:category>
        <w:types>
          <w:type w:val="bbPlcHdr"/>
        </w:types>
        <w:behaviors>
          <w:behavior w:val="content"/>
        </w:behaviors>
        <w:guid w:val="{F443B9B1-7A5D-4006-87FD-1FEF37FFED56}"/>
      </w:docPartPr>
      <w:docPartBody>
        <w:p w:rsidR="00CE075D" w:rsidRDefault="000D6F36">
          <w:pPr>
            <w:pStyle w:val="77A34927D58B4EC7A411D263B79A83AB"/>
          </w:pPr>
          <w:r w:rsidRPr="00BF4184">
            <w:t>Row Head</w:t>
          </w:r>
        </w:p>
      </w:docPartBody>
    </w:docPart>
    <w:docPart>
      <w:docPartPr>
        <w:name w:val="126DE40A99194C3FBE26E373AA40CEE8"/>
        <w:category>
          <w:name w:val="General"/>
          <w:gallery w:val="placeholder"/>
        </w:category>
        <w:types>
          <w:type w:val="bbPlcHdr"/>
        </w:types>
        <w:behaviors>
          <w:behavior w:val="content"/>
        </w:behaviors>
        <w:guid w:val="{B8FE6557-CAF4-435F-A3FA-7496DB0017AF}"/>
      </w:docPartPr>
      <w:docPartBody>
        <w:p w:rsidR="00CE075D" w:rsidRDefault="000D6F36">
          <w:pPr>
            <w:pStyle w:val="126DE40A99194C3FBE26E373AA40CEE8"/>
          </w:pPr>
          <w:r w:rsidRPr="00BF4184">
            <w:t>456</w:t>
          </w:r>
        </w:p>
      </w:docPartBody>
    </w:docPart>
    <w:docPart>
      <w:docPartPr>
        <w:name w:val="DF2EBCB1CF5D4FD3A6789994AB6928DF"/>
        <w:category>
          <w:name w:val="General"/>
          <w:gallery w:val="placeholder"/>
        </w:category>
        <w:types>
          <w:type w:val="bbPlcHdr"/>
        </w:types>
        <w:behaviors>
          <w:behavior w:val="content"/>
        </w:behaviors>
        <w:guid w:val="{79B553E4-1BCA-43E4-8068-7021B1E50295}"/>
      </w:docPartPr>
      <w:docPartBody>
        <w:p w:rsidR="00CE075D" w:rsidRDefault="000D6F36">
          <w:pPr>
            <w:pStyle w:val="DF2EBCB1CF5D4FD3A6789994AB6928DF"/>
          </w:pPr>
          <w:r w:rsidRPr="00BF4184">
            <w:t>456</w:t>
          </w:r>
        </w:p>
      </w:docPartBody>
    </w:docPart>
    <w:docPart>
      <w:docPartPr>
        <w:name w:val="4A81544178F244BE91F0E05EB93F78AE"/>
        <w:category>
          <w:name w:val="General"/>
          <w:gallery w:val="placeholder"/>
        </w:category>
        <w:types>
          <w:type w:val="bbPlcHdr"/>
        </w:types>
        <w:behaviors>
          <w:behavior w:val="content"/>
        </w:behaviors>
        <w:guid w:val="{3158D050-2A43-4C2A-B3E7-C807AF5C13C2}"/>
      </w:docPartPr>
      <w:docPartBody>
        <w:p w:rsidR="00CE075D" w:rsidRDefault="000D6F36">
          <w:pPr>
            <w:pStyle w:val="4A81544178F244BE91F0E05EB93F78AE"/>
          </w:pPr>
          <w:r w:rsidRPr="00BF4184">
            <w:t>456</w:t>
          </w:r>
        </w:p>
      </w:docPartBody>
    </w:docPart>
    <w:docPart>
      <w:docPartPr>
        <w:name w:val="21326F3EB005401EAF56FC68250CEC14"/>
        <w:category>
          <w:name w:val="General"/>
          <w:gallery w:val="placeholder"/>
        </w:category>
        <w:types>
          <w:type w:val="bbPlcHdr"/>
        </w:types>
        <w:behaviors>
          <w:behavior w:val="content"/>
        </w:behaviors>
        <w:guid w:val="{D5D816A8-3625-469F-BF8F-799D7F65CF51}"/>
      </w:docPartPr>
      <w:docPartBody>
        <w:p w:rsidR="00CE075D" w:rsidRDefault="000D6F36">
          <w:pPr>
            <w:pStyle w:val="21326F3EB005401EAF56FC68250CEC14"/>
          </w:pPr>
          <w:r w:rsidRPr="00BF4184">
            <w:t>456</w:t>
          </w:r>
        </w:p>
      </w:docPartBody>
    </w:docPart>
    <w:docPart>
      <w:docPartPr>
        <w:name w:val="9ED02F55449D4CC8B80388FCAEE30F8E"/>
        <w:category>
          <w:name w:val="General"/>
          <w:gallery w:val="placeholder"/>
        </w:category>
        <w:types>
          <w:type w:val="bbPlcHdr"/>
        </w:types>
        <w:behaviors>
          <w:behavior w:val="content"/>
        </w:behaviors>
        <w:guid w:val="{B496174A-70E1-4636-91D9-8B5E6A448890}"/>
      </w:docPartPr>
      <w:docPartBody>
        <w:p w:rsidR="00CE075D" w:rsidRDefault="000D6F36">
          <w:pPr>
            <w:pStyle w:val="9ED02F55449D4CC8B80388FCAEE30F8E"/>
          </w:pPr>
          <w:r w:rsidRPr="00BF4184">
            <w:t>Row Head</w:t>
          </w:r>
        </w:p>
      </w:docPartBody>
    </w:docPart>
    <w:docPart>
      <w:docPartPr>
        <w:name w:val="315DF12A22FA4AE3AC92013A3BED4AC7"/>
        <w:category>
          <w:name w:val="General"/>
          <w:gallery w:val="placeholder"/>
        </w:category>
        <w:types>
          <w:type w:val="bbPlcHdr"/>
        </w:types>
        <w:behaviors>
          <w:behavior w:val="content"/>
        </w:behaviors>
        <w:guid w:val="{996027DA-A38B-4722-AF49-BFA498F54AB1}"/>
      </w:docPartPr>
      <w:docPartBody>
        <w:p w:rsidR="00CE075D" w:rsidRDefault="000D6F36">
          <w:pPr>
            <w:pStyle w:val="315DF12A22FA4AE3AC92013A3BED4AC7"/>
          </w:pPr>
          <w:r w:rsidRPr="00BF4184">
            <w:t>789</w:t>
          </w:r>
        </w:p>
      </w:docPartBody>
    </w:docPart>
    <w:docPart>
      <w:docPartPr>
        <w:name w:val="642799FD169644DB9370492EEF32D0A3"/>
        <w:category>
          <w:name w:val="General"/>
          <w:gallery w:val="placeholder"/>
        </w:category>
        <w:types>
          <w:type w:val="bbPlcHdr"/>
        </w:types>
        <w:behaviors>
          <w:behavior w:val="content"/>
        </w:behaviors>
        <w:guid w:val="{CC6DD765-8B8F-4F30-9F60-0E175EC85F22}"/>
      </w:docPartPr>
      <w:docPartBody>
        <w:p w:rsidR="00CE075D" w:rsidRDefault="000D6F36">
          <w:pPr>
            <w:pStyle w:val="642799FD169644DB9370492EEF32D0A3"/>
          </w:pPr>
          <w:r w:rsidRPr="00BF4184">
            <w:t>789</w:t>
          </w:r>
        </w:p>
      </w:docPartBody>
    </w:docPart>
    <w:docPart>
      <w:docPartPr>
        <w:name w:val="A35CDB649E15424CA238D1146184EFCF"/>
        <w:category>
          <w:name w:val="General"/>
          <w:gallery w:val="placeholder"/>
        </w:category>
        <w:types>
          <w:type w:val="bbPlcHdr"/>
        </w:types>
        <w:behaviors>
          <w:behavior w:val="content"/>
        </w:behaviors>
        <w:guid w:val="{D9008CF2-E114-4213-8ABE-9F08980CDE94}"/>
      </w:docPartPr>
      <w:docPartBody>
        <w:p w:rsidR="00CE075D" w:rsidRDefault="000D6F36">
          <w:pPr>
            <w:pStyle w:val="A35CDB649E15424CA238D1146184EFCF"/>
          </w:pPr>
          <w:r w:rsidRPr="00BF4184">
            <w:t>789</w:t>
          </w:r>
        </w:p>
      </w:docPartBody>
    </w:docPart>
    <w:docPart>
      <w:docPartPr>
        <w:name w:val="C5B2924080D44386BF7293AE45F086E4"/>
        <w:category>
          <w:name w:val="General"/>
          <w:gallery w:val="placeholder"/>
        </w:category>
        <w:types>
          <w:type w:val="bbPlcHdr"/>
        </w:types>
        <w:behaviors>
          <w:behavior w:val="content"/>
        </w:behaviors>
        <w:guid w:val="{E103A6F9-0D1B-42B5-BDAB-8D451061F0FF}"/>
      </w:docPartPr>
      <w:docPartBody>
        <w:p w:rsidR="00CE075D" w:rsidRDefault="000D6F36">
          <w:pPr>
            <w:pStyle w:val="C5B2924080D44386BF7293AE45F086E4"/>
          </w:pPr>
          <w:r w:rsidRPr="00BF4184">
            <w:t>789</w:t>
          </w:r>
        </w:p>
      </w:docPartBody>
    </w:docPart>
    <w:docPart>
      <w:docPartPr>
        <w:name w:val="6948FBA7A5A349CCBD954800188B3B9C"/>
        <w:category>
          <w:name w:val="General"/>
          <w:gallery w:val="placeholder"/>
        </w:category>
        <w:types>
          <w:type w:val="bbPlcHdr"/>
        </w:types>
        <w:behaviors>
          <w:behavior w:val="content"/>
        </w:behaviors>
        <w:guid w:val="{CC26ECEA-623D-4F28-90E1-A1F640849100}"/>
      </w:docPartPr>
      <w:docPartBody>
        <w:p w:rsidR="00CE075D" w:rsidRDefault="000D6F36">
          <w:pPr>
            <w:pStyle w:val="6948FBA7A5A349CCBD954800188B3B9C"/>
          </w:pPr>
          <w:r w:rsidRPr="00BF4184">
            <w:t>Row Head</w:t>
          </w:r>
        </w:p>
      </w:docPartBody>
    </w:docPart>
    <w:docPart>
      <w:docPartPr>
        <w:name w:val="FBA9D37E8D9B4EA3BB1CA1A46A11E94C"/>
        <w:category>
          <w:name w:val="General"/>
          <w:gallery w:val="placeholder"/>
        </w:category>
        <w:types>
          <w:type w:val="bbPlcHdr"/>
        </w:types>
        <w:behaviors>
          <w:behavior w:val="content"/>
        </w:behaviors>
        <w:guid w:val="{5A1D0A6D-C2C9-48BD-805D-03766EEC246B}"/>
      </w:docPartPr>
      <w:docPartBody>
        <w:p w:rsidR="00CE075D" w:rsidRDefault="000D6F36">
          <w:pPr>
            <w:pStyle w:val="FBA9D37E8D9B4EA3BB1CA1A46A11E94C"/>
          </w:pPr>
          <w:r w:rsidRPr="00BF4184">
            <w:t>123</w:t>
          </w:r>
        </w:p>
      </w:docPartBody>
    </w:docPart>
    <w:docPart>
      <w:docPartPr>
        <w:name w:val="EE47468059714A2A859F45BBEBB437D4"/>
        <w:category>
          <w:name w:val="General"/>
          <w:gallery w:val="placeholder"/>
        </w:category>
        <w:types>
          <w:type w:val="bbPlcHdr"/>
        </w:types>
        <w:behaviors>
          <w:behavior w:val="content"/>
        </w:behaviors>
        <w:guid w:val="{F7D3CE39-D3BD-4FE1-9E94-D0B52E41DC84}"/>
      </w:docPartPr>
      <w:docPartBody>
        <w:p w:rsidR="00CE075D" w:rsidRDefault="000D6F36">
          <w:pPr>
            <w:pStyle w:val="EE47468059714A2A859F45BBEBB437D4"/>
          </w:pPr>
          <w:r w:rsidRPr="00BF4184">
            <w:t>123</w:t>
          </w:r>
        </w:p>
      </w:docPartBody>
    </w:docPart>
    <w:docPart>
      <w:docPartPr>
        <w:name w:val="1A85D1FD170041A5AEDAC3F514B4A463"/>
        <w:category>
          <w:name w:val="General"/>
          <w:gallery w:val="placeholder"/>
        </w:category>
        <w:types>
          <w:type w:val="bbPlcHdr"/>
        </w:types>
        <w:behaviors>
          <w:behavior w:val="content"/>
        </w:behaviors>
        <w:guid w:val="{9D9A93F0-77AA-4297-98C5-19C94E005DC2}"/>
      </w:docPartPr>
      <w:docPartBody>
        <w:p w:rsidR="00CE075D" w:rsidRDefault="000D6F36">
          <w:pPr>
            <w:pStyle w:val="1A85D1FD170041A5AEDAC3F514B4A463"/>
          </w:pPr>
          <w:r w:rsidRPr="00BF4184">
            <w:t>123</w:t>
          </w:r>
        </w:p>
      </w:docPartBody>
    </w:docPart>
    <w:docPart>
      <w:docPartPr>
        <w:name w:val="41FAF4268E124BF7B50B30039BBB0BAC"/>
        <w:category>
          <w:name w:val="General"/>
          <w:gallery w:val="placeholder"/>
        </w:category>
        <w:types>
          <w:type w:val="bbPlcHdr"/>
        </w:types>
        <w:behaviors>
          <w:behavior w:val="content"/>
        </w:behaviors>
        <w:guid w:val="{6E2649B3-3579-4577-93BC-C7C3547B6647}"/>
      </w:docPartPr>
      <w:docPartBody>
        <w:p w:rsidR="00CE075D" w:rsidRDefault="000D6F36">
          <w:pPr>
            <w:pStyle w:val="41FAF4268E124BF7B50B30039BBB0BAC"/>
          </w:pPr>
          <w:r w:rsidRPr="00BF4184">
            <w:t>123</w:t>
          </w:r>
        </w:p>
      </w:docPartBody>
    </w:docPart>
    <w:docPart>
      <w:docPartPr>
        <w:name w:val="EA93D52BF17244A28106AFA8DEAC1391"/>
        <w:category>
          <w:name w:val="General"/>
          <w:gallery w:val="placeholder"/>
        </w:category>
        <w:types>
          <w:type w:val="bbPlcHdr"/>
        </w:types>
        <w:behaviors>
          <w:behavior w:val="content"/>
        </w:behaviors>
        <w:guid w:val="{E0849AC8-DBB8-4387-B1A2-288BA9D82D82}"/>
      </w:docPartPr>
      <w:docPartBody>
        <w:p w:rsidR="00CE075D" w:rsidRDefault="000D6F36">
          <w:pPr>
            <w:pStyle w:val="EA93D52BF17244A28106AFA8DEAC1391"/>
          </w:pPr>
          <w:r w:rsidRPr="00BF4184">
            <w:t>Row Head</w:t>
          </w:r>
        </w:p>
      </w:docPartBody>
    </w:docPart>
    <w:docPart>
      <w:docPartPr>
        <w:name w:val="C689F45B283A46C59A4CECD35106FB94"/>
        <w:category>
          <w:name w:val="General"/>
          <w:gallery w:val="placeholder"/>
        </w:category>
        <w:types>
          <w:type w:val="bbPlcHdr"/>
        </w:types>
        <w:behaviors>
          <w:behavior w:val="content"/>
        </w:behaviors>
        <w:guid w:val="{E7AB5D24-9D2C-4760-8815-1B8E1AA4CE4B}"/>
      </w:docPartPr>
      <w:docPartBody>
        <w:p w:rsidR="00CE075D" w:rsidRDefault="000D6F36">
          <w:pPr>
            <w:pStyle w:val="C689F45B283A46C59A4CECD35106FB94"/>
          </w:pPr>
          <w:r w:rsidRPr="00BF4184">
            <w:t>456</w:t>
          </w:r>
        </w:p>
      </w:docPartBody>
    </w:docPart>
    <w:docPart>
      <w:docPartPr>
        <w:name w:val="3C4A5821E95F4BAC9A079778ECFBA552"/>
        <w:category>
          <w:name w:val="General"/>
          <w:gallery w:val="placeholder"/>
        </w:category>
        <w:types>
          <w:type w:val="bbPlcHdr"/>
        </w:types>
        <w:behaviors>
          <w:behavior w:val="content"/>
        </w:behaviors>
        <w:guid w:val="{0A692AF5-EE98-4B59-BC67-238864D2E7B3}"/>
      </w:docPartPr>
      <w:docPartBody>
        <w:p w:rsidR="00CE075D" w:rsidRDefault="000D6F36">
          <w:pPr>
            <w:pStyle w:val="3C4A5821E95F4BAC9A079778ECFBA552"/>
          </w:pPr>
          <w:r w:rsidRPr="00BF4184">
            <w:t>456</w:t>
          </w:r>
        </w:p>
      </w:docPartBody>
    </w:docPart>
    <w:docPart>
      <w:docPartPr>
        <w:name w:val="737892FEAC12497395FBB3D98FBC02E3"/>
        <w:category>
          <w:name w:val="General"/>
          <w:gallery w:val="placeholder"/>
        </w:category>
        <w:types>
          <w:type w:val="bbPlcHdr"/>
        </w:types>
        <w:behaviors>
          <w:behavior w:val="content"/>
        </w:behaviors>
        <w:guid w:val="{6E8D32C7-CAFC-42F9-B7B4-91680981CE48}"/>
      </w:docPartPr>
      <w:docPartBody>
        <w:p w:rsidR="00CE075D" w:rsidRDefault="000D6F36">
          <w:pPr>
            <w:pStyle w:val="737892FEAC12497395FBB3D98FBC02E3"/>
          </w:pPr>
          <w:r w:rsidRPr="00BF4184">
            <w:t>456</w:t>
          </w:r>
        </w:p>
      </w:docPartBody>
    </w:docPart>
    <w:docPart>
      <w:docPartPr>
        <w:name w:val="A4A3A33F283042C9A4540C5B76AAF7A2"/>
        <w:category>
          <w:name w:val="General"/>
          <w:gallery w:val="placeholder"/>
        </w:category>
        <w:types>
          <w:type w:val="bbPlcHdr"/>
        </w:types>
        <w:behaviors>
          <w:behavior w:val="content"/>
        </w:behaviors>
        <w:guid w:val="{FBB6F2F5-DE7A-4E42-8C9F-537DAC5CC97B}"/>
      </w:docPartPr>
      <w:docPartBody>
        <w:p w:rsidR="00CE075D" w:rsidRDefault="000D6F36">
          <w:pPr>
            <w:pStyle w:val="A4A3A33F283042C9A4540C5B76AAF7A2"/>
          </w:pPr>
          <w:r w:rsidRPr="00BF4184">
            <w:t>456</w:t>
          </w:r>
        </w:p>
      </w:docPartBody>
    </w:docPart>
    <w:docPart>
      <w:docPartPr>
        <w:name w:val="4CC37E272C504C0EB040F5E9DD214E2E"/>
        <w:category>
          <w:name w:val="General"/>
          <w:gallery w:val="placeholder"/>
        </w:category>
        <w:types>
          <w:type w:val="bbPlcHdr"/>
        </w:types>
        <w:behaviors>
          <w:behavior w:val="content"/>
        </w:behaviors>
        <w:guid w:val="{40C3C4CE-BA56-4F95-ADD3-553E843C5E74}"/>
      </w:docPartPr>
      <w:docPartBody>
        <w:p w:rsidR="00CE075D" w:rsidRDefault="000D6F36">
          <w:pPr>
            <w:pStyle w:val="4CC37E272C504C0EB040F5E9DD214E2E"/>
          </w:pPr>
          <w:r w:rsidRPr="00BF4184">
            <w:t>Row Head</w:t>
          </w:r>
        </w:p>
      </w:docPartBody>
    </w:docPart>
    <w:docPart>
      <w:docPartPr>
        <w:name w:val="065B1AD098CB46858291103A089F2879"/>
        <w:category>
          <w:name w:val="General"/>
          <w:gallery w:val="placeholder"/>
        </w:category>
        <w:types>
          <w:type w:val="bbPlcHdr"/>
        </w:types>
        <w:behaviors>
          <w:behavior w:val="content"/>
        </w:behaviors>
        <w:guid w:val="{0ABD1536-AA0A-4ACC-9910-C6C36684BD6D}"/>
      </w:docPartPr>
      <w:docPartBody>
        <w:p w:rsidR="00CE075D" w:rsidRDefault="000D6F36">
          <w:pPr>
            <w:pStyle w:val="065B1AD098CB46858291103A089F2879"/>
          </w:pPr>
          <w:r w:rsidRPr="00BF4184">
            <w:t>789</w:t>
          </w:r>
        </w:p>
      </w:docPartBody>
    </w:docPart>
    <w:docPart>
      <w:docPartPr>
        <w:name w:val="38B7FBDC70534804B0135ABDFDC975F3"/>
        <w:category>
          <w:name w:val="General"/>
          <w:gallery w:val="placeholder"/>
        </w:category>
        <w:types>
          <w:type w:val="bbPlcHdr"/>
        </w:types>
        <w:behaviors>
          <w:behavior w:val="content"/>
        </w:behaviors>
        <w:guid w:val="{9BE2BDD2-80E5-4765-A46B-4741BCB355F5}"/>
      </w:docPartPr>
      <w:docPartBody>
        <w:p w:rsidR="00CE075D" w:rsidRDefault="000D6F36">
          <w:pPr>
            <w:pStyle w:val="38B7FBDC70534804B0135ABDFDC975F3"/>
          </w:pPr>
          <w:r w:rsidRPr="00BF4184">
            <w:t>789</w:t>
          </w:r>
        </w:p>
      </w:docPartBody>
    </w:docPart>
    <w:docPart>
      <w:docPartPr>
        <w:name w:val="502C22B428FA4792BFD7215F25BB9BA2"/>
        <w:category>
          <w:name w:val="General"/>
          <w:gallery w:val="placeholder"/>
        </w:category>
        <w:types>
          <w:type w:val="bbPlcHdr"/>
        </w:types>
        <w:behaviors>
          <w:behavior w:val="content"/>
        </w:behaviors>
        <w:guid w:val="{BADBB362-8EB6-4A44-B766-CA61586C549D}"/>
      </w:docPartPr>
      <w:docPartBody>
        <w:p w:rsidR="00CE075D" w:rsidRDefault="000D6F36">
          <w:pPr>
            <w:pStyle w:val="502C22B428FA4792BFD7215F25BB9BA2"/>
          </w:pPr>
          <w:r w:rsidRPr="00BF4184">
            <w:t>789</w:t>
          </w:r>
        </w:p>
      </w:docPartBody>
    </w:docPart>
    <w:docPart>
      <w:docPartPr>
        <w:name w:val="B13DDA573C2342D8B153448582CD3789"/>
        <w:category>
          <w:name w:val="General"/>
          <w:gallery w:val="placeholder"/>
        </w:category>
        <w:types>
          <w:type w:val="bbPlcHdr"/>
        </w:types>
        <w:behaviors>
          <w:behavior w:val="content"/>
        </w:behaviors>
        <w:guid w:val="{3E2CED66-B14C-43C5-B147-F0EA9A288660}"/>
      </w:docPartPr>
      <w:docPartBody>
        <w:p w:rsidR="00CE075D" w:rsidRDefault="000D6F36">
          <w:pPr>
            <w:pStyle w:val="B13DDA573C2342D8B153448582CD3789"/>
          </w:pPr>
          <w:r w:rsidRPr="00BF4184">
            <w:t>789</w:t>
          </w:r>
        </w:p>
      </w:docPartBody>
    </w:docPart>
    <w:docPart>
      <w:docPartPr>
        <w:name w:val="06800B00A1F44EFA9ABE146D073BEA17"/>
        <w:category>
          <w:name w:val="General"/>
          <w:gallery w:val="placeholder"/>
        </w:category>
        <w:types>
          <w:type w:val="bbPlcHdr"/>
        </w:types>
        <w:behaviors>
          <w:behavior w:val="content"/>
        </w:behaviors>
        <w:guid w:val="{065A94A0-CD21-449A-96A1-6D3989412365}"/>
      </w:docPartPr>
      <w:docPartBody>
        <w:p w:rsidR="00CE075D" w:rsidRDefault="000D6F36">
          <w:pPr>
            <w:pStyle w:val="06800B00A1F44EFA9ABE146D073BEA1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437E933175D3414CA84F35CB94C5AA64"/>
        <w:category>
          <w:name w:val="General"/>
          <w:gallery w:val="placeholder"/>
        </w:category>
        <w:types>
          <w:type w:val="bbPlcHdr"/>
        </w:types>
        <w:behaviors>
          <w:behavior w:val="content"/>
        </w:behaviors>
        <w:guid w:val="{0E2E6836-11F0-4AC8-9C03-B66A45D31EB8}"/>
      </w:docPartPr>
      <w:docPartBody>
        <w:p w:rsidR="00CE075D" w:rsidRDefault="000D6F36">
          <w:pPr>
            <w:pStyle w:val="437E933175D3414CA84F35CB94C5AA64"/>
          </w:pPr>
          <w:r w:rsidRPr="005D3A03">
            <w:t>Figures title:</w:t>
          </w:r>
        </w:p>
      </w:docPartBody>
    </w:docPart>
    <w:docPart>
      <w:docPartPr>
        <w:name w:val="81EEC3A8B86F43CA8E70C9E146616624"/>
        <w:category>
          <w:name w:val="General"/>
          <w:gallery w:val="placeholder"/>
        </w:category>
        <w:types>
          <w:type w:val="bbPlcHdr"/>
        </w:types>
        <w:behaviors>
          <w:behavior w:val="content"/>
        </w:behaviors>
        <w:guid w:val="{FA9CD218-06A4-48A6-9562-B3458373EB28}"/>
      </w:docPartPr>
      <w:docPartBody>
        <w:p w:rsidR="00CE075D" w:rsidRDefault="000D6F36">
          <w:pPr>
            <w:pStyle w:val="81EEC3A8B86F43CA8E70C9E1466166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36"/>
    <w:rsid w:val="000D6F36"/>
    <w:rsid w:val="009B3ED0"/>
    <w:rsid w:val="00CE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E1A004E0F84927AAB95E2DE1B71824">
    <w:name w:val="BFE1A004E0F84927AAB95E2DE1B71824"/>
  </w:style>
  <w:style w:type="paragraph" w:customStyle="1" w:styleId="C0E84ED8AB224FBD9AC042E083A86ACE">
    <w:name w:val="C0E84ED8AB224FBD9AC042E083A86ACE"/>
  </w:style>
  <w:style w:type="paragraph" w:customStyle="1" w:styleId="29E8BCF9EBE0490E9BA3E04A178C2364">
    <w:name w:val="29E8BCF9EBE0490E9BA3E04A178C2364"/>
  </w:style>
  <w:style w:type="paragraph" w:customStyle="1" w:styleId="42161F1E73934BECB7BC3B1D8108796A">
    <w:name w:val="42161F1E73934BECB7BC3B1D8108796A"/>
  </w:style>
  <w:style w:type="paragraph" w:customStyle="1" w:styleId="787D1B83D29F44C48CD3C2DEE52AA2EA">
    <w:name w:val="787D1B83D29F44C48CD3C2DEE52AA2EA"/>
  </w:style>
  <w:style w:type="paragraph" w:customStyle="1" w:styleId="C1EF6F107A4A4D938A93F8F1DAEAD6D2">
    <w:name w:val="C1EF6F107A4A4D938A93F8F1DAEAD6D2"/>
  </w:style>
  <w:style w:type="character" w:styleId="Emphasis">
    <w:name w:val="Emphasis"/>
    <w:basedOn w:val="DefaultParagraphFont"/>
    <w:uiPriority w:val="4"/>
    <w:unhideWhenUsed/>
    <w:qFormat/>
    <w:rPr>
      <w:i/>
      <w:iCs/>
    </w:rPr>
  </w:style>
  <w:style w:type="paragraph" w:customStyle="1" w:styleId="21AA7911C9644A8DBAF0BB506FD98206">
    <w:name w:val="21AA7911C9644A8DBAF0BB506FD98206"/>
  </w:style>
  <w:style w:type="paragraph" w:customStyle="1" w:styleId="9AAAD7B744D4471682F9B879F65E87A8">
    <w:name w:val="9AAAD7B744D4471682F9B879F65E87A8"/>
  </w:style>
  <w:style w:type="paragraph" w:customStyle="1" w:styleId="E3C7D29E3EFB453695B8EDD2371FAF43">
    <w:name w:val="E3C7D29E3EFB453695B8EDD2371FAF43"/>
  </w:style>
  <w:style w:type="paragraph" w:customStyle="1" w:styleId="9D9340885C344DE7B14C2D14A672E1BD">
    <w:name w:val="9D9340885C344DE7B14C2D14A672E1BD"/>
  </w:style>
  <w:style w:type="paragraph" w:customStyle="1" w:styleId="A33E3084F07D4F6D9BC7A8684BCF74E5">
    <w:name w:val="A33E3084F07D4F6D9BC7A8684BCF74E5"/>
  </w:style>
  <w:style w:type="paragraph" w:customStyle="1" w:styleId="3323A3FF06E140658F3E9E17751E1A08">
    <w:name w:val="3323A3FF06E140658F3E9E17751E1A08"/>
  </w:style>
  <w:style w:type="paragraph" w:customStyle="1" w:styleId="966731B28F3644EB9C9BCC0BCA2B903D">
    <w:name w:val="966731B28F3644EB9C9BCC0BCA2B903D"/>
  </w:style>
  <w:style w:type="paragraph" w:customStyle="1" w:styleId="653CF908A36F4EA7BBB38832FFEF7655">
    <w:name w:val="653CF908A36F4EA7BBB38832FFEF7655"/>
  </w:style>
  <w:style w:type="paragraph" w:customStyle="1" w:styleId="0E15CC1EED0D4D62B8A92102DF18D254">
    <w:name w:val="0E15CC1EED0D4D62B8A92102DF18D254"/>
  </w:style>
  <w:style w:type="paragraph" w:customStyle="1" w:styleId="0FCDCFC67CC3481D9B4732AD04C42F83">
    <w:name w:val="0FCDCFC67CC3481D9B4732AD04C42F83"/>
  </w:style>
  <w:style w:type="paragraph" w:customStyle="1" w:styleId="962AC0FDC239489C9F48947DA73823E4">
    <w:name w:val="962AC0FDC239489C9F48947DA73823E4"/>
  </w:style>
  <w:style w:type="paragraph" w:customStyle="1" w:styleId="71AA7A1EA5B94D02B7937333AB4DE57B">
    <w:name w:val="71AA7A1EA5B94D02B7937333AB4DE57B"/>
  </w:style>
  <w:style w:type="paragraph" w:customStyle="1" w:styleId="B38316FCE26341B2A302CE70FB9B151A">
    <w:name w:val="B38316FCE26341B2A302CE70FB9B151A"/>
  </w:style>
  <w:style w:type="paragraph" w:customStyle="1" w:styleId="B5030DC4435A42FEA3F4CD6849EF1C07">
    <w:name w:val="B5030DC4435A42FEA3F4CD6849EF1C07"/>
  </w:style>
  <w:style w:type="paragraph" w:customStyle="1" w:styleId="B9CDF1C505B742259DF6F42281D4E1C5">
    <w:name w:val="B9CDF1C505B742259DF6F42281D4E1C5"/>
  </w:style>
  <w:style w:type="paragraph" w:customStyle="1" w:styleId="64856FCCBF544B8682CAA968C2BDF32B">
    <w:name w:val="64856FCCBF544B8682CAA968C2BDF32B"/>
  </w:style>
  <w:style w:type="paragraph" w:customStyle="1" w:styleId="7E646AA96E8F4AB8B3A8C88E8CE0323C">
    <w:name w:val="7E646AA96E8F4AB8B3A8C88E8CE0323C"/>
  </w:style>
  <w:style w:type="paragraph" w:customStyle="1" w:styleId="901AC3100B82415A8008336F38475419">
    <w:name w:val="901AC3100B82415A8008336F38475419"/>
  </w:style>
  <w:style w:type="paragraph" w:customStyle="1" w:styleId="9248FC6F99434D4FB936FE6B4CFCE48D">
    <w:name w:val="9248FC6F99434D4FB936FE6B4CFCE48D"/>
  </w:style>
  <w:style w:type="paragraph" w:customStyle="1" w:styleId="40A930826EAA42A981518656A852E228">
    <w:name w:val="40A930826EAA42A981518656A852E228"/>
  </w:style>
  <w:style w:type="paragraph" w:customStyle="1" w:styleId="1F36D3BF5C1B498E8CC710CDE46DB81C">
    <w:name w:val="1F36D3BF5C1B498E8CC710CDE46DB81C"/>
  </w:style>
  <w:style w:type="paragraph" w:customStyle="1" w:styleId="DB00D0D70A2E4D2196FFAA548BF23976">
    <w:name w:val="DB00D0D70A2E4D2196FFAA548BF23976"/>
  </w:style>
  <w:style w:type="paragraph" w:customStyle="1" w:styleId="59A3BA74861C4AB28A96828B3F9FAA6C">
    <w:name w:val="59A3BA74861C4AB28A96828B3F9FAA6C"/>
  </w:style>
  <w:style w:type="paragraph" w:customStyle="1" w:styleId="136E070E57F7450A916BEDE7320B55B8">
    <w:name w:val="136E070E57F7450A916BEDE7320B55B8"/>
  </w:style>
  <w:style w:type="paragraph" w:customStyle="1" w:styleId="CBE71FC1C3A74D42B4CAB6EA6B0D47CD">
    <w:name w:val="CBE71FC1C3A74D42B4CAB6EA6B0D47CD"/>
  </w:style>
  <w:style w:type="paragraph" w:customStyle="1" w:styleId="02EA9CDA9BB14F8083ACA82B5AFD6FB5">
    <w:name w:val="02EA9CDA9BB14F8083ACA82B5AFD6FB5"/>
  </w:style>
  <w:style w:type="paragraph" w:customStyle="1" w:styleId="0F0DCE5C17364E65B11F67B2720D9BC3">
    <w:name w:val="0F0DCE5C17364E65B11F67B2720D9BC3"/>
  </w:style>
  <w:style w:type="paragraph" w:customStyle="1" w:styleId="4CD7C6B2B56D40A09B515EDDDCCDFF37">
    <w:name w:val="4CD7C6B2B56D40A09B515EDDDCCDFF37"/>
  </w:style>
  <w:style w:type="paragraph" w:customStyle="1" w:styleId="5DC11948FFC64EFC83CF5DD7D151DC59">
    <w:name w:val="5DC11948FFC64EFC83CF5DD7D151DC59"/>
  </w:style>
  <w:style w:type="paragraph" w:customStyle="1" w:styleId="77A34927D58B4EC7A411D263B79A83AB">
    <w:name w:val="77A34927D58B4EC7A411D263B79A83AB"/>
  </w:style>
  <w:style w:type="paragraph" w:customStyle="1" w:styleId="126DE40A99194C3FBE26E373AA40CEE8">
    <w:name w:val="126DE40A99194C3FBE26E373AA40CEE8"/>
  </w:style>
  <w:style w:type="paragraph" w:customStyle="1" w:styleId="DF2EBCB1CF5D4FD3A6789994AB6928DF">
    <w:name w:val="DF2EBCB1CF5D4FD3A6789994AB6928DF"/>
  </w:style>
  <w:style w:type="paragraph" w:customStyle="1" w:styleId="4A81544178F244BE91F0E05EB93F78AE">
    <w:name w:val="4A81544178F244BE91F0E05EB93F78AE"/>
  </w:style>
  <w:style w:type="paragraph" w:customStyle="1" w:styleId="21326F3EB005401EAF56FC68250CEC14">
    <w:name w:val="21326F3EB005401EAF56FC68250CEC14"/>
  </w:style>
  <w:style w:type="paragraph" w:customStyle="1" w:styleId="9ED02F55449D4CC8B80388FCAEE30F8E">
    <w:name w:val="9ED02F55449D4CC8B80388FCAEE30F8E"/>
  </w:style>
  <w:style w:type="paragraph" w:customStyle="1" w:styleId="315DF12A22FA4AE3AC92013A3BED4AC7">
    <w:name w:val="315DF12A22FA4AE3AC92013A3BED4AC7"/>
  </w:style>
  <w:style w:type="paragraph" w:customStyle="1" w:styleId="642799FD169644DB9370492EEF32D0A3">
    <w:name w:val="642799FD169644DB9370492EEF32D0A3"/>
  </w:style>
  <w:style w:type="paragraph" w:customStyle="1" w:styleId="A35CDB649E15424CA238D1146184EFCF">
    <w:name w:val="A35CDB649E15424CA238D1146184EFCF"/>
  </w:style>
  <w:style w:type="paragraph" w:customStyle="1" w:styleId="C5B2924080D44386BF7293AE45F086E4">
    <w:name w:val="C5B2924080D44386BF7293AE45F086E4"/>
  </w:style>
  <w:style w:type="paragraph" w:customStyle="1" w:styleId="6948FBA7A5A349CCBD954800188B3B9C">
    <w:name w:val="6948FBA7A5A349CCBD954800188B3B9C"/>
  </w:style>
  <w:style w:type="paragraph" w:customStyle="1" w:styleId="FBA9D37E8D9B4EA3BB1CA1A46A11E94C">
    <w:name w:val="FBA9D37E8D9B4EA3BB1CA1A46A11E94C"/>
  </w:style>
  <w:style w:type="paragraph" w:customStyle="1" w:styleId="EE47468059714A2A859F45BBEBB437D4">
    <w:name w:val="EE47468059714A2A859F45BBEBB437D4"/>
  </w:style>
  <w:style w:type="paragraph" w:customStyle="1" w:styleId="1A85D1FD170041A5AEDAC3F514B4A463">
    <w:name w:val="1A85D1FD170041A5AEDAC3F514B4A463"/>
  </w:style>
  <w:style w:type="paragraph" w:customStyle="1" w:styleId="41FAF4268E124BF7B50B30039BBB0BAC">
    <w:name w:val="41FAF4268E124BF7B50B30039BBB0BAC"/>
  </w:style>
  <w:style w:type="paragraph" w:customStyle="1" w:styleId="EA93D52BF17244A28106AFA8DEAC1391">
    <w:name w:val="EA93D52BF17244A28106AFA8DEAC1391"/>
  </w:style>
  <w:style w:type="paragraph" w:customStyle="1" w:styleId="C689F45B283A46C59A4CECD35106FB94">
    <w:name w:val="C689F45B283A46C59A4CECD35106FB94"/>
  </w:style>
  <w:style w:type="paragraph" w:customStyle="1" w:styleId="3C4A5821E95F4BAC9A079778ECFBA552">
    <w:name w:val="3C4A5821E95F4BAC9A079778ECFBA552"/>
  </w:style>
  <w:style w:type="paragraph" w:customStyle="1" w:styleId="737892FEAC12497395FBB3D98FBC02E3">
    <w:name w:val="737892FEAC12497395FBB3D98FBC02E3"/>
  </w:style>
  <w:style w:type="paragraph" w:customStyle="1" w:styleId="A4A3A33F283042C9A4540C5B76AAF7A2">
    <w:name w:val="A4A3A33F283042C9A4540C5B76AAF7A2"/>
  </w:style>
  <w:style w:type="paragraph" w:customStyle="1" w:styleId="4CC37E272C504C0EB040F5E9DD214E2E">
    <w:name w:val="4CC37E272C504C0EB040F5E9DD214E2E"/>
  </w:style>
  <w:style w:type="paragraph" w:customStyle="1" w:styleId="065B1AD098CB46858291103A089F2879">
    <w:name w:val="065B1AD098CB46858291103A089F2879"/>
  </w:style>
  <w:style w:type="paragraph" w:customStyle="1" w:styleId="38B7FBDC70534804B0135ABDFDC975F3">
    <w:name w:val="38B7FBDC70534804B0135ABDFDC975F3"/>
  </w:style>
  <w:style w:type="paragraph" w:customStyle="1" w:styleId="502C22B428FA4792BFD7215F25BB9BA2">
    <w:name w:val="502C22B428FA4792BFD7215F25BB9BA2"/>
  </w:style>
  <w:style w:type="paragraph" w:customStyle="1" w:styleId="B13DDA573C2342D8B153448582CD3789">
    <w:name w:val="B13DDA573C2342D8B153448582CD3789"/>
  </w:style>
  <w:style w:type="paragraph" w:customStyle="1" w:styleId="06800B00A1F44EFA9ABE146D073BEA17">
    <w:name w:val="06800B00A1F44EFA9ABE146D073BEA17"/>
  </w:style>
  <w:style w:type="paragraph" w:customStyle="1" w:styleId="437E933175D3414CA84F35CB94C5AA64">
    <w:name w:val="437E933175D3414CA84F35CB94C5AA64"/>
  </w:style>
  <w:style w:type="paragraph" w:customStyle="1" w:styleId="81EEC3A8B86F43CA8E70C9E146616624">
    <w:name w:val="81EEC3A8B86F43CA8E70C9E1466166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Bookkeeping Web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6EB74-7037-45A9-A62D-B458CE9A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{DC478768-1711-413D-A9CE-2114E4A1CC57}tf03982351</Template>
  <TotalTime>272</TotalTime>
  <Pages>1</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Book-Keeping Web Application</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Book-Keeping Web Application</dc:title>
  <dc:subject/>
  <dc:creator>Romesh Etulgama</dc:creator>
  <cp:keywords/>
  <dc:description/>
  <cp:lastModifiedBy>Romesh Etulgama</cp:lastModifiedBy>
  <cp:revision>3</cp:revision>
  <dcterms:created xsi:type="dcterms:W3CDTF">2020-04-26T09:56:00Z</dcterms:created>
  <dcterms:modified xsi:type="dcterms:W3CDTF">2020-04-27T11:36:00Z</dcterms:modified>
</cp:coreProperties>
</file>