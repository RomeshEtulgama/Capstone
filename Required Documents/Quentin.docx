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A6880A" w14:textId="53E84079" w:rsidR="00F25C5C" w:rsidRDefault="00F25C5C" w:rsidP="00C6554A">
      <w:pPr>
        <w:pStyle w:val="Photo"/>
      </w:pPr>
      <w:bookmarkStart w:id="0" w:name="_Toc321147149"/>
      <w:bookmarkStart w:id="1" w:name="_Toc318188227"/>
      <w:bookmarkStart w:id="2" w:name="_Toc318188327"/>
      <w:bookmarkStart w:id="3" w:name="_Toc318189312"/>
      <w:bookmarkStart w:id="4" w:name="_Toc321147011"/>
      <w:r>
        <w:rPr>
          <w:noProof/>
        </w:rPr>
        <w:drawing>
          <wp:anchor distT="0" distB="0" distL="114300" distR="114300" simplePos="0" relativeHeight="251731968" behindDoc="0" locked="0" layoutInCell="1" allowOverlap="1" wp14:anchorId="660087A7" wp14:editId="44F1D187">
            <wp:simplePos x="0" y="0"/>
            <wp:positionH relativeFrom="page">
              <wp:align>right</wp:align>
            </wp:positionH>
            <wp:positionV relativeFrom="paragraph">
              <wp:posOffset>-1111013</wp:posOffset>
            </wp:positionV>
            <wp:extent cx="7547212" cy="1067204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BBDA2" w14:textId="0A254C2E" w:rsidR="00F25C5C" w:rsidRDefault="00F25C5C">
      <w:r>
        <w:br w:type="page"/>
      </w:r>
    </w:p>
    <w:p w14:paraId="130C4425" w14:textId="7AF6C899" w:rsidR="00F25C5C" w:rsidRDefault="00F25C5C" w:rsidP="00C6554A">
      <w:pPr>
        <w:pStyle w:val="Photo"/>
      </w:pPr>
      <w:r>
        <w:rPr>
          <w:noProof/>
        </w:rPr>
        <w:lastRenderedPageBreak/>
        <w:drawing>
          <wp:anchor distT="0" distB="0" distL="114300" distR="114300" simplePos="0" relativeHeight="251734016" behindDoc="0" locked="0" layoutInCell="1" allowOverlap="1" wp14:anchorId="0A943997" wp14:editId="097B9F42">
            <wp:simplePos x="0" y="0"/>
            <wp:positionH relativeFrom="page">
              <wp:align>right</wp:align>
            </wp:positionH>
            <wp:positionV relativeFrom="paragraph">
              <wp:posOffset>-1097536</wp:posOffset>
            </wp:positionV>
            <wp:extent cx="7547212" cy="1067204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09AFC" w14:textId="5A25E609" w:rsidR="00F25C5C" w:rsidRDefault="00F25C5C">
      <w:r>
        <w:br w:type="page"/>
      </w:r>
    </w:p>
    <w:p w14:paraId="79FEC79C" w14:textId="589F00DA" w:rsidR="00C6554A" w:rsidRPr="008B5277" w:rsidRDefault="002554CD" w:rsidP="00C6554A">
      <w:pPr>
        <w:pStyle w:val="Photo"/>
      </w:pPr>
      <w:r w:rsidRPr="008B5277">
        <w:rPr>
          <w:noProof/>
        </w:rPr>
        <w:lastRenderedPageBreak/>
        <w:drawing>
          <wp:inline distT="0" distB="0" distL="0" distR="0" wp14:anchorId="1FABD9A9" wp14:editId="3D4F8288">
            <wp:extent cx="5276139" cy="6413591"/>
            <wp:effectExtent l="0" t="0" r="1270"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10">
                      <a:extLst>
                        <a:ext uri="{28A0092B-C50C-407E-A947-70E740481C1C}">
                          <a14:useLocalDpi xmlns:a14="http://schemas.microsoft.com/office/drawing/2010/main" val="0"/>
                        </a:ext>
                      </a:extLst>
                    </a:blip>
                    <a:srcRect l="38524" t="-9" r="16001" b="9"/>
                    <a:stretch/>
                  </pic:blipFill>
                  <pic:spPr bwMode="auto">
                    <a:xfrm>
                      <a:off x="0" y="0"/>
                      <a:ext cx="5331411" cy="6480778"/>
                    </a:xfrm>
                    <a:prstGeom prst="rect">
                      <a:avLst/>
                    </a:prstGeom>
                    <a:noFill/>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0F89F969" w14:textId="77777777" w:rsidR="000070FA" w:rsidRDefault="000070FA" w:rsidP="00C6554A">
      <w:pPr>
        <w:pStyle w:val="Title"/>
      </w:pPr>
      <w:r>
        <w:rPr>
          <w:noProof/>
        </w:rPr>
        <w:drawing>
          <wp:inline distT="0" distB="0" distL="0" distR="0" wp14:anchorId="4BC7EE78" wp14:editId="42CE2DA0">
            <wp:extent cx="1395319" cy="342628"/>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5319" cy="342628"/>
                    </a:xfrm>
                    <a:prstGeom prst="rect">
                      <a:avLst/>
                    </a:prstGeom>
                    <a:noFill/>
                    <a:ln>
                      <a:noFill/>
                    </a:ln>
                  </pic:spPr>
                </pic:pic>
              </a:graphicData>
            </a:graphic>
          </wp:inline>
        </w:drawing>
      </w:r>
      <w:r w:rsidR="008B7215">
        <w:t xml:space="preserve"> </w:t>
      </w:r>
    </w:p>
    <w:p w14:paraId="34BDAE9C" w14:textId="6A94E3F7" w:rsidR="00C6554A" w:rsidRPr="00D5413C" w:rsidRDefault="003E4C12" w:rsidP="00C6554A">
      <w:pPr>
        <w:pStyle w:val="Subtitle"/>
      </w:pPr>
      <w:r>
        <w:t>BOOKKEEPING web APPLICATION</w:t>
      </w:r>
    </w:p>
    <w:p w14:paraId="12EAF354" w14:textId="77777777" w:rsidR="00EC21B5" w:rsidRDefault="003E4C12" w:rsidP="00C6554A">
      <w:pPr>
        <w:pStyle w:val="ContactInfo"/>
      </w:pPr>
      <w:r>
        <w:t>Romesh Etulgama</w:t>
      </w:r>
      <w:r w:rsidR="00EC21B5">
        <w:t xml:space="preserve"> (2016521460535)</w:t>
      </w:r>
      <w:r w:rsidR="00C6554A">
        <w:t xml:space="preserve"> </w:t>
      </w:r>
    </w:p>
    <w:p w14:paraId="4FB0E21C" w14:textId="4FDF35F8" w:rsidR="00EC21B5" w:rsidRDefault="00C6554A" w:rsidP="00C6554A">
      <w:pPr>
        <w:pStyle w:val="ContactInfo"/>
      </w:pPr>
      <w:r>
        <w:t xml:space="preserve">| </w:t>
      </w:r>
      <w:r w:rsidR="003E4C12">
        <w:t>Capstone Project</w:t>
      </w:r>
      <w:r>
        <w:t xml:space="preserve"> |</w:t>
      </w:r>
      <w:r w:rsidRPr="00D5413C">
        <w:t xml:space="preserve"> </w:t>
      </w:r>
    </w:p>
    <w:p w14:paraId="41265737" w14:textId="37E7000F" w:rsidR="00EC21B5" w:rsidRDefault="00EC21B5" w:rsidP="00C6554A">
      <w:pPr>
        <w:pStyle w:val="ContactInfo"/>
      </w:pPr>
      <w:r>
        <w:t xml:space="preserve">Under supervision of Mr. Li </w:t>
      </w:r>
      <w:proofErr w:type="spellStart"/>
      <w:r>
        <w:t>Chuan</w:t>
      </w:r>
      <w:proofErr w:type="spellEnd"/>
    </w:p>
    <w:p w14:paraId="33FA1BFD" w14:textId="2A41C20D" w:rsidR="00EC21B5" w:rsidRDefault="00EC21B5" w:rsidP="00C6554A">
      <w:pPr>
        <w:pStyle w:val="ContactInfo"/>
      </w:pPr>
      <w:r>
        <w:t>Software Collage - SICHUAN UNIVERSITY</w:t>
      </w:r>
    </w:p>
    <w:p w14:paraId="6BE0753B" w14:textId="5A8587A0" w:rsidR="00C6554A" w:rsidRDefault="003E4C12" w:rsidP="00C6554A">
      <w:pPr>
        <w:pStyle w:val="ContactInfo"/>
      </w:pPr>
      <w:r>
        <w:t>26-04-2020</w:t>
      </w:r>
      <w:r w:rsidR="00C6554A">
        <w:br w:type="page"/>
      </w:r>
    </w:p>
    <w:p w14:paraId="1CFE3B1E" w14:textId="18D82FD6" w:rsidR="00C6554A" w:rsidRDefault="00EC21B5" w:rsidP="00C6554A">
      <w:pPr>
        <w:pStyle w:val="Heading1"/>
      </w:pPr>
      <w:bookmarkStart w:id="5" w:name="_Toc39469300"/>
      <w:r>
        <w:lastRenderedPageBreak/>
        <w:t>Abstract</w:t>
      </w:r>
      <w:bookmarkEnd w:id="5"/>
    </w:p>
    <w:p w14:paraId="4E7E3803" w14:textId="581EE64B" w:rsidR="00EC21B5" w:rsidRDefault="00EC21B5" w:rsidP="00EC21B5">
      <w:bookmarkStart w:id="6" w:name="_Hlk39407862"/>
      <w:r>
        <w:t>This report describes the project development of the Bookkeeping web application</w:t>
      </w:r>
      <w:r w:rsidR="00EA1A46">
        <w:t>, "Quentin"</w:t>
      </w:r>
      <w:r>
        <w:t xml:space="preserve"> that was developed to manage the daily transactions and manage the clients, inventories, sales</w:t>
      </w:r>
      <w:r w:rsidR="00A63857">
        <w:t xml:space="preserve"> and</w:t>
      </w:r>
      <w:r>
        <w:t xml:space="preserve"> accounts more efficiently. This application is mainly used by the </w:t>
      </w:r>
      <w:r w:rsidR="00A63857">
        <w:t xml:space="preserve">clerks, </w:t>
      </w:r>
      <w:r>
        <w:t>manager</w:t>
      </w:r>
      <w:r w:rsidR="00A63857">
        <w:t>s</w:t>
      </w:r>
      <w:r>
        <w:t xml:space="preserve"> and the CEO of the company. </w:t>
      </w:r>
      <w:r w:rsidR="00EA1A46">
        <w:t xml:space="preserve">A clerk </w:t>
      </w:r>
      <w:r>
        <w:t xml:space="preserve">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decisions. </w:t>
      </w:r>
    </w:p>
    <w:p w14:paraId="5B37A946" w14:textId="77777777" w:rsidR="00EC21B5" w:rsidRDefault="00EC21B5" w:rsidP="00EC21B5">
      <w:r>
        <w:t xml:space="preserve">The methodology I used to develop this system is waterfall model. Thus, the report's chapters include system planning, requirement analysis, system design, programming, system testing, and evolution of the project. For the system planning, the outcomes are the project objectives and project aim as well as to define the project scope. Requirement analysis is a stage to gather the user requirements such as functional requirements and non-functional requirements. Next the system design is mainly used to design the user interface and the database design. The next stage after system design is programming stage. This is the stage for coding. After completion of the coding part, I proceeded to the system testing to minimize the bugs in the systems. </w:t>
      </w:r>
    </w:p>
    <w:p w14:paraId="0165C8A3" w14:textId="77777777" w:rsidR="00EC21B5" w:rsidRDefault="00EC21B5" w:rsidP="00EC21B5">
      <w:r>
        <w:t>Compared to the existing manual methods used by the target company, this system has many strengths and fairly small amount of weaknesses such as requirement of general computer literacy. In the future, we can enhance the system with smart technologies to make it better.</w:t>
      </w:r>
    </w:p>
    <w:bookmarkEnd w:id="6"/>
    <w:p w14:paraId="252BE2E3" w14:textId="037D6290" w:rsidR="00C048CF" w:rsidRDefault="00EC21B5" w:rsidP="00EC21B5">
      <w:pPr>
        <w:rPr>
          <w:highlight w:val="yellow"/>
        </w:rPr>
      </w:pPr>
      <w:r w:rsidRPr="00C048CF">
        <w:rPr>
          <w:highlight w:val="yellow"/>
        </w:rPr>
        <w:t xml:space="preserve">Keywords:  </w:t>
      </w:r>
      <w:bookmarkStart w:id="7" w:name="_Hlk39407908"/>
      <w:r w:rsidRPr="00C048CF">
        <w:rPr>
          <w:highlight w:val="yellow"/>
        </w:rPr>
        <w:t>Bookkeeping, Accounting, Management, Small Businesses</w:t>
      </w:r>
      <w:bookmarkEnd w:id="7"/>
      <w:r w:rsidRPr="00C048CF">
        <w:rPr>
          <w:highlight w:val="yellow"/>
        </w:rPr>
        <w:t>,</w:t>
      </w:r>
    </w:p>
    <w:p w14:paraId="7C3AEFDF" w14:textId="77777777" w:rsidR="00C048CF" w:rsidRDefault="00C048CF">
      <w:pPr>
        <w:rPr>
          <w:highlight w:val="yellow"/>
        </w:rPr>
      </w:pPr>
      <w:r>
        <w:rPr>
          <w:highlight w:val="yellow"/>
        </w:rPr>
        <w:br w:type="page"/>
      </w:r>
    </w:p>
    <w:p w14:paraId="371A3559" w14:textId="12E1D4A9" w:rsidR="006F34B1" w:rsidRDefault="00C048CF" w:rsidP="00C048CF">
      <w:pPr>
        <w:pStyle w:val="Heading1"/>
      </w:pPr>
      <w:bookmarkStart w:id="8" w:name="_Toc39469301"/>
      <w:r>
        <w:lastRenderedPageBreak/>
        <w:t>Acknowledgements</w:t>
      </w:r>
      <w:bookmarkEnd w:id="8"/>
    </w:p>
    <w:p w14:paraId="760385F6" w14:textId="1A6B33DD" w:rsidR="00C048CF" w:rsidRDefault="00C048CF" w:rsidP="00C048CF">
      <w:r w:rsidRPr="00C048CF">
        <w:t xml:space="preserve">After completing my capstone project, I would like to take this chance to express my sincere gratitude to my project supervisor Mr. Li </w:t>
      </w:r>
      <w:proofErr w:type="spellStart"/>
      <w:r w:rsidRPr="00C048CF">
        <w:t>Chuan</w:t>
      </w:r>
      <w:proofErr w:type="spellEnd"/>
      <w:r w:rsidRPr="00C048CF">
        <w:t xml:space="preserve"> who has guided me a lot throughout the project development.</w:t>
      </w:r>
      <w:r>
        <w:t xml:space="preserve"> </w:t>
      </w:r>
    </w:p>
    <w:p w14:paraId="3E01B3CA" w14:textId="77777777" w:rsidR="00C048CF" w:rsidRPr="00C048CF" w:rsidRDefault="00C048CF" w:rsidP="00C048CF">
      <w:pPr>
        <w:rPr>
          <w:noProof/>
          <w:highlight w:val="yellow"/>
        </w:rPr>
      </w:pPr>
      <w:r w:rsidRPr="00C048CF">
        <w:rPr>
          <w:noProof/>
          <w:highlight w:val="yellow"/>
        </w:rPr>
        <w:t>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w:t>
      </w:r>
    </w:p>
    <w:p w14:paraId="21C72AA5" w14:textId="77777777" w:rsidR="00C048CF" w:rsidRPr="00C048CF" w:rsidRDefault="00C048CF" w:rsidP="00C048CF">
      <w:pPr>
        <w:rPr>
          <w:noProof/>
          <w:highlight w:val="yellow"/>
        </w:rPr>
      </w:pPr>
      <w:r w:rsidRPr="00C048CF">
        <w:rPr>
          <w:noProof/>
          <w:highlight w:val="yellow"/>
        </w:rPr>
        <w:t>Mauris et orci. Aenean nec lorem. In porttitor. Donec laoreet nonummy augue. Suspendisse dui purus, scelerisque at, vulputate vitae, pretium mattis, nunc. Mauris eget neque at sem venenatis eleifend. Ut nonummy. Fusce aliquet pede non pede.</w:t>
      </w:r>
    </w:p>
    <w:p w14:paraId="7459E6F5" w14:textId="77777777" w:rsidR="00C048CF" w:rsidRPr="00C048CF" w:rsidRDefault="00C048CF" w:rsidP="00C048CF">
      <w:pPr>
        <w:rPr>
          <w:noProof/>
          <w:highlight w:val="yellow"/>
        </w:rPr>
      </w:pPr>
      <w:r w:rsidRPr="00C048CF">
        <w:rPr>
          <w:noProof/>
          <w:highlight w:val="yellow"/>
        </w:rPr>
        <w:t>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w:t>
      </w:r>
    </w:p>
    <w:p w14:paraId="1DB16E58" w14:textId="65A407BA" w:rsidR="00C048CF" w:rsidRDefault="00C048CF" w:rsidP="00C048CF">
      <w:pPr>
        <w:rPr>
          <w:noProof/>
          <w:highlight w:val="yellow"/>
        </w:rPr>
      </w:pPr>
      <w:r w:rsidRPr="00C048CF">
        <w:rPr>
          <w:noProof/>
          <w:highlight w:val="yellow"/>
        </w:rPr>
        <w:t>Proin nec augue. Quisque aliquam tempor magna. Pellentesque habitant morbi tristique senectus et netus et malesuada fames ac turpis egestas. Nunc ac magna. Maecenas odio dolor, vulputate vel, auctor ac, accumsan id, felis. Pellentesque cursus sagittis felis. Pellentesque porttitor, velit lacinia egestas auctor, diam eros tempus arcu, nec vulputate augue magna vel risus. Cras non magna vel ante adipiscing rhoncus.</w:t>
      </w:r>
    </w:p>
    <w:p w14:paraId="60C95916" w14:textId="77777777" w:rsidR="00C048CF" w:rsidRDefault="00C048CF">
      <w:pPr>
        <w:rPr>
          <w:noProof/>
          <w:highlight w:val="yellow"/>
        </w:rPr>
      </w:pPr>
      <w:r>
        <w:rPr>
          <w:noProof/>
          <w:highlight w:val="yellow"/>
        </w:rPr>
        <w:br w:type="page"/>
      </w:r>
    </w:p>
    <w:sdt>
      <w:sdtPr>
        <w:id w:val="69009326"/>
        <w:docPartObj>
          <w:docPartGallery w:val="Table of Contents"/>
          <w:docPartUnique/>
        </w:docPartObj>
      </w:sdtPr>
      <w:sdtEndPr>
        <w:rPr>
          <w:rFonts w:asciiTheme="minorHAnsi" w:eastAsiaTheme="minorHAnsi" w:hAnsiTheme="minorHAnsi" w:cstheme="minorBidi"/>
          <w:b/>
          <w:bCs/>
          <w:noProof/>
          <w:color w:val="595959" w:themeColor="text1" w:themeTint="A6"/>
          <w:sz w:val="22"/>
          <w:szCs w:val="22"/>
        </w:rPr>
      </w:sdtEndPr>
      <w:sdtContent>
        <w:p w14:paraId="42E2F1AC" w14:textId="31406370" w:rsidR="00FF6EEB" w:rsidRDefault="00FF6EEB">
          <w:pPr>
            <w:pStyle w:val="TOCHeading"/>
          </w:pPr>
          <w:r>
            <w:t>Table of Contents</w:t>
          </w:r>
        </w:p>
        <w:p w14:paraId="0134858A" w14:textId="5422DCA5" w:rsidR="00FF6EEB" w:rsidRDefault="00FF6EEB">
          <w:pPr>
            <w:pStyle w:val="TOC1"/>
            <w:tabs>
              <w:tab w:val="right" w:leader="dot" w:pos="8296"/>
            </w:tabs>
            <w:rPr>
              <w:noProof/>
            </w:rPr>
          </w:pPr>
          <w:r>
            <w:fldChar w:fldCharType="begin"/>
          </w:r>
          <w:r>
            <w:instrText xml:space="preserve"> TOC \o "1-3" \h \z \u </w:instrText>
          </w:r>
          <w:r>
            <w:fldChar w:fldCharType="separate"/>
          </w:r>
          <w:hyperlink w:anchor="_Toc39469300" w:history="1">
            <w:r w:rsidRPr="006114F5">
              <w:rPr>
                <w:rStyle w:val="Hyperlink"/>
                <w:noProof/>
              </w:rPr>
              <w:t>Abstract</w:t>
            </w:r>
            <w:r>
              <w:rPr>
                <w:noProof/>
                <w:webHidden/>
              </w:rPr>
              <w:tab/>
            </w:r>
            <w:r>
              <w:rPr>
                <w:noProof/>
                <w:webHidden/>
              </w:rPr>
              <w:fldChar w:fldCharType="begin"/>
            </w:r>
            <w:r>
              <w:rPr>
                <w:noProof/>
                <w:webHidden/>
              </w:rPr>
              <w:instrText xml:space="preserve"> PAGEREF _Toc39469300 \h </w:instrText>
            </w:r>
            <w:r>
              <w:rPr>
                <w:noProof/>
                <w:webHidden/>
              </w:rPr>
            </w:r>
            <w:r>
              <w:rPr>
                <w:noProof/>
                <w:webHidden/>
              </w:rPr>
              <w:fldChar w:fldCharType="separate"/>
            </w:r>
            <w:r w:rsidR="006B552A">
              <w:rPr>
                <w:noProof/>
                <w:webHidden/>
              </w:rPr>
              <w:t>1</w:t>
            </w:r>
            <w:r>
              <w:rPr>
                <w:noProof/>
                <w:webHidden/>
              </w:rPr>
              <w:fldChar w:fldCharType="end"/>
            </w:r>
          </w:hyperlink>
        </w:p>
        <w:p w14:paraId="56F3B754" w14:textId="4787DBF7" w:rsidR="00FF6EEB" w:rsidRDefault="00FF6EEB">
          <w:pPr>
            <w:pStyle w:val="TOC1"/>
            <w:tabs>
              <w:tab w:val="right" w:leader="dot" w:pos="8296"/>
            </w:tabs>
            <w:rPr>
              <w:noProof/>
            </w:rPr>
          </w:pPr>
          <w:hyperlink w:anchor="_Toc39469301" w:history="1">
            <w:r w:rsidRPr="006114F5">
              <w:rPr>
                <w:rStyle w:val="Hyperlink"/>
                <w:noProof/>
              </w:rPr>
              <w:t>Acknowledgements</w:t>
            </w:r>
            <w:r>
              <w:rPr>
                <w:noProof/>
                <w:webHidden/>
              </w:rPr>
              <w:tab/>
            </w:r>
            <w:r>
              <w:rPr>
                <w:noProof/>
                <w:webHidden/>
              </w:rPr>
              <w:fldChar w:fldCharType="begin"/>
            </w:r>
            <w:r>
              <w:rPr>
                <w:noProof/>
                <w:webHidden/>
              </w:rPr>
              <w:instrText xml:space="preserve"> PAGEREF _Toc39469301 \h </w:instrText>
            </w:r>
            <w:r>
              <w:rPr>
                <w:noProof/>
                <w:webHidden/>
              </w:rPr>
            </w:r>
            <w:r>
              <w:rPr>
                <w:noProof/>
                <w:webHidden/>
              </w:rPr>
              <w:fldChar w:fldCharType="separate"/>
            </w:r>
            <w:r w:rsidR="006B552A">
              <w:rPr>
                <w:noProof/>
                <w:webHidden/>
              </w:rPr>
              <w:t>2</w:t>
            </w:r>
            <w:r>
              <w:rPr>
                <w:noProof/>
                <w:webHidden/>
              </w:rPr>
              <w:fldChar w:fldCharType="end"/>
            </w:r>
          </w:hyperlink>
        </w:p>
        <w:p w14:paraId="5ECCF432" w14:textId="3E2A2A78" w:rsidR="00FF6EEB" w:rsidRDefault="00FF6EEB">
          <w:pPr>
            <w:pStyle w:val="TOC1"/>
            <w:tabs>
              <w:tab w:val="right" w:leader="dot" w:pos="8296"/>
            </w:tabs>
            <w:rPr>
              <w:noProof/>
            </w:rPr>
          </w:pPr>
          <w:hyperlink w:anchor="_Toc39469302" w:history="1">
            <w:r w:rsidRPr="006114F5">
              <w:rPr>
                <w:rStyle w:val="Hyperlink"/>
                <w:noProof/>
              </w:rPr>
              <w:t>Table of contents</w:t>
            </w:r>
            <w:r>
              <w:rPr>
                <w:noProof/>
                <w:webHidden/>
              </w:rPr>
              <w:tab/>
            </w:r>
            <w:r>
              <w:rPr>
                <w:noProof/>
                <w:webHidden/>
              </w:rPr>
              <w:fldChar w:fldCharType="begin"/>
            </w:r>
            <w:r>
              <w:rPr>
                <w:noProof/>
                <w:webHidden/>
              </w:rPr>
              <w:instrText xml:space="preserve"> PAGEREF _Toc39469302 \h </w:instrText>
            </w:r>
            <w:r>
              <w:rPr>
                <w:noProof/>
                <w:webHidden/>
              </w:rPr>
              <w:fldChar w:fldCharType="separate"/>
            </w:r>
            <w:r w:rsidR="006B552A">
              <w:rPr>
                <w:b/>
                <w:bCs/>
                <w:noProof/>
                <w:webHidden/>
              </w:rPr>
              <w:t>Error! Bookmark not defined.</w:t>
            </w:r>
            <w:r>
              <w:rPr>
                <w:noProof/>
                <w:webHidden/>
              </w:rPr>
              <w:fldChar w:fldCharType="end"/>
            </w:r>
          </w:hyperlink>
        </w:p>
        <w:p w14:paraId="77C10FEE" w14:textId="513C55C7" w:rsidR="00FF6EEB" w:rsidRDefault="00FF6EEB">
          <w:pPr>
            <w:pStyle w:val="TOC1"/>
            <w:tabs>
              <w:tab w:val="left" w:pos="660"/>
              <w:tab w:val="right" w:leader="dot" w:pos="8296"/>
            </w:tabs>
            <w:rPr>
              <w:noProof/>
            </w:rPr>
          </w:pPr>
          <w:hyperlink w:anchor="_Toc39469303" w:history="1">
            <w:r w:rsidRPr="006114F5">
              <w:rPr>
                <w:rStyle w:val="Hyperlink"/>
                <w:noProof/>
              </w:rPr>
              <w:t>1.0</w:t>
            </w:r>
            <w:r>
              <w:rPr>
                <w:noProof/>
              </w:rPr>
              <w:tab/>
            </w:r>
            <w:r w:rsidRPr="006114F5">
              <w:rPr>
                <w:rStyle w:val="Hyperlink"/>
                <w:noProof/>
              </w:rPr>
              <w:t>System Planning</w:t>
            </w:r>
            <w:r>
              <w:rPr>
                <w:noProof/>
                <w:webHidden/>
              </w:rPr>
              <w:tab/>
            </w:r>
            <w:r>
              <w:rPr>
                <w:noProof/>
                <w:webHidden/>
              </w:rPr>
              <w:fldChar w:fldCharType="begin"/>
            </w:r>
            <w:r>
              <w:rPr>
                <w:noProof/>
                <w:webHidden/>
              </w:rPr>
              <w:instrText xml:space="preserve"> PAGEREF _Toc39469303 \h </w:instrText>
            </w:r>
            <w:r>
              <w:rPr>
                <w:noProof/>
                <w:webHidden/>
              </w:rPr>
            </w:r>
            <w:r>
              <w:rPr>
                <w:noProof/>
                <w:webHidden/>
              </w:rPr>
              <w:fldChar w:fldCharType="separate"/>
            </w:r>
            <w:r w:rsidR="006B552A">
              <w:rPr>
                <w:noProof/>
                <w:webHidden/>
              </w:rPr>
              <w:t>1</w:t>
            </w:r>
            <w:r>
              <w:rPr>
                <w:noProof/>
                <w:webHidden/>
              </w:rPr>
              <w:fldChar w:fldCharType="end"/>
            </w:r>
          </w:hyperlink>
        </w:p>
        <w:p w14:paraId="448D21A2" w14:textId="0D79602F" w:rsidR="00FF6EEB" w:rsidRDefault="00FF6EEB">
          <w:pPr>
            <w:pStyle w:val="TOC2"/>
            <w:tabs>
              <w:tab w:val="right" w:leader="dot" w:pos="8296"/>
            </w:tabs>
            <w:rPr>
              <w:noProof/>
            </w:rPr>
          </w:pPr>
          <w:hyperlink w:anchor="_Toc39469304" w:history="1">
            <w:r w:rsidRPr="006114F5">
              <w:rPr>
                <w:rStyle w:val="Hyperlink"/>
                <w:noProof/>
              </w:rPr>
              <w:t>1.1 Project Aims and Objectives</w:t>
            </w:r>
            <w:r>
              <w:rPr>
                <w:noProof/>
                <w:webHidden/>
              </w:rPr>
              <w:tab/>
            </w:r>
            <w:r>
              <w:rPr>
                <w:noProof/>
                <w:webHidden/>
              </w:rPr>
              <w:fldChar w:fldCharType="begin"/>
            </w:r>
            <w:r>
              <w:rPr>
                <w:noProof/>
                <w:webHidden/>
              </w:rPr>
              <w:instrText xml:space="preserve"> PAGEREF _Toc39469304 \h </w:instrText>
            </w:r>
            <w:r>
              <w:rPr>
                <w:noProof/>
                <w:webHidden/>
              </w:rPr>
            </w:r>
            <w:r>
              <w:rPr>
                <w:noProof/>
                <w:webHidden/>
              </w:rPr>
              <w:fldChar w:fldCharType="separate"/>
            </w:r>
            <w:r w:rsidR="006B552A">
              <w:rPr>
                <w:noProof/>
                <w:webHidden/>
              </w:rPr>
              <w:t>1</w:t>
            </w:r>
            <w:r>
              <w:rPr>
                <w:noProof/>
                <w:webHidden/>
              </w:rPr>
              <w:fldChar w:fldCharType="end"/>
            </w:r>
          </w:hyperlink>
        </w:p>
        <w:p w14:paraId="75502D93" w14:textId="2D8671BA" w:rsidR="00FF6EEB" w:rsidRDefault="00FF6EEB">
          <w:pPr>
            <w:pStyle w:val="TOC2"/>
            <w:tabs>
              <w:tab w:val="right" w:leader="dot" w:pos="8296"/>
            </w:tabs>
            <w:rPr>
              <w:noProof/>
            </w:rPr>
          </w:pPr>
          <w:hyperlink w:anchor="_Toc39469305" w:history="1">
            <w:r w:rsidRPr="006114F5">
              <w:rPr>
                <w:rStyle w:val="Hyperlink"/>
                <w:noProof/>
              </w:rPr>
              <w:t>1.2 Background of the project</w:t>
            </w:r>
            <w:r>
              <w:rPr>
                <w:noProof/>
                <w:webHidden/>
              </w:rPr>
              <w:tab/>
            </w:r>
            <w:r>
              <w:rPr>
                <w:noProof/>
                <w:webHidden/>
              </w:rPr>
              <w:fldChar w:fldCharType="begin"/>
            </w:r>
            <w:r>
              <w:rPr>
                <w:noProof/>
                <w:webHidden/>
              </w:rPr>
              <w:instrText xml:space="preserve"> PAGEREF _Toc39469305 \h </w:instrText>
            </w:r>
            <w:r>
              <w:rPr>
                <w:noProof/>
                <w:webHidden/>
              </w:rPr>
            </w:r>
            <w:r>
              <w:rPr>
                <w:noProof/>
                <w:webHidden/>
              </w:rPr>
              <w:fldChar w:fldCharType="separate"/>
            </w:r>
            <w:r w:rsidR="006B552A">
              <w:rPr>
                <w:noProof/>
                <w:webHidden/>
              </w:rPr>
              <w:t>1</w:t>
            </w:r>
            <w:r>
              <w:rPr>
                <w:noProof/>
                <w:webHidden/>
              </w:rPr>
              <w:fldChar w:fldCharType="end"/>
            </w:r>
          </w:hyperlink>
        </w:p>
        <w:p w14:paraId="1FF1458F" w14:textId="5120556C" w:rsidR="00FF6EEB" w:rsidRDefault="00FF6EEB">
          <w:pPr>
            <w:pStyle w:val="TOC2"/>
            <w:tabs>
              <w:tab w:val="right" w:leader="dot" w:pos="8296"/>
            </w:tabs>
            <w:rPr>
              <w:noProof/>
            </w:rPr>
          </w:pPr>
          <w:hyperlink w:anchor="_Toc39469306" w:history="1">
            <w:r w:rsidRPr="006114F5">
              <w:rPr>
                <w:rStyle w:val="Hyperlink"/>
                <w:noProof/>
              </w:rPr>
              <w:t>1.3 Project Scope</w:t>
            </w:r>
            <w:r>
              <w:rPr>
                <w:noProof/>
                <w:webHidden/>
              </w:rPr>
              <w:tab/>
            </w:r>
            <w:r>
              <w:rPr>
                <w:noProof/>
                <w:webHidden/>
              </w:rPr>
              <w:fldChar w:fldCharType="begin"/>
            </w:r>
            <w:r>
              <w:rPr>
                <w:noProof/>
                <w:webHidden/>
              </w:rPr>
              <w:instrText xml:space="preserve"> PAGEREF _Toc39469306 \h </w:instrText>
            </w:r>
            <w:r>
              <w:rPr>
                <w:noProof/>
                <w:webHidden/>
              </w:rPr>
            </w:r>
            <w:r>
              <w:rPr>
                <w:noProof/>
                <w:webHidden/>
              </w:rPr>
              <w:fldChar w:fldCharType="separate"/>
            </w:r>
            <w:r w:rsidR="006B552A">
              <w:rPr>
                <w:noProof/>
                <w:webHidden/>
              </w:rPr>
              <w:t>2</w:t>
            </w:r>
            <w:r>
              <w:rPr>
                <w:noProof/>
                <w:webHidden/>
              </w:rPr>
              <w:fldChar w:fldCharType="end"/>
            </w:r>
          </w:hyperlink>
        </w:p>
        <w:p w14:paraId="06063AD2" w14:textId="41911B81" w:rsidR="00FF6EEB" w:rsidRDefault="00FF6EEB">
          <w:pPr>
            <w:pStyle w:val="TOC3"/>
            <w:tabs>
              <w:tab w:val="right" w:leader="dot" w:pos="8296"/>
            </w:tabs>
            <w:rPr>
              <w:noProof/>
            </w:rPr>
          </w:pPr>
          <w:hyperlink w:anchor="_Toc39469307" w:history="1">
            <w:r w:rsidRPr="006114F5">
              <w:rPr>
                <w:rStyle w:val="Hyperlink"/>
                <w:noProof/>
              </w:rPr>
              <w:t>1.3.1 Milk Collection</w:t>
            </w:r>
            <w:r>
              <w:rPr>
                <w:noProof/>
                <w:webHidden/>
              </w:rPr>
              <w:tab/>
            </w:r>
            <w:r>
              <w:rPr>
                <w:noProof/>
                <w:webHidden/>
              </w:rPr>
              <w:fldChar w:fldCharType="begin"/>
            </w:r>
            <w:r>
              <w:rPr>
                <w:noProof/>
                <w:webHidden/>
              </w:rPr>
              <w:instrText xml:space="preserve"> PAGEREF _Toc39469307 \h </w:instrText>
            </w:r>
            <w:r>
              <w:rPr>
                <w:noProof/>
                <w:webHidden/>
              </w:rPr>
            </w:r>
            <w:r>
              <w:rPr>
                <w:noProof/>
                <w:webHidden/>
              </w:rPr>
              <w:fldChar w:fldCharType="separate"/>
            </w:r>
            <w:r w:rsidR="006B552A">
              <w:rPr>
                <w:noProof/>
                <w:webHidden/>
              </w:rPr>
              <w:t>4</w:t>
            </w:r>
            <w:r>
              <w:rPr>
                <w:noProof/>
                <w:webHidden/>
              </w:rPr>
              <w:fldChar w:fldCharType="end"/>
            </w:r>
          </w:hyperlink>
        </w:p>
        <w:p w14:paraId="380B42C9" w14:textId="7C7000BC" w:rsidR="00FF6EEB" w:rsidRDefault="00FF6EEB">
          <w:pPr>
            <w:pStyle w:val="TOC3"/>
            <w:tabs>
              <w:tab w:val="right" w:leader="dot" w:pos="8296"/>
            </w:tabs>
            <w:rPr>
              <w:noProof/>
            </w:rPr>
          </w:pPr>
          <w:hyperlink w:anchor="_Toc39469308" w:history="1">
            <w:r w:rsidRPr="006114F5">
              <w:rPr>
                <w:rStyle w:val="Hyperlink"/>
                <w:noProof/>
              </w:rPr>
              <w:t>1.3.2 Employee Management</w:t>
            </w:r>
            <w:r>
              <w:rPr>
                <w:noProof/>
                <w:webHidden/>
              </w:rPr>
              <w:tab/>
            </w:r>
            <w:r>
              <w:rPr>
                <w:noProof/>
                <w:webHidden/>
              </w:rPr>
              <w:fldChar w:fldCharType="begin"/>
            </w:r>
            <w:r>
              <w:rPr>
                <w:noProof/>
                <w:webHidden/>
              </w:rPr>
              <w:instrText xml:space="preserve"> PAGEREF _Toc39469308 \h </w:instrText>
            </w:r>
            <w:r>
              <w:rPr>
                <w:noProof/>
                <w:webHidden/>
              </w:rPr>
            </w:r>
            <w:r>
              <w:rPr>
                <w:noProof/>
                <w:webHidden/>
              </w:rPr>
              <w:fldChar w:fldCharType="separate"/>
            </w:r>
            <w:r w:rsidR="006B552A">
              <w:rPr>
                <w:noProof/>
                <w:webHidden/>
              </w:rPr>
              <w:t>5</w:t>
            </w:r>
            <w:r>
              <w:rPr>
                <w:noProof/>
                <w:webHidden/>
              </w:rPr>
              <w:fldChar w:fldCharType="end"/>
            </w:r>
          </w:hyperlink>
        </w:p>
        <w:p w14:paraId="230DF136" w14:textId="76C41C51" w:rsidR="00FF6EEB" w:rsidRDefault="00FF6EEB">
          <w:pPr>
            <w:pStyle w:val="TOC3"/>
            <w:tabs>
              <w:tab w:val="right" w:leader="dot" w:pos="8296"/>
            </w:tabs>
            <w:rPr>
              <w:noProof/>
            </w:rPr>
          </w:pPr>
          <w:hyperlink w:anchor="_Toc39469309" w:history="1">
            <w:r w:rsidRPr="006114F5">
              <w:rPr>
                <w:rStyle w:val="Hyperlink"/>
                <w:noProof/>
              </w:rPr>
              <w:t>1.3.3 Inventory Management</w:t>
            </w:r>
            <w:r>
              <w:rPr>
                <w:noProof/>
                <w:webHidden/>
              </w:rPr>
              <w:tab/>
            </w:r>
            <w:r>
              <w:rPr>
                <w:noProof/>
                <w:webHidden/>
              </w:rPr>
              <w:fldChar w:fldCharType="begin"/>
            </w:r>
            <w:r>
              <w:rPr>
                <w:noProof/>
                <w:webHidden/>
              </w:rPr>
              <w:instrText xml:space="preserve"> PAGEREF _Toc39469309 \h </w:instrText>
            </w:r>
            <w:r>
              <w:rPr>
                <w:noProof/>
                <w:webHidden/>
              </w:rPr>
            </w:r>
            <w:r>
              <w:rPr>
                <w:noProof/>
                <w:webHidden/>
              </w:rPr>
              <w:fldChar w:fldCharType="separate"/>
            </w:r>
            <w:r w:rsidR="006B552A">
              <w:rPr>
                <w:noProof/>
                <w:webHidden/>
              </w:rPr>
              <w:t>7</w:t>
            </w:r>
            <w:r>
              <w:rPr>
                <w:noProof/>
                <w:webHidden/>
              </w:rPr>
              <w:fldChar w:fldCharType="end"/>
            </w:r>
          </w:hyperlink>
        </w:p>
        <w:p w14:paraId="68EB7670" w14:textId="1A0AB1A7" w:rsidR="00FF6EEB" w:rsidRDefault="00FF6EEB">
          <w:pPr>
            <w:pStyle w:val="TOC3"/>
            <w:tabs>
              <w:tab w:val="right" w:leader="dot" w:pos="8296"/>
            </w:tabs>
            <w:rPr>
              <w:noProof/>
            </w:rPr>
          </w:pPr>
          <w:hyperlink w:anchor="_Toc39469310" w:history="1">
            <w:r w:rsidRPr="006114F5">
              <w:rPr>
                <w:rStyle w:val="Hyperlink"/>
                <w:noProof/>
              </w:rPr>
              <w:t>1.3.4 Sales Tracking</w:t>
            </w:r>
            <w:r>
              <w:rPr>
                <w:noProof/>
                <w:webHidden/>
              </w:rPr>
              <w:tab/>
            </w:r>
            <w:r>
              <w:rPr>
                <w:noProof/>
                <w:webHidden/>
              </w:rPr>
              <w:fldChar w:fldCharType="begin"/>
            </w:r>
            <w:r>
              <w:rPr>
                <w:noProof/>
                <w:webHidden/>
              </w:rPr>
              <w:instrText xml:space="preserve"> PAGEREF _Toc39469310 \h </w:instrText>
            </w:r>
            <w:r>
              <w:rPr>
                <w:noProof/>
                <w:webHidden/>
              </w:rPr>
            </w:r>
            <w:r>
              <w:rPr>
                <w:noProof/>
                <w:webHidden/>
              </w:rPr>
              <w:fldChar w:fldCharType="separate"/>
            </w:r>
            <w:r w:rsidR="006B552A">
              <w:rPr>
                <w:noProof/>
                <w:webHidden/>
              </w:rPr>
              <w:t>8</w:t>
            </w:r>
            <w:r>
              <w:rPr>
                <w:noProof/>
                <w:webHidden/>
              </w:rPr>
              <w:fldChar w:fldCharType="end"/>
            </w:r>
          </w:hyperlink>
        </w:p>
        <w:p w14:paraId="2C2B8E04" w14:textId="7A3AE82B" w:rsidR="00FF6EEB" w:rsidRDefault="00FF6EEB">
          <w:pPr>
            <w:pStyle w:val="TOC2"/>
            <w:tabs>
              <w:tab w:val="right" w:leader="dot" w:pos="8296"/>
            </w:tabs>
            <w:rPr>
              <w:noProof/>
            </w:rPr>
          </w:pPr>
          <w:hyperlink w:anchor="_Toc39469311" w:history="1">
            <w:r w:rsidRPr="006114F5">
              <w:rPr>
                <w:rStyle w:val="Hyperlink"/>
                <w:noProof/>
              </w:rPr>
              <w:t>1.4 Project Schedule</w:t>
            </w:r>
            <w:r>
              <w:rPr>
                <w:noProof/>
                <w:webHidden/>
              </w:rPr>
              <w:tab/>
            </w:r>
            <w:r>
              <w:rPr>
                <w:noProof/>
                <w:webHidden/>
              </w:rPr>
              <w:fldChar w:fldCharType="begin"/>
            </w:r>
            <w:r>
              <w:rPr>
                <w:noProof/>
                <w:webHidden/>
              </w:rPr>
              <w:instrText xml:space="preserve"> PAGEREF _Toc39469311 \h </w:instrText>
            </w:r>
            <w:r>
              <w:rPr>
                <w:noProof/>
                <w:webHidden/>
              </w:rPr>
            </w:r>
            <w:r>
              <w:rPr>
                <w:noProof/>
                <w:webHidden/>
              </w:rPr>
              <w:fldChar w:fldCharType="separate"/>
            </w:r>
            <w:r w:rsidR="006B552A">
              <w:rPr>
                <w:noProof/>
                <w:webHidden/>
              </w:rPr>
              <w:t>10</w:t>
            </w:r>
            <w:r>
              <w:rPr>
                <w:noProof/>
                <w:webHidden/>
              </w:rPr>
              <w:fldChar w:fldCharType="end"/>
            </w:r>
          </w:hyperlink>
        </w:p>
        <w:p w14:paraId="1DF3F570" w14:textId="5E68A968" w:rsidR="00FF6EEB" w:rsidRDefault="00FF6EEB">
          <w:pPr>
            <w:pStyle w:val="TOC2"/>
            <w:tabs>
              <w:tab w:val="right" w:leader="dot" w:pos="8296"/>
            </w:tabs>
            <w:rPr>
              <w:noProof/>
            </w:rPr>
          </w:pPr>
          <w:hyperlink w:anchor="_Toc39469312" w:history="1">
            <w:r w:rsidRPr="006114F5">
              <w:rPr>
                <w:rStyle w:val="Hyperlink"/>
                <w:noProof/>
              </w:rPr>
              <w:t>1.5 Outline of approach / Methodology Used</w:t>
            </w:r>
            <w:r>
              <w:rPr>
                <w:noProof/>
                <w:webHidden/>
              </w:rPr>
              <w:tab/>
            </w:r>
            <w:r>
              <w:rPr>
                <w:noProof/>
                <w:webHidden/>
              </w:rPr>
              <w:fldChar w:fldCharType="begin"/>
            </w:r>
            <w:r>
              <w:rPr>
                <w:noProof/>
                <w:webHidden/>
              </w:rPr>
              <w:instrText xml:space="preserve"> PAGEREF _Toc39469312 \h </w:instrText>
            </w:r>
            <w:r>
              <w:rPr>
                <w:noProof/>
                <w:webHidden/>
              </w:rPr>
            </w:r>
            <w:r>
              <w:rPr>
                <w:noProof/>
                <w:webHidden/>
              </w:rPr>
              <w:fldChar w:fldCharType="separate"/>
            </w:r>
            <w:r w:rsidR="006B552A">
              <w:rPr>
                <w:noProof/>
                <w:webHidden/>
              </w:rPr>
              <w:t>11</w:t>
            </w:r>
            <w:r>
              <w:rPr>
                <w:noProof/>
                <w:webHidden/>
              </w:rPr>
              <w:fldChar w:fldCharType="end"/>
            </w:r>
          </w:hyperlink>
        </w:p>
        <w:p w14:paraId="331B9631" w14:textId="28A84C27" w:rsidR="00FF6EEB" w:rsidRDefault="00FF6EEB">
          <w:pPr>
            <w:pStyle w:val="TOC3"/>
            <w:tabs>
              <w:tab w:val="right" w:leader="dot" w:pos="8296"/>
            </w:tabs>
            <w:rPr>
              <w:noProof/>
            </w:rPr>
          </w:pPr>
          <w:hyperlink w:anchor="_Toc39469313" w:history="1">
            <w:r w:rsidRPr="006114F5">
              <w:rPr>
                <w:rStyle w:val="Hyperlink"/>
                <w:noProof/>
              </w:rPr>
              <w:t>1.5.1 Development Environment</w:t>
            </w:r>
            <w:r>
              <w:rPr>
                <w:noProof/>
                <w:webHidden/>
              </w:rPr>
              <w:tab/>
            </w:r>
            <w:r>
              <w:rPr>
                <w:noProof/>
                <w:webHidden/>
              </w:rPr>
              <w:fldChar w:fldCharType="begin"/>
            </w:r>
            <w:r>
              <w:rPr>
                <w:noProof/>
                <w:webHidden/>
              </w:rPr>
              <w:instrText xml:space="preserve"> PAGEREF _Toc39469313 \h </w:instrText>
            </w:r>
            <w:r>
              <w:rPr>
                <w:noProof/>
                <w:webHidden/>
              </w:rPr>
            </w:r>
            <w:r>
              <w:rPr>
                <w:noProof/>
                <w:webHidden/>
              </w:rPr>
              <w:fldChar w:fldCharType="separate"/>
            </w:r>
            <w:r w:rsidR="006B552A">
              <w:rPr>
                <w:noProof/>
                <w:webHidden/>
              </w:rPr>
              <w:t>12</w:t>
            </w:r>
            <w:r>
              <w:rPr>
                <w:noProof/>
                <w:webHidden/>
              </w:rPr>
              <w:fldChar w:fldCharType="end"/>
            </w:r>
          </w:hyperlink>
        </w:p>
        <w:p w14:paraId="445D9ABC" w14:textId="132DE652" w:rsidR="00FF6EEB" w:rsidRDefault="00FF6EEB">
          <w:pPr>
            <w:pStyle w:val="TOC2"/>
            <w:tabs>
              <w:tab w:val="right" w:leader="dot" w:pos="8296"/>
            </w:tabs>
            <w:rPr>
              <w:noProof/>
            </w:rPr>
          </w:pPr>
          <w:hyperlink w:anchor="_Toc39469314" w:history="1">
            <w:r w:rsidRPr="006114F5">
              <w:rPr>
                <w:rStyle w:val="Hyperlink"/>
                <w:noProof/>
              </w:rPr>
              <w:t>1.6 Operation Environment</w:t>
            </w:r>
            <w:r>
              <w:rPr>
                <w:noProof/>
                <w:webHidden/>
              </w:rPr>
              <w:tab/>
            </w:r>
            <w:r>
              <w:rPr>
                <w:noProof/>
                <w:webHidden/>
              </w:rPr>
              <w:fldChar w:fldCharType="begin"/>
            </w:r>
            <w:r>
              <w:rPr>
                <w:noProof/>
                <w:webHidden/>
              </w:rPr>
              <w:instrText xml:space="preserve"> PAGEREF _Toc39469314 \h </w:instrText>
            </w:r>
            <w:r>
              <w:rPr>
                <w:noProof/>
                <w:webHidden/>
              </w:rPr>
            </w:r>
            <w:r>
              <w:rPr>
                <w:noProof/>
                <w:webHidden/>
              </w:rPr>
              <w:fldChar w:fldCharType="separate"/>
            </w:r>
            <w:r w:rsidR="006B552A">
              <w:rPr>
                <w:noProof/>
                <w:webHidden/>
              </w:rPr>
              <w:t>13</w:t>
            </w:r>
            <w:r>
              <w:rPr>
                <w:noProof/>
                <w:webHidden/>
              </w:rPr>
              <w:fldChar w:fldCharType="end"/>
            </w:r>
          </w:hyperlink>
        </w:p>
        <w:p w14:paraId="5605FC55" w14:textId="372B635F" w:rsidR="00FF6EEB" w:rsidRDefault="00FF6EEB">
          <w:pPr>
            <w:pStyle w:val="TOC2"/>
            <w:tabs>
              <w:tab w:val="right" w:leader="dot" w:pos="8296"/>
            </w:tabs>
            <w:rPr>
              <w:noProof/>
            </w:rPr>
          </w:pPr>
          <w:hyperlink w:anchor="_Toc39469315" w:history="1">
            <w:r w:rsidRPr="006114F5">
              <w:rPr>
                <w:rStyle w:val="Hyperlink"/>
                <w:noProof/>
              </w:rPr>
              <w:t>1.7 Chapter 1 Conclusion</w:t>
            </w:r>
            <w:r>
              <w:rPr>
                <w:noProof/>
                <w:webHidden/>
              </w:rPr>
              <w:tab/>
            </w:r>
            <w:r>
              <w:rPr>
                <w:noProof/>
                <w:webHidden/>
              </w:rPr>
              <w:fldChar w:fldCharType="begin"/>
            </w:r>
            <w:r>
              <w:rPr>
                <w:noProof/>
                <w:webHidden/>
              </w:rPr>
              <w:instrText xml:space="preserve"> PAGEREF _Toc39469315 \h </w:instrText>
            </w:r>
            <w:r>
              <w:rPr>
                <w:noProof/>
                <w:webHidden/>
              </w:rPr>
            </w:r>
            <w:r>
              <w:rPr>
                <w:noProof/>
                <w:webHidden/>
              </w:rPr>
              <w:fldChar w:fldCharType="separate"/>
            </w:r>
            <w:r w:rsidR="006B552A">
              <w:rPr>
                <w:noProof/>
                <w:webHidden/>
              </w:rPr>
              <w:t>13</w:t>
            </w:r>
            <w:r>
              <w:rPr>
                <w:noProof/>
                <w:webHidden/>
              </w:rPr>
              <w:fldChar w:fldCharType="end"/>
            </w:r>
          </w:hyperlink>
        </w:p>
        <w:p w14:paraId="175E2D1B" w14:textId="59D73CB2" w:rsidR="00FF6EEB" w:rsidRDefault="00FF6EEB">
          <w:r>
            <w:rPr>
              <w:b/>
              <w:bCs/>
              <w:noProof/>
            </w:rPr>
            <w:fldChar w:fldCharType="end"/>
          </w:r>
        </w:p>
      </w:sdtContent>
    </w:sdt>
    <w:p w14:paraId="62885BE9" w14:textId="77777777" w:rsidR="00C048CF" w:rsidRDefault="00C048CF">
      <w:pPr>
        <w:rPr>
          <w:rFonts w:asciiTheme="majorHAnsi" w:eastAsiaTheme="majorEastAsia" w:hAnsiTheme="majorHAnsi" w:cstheme="majorBidi"/>
          <w:color w:val="007789" w:themeColor="accent1" w:themeShade="BF"/>
          <w:sz w:val="32"/>
        </w:rPr>
      </w:pPr>
      <w:r>
        <w:br w:type="page"/>
      </w:r>
    </w:p>
    <w:p w14:paraId="4F0D3407" w14:textId="77777777" w:rsidR="00904796" w:rsidRDefault="00904796" w:rsidP="00C048CF">
      <w:pPr>
        <w:pStyle w:val="Title"/>
        <w:rPr>
          <w:rFonts w:ascii="Times New Roman" w:hAnsi="Times New Roman" w:cs="Times New Roman"/>
          <w:sz w:val="56"/>
          <w:szCs w:val="20"/>
        </w:rPr>
        <w:sectPr w:rsidR="00904796" w:rsidSect="00C048CF">
          <w:footerReference w:type="default" r:id="rId12"/>
          <w:pgSz w:w="11906" w:h="16838" w:code="9"/>
          <w:pgMar w:top="1728" w:right="1800" w:bottom="1440" w:left="1800" w:header="720" w:footer="720" w:gutter="0"/>
          <w:pgNumType w:start="0"/>
          <w:cols w:space="720"/>
          <w:titlePg/>
          <w:docGrid w:linePitch="360"/>
        </w:sectPr>
      </w:pPr>
    </w:p>
    <w:p w14:paraId="2D3C46E0" w14:textId="255AC84B" w:rsidR="000D34EF" w:rsidRDefault="00904796" w:rsidP="00904796">
      <w:pPr>
        <w:rPr>
          <w:rFonts w:asciiTheme="majorHAnsi" w:eastAsiaTheme="majorEastAsia" w:hAnsiTheme="majorHAnsi" w:cstheme="majorBidi"/>
          <w:color w:val="007789" w:themeColor="accent1" w:themeShade="BF"/>
          <w:sz w:val="32"/>
        </w:rPr>
      </w:pPr>
      <w:r w:rsidRPr="00904796">
        <w:rPr>
          <w:rFonts w:ascii="Times New Roman" w:eastAsia="SimSun" w:hAnsi="Times New Roman" w:cs="Times New Roman"/>
          <w:noProof/>
          <w:color w:val="auto"/>
          <w:kern w:val="24"/>
          <w:sz w:val="24"/>
          <w:szCs w:val="24"/>
          <w:lang w:eastAsia="ja-JP"/>
        </w:rPr>
        <w:lastRenderedPageBreak/>
        <mc:AlternateContent>
          <mc:Choice Requires="wps">
            <w:drawing>
              <wp:anchor distT="45720" distB="45720" distL="114300" distR="114300" simplePos="0" relativeHeight="251635712" behindDoc="0" locked="0" layoutInCell="1" allowOverlap="1" wp14:anchorId="62731258" wp14:editId="5586DB86">
                <wp:simplePos x="0" y="0"/>
                <wp:positionH relativeFrom="page">
                  <wp:posOffset>1524000</wp:posOffset>
                </wp:positionH>
                <wp:positionV relativeFrom="page">
                  <wp:posOffset>4419600</wp:posOffset>
                </wp:positionV>
                <wp:extent cx="4495800" cy="20193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2019300"/>
                        </a:xfrm>
                        <a:prstGeom prst="rect">
                          <a:avLst/>
                        </a:prstGeom>
                        <a:solidFill>
                          <a:srgbClr val="FFFFFF"/>
                        </a:solidFill>
                        <a:ln w="9525">
                          <a:noFill/>
                          <a:miter lim="800000"/>
                          <a:headEnd/>
                          <a:tailEnd/>
                        </a:ln>
                      </wps:spPr>
                      <wps:txbx>
                        <w:txbxContent>
                          <w:p w14:paraId="5971974D" w14:textId="43A6E1C3" w:rsidR="00CF74EB" w:rsidRDefault="00CF74EB" w:rsidP="000D34EF">
                            <w:pPr>
                              <w:pStyle w:val="Title"/>
                              <w:rPr>
                                <w:rFonts w:ascii="Times New Roman" w:hAnsi="Times New Roman" w:cs="Times New Roman"/>
                                <w:sz w:val="56"/>
                                <w:szCs w:val="20"/>
                              </w:rPr>
                            </w:pPr>
                            <w:r w:rsidRPr="000D34EF">
                              <w:rPr>
                                <w:rFonts w:ascii="Times New Roman" w:hAnsi="Times New Roman" w:cs="Times New Roman"/>
                                <w:sz w:val="56"/>
                                <w:szCs w:val="20"/>
                              </w:rPr>
                              <w:t>Chapter 1</w:t>
                            </w:r>
                          </w:p>
                          <w:p w14:paraId="742FC509" w14:textId="77777777" w:rsidR="00CF74EB" w:rsidRPr="000D34EF" w:rsidRDefault="00CF74EB" w:rsidP="000D34EF">
                            <w:pPr>
                              <w:pStyle w:val="Title"/>
                              <w:rPr>
                                <w:rFonts w:ascii="Times New Roman" w:hAnsi="Times New Roman" w:cs="Times New Roman"/>
                                <w:sz w:val="56"/>
                                <w:szCs w:val="20"/>
                              </w:rPr>
                            </w:pPr>
                          </w:p>
                          <w:p w14:paraId="75C64F5E" w14:textId="77777777" w:rsidR="00CF74EB" w:rsidRPr="000D34EF" w:rsidRDefault="00CF74EB" w:rsidP="000D34EF">
                            <w:pPr>
                              <w:pStyle w:val="Title"/>
                              <w:rPr>
                                <w:rFonts w:ascii="Times New Roman" w:hAnsi="Times New Roman" w:cs="Times New Roman"/>
                                <w:b/>
                                <w:bCs/>
                                <w:sz w:val="72"/>
                                <w:szCs w:val="24"/>
                              </w:rPr>
                            </w:pPr>
                            <w:r w:rsidRPr="000D34EF">
                              <w:rPr>
                                <w:rFonts w:ascii="Times New Roman" w:hAnsi="Times New Roman" w:cs="Times New Roman"/>
                                <w:b/>
                                <w:bCs/>
                                <w:sz w:val="72"/>
                                <w:szCs w:val="24"/>
                              </w:rPr>
                              <w:t>System 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731258" id="_x0000_t202" coordsize="21600,21600" o:spt="202" path="m,l,21600r21600,l21600,xe">
                <v:stroke joinstyle="miter"/>
                <v:path gradientshapeok="t" o:connecttype="rect"/>
              </v:shapetype>
              <v:shape id="Text Box 2" o:spid="_x0000_s1026" type="#_x0000_t202" style="position:absolute;margin-left:120pt;margin-top:348pt;width:354pt;height:159pt;z-index:25163571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" stroked="f">
                <v:textbox>
                  <w:txbxContent>
                    <w:p w14:paraId="5971974D" w14:textId="43A6E1C3" w:rsidR="00CF74EB" w:rsidRDefault="00CF74EB" w:rsidP="000D34EF">
                      <w:pPr>
                        <w:pStyle w:val="Title"/>
                        <w:rPr>
                          <w:rFonts w:ascii="Times New Roman" w:hAnsi="Times New Roman" w:cs="Times New Roman"/>
                          <w:sz w:val="56"/>
                          <w:szCs w:val="20"/>
                        </w:rPr>
                      </w:pPr>
                      <w:r w:rsidRPr="000D34EF">
                        <w:rPr>
                          <w:rFonts w:ascii="Times New Roman" w:hAnsi="Times New Roman" w:cs="Times New Roman"/>
                          <w:sz w:val="56"/>
                          <w:szCs w:val="20"/>
                        </w:rPr>
                        <w:t>Chapter 1</w:t>
                      </w:r>
                    </w:p>
                    <w:p w14:paraId="742FC509" w14:textId="77777777" w:rsidR="00CF74EB" w:rsidRPr="000D34EF" w:rsidRDefault="00CF74EB" w:rsidP="000D34EF">
                      <w:pPr>
                        <w:pStyle w:val="Title"/>
                        <w:rPr>
                          <w:rFonts w:ascii="Times New Roman" w:hAnsi="Times New Roman" w:cs="Times New Roman"/>
                          <w:sz w:val="56"/>
                          <w:szCs w:val="20"/>
                        </w:rPr>
                      </w:pPr>
                    </w:p>
                    <w:p w14:paraId="75C64F5E" w14:textId="77777777" w:rsidR="00CF74EB" w:rsidRPr="000D34EF" w:rsidRDefault="00CF74EB" w:rsidP="000D34EF">
                      <w:pPr>
                        <w:pStyle w:val="Title"/>
                        <w:rPr>
                          <w:rFonts w:ascii="Times New Roman" w:hAnsi="Times New Roman" w:cs="Times New Roman"/>
                          <w:b/>
                          <w:bCs/>
                          <w:sz w:val="72"/>
                          <w:szCs w:val="24"/>
                        </w:rPr>
                      </w:pPr>
                      <w:r w:rsidRPr="000D34EF">
                        <w:rPr>
                          <w:rFonts w:ascii="Times New Roman" w:hAnsi="Times New Roman" w:cs="Times New Roman"/>
                          <w:b/>
                          <w:bCs/>
                          <w:sz w:val="72"/>
                          <w:szCs w:val="24"/>
                        </w:rPr>
                        <w:t>System Planning</w:t>
                      </w:r>
                    </w:p>
                  </w:txbxContent>
                </v:textbox>
                <w10:wrap type="topAndBottom" anchorx="page" anchory="page"/>
              </v:shape>
            </w:pict>
          </mc:Fallback>
        </mc:AlternateContent>
      </w:r>
    </w:p>
    <w:p w14:paraId="26C2A0D1" w14:textId="444B2A0B" w:rsidR="000D34EF" w:rsidRDefault="000D34EF">
      <w:pPr>
        <w:rPr>
          <w:rFonts w:asciiTheme="majorHAnsi" w:eastAsiaTheme="majorEastAsia" w:hAnsiTheme="majorHAnsi" w:cstheme="majorBidi"/>
          <w:color w:val="007789" w:themeColor="accent1" w:themeShade="BF"/>
          <w:sz w:val="32"/>
        </w:rPr>
      </w:pPr>
      <w:r>
        <w:rPr>
          <w:rFonts w:asciiTheme="majorHAnsi" w:eastAsiaTheme="majorEastAsia" w:hAnsiTheme="majorHAnsi" w:cstheme="majorBidi"/>
          <w:color w:val="007789" w:themeColor="accent1" w:themeShade="BF"/>
          <w:sz w:val="32"/>
        </w:rPr>
        <w:br w:type="page"/>
      </w:r>
    </w:p>
    <w:p w14:paraId="4E0EB5A1" w14:textId="3CD407A6" w:rsidR="00904796" w:rsidRDefault="000D34EF" w:rsidP="000D34EF">
      <w:pPr>
        <w:pStyle w:val="Heading1"/>
        <w:numPr>
          <w:ilvl w:val="0"/>
          <w:numId w:val="17"/>
        </w:numPr>
      </w:pPr>
      <w:bookmarkStart w:id="9" w:name="_Toc39469303"/>
      <w:r>
        <w:lastRenderedPageBreak/>
        <w:t>System Planning</w:t>
      </w:r>
      <w:bookmarkEnd w:id="9"/>
    </w:p>
    <w:p w14:paraId="72CC61B0" w14:textId="61CD5C19" w:rsidR="000D34EF" w:rsidRDefault="000D34EF" w:rsidP="000D34EF">
      <w:r>
        <w:t>The development process of the system will be discussed in this chapter as well as the system objectives, scope and schedules.</w:t>
      </w:r>
    </w:p>
    <w:p w14:paraId="4E9BDD75" w14:textId="70FB549F" w:rsidR="000D34EF" w:rsidRDefault="000D34EF" w:rsidP="00697510">
      <w:pPr>
        <w:pStyle w:val="Heading2"/>
      </w:pPr>
      <w:bookmarkStart w:id="10" w:name="_Toc39469304"/>
      <w:r>
        <w:t>1.1 Project Aims and Objectives</w:t>
      </w:r>
      <w:bookmarkEnd w:id="10"/>
    </w:p>
    <w:p w14:paraId="37EF9E1D" w14:textId="595F6BD1" w:rsidR="000D34EF" w:rsidRDefault="000D34EF" w:rsidP="000D34EF">
      <w:r>
        <w:t>The project aims and</w:t>
      </w:r>
      <w:r w:rsidR="00697510">
        <w:t xml:space="preserve"> objectives that will be achieved after completion of the system are discussed here. The succession of the system will also be evaluated through this sub chapter.</w:t>
      </w:r>
    </w:p>
    <w:p w14:paraId="0274C4D3" w14:textId="39840F45" w:rsidR="00697510" w:rsidRDefault="00697510" w:rsidP="000D34EF">
      <w:r>
        <w:t>The project objectives are:</w:t>
      </w:r>
    </w:p>
    <w:p w14:paraId="6C0ABDC1" w14:textId="00411081" w:rsidR="00697510" w:rsidRDefault="00697510" w:rsidP="00697510">
      <w:pPr>
        <w:pStyle w:val="ListParagraph"/>
        <w:numPr>
          <w:ilvl w:val="0"/>
          <w:numId w:val="18"/>
        </w:numPr>
      </w:pPr>
      <w:r>
        <w:t>To eliminate/reduce the paper work in the company</w:t>
      </w:r>
    </w:p>
    <w:p w14:paraId="760570ED" w14:textId="12E356B7" w:rsidR="00697510" w:rsidRDefault="00A71227" w:rsidP="00697510">
      <w:pPr>
        <w:pStyle w:val="ListParagraph"/>
        <w:numPr>
          <w:ilvl w:val="0"/>
          <w:numId w:val="18"/>
        </w:numPr>
      </w:pPr>
      <w:r>
        <w:t>To record every transaction in computerized system so that problems occur by human error can be greatly reduced</w:t>
      </w:r>
    </w:p>
    <w:p w14:paraId="2D8761DC" w14:textId="2D6FEE50" w:rsidR="00A71227" w:rsidRDefault="00A71227" w:rsidP="00697510">
      <w:pPr>
        <w:pStyle w:val="ListParagraph"/>
        <w:numPr>
          <w:ilvl w:val="0"/>
          <w:numId w:val="18"/>
        </w:numPr>
      </w:pPr>
      <w:r>
        <w:t>To implement smart technologies to the system</w:t>
      </w:r>
    </w:p>
    <w:p w14:paraId="7E68807D" w14:textId="22930599" w:rsidR="00A71227" w:rsidRDefault="00A71227" w:rsidP="00697510">
      <w:pPr>
        <w:pStyle w:val="ListParagraph"/>
        <w:numPr>
          <w:ilvl w:val="0"/>
          <w:numId w:val="18"/>
        </w:numPr>
      </w:pPr>
      <w:r>
        <w:t>To design a user-friendly graphical user interface which suits the users</w:t>
      </w:r>
    </w:p>
    <w:p w14:paraId="03609A00" w14:textId="42C91455" w:rsidR="00A71227" w:rsidRDefault="00A71227" w:rsidP="00697510">
      <w:pPr>
        <w:pStyle w:val="ListParagraph"/>
        <w:numPr>
          <w:ilvl w:val="0"/>
          <w:numId w:val="18"/>
        </w:numPr>
      </w:pPr>
      <w:r>
        <w:t>To complete the system according to the project schedule</w:t>
      </w:r>
    </w:p>
    <w:p w14:paraId="505AD0FF" w14:textId="2ECFEDD7" w:rsidR="00A71227" w:rsidRDefault="00A71227" w:rsidP="00A71227">
      <w:pPr>
        <w:pStyle w:val="ListParagraph"/>
        <w:numPr>
          <w:ilvl w:val="0"/>
          <w:numId w:val="18"/>
        </w:numPr>
      </w:pPr>
      <w:r>
        <w:t>To produce technical reports that documents the phases, tasks and deliverables in the project</w:t>
      </w:r>
    </w:p>
    <w:p w14:paraId="6B08EF14" w14:textId="1326FC9A" w:rsidR="00A71227" w:rsidRDefault="00A71227" w:rsidP="00A71227">
      <w:pPr>
        <w:pStyle w:val="Heading2"/>
      </w:pPr>
      <w:bookmarkStart w:id="11" w:name="_Toc39469305"/>
      <w:r>
        <w:t>1.2 Background of the project</w:t>
      </w:r>
      <w:bookmarkEnd w:id="11"/>
    </w:p>
    <w:p w14:paraId="66F8391E" w14:textId="1A6F379E" w:rsidR="00ED5EAB" w:rsidRDefault="00917FCB" w:rsidP="00917FCB">
      <w:r>
        <w:t>"Quentin"</w:t>
      </w:r>
      <w:r w:rsidRPr="00AD1218">
        <w:t xml:space="preserve"> is a </w:t>
      </w:r>
      <w:r>
        <w:t xml:space="preserve">management system </w:t>
      </w:r>
      <w:r w:rsidRPr="00AD1218">
        <w:t xml:space="preserve">developed geared mainly toward small and medium-sized businesses and offer cloud-based accounting </w:t>
      </w:r>
      <w:r>
        <w:t xml:space="preserve">and management </w:t>
      </w:r>
      <w:r w:rsidRPr="00AD1218">
        <w:t>applications that</w:t>
      </w:r>
      <w:r>
        <w:t xml:space="preserve"> handle the primary bookkeeping functions of a company and</w:t>
      </w:r>
      <w:r w:rsidRPr="00AD1218">
        <w:t xml:space="preserve"> manage</w:t>
      </w:r>
      <w:r>
        <w:t xml:space="preserve"> payments</w:t>
      </w:r>
      <w:r w:rsidRPr="00AD1218">
        <w:t xml:space="preserve"> and payroll functions</w:t>
      </w:r>
      <w:r>
        <w:t>, manage asset collections, track distribution, manage relationships with their clients and more importantly</w:t>
      </w:r>
      <w:r w:rsidR="003775AB">
        <w:t xml:space="preserve"> to</w:t>
      </w:r>
      <w:r>
        <w:t xml:space="preserve"> make predictions on sales.</w:t>
      </w:r>
    </w:p>
    <w:p w14:paraId="2FA2CF37" w14:textId="52E43B7C" w:rsidR="001201AC" w:rsidRDefault="00ED5EAB" w:rsidP="00917FCB">
      <w:r>
        <w:t xml:space="preserve">This application is designed and implemented for a candy manufacturing company in Sri Lanka. It is a medium sized enterprise based in a rural area of the country. Most of the design aspects of the Quentin system is focused on the requirements of this particular company. </w:t>
      </w:r>
      <w:r w:rsidR="001201AC">
        <w:t>The company</w:t>
      </w:r>
      <w:r w:rsidR="00662407">
        <w:t xml:space="preserve"> use Cow's Milk and Sugar as the raw materials of the manufacturing process</w:t>
      </w:r>
      <w:r w:rsidR="004573A2">
        <w:t xml:space="preserve"> (figure 1).</w:t>
      </w:r>
    </w:p>
    <w:p w14:paraId="46CFD446" w14:textId="6DE90373" w:rsidR="001201AC" w:rsidRDefault="00662407" w:rsidP="00917FCB">
      <w:r>
        <w:t>Milk is collected from the rural milk suppliers, twice every day. Collection happen at the factory premises for some supplies, as well as at supplier's own farm premises by employees of the company.</w:t>
      </w:r>
      <w:r w:rsidR="001201AC">
        <w:t xml:space="preserve"> Usually, around 500 liters of milk is collected every day from around 40 suppliers. </w:t>
      </w:r>
    </w:p>
    <w:p w14:paraId="696D173D" w14:textId="2E58AB9B" w:rsidR="001201AC" w:rsidRDefault="001201AC" w:rsidP="00917FCB">
      <w:r>
        <w:t xml:space="preserve">Sugar is purchased from an importer and gets delivered to the factory premises. </w:t>
      </w:r>
    </w:p>
    <w:p w14:paraId="5B8DE9D5" w14:textId="68887472" w:rsidR="00533E67" w:rsidRDefault="001201AC" w:rsidP="00A71227">
      <w:r>
        <w:t>Manufacturing process takes place by</w:t>
      </w:r>
      <w:r w:rsidR="00533E67">
        <w:t xml:space="preserve"> </w:t>
      </w:r>
      <w:r>
        <w:t>around 20 workers and some machinery</w:t>
      </w:r>
      <w:r w:rsidR="00533E67">
        <w:t xml:space="preserve">, usually around 10 hours a day, 5 days of the week. Manufactured candy is called "Milk Toffee" and after the quality controlling is passed, they are packaged. The custom designed packages are purchased from a printing company which takes at least 2 weeks to deliver the empty packages after an order is placed. Therefore, it is </w:t>
      </w:r>
      <w:r w:rsidR="004573A2">
        <w:t xml:space="preserve">crucial for the </w:t>
      </w:r>
      <w:r w:rsidR="004573A2">
        <w:lastRenderedPageBreak/>
        <w:t xml:space="preserve">company to foresee the upcoming requirement and manufacturing capacity of the factory so that they can have a hassle-free workflow. </w:t>
      </w:r>
    </w:p>
    <w:p w14:paraId="0B1BD054" w14:textId="6CD83847" w:rsidR="0024074B" w:rsidRDefault="0024074B" w:rsidP="00A71227">
      <w:r>
        <w:rPr>
          <w:noProof/>
        </w:rPr>
        <mc:AlternateContent>
          <mc:Choice Requires="wpg">
            <w:drawing>
              <wp:anchor distT="0" distB="0" distL="114300" distR="114300" simplePos="0" relativeHeight="251640832" behindDoc="0" locked="0" layoutInCell="1" allowOverlap="1" wp14:anchorId="5E5029E8" wp14:editId="31A09366">
                <wp:simplePos x="0" y="0"/>
                <wp:positionH relativeFrom="margin">
                  <wp:align>center</wp:align>
                </wp:positionH>
                <wp:positionV relativeFrom="paragraph">
                  <wp:posOffset>1169035</wp:posOffset>
                </wp:positionV>
                <wp:extent cx="4967605" cy="3552825"/>
                <wp:effectExtent l="0" t="0" r="4445" b="9525"/>
                <wp:wrapTopAndBottom/>
                <wp:docPr id="2" name="Group 2"/>
                <wp:cNvGraphicFramePr/>
                <a:graphic xmlns:a="http://schemas.openxmlformats.org/drawingml/2006/main">
                  <a:graphicData uri="http://schemas.microsoft.com/office/word/2010/wordprocessingGroup">
                    <wpg:wgp>
                      <wpg:cNvGrpSpPr/>
                      <wpg:grpSpPr>
                        <a:xfrm>
                          <a:off x="0" y="0"/>
                          <a:ext cx="4967605" cy="3552825"/>
                          <a:chOff x="0" y="0"/>
                          <a:chExt cx="4967605" cy="3552935"/>
                        </a:xfrm>
                      </wpg:grpSpPr>
                      <pic:pic xmlns:pic="http://schemas.openxmlformats.org/drawingml/2006/picture">
                        <pic:nvPicPr>
                          <pic:cNvPr id="3" name="Picture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7605" cy="3308985"/>
                          </a:xfrm>
                          <a:prstGeom prst="rect">
                            <a:avLst/>
                          </a:prstGeom>
                          <a:noFill/>
                          <a:ln>
                            <a:noFill/>
                          </a:ln>
                        </pic:spPr>
                      </pic:pic>
                      <wps:wsp>
                        <wps:cNvPr id="1" name="Text Box 1"/>
                        <wps:cNvSpPr txBox="1"/>
                        <wps:spPr>
                          <a:xfrm>
                            <a:off x="0" y="3355450"/>
                            <a:ext cx="4967605" cy="197485"/>
                          </a:xfrm>
                          <a:prstGeom prst="rect">
                            <a:avLst/>
                          </a:prstGeom>
                          <a:solidFill>
                            <a:prstClr val="white"/>
                          </a:solidFill>
                          <a:ln>
                            <a:noFill/>
                          </a:ln>
                        </wps:spPr>
                        <wps:txbx>
                          <w:txbxContent>
                            <w:p w14:paraId="0F176DF9" w14:textId="54203FA6" w:rsidR="00CF74EB" w:rsidRPr="00CD2B9E" w:rsidRDefault="00CF74EB" w:rsidP="005B1B3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w:t>
                              </w:r>
                              <w:r>
                                <w:fldChar w:fldCharType="end"/>
                              </w:r>
                              <w:r>
                                <w:t xml:space="preserve"> : Company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5029E8" id="Group 2" o:spid="_x0000_s1027" style="position:absolute;margin-left:0;margin-top:92.05pt;width:391.15pt;height:279.75pt;z-index:251640832;mso-position-horizontal:center;mso-position-horizontal-relative:margin" coordsize="49676,3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">
                <v:shape id="Picture 3" o:spid="_x0000_s1028" type="#_x0000_t75" style="position:absolute;width:49676;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">
                  <v:imagedata r:id="rId14" o:title=""/>
                </v:shape>
                <v:shape id="Text Box 1" o:spid="_x0000_s1029" type="#_x0000_t202" style="position:absolute;top:33554;width:4967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F176DF9" w14:textId="54203FA6" w:rsidR="00CF74EB" w:rsidRPr="00CD2B9E" w:rsidRDefault="00CF74EB" w:rsidP="005B1B3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w:t>
                        </w:r>
                        <w:r>
                          <w:fldChar w:fldCharType="end"/>
                        </w:r>
                        <w:r>
                          <w:t xml:space="preserve"> : Company Workflow</w:t>
                        </w:r>
                      </w:p>
                    </w:txbxContent>
                  </v:textbox>
                </v:shape>
                <w10:wrap type="topAndBottom" anchorx="margin"/>
              </v:group>
            </w:pict>
          </mc:Fallback>
        </mc:AlternateContent>
      </w:r>
      <w:r w:rsidR="004573A2">
        <w:t xml:space="preserve">The manufactured products are then delivered to both distribution agents as well as distributed to some outlets by the company itself. Usually, </w:t>
      </w:r>
      <w:r w:rsidR="00FF24C1">
        <w:t xml:space="preserve">the </w:t>
      </w:r>
      <w:r w:rsidR="006E6EFA">
        <w:t xml:space="preserve">money is collected </w:t>
      </w:r>
      <w:r>
        <w:t xml:space="preserve">once they deliver, but some clients prefer to transfer the money to the bank or paid by a credit cheque.  Therefore, the company needs to maintain an outstanding balance for individual clients. </w:t>
      </w:r>
    </w:p>
    <w:p w14:paraId="1D9FFEB6" w14:textId="1DEF17B7" w:rsidR="0037011E" w:rsidRDefault="00E06678" w:rsidP="00A71227">
      <w:r>
        <w:t xml:space="preserve">This application is mainly used by the clerks, managers and the CEO of the company. </w:t>
      </w:r>
      <w:r w:rsidR="00EA1A46">
        <w:t>A clerk</w:t>
      </w:r>
      <w:r>
        <w:t xml:space="preserve"> 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w:t>
      </w:r>
      <w:r w:rsidR="00C93A21">
        <w:t xml:space="preserve">business </w:t>
      </w:r>
      <w:r>
        <w:t>decisions.</w:t>
      </w:r>
      <w:r w:rsidR="00EA1A46">
        <w:t xml:space="preserve"> </w:t>
      </w:r>
    </w:p>
    <w:p w14:paraId="4CF013AD" w14:textId="0C5C581B" w:rsidR="00C93A21" w:rsidRDefault="00C93A21" w:rsidP="00A71227">
      <w:r>
        <w:t>Since all of the calculations, report generation and the ability to check real-time status makes the work of the users much easier narrowing down the entirety of their workload into just recording the correct data.</w:t>
      </w:r>
    </w:p>
    <w:p w14:paraId="163C3137" w14:textId="43313181" w:rsidR="00F462C4" w:rsidRDefault="00F462C4" w:rsidP="00F462C4">
      <w:pPr>
        <w:pStyle w:val="Heading2"/>
      </w:pPr>
      <w:bookmarkStart w:id="12" w:name="_Toc39469306"/>
      <w:r>
        <w:t>1.3 Project Scope</w:t>
      </w:r>
      <w:bookmarkEnd w:id="12"/>
    </w:p>
    <w:p w14:paraId="5144E958" w14:textId="6275730B" w:rsidR="00F462C4" w:rsidRDefault="00F462C4" w:rsidP="00F462C4">
      <w:r>
        <w:t>The modules contained inside the bookkeeping application will be discussed below.</w:t>
      </w:r>
    </w:p>
    <w:p w14:paraId="12F723C0" w14:textId="32AAF5E0" w:rsidR="00F462C4" w:rsidRDefault="00F462C4" w:rsidP="00F462C4">
      <w:r>
        <w:t>For the "Quentin" system, it has a web application as the front-end user interface while the back-end of the system takes care of the data validation and database management on the server.</w:t>
      </w:r>
    </w:p>
    <w:p w14:paraId="7C1055FD" w14:textId="38702213" w:rsidR="00D10843" w:rsidRDefault="0024074B" w:rsidP="00F462C4">
      <w:r>
        <w:rPr>
          <w:noProof/>
        </w:rPr>
        <w:lastRenderedPageBreak/>
        <mc:AlternateContent>
          <mc:Choice Requires="wpg">
            <w:drawing>
              <wp:anchor distT="0" distB="0" distL="114300" distR="114300" simplePos="0" relativeHeight="251645952" behindDoc="0" locked="0" layoutInCell="1" allowOverlap="1" wp14:anchorId="0A9D2457" wp14:editId="78438339">
                <wp:simplePos x="0" y="0"/>
                <wp:positionH relativeFrom="margin">
                  <wp:align>left</wp:align>
                </wp:positionH>
                <wp:positionV relativeFrom="paragraph">
                  <wp:posOffset>53576</wp:posOffset>
                </wp:positionV>
                <wp:extent cx="5236210" cy="3468370"/>
                <wp:effectExtent l="0" t="0" r="2540" b="0"/>
                <wp:wrapTopAndBottom/>
                <wp:docPr id="6" name="Group 6"/>
                <wp:cNvGraphicFramePr/>
                <a:graphic xmlns:a="http://schemas.openxmlformats.org/drawingml/2006/main">
                  <a:graphicData uri="http://schemas.microsoft.com/office/word/2010/wordprocessingGroup">
                    <wpg:wgp>
                      <wpg:cNvGrpSpPr/>
                      <wpg:grpSpPr>
                        <a:xfrm>
                          <a:off x="0" y="0"/>
                          <a:ext cx="5236210" cy="3468370"/>
                          <a:chOff x="0" y="0"/>
                          <a:chExt cx="5236210" cy="3468370"/>
                        </a:xfrm>
                      </wpg:grpSpPr>
                      <pic:pic xmlns:pic="http://schemas.openxmlformats.org/drawingml/2006/picture">
                        <pic:nvPicPr>
                          <pic:cNvPr id="4" name="Picture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6210" cy="3108960"/>
                          </a:xfrm>
                          <a:prstGeom prst="rect">
                            <a:avLst/>
                          </a:prstGeom>
                          <a:noFill/>
                          <a:ln>
                            <a:noFill/>
                          </a:ln>
                        </pic:spPr>
                      </pic:pic>
                      <wps:wsp>
                        <wps:cNvPr id="5" name="Text Box 5"/>
                        <wps:cNvSpPr txBox="1"/>
                        <wps:spPr>
                          <a:xfrm>
                            <a:off x="0" y="3170555"/>
                            <a:ext cx="5236210" cy="297815"/>
                          </a:xfrm>
                          <a:prstGeom prst="rect">
                            <a:avLst/>
                          </a:prstGeom>
                          <a:solidFill>
                            <a:prstClr val="white"/>
                          </a:solidFill>
                          <a:ln>
                            <a:noFill/>
                          </a:ln>
                        </wps:spPr>
                        <wps:txbx>
                          <w:txbxContent>
                            <w:p w14:paraId="33164B3E" w14:textId="326527E8" w:rsidR="00CF74EB" w:rsidRPr="00185C4D" w:rsidRDefault="00CF74EB" w:rsidP="00C93A2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2</w:t>
                              </w:r>
                              <w:r>
                                <w:fldChar w:fldCharType="end"/>
                              </w:r>
                              <w:r>
                                <w:t xml:space="preserve"> : Tasks handled by Quentin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9D2457" id="Group 6" o:spid="_x0000_s1030" style="position:absolute;margin-left:0;margin-top:4.2pt;width:412.3pt;height:273.1pt;z-index:251645952;mso-position-horizontal:left;mso-position-horizontal-relative:margin" coordsize="52362,34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">
                <v:shape id="Picture 4" o:spid="_x0000_s1031" type="#_x0000_t75" style="position:absolute;width:52362;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">
                  <v:imagedata r:id="rId16" o:title=""/>
                </v:shape>
                <v:shape id="Text Box 5" o:spid="_x0000_s1032" type="#_x0000_t202" style="position:absolute;top:31705;width:5236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3164B3E" w14:textId="326527E8" w:rsidR="00CF74EB" w:rsidRPr="00185C4D" w:rsidRDefault="00CF74EB" w:rsidP="00C93A2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2</w:t>
                        </w:r>
                        <w:r>
                          <w:fldChar w:fldCharType="end"/>
                        </w:r>
                        <w:r>
                          <w:t xml:space="preserve"> : Tasks handled by Quentin</w:t>
                        </w:r>
                      </w:p>
                    </w:txbxContent>
                  </v:textbox>
                </v:shape>
                <w10:wrap type="topAndBottom" anchorx="margin"/>
              </v:group>
            </w:pict>
          </mc:Fallback>
        </mc:AlternateContent>
      </w:r>
      <w:r w:rsidR="00D10843">
        <w:t>The modules can be divided into some categories as they serve for each purpose within the system.</w:t>
      </w:r>
      <w:r>
        <w:t xml:space="preserve"> (figure 2)</w:t>
      </w:r>
    </w:p>
    <w:p w14:paraId="59DEDB85" w14:textId="3E7225D1" w:rsidR="00D10843" w:rsidRDefault="00D10843" w:rsidP="0001031E">
      <w:pPr>
        <w:ind w:left="2880" w:hanging="2160"/>
      </w:pPr>
      <w:r w:rsidRPr="00366119">
        <w:rPr>
          <w:b/>
          <w:bCs/>
        </w:rPr>
        <w:t>Milk Collection</w:t>
      </w:r>
      <w:r>
        <w:t xml:space="preserve"> –</w:t>
      </w:r>
      <w:r w:rsidR="0024074B">
        <w:t xml:space="preserve"> </w:t>
      </w:r>
      <w:r w:rsidR="0001031E">
        <w:tab/>
      </w:r>
      <w:r w:rsidR="0024074B">
        <w:t>keeps track of collected milk volume from each supplier as well as generate reports so that the user can examine the trends for the near future of the milk supply.</w:t>
      </w:r>
    </w:p>
    <w:p w14:paraId="4DB49E0C" w14:textId="75AA636B" w:rsidR="00D10843" w:rsidRDefault="00D10843" w:rsidP="00633457">
      <w:pPr>
        <w:ind w:left="3600" w:hanging="2880"/>
      </w:pPr>
      <w:r w:rsidRPr="00366119">
        <w:rPr>
          <w:b/>
          <w:bCs/>
        </w:rPr>
        <w:t>Employee Management</w:t>
      </w:r>
      <w:r>
        <w:t xml:space="preserve"> –</w:t>
      </w:r>
      <w:r w:rsidR="0001031E">
        <w:tab/>
      </w:r>
      <w:r w:rsidR="00633457">
        <w:t>there are four basic classes of workers employed in the company. Factory workers, Drivers, Milk Collectors and Salesmen. Each class has their own salary grade scale while each employee in a group may have its own method of calculation according to their seniority.</w:t>
      </w:r>
    </w:p>
    <w:p w14:paraId="65CA30B0" w14:textId="096E5A19" w:rsidR="00D10843" w:rsidRDefault="00D10843" w:rsidP="00590B7B">
      <w:pPr>
        <w:ind w:left="3600" w:hanging="2880"/>
      </w:pPr>
      <w:r w:rsidRPr="00366119">
        <w:rPr>
          <w:b/>
          <w:bCs/>
        </w:rPr>
        <w:t>Inventory Management</w:t>
      </w:r>
      <w:r>
        <w:t xml:space="preserve"> –</w:t>
      </w:r>
      <w:r w:rsidR="00633457">
        <w:tab/>
        <w:t>purchased items</w:t>
      </w:r>
      <w:r w:rsidR="00590B7B">
        <w:t xml:space="preserve"> including electricity, water, gas</w:t>
      </w:r>
      <w:r w:rsidR="00633457">
        <w:t>, raw materials and manufactured products are recorded in this module.</w:t>
      </w:r>
    </w:p>
    <w:p w14:paraId="46C10BFF" w14:textId="746AD00A" w:rsidR="00D10843" w:rsidRDefault="00D10843" w:rsidP="00590B7B">
      <w:pPr>
        <w:ind w:left="2160" w:hanging="1440"/>
      </w:pPr>
      <w:r w:rsidRPr="00366119">
        <w:rPr>
          <w:b/>
          <w:bCs/>
        </w:rPr>
        <w:t>Distribution</w:t>
      </w:r>
      <w:r>
        <w:t xml:space="preserve"> –</w:t>
      </w:r>
      <w:r w:rsidR="00633457">
        <w:tab/>
        <w:t xml:space="preserve">This module takes care of route planning so that the delivery vehicles can have an efficient </w:t>
      </w:r>
      <w:r w:rsidR="00590B7B">
        <w:t>distribution and meet an exceptional result which will be discussed later in the document.</w:t>
      </w:r>
    </w:p>
    <w:p w14:paraId="2745EB10" w14:textId="42F18B26" w:rsidR="00D10843" w:rsidRDefault="00D10843" w:rsidP="00590B7B">
      <w:pPr>
        <w:ind w:left="2880" w:hanging="2160"/>
      </w:pPr>
      <w:r w:rsidRPr="00366119">
        <w:rPr>
          <w:b/>
          <w:bCs/>
        </w:rPr>
        <w:t>Sales Tracking</w:t>
      </w:r>
      <w:r>
        <w:t xml:space="preserve"> –</w:t>
      </w:r>
      <w:r w:rsidR="00590B7B">
        <w:tab/>
        <w:t>A profile for each client is generated in order to track their sales</w:t>
      </w:r>
    </w:p>
    <w:p w14:paraId="7A15795E" w14:textId="0AC600CF" w:rsidR="00D10843" w:rsidRDefault="00D10843" w:rsidP="000B767B">
      <w:pPr>
        <w:ind w:left="2880" w:hanging="2160"/>
      </w:pPr>
      <w:r w:rsidRPr="00366119">
        <w:rPr>
          <w:b/>
          <w:bCs/>
        </w:rPr>
        <w:t>Report Generation</w:t>
      </w:r>
      <w:r>
        <w:t xml:space="preserve"> –</w:t>
      </w:r>
      <w:r w:rsidR="00590B7B">
        <w:tab/>
        <w:t xml:space="preserve">All sorts of useful information </w:t>
      </w:r>
      <w:proofErr w:type="gramStart"/>
      <w:r w:rsidR="00590B7B">
        <w:t>is</w:t>
      </w:r>
      <w:proofErr w:type="gramEnd"/>
      <w:r w:rsidR="00590B7B">
        <w:t xml:space="preserve"> represented by the reports from daily scope to yearly scope as well as for individual </w:t>
      </w:r>
      <w:r w:rsidR="000B767B">
        <w:t>aspects.</w:t>
      </w:r>
    </w:p>
    <w:p w14:paraId="6919ABB6" w14:textId="2BC8C730" w:rsidR="000B767B" w:rsidRDefault="00B30EF6" w:rsidP="000B767B">
      <w:r>
        <w:lastRenderedPageBreak/>
        <w:t>Beside the above listed modules, some other mandatory modules are also being used but I am not going to explain them much since they are common in applications like this.</w:t>
      </w:r>
    </w:p>
    <w:p w14:paraId="5A485491" w14:textId="3B7F0DE7" w:rsidR="00B30EF6" w:rsidRDefault="005337DD" w:rsidP="00366119">
      <w:pPr>
        <w:pStyle w:val="Heading4"/>
      </w:pPr>
      <w:r>
        <w:rPr>
          <w:noProof/>
        </w:rPr>
        <mc:AlternateContent>
          <mc:Choice Requires="wpg">
            <w:drawing>
              <wp:anchor distT="0" distB="0" distL="114300" distR="114300" simplePos="0" relativeHeight="251682816" behindDoc="0" locked="0" layoutInCell="1" allowOverlap="1" wp14:anchorId="144525E5" wp14:editId="510E135F">
                <wp:simplePos x="0" y="0"/>
                <wp:positionH relativeFrom="column">
                  <wp:posOffset>1035657</wp:posOffset>
                </wp:positionH>
                <wp:positionV relativeFrom="paragraph">
                  <wp:posOffset>312254</wp:posOffset>
                </wp:positionV>
                <wp:extent cx="3197860" cy="1545590"/>
                <wp:effectExtent l="0" t="0" r="2540" b="0"/>
                <wp:wrapTopAndBottom/>
                <wp:docPr id="33" name="Group 33"/>
                <wp:cNvGraphicFramePr/>
                <a:graphic xmlns:a="http://schemas.openxmlformats.org/drawingml/2006/main">
                  <a:graphicData uri="http://schemas.microsoft.com/office/word/2010/wordprocessingGroup">
                    <wpg:wgp>
                      <wpg:cNvGrpSpPr/>
                      <wpg:grpSpPr>
                        <a:xfrm>
                          <a:off x="0" y="0"/>
                          <a:ext cx="3197860" cy="1545590"/>
                          <a:chOff x="0" y="0"/>
                          <a:chExt cx="3197860" cy="1545590"/>
                        </a:xfrm>
                      </wpg:grpSpPr>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73712" y="0"/>
                            <a:ext cx="2450465" cy="1188720"/>
                          </a:xfrm>
                          <a:prstGeom prst="rect">
                            <a:avLst/>
                          </a:prstGeom>
                          <a:noFill/>
                          <a:ln>
                            <a:noFill/>
                          </a:ln>
                        </pic:spPr>
                      </pic:pic>
                      <wps:wsp>
                        <wps:cNvPr id="32" name="Text Box 32"/>
                        <wps:cNvSpPr txBox="1"/>
                        <wps:spPr>
                          <a:xfrm>
                            <a:off x="0" y="1247775"/>
                            <a:ext cx="3197860" cy="297815"/>
                          </a:xfrm>
                          <a:prstGeom prst="rect">
                            <a:avLst/>
                          </a:prstGeom>
                          <a:solidFill>
                            <a:prstClr val="white"/>
                          </a:solidFill>
                          <a:ln>
                            <a:noFill/>
                          </a:ln>
                        </wps:spPr>
                        <wps:txbx>
                          <w:txbxContent>
                            <w:p w14:paraId="4017AB74" w14:textId="40463ED5" w:rsidR="00CF74EB" w:rsidRPr="00855948" w:rsidRDefault="00CF74EB" w:rsidP="005337DD">
                              <w:pPr>
                                <w:pStyle w:val="Caption"/>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3</w:t>
                              </w:r>
                              <w:r>
                                <w:fldChar w:fldCharType="end"/>
                              </w:r>
                              <w:r>
                                <w:t xml:space="preserve"> : Authorization and authentication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4525E5" id="Group 33" o:spid="_x0000_s1033" style="position:absolute;margin-left:81.55pt;margin-top:24.6pt;width:251.8pt;height:121.7pt;z-index:251682816" coordsize="3197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">
                <v:shape id="Picture 8" o:spid="_x0000_s1034" type="#_x0000_t75" style="position:absolute;left:3737;width:24504;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">
                  <v:imagedata r:id="rId18" o:title=""/>
                </v:shape>
                <v:shape id="Text Box 32" o:spid="_x0000_s1035" type="#_x0000_t202" style="position:absolute;top:12477;width:3197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017AB74" w14:textId="40463ED5" w:rsidR="00CF74EB" w:rsidRPr="00855948" w:rsidRDefault="00CF74EB" w:rsidP="005337DD">
                        <w:pPr>
                          <w:pStyle w:val="Caption"/>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3</w:t>
                        </w:r>
                        <w:r>
                          <w:fldChar w:fldCharType="end"/>
                        </w:r>
                        <w:r>
                          <w:t xml:space="preserve"> : Authorization and authentication module</w:t>
                        </w:r>
                      </w:p>
                    </w:txbxContent>
                  </v:textbox>
                </v:shape>
                <w10:wrap type="topAndBottom"/>
              </v:group>
            </w:pict>
          </mc:Fallback>
        </mc:AlternateContent>
      </w:r>
      <w:r w:rsidR="00B30EF6">
        <w:t>Authorization and authentication module</w:t>
      </w:r>
    </w:p>
    <w:p w14:paraId="505ED850" w14:textId="36DFCDCC" w:rsidR="00E17DE8" w:rsidRDefault="00E17DE8" w:rsidP="000B767B">
      <w:r>
        <w:t>Anyone willing</w:t>
      </w:r>
      <w:r w:rsidR="00A613D4">
        <w:t xml:space="preserve"> </w:t>
      </w:r>
      <w:r>
        <w:t>to access the website needs to go through this module. They need to login to the system using their id and password. Various users can access the different modules when logged in successfully. For example, only admin level users are able to access the report module.</w:t>
      </w:r>
    </w:p>
    <w:p w14:paraId="2F97DF4A" w14:textId="0B1FABAF" w:rsidR="003F2E33" w:rsidRDefault="003F2E33" w:rsidP="003F2E33">
      <w:pPr>
        <w:pStyle w:val="Heading3"/>
      </w:pPr>
      <w:bookmarkStart w:id="13" w:name="_Toc39469307"/>
      <w:r>
        <w:t>1.3.1 Milk Collection</w:t>
      </w:r>
      <w:bookmarkEnd w:id="13"/>
    </w:p>
    <w:p w14:paraId="44A459F6" w14:textId="7583BF5D" w:rsidR="00797F0D" w:rsidRDefault="00797F0D" w:rsidP="00797F0D">
      <w:r>
        <w:rPr>
          <w:noProof/>
        </w:rPr>
        <mc:AlternateContent>
          <mc:Choice Requires="wpg">
            <w:drawing>
              <wp:anchor distT="0" distB="0" distL="114300" distR="114300" simplePos="0" relativeHeight="251661312" behindDoc="0" locked="0" layoutInCell="1" allowOverlap="1" wp14:anchorId="45640BD2" wp14:editId="240A127C">
                <wp:simplePos x="0" y="0"/>
                <wp:positionH relativeFrom="column">
                  <wp:posOffset>208722</wp:posOffset>
                </wp:positionH>
                <wp:positionV relativeFrom="paragraph">
                  <wp:posOffset>1275494</wp:posOffset>
                </wp:positionV>
                <wp:extent cx="5274310" cy="3287395"/>
                <wp:effectExtent l="0" t="0" r="2540" b="8255"/>
                <wp:wrapTopAndBottom/>
                <wp:docPr id="18" name="Group 18"/>
                <wp:cNvGraphicFramePr/>
                <a:graphic xmlns:a="http://schemas.openxmlformats.org/drawingml/2006/main">
                  <a:graphicData uri="http://schemas.microsoft.com/office/word/2010/wordprocessingGroup">
                    <wpg:wgp>
                      <wpg:cNvGrpSpPr/>
                      <wpg:grpSpPr>
                        <a:xfrm>
                          <a:off x="0" y="0"/>
                          <a:ext cx="5274310" cy="3287395"/>
                          <a:chOff x="0" y="0"/>
                          <a:chExt cx="5274310" cy="3287395"/>
                        </a:xfrm>
                      </wpg:grpSpPr>
                      <pic:pic xmlns:pic="http://schemas.openxmlformats.org/drawingml/2006/picture">
                        <pic:nvPicPr>
                          <pic:cNvPr id="15" name="Picture 1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wps:wsp>
                        <wps:cNvPr id="17" name="Text Box 17"/>
                        <wps:cNvSpPr txBox="1"/>
                        <wps:spPr>
                          <a:xfrm>
                            <a:off x="0" y="2989580"/>
                            <a:ext cx="5274310" cy="297815"/>
                          </a:xfrm>
                          <a:prstGeom prst="rect">
                            <a:avLst/>
                          </a:prstGeom>
                          <a:solidFill>
                            <a:prstClr val="white"/>
                          </a:solidFill>
                          <a:ln>
                            <a:noFill/>
                          </a:ln>
                        </wps:spPr>
                        <wps:txbx>
                          <w:txbxContent>
                            <w:p w14:paraId="73AD011F" w14:textId="5E8E6EA9" w:rsidR="00CF74EB" w:rsidRPr="00631BC6" w:rsidRDefault="00CF74EB" w:rsidP="00797F0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4</w:t>
                              </w:r>
                              <w:r>
                                <w:fldChar w:fldCharType="end"/>
                              </w:r>
                              <w:r>
                                <w:t xml:space="preserve"> : Milk Collection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40BD2" id="Group 18" o:spid="_x0000_s1036" style="position:absolute;margin-left:16.45pt;margin-top:100.45pt;width:415.3pt;height:258.85pt;z-index:251661312" coordsize="52743,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">
                <v:shape id="Picture 15" o:spid="_x0000_s1037" type="#_x0000_t75" style="position:absolute;width:52743;height:2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">
                  <v:imagedata r:id="rId20" o:title=""/>
                </v:shape>
                <v:shape id="Text Box 17" o:spid="_x0000_s1038" type="#_x0000_t202" style="position:absolute;top:29895;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3AD011F" w14:textId="5E8E6EA9" w:rsidR="00CF74EB" w:rsidRPr="00631BC6" w:rsidRDefault="00CF74EB" w:rsidP="00797F0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4</w:t>
                        </w:r>
                        <w:r>
                          <w:fldChar w:fldCharType="end"/>
                        </w:r>
                        <w:r>
                          <w:t xml:space="preserve"> : Milk Collection Process</w:t>
                        </w:r>
                      </w:p>
                    </w:txbxContent>
                  </v:textbox>
                </v:shape>
                <w10:wrap type="topAndBottom"/>
              </v:group>
            </w:pict>
          </mc:Fallback>
        </mc:AlternateContent>
      </w:r>
      <w:r w:rsidR="003F2E33">
        <w:t xml:space="preserve">Milk collectors goes to the milk suppliers and farms </w:t>
      </w:r>
      <w:r w:rsidR="004C105D">
        <w:t>twice every day</w:t>
      </w:r>
      <w:r w:rsidR="005C337D">
        <w:t xml:space="preserve">. The </w:t>
      </w:r>
      <w:r w:rsidR="004C105D">
        <w:t>collected milk containers are brought back to the factory</w:t>
      </w:r>
      <w:r w:rsidR="005C337D">
        <w:t>, measured</w:t>
      </w:r>
      <w:r w:rsidR="004C105D">
        <w:t xml:space="preserve"> </w:t>
      </w:r>
      <w:r w:rsidR="005C337D">
        <w:t xml:space="preserve">and quality is tested in factory then the results are recorded on a note book. That data is then fed to the Quentin system every 15 days. The </w:t>
      </w:r>
      <w:r w:rsidR="008749AD">
        <w:t xml:space="preserve">system generates a summary report for the time period (typically 15 days), a receipt confirmation chart (to be signed from the supplier), a payment breakdown chart (to be handed over to the supplier). </w:t>
      </w:r>
    </w:p>
    <w:p w14:paraId="5A515AC7" w14:textId="22D4DC07" w:rsidR="00797F0D" w:rsidRDefault="00012A5A" w:rsidP="001C7543">
      <w:pPr>
        <w:pStyle w:val="Heading4"/>
      </w:pPr>
      <w:r>
        <w:lastRenderedPageBreak/>
        <w:t xml:space="preserve">Supplier Management </w:t>
      </w:r>
      <w:r w:rsidR="001C7543">
        <w:t>Module</w:t>
      </w:r>
    </w:p>
    <w:p w14:paraId="0140900C" w14:textId="74CEBA91" w:rsidR="001C7543" w:rsidRDefault="005337DD" w:rsidP="001C7543">
      <w:r>
        <w:rPr>
          <w:noProof/>
        </w:rPr>
        <mc:AlternateContent>
          <mc:Choice Requires="wpg">
            <w:drawing>
              <wp:anchor distT="0" distB="0" distL="114300" distR="114300" simplePos="0" relativeHeight="251685888" behindDoc="0" locked="0" layoutInCell="1" allowOverlap="1" wp14:anchorId="39D833B4" wp14:editId="3173D2E6">
                <wp:simplePos x="0" y="0"/>
                <wp:positionH relativeFrom="column">
                  <wp:posOffset>351845</wp:posOffset>
                </wp:positionH>
                <wp:positionV relativeFrom="paragraph">
                  <wp:posOffset>727075</wp:posOffset>
                </wp:positionV>
                <wp:extent cx="4572000" cy="221361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4572000" cy="2213610"/>
                          <a:chOff x="0" y="0"/>
                          <a:chExt cx="4572000" cy="2213610"/>
                        </a:xfrm>
                      </wpg:grpSpPr>
                      <pic:pic xmlns:pic="http://schemas.openxmlformats.org/drawingml/2006/picture">
                        <pic:nvPicPr>
                          <pic:cNvPr id="19" name="Picture 19"/>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34" name="Text Box 34"/>
                        <wps:cNvSpPr txBox="1"/>
                        <wps:spPr>
                          <a:xfrm>
                            <a:off x="0" y="1915795"/>
                            <a:ext cx="4572000" cy="297815"/>
                          </a:xfrm>
                          <a:prstGeom prst="rect">
                            <a:avLst/>
                          </a:prstGeom>
                          <a:solidFill>
                            <a:prstClr val="white"/>
                          </a:solidFill>
                          <a:ln>
                            <a:noFill/>
                          </a:ln>
                        </wps:spPr>
                        <wps:txbx>
                          <w:txbxContent>
                            <w:p w14:paraId="7E00EF37" w14:textId="082C141A" w:rsidR="00CF74EB" w:rsidRPr="005B07E7"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5</w:t>
                              </w:r>
                              <w:r>
                                <w:fldChar w:fldCharType="end"/>
                              </w:r>
                              <w:r>
                                <w:t>: Supplier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833B4" id="Group 35" o:spid="_x0000_s1039" style="position:absolute;margin-left:27.7pt;margin-top:57.25pt;width:5in;height:174.3pt;z-index:251685888" coordsize="45720,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">
                <v:shape id="Picture 19" o:spid="_x0000_s1040"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">
                  <v:imagedata r:id="rId22" o:title=""/>
                </v:shape>
                <v:shape id="Text Box 34" o:spid="_x0000_s1041" type="#_x0000_t202" style="position:absolute;top:19157;width:4572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E00EF37" w14:textId="082C141A" w:rsidR="00CF74EB" w:rsidRPr="005B07E7"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5</w:t>
                        </w:r>
                        <w:r>
                          <w:fldChar w:fldCharType="end"/>
                        </w:r>
                        <w:r>
                          <w:t>: Supplier Management Module</w:t>
                        </w:r>
                      </w:p>
                    </w:txbxContent>
                  </v:textbox>
                </v:shape>
                <w10:wrap type="topAndBottom"/>
              </v:group>
            </w:pict>
          </mc:Fallback>
        </mc:AlternateContent>
      </w:r>
      <w:r w:rsidR="001C7543">
        <w:t>This module can be accessed by anyone but only the admin level users can restore, view and access the supplier history.</w:t>
      </w:r>
      <w:r w:rsidR="001C7543" w:rsidRPr="001C7543">
        <w:rPr>
          <w:noProof/>
        </w:rPr>
        <w:t xml:space="preserve"> </w:t>
      </w:r>
      <w:r w:rsidR="000801F9">
        <w:rPr>
          <w:noProof/>
        </w:rPr>
        <w:t>Milk supplier details are stored to the system via this module.</w:t>
      </w:r>
    </w:p>
    <w:p w14:paraId="49637965" w14:textId="58159CF2" w:rsidR="001C7543" w:rsidRDefault="001C7543" w:rsidP="001C7543"/>
    <w:p w14:paraId="1183DD87" w14:textId="6DA6D4CE" w:rsidR="001C7543" w:rsidRDefault="001C7543" w:rsidP="001C7543">
      <w:pPr>
        <w:pStyle w:val="Heading4"/>
      </w:pPr>
      <w:r>
        <w:t>Collection entry module</w:t>
      </w:r>
    </w:p>
    <w:p w14:paraId="28C8D49F" w14:textId="4783570B" w:rsidR="001C7543" w:rsidRPr="001C7543" w:rsidRDefault="005337DD" w:rsidP="001C7543">
      <w:r>
        <w:rPr>
          <w:noProof/>
        </w:rPr>
        <mc:AlternateContent>
          <mc:Choice Requires="wpg">
            <w:drawing>
              <wp:anchor distT="0" distB="0" distL="114300" distR="114300" simplePos="0" relativeHeight="251688960" behindDoc="0" locked="0" layoutInCell="1" allowOverlap="1" wp14:anchorId="75B742E0" wp14:editId="436E8FB4">
                <wp:simplePos x="0" y="0"/>
                <wp:positionH relativeFrom="column">
                  <wp:posOffset>351845</wp:posOffset>
                </wp:positionH>
                <wp:positionV relativeFrom="paragraph">
                  <wp:posOffset>727020</wp:posOffset>
                </wp:positionV>
                <wp:extent cx="4572000" cy="1395095"/>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0" name="Picture 2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36" name="Text Box 36"/>
                        <wps:cNvSpPr txBox="1"/>
                        <wps:spPr>
                          <a:xfrm>
                            <a:off x="0" y="1097280"/>
                            <a:ext cx="4572000" cy="297815"/>
                          </a:xfrm>
                          <a:prstGeom prst="rect">
                            <a:avLst/>
                          </a:prstGeom>
                          <a:solidFill>
                            <a:prstClr val="white"/>
                          </a:solidFill>
                          <a:ln>
                            <a:noFill/>
                          </a:ln>
                        </wps:spPr>
                        <wps:txbx>
                          <w:txbxContent>
                            <w:p w14:paraId="2D4115EA" w14:textId="4E14FAD8" w:rsidR="00CF74EB" w:rsidRPr="009746BC"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6</w:t>
                              </w:r>
                              <w:r>
                                <w:fldChar w:fldCharType="end"/>
                              </w:r>
                              <w:r>
                                <w:t>: Collection entry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B742E0" id="Group 37" o:spid="_x0000_s1042" style="position:absolute;margin-left:27.7pt;margin-top:57.25pt;width:5in;height:109.85pt;z-index:251688960"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">
                <v:shape id="Picture 20" o:spid="_x0000_s1043"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">
                  <v:imagedata r:id="rId24" o:title=""/>
                </v:shape>
                <v:shape id="Text Box 36" o:spid="_x0000_s1044"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D4115EA" w14:textId="4E14FAD8" w:rsidR="00CF74EB" w:rsidRPr="009746BC"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6</w:t>
                        </w:r>
                        <w:r>
                          <w:fldChar w:fldCharType="end"/>
                        </w:r>
                        <w:r>
                          <w:t>: Collection entry module</w:t>
                        </w:r>
                      </w:p>
                    </w:txbxContent>
                  </v:textbox>
                </v:shape>
                <w10:wrap type="topAndBottom"/>
              </v:group>
            </w:pict>
          </mc:Fallback>
        </mc:AlternateContent>
      </w:r>
      <w:r w:rsidR="001C7543">
        <w:t xml:space="preserve">This module can be accessed by everyone from all levels. This module is used to maintain the milk collection records. </w:t>
      </w:r>
      <w:r w:rsidR="000801F9">
        <w:t>This module is used to record the data from the daily collection table.</w:t>
      </w:r>
    </w:p>
    <w:p w14:paraId="4A2D8215" w14:textId="010F44BD" w:rsidR="003F2E33" w:rsidRDefault="003F2E33" w:rsidP="003F2E33">
      <w:pPr>
        <w:pStyle w:val="Heading3"/>
      </w:pPr>
      <w:bookmarkStart w:id="14" w:name="_Toc39469308"/>
      <w:r>
        <w:t>1.3.2 Employee Management</w:t>
      </w:r>
      <w:bookmarkEnd w:id="14"/>
    </w:p>
    <w:p w14:paraId="61B46587" w14:textId="5184CA4D" w:rsidR="00173701" w:rsidRDefault="005337DD" w:rsidP="008749AD">
      <w:r>
        <w:rPr>
          <w:noProof/>
        </w:rPr>
        <mc:AlternateContent>
          <mc:Choice Requires="wpg">
            <w:drawing>
              <wp:anchor distT="0" distB="0" distL="114300" distR="114300" simplePos="0" relativeHeight="251692032" behindDoc="0" locked="0" layoutInCell="1" allowOverlap="1" wp14:anchorId="6E51D9D1" wp14:editId="08CA6BDA">
                <wp:simplePos x="0" y="0"/>
                <wp:positionH relativeFrom="column">
                  <wp:posOffset>255905</wp:posOffset>
                </wp:positionH>
                <wp:positionV relativeFrom="paragraph">
                  <wp:posOffset>1342390</wp:posOffset>
                </wp:positionV>
                <wp:extent cx="4763770" cy="1378585"/>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63770" cy="1378585"/>
                          <a:chOff x="0" y="0"/>
                          <a:chExt cx="4763770" cy="1379193"/>
                        </a:xfrm>
                      </wpg:grpSpPr>
                      <pic:pic xmlns:pic="http://schemas.openxmlformats.org/drawingml/2006/picture">
                        <pic:nvPicPr>
                          <pic:cNvPr id="21" name="Picture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763770" cy="977900"/>
                          </a:xfrm>
                          <a:prstGeom prst="rect">
                            <a:avLst/>
                          </a:prstGeom>
                          <a:noFill/>
                          <a:ln>
                            <a:noFill/>
                          </a:ln>
                        </pic:spPr>
                      </pic:pic>
                      <wps:wsp>
                        <wps:cNvPr id="38" name="Text Box 38"/>
                        <wps:cNvSpPr txBox="1"/>
                        <wps:spPr>
                          <a:xfrm>
                            <a:off x="0" y="1081378"/>
                            <a:ext cx="4763770" cy="297815"/>
                          </a:xfrm>
                          <a:prstGeom prst="rect">
                            <a:avLst/>
                          </a:prstGeom>
                          <a:solidFill>
                            <a:prstClr val="white"/>
                          </a:solidFill>
                          <a:ln>
                            <a:noFill/>
                          </a:ln>
                        </wps:spPr>
                        <wps:txbx>
                          <w:txbxContent>
                            <w:p w14:paraId="4B83EE90" w14:textId="2C2B7D15" w:rsidR="00CF74EB" w:rsidRPr="005E7616"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7</w:t>
                              </w:r>
                              <w:r>
                                <w:fldChar w:fldCharType="end"/>
                              </w:r>
                              <w:r>
                                <w:t>: Class I employee salary calculation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E51D9D1" id="Group 39" o:spid="_x0000_s1045" style="position:absolute;margin-left:20.15pt;margin-top:105.7pt;width:375.1pt;height:108.55pt;z-index:251692032;mso-height-relative:margin" coordsize="47637,13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">
                <v:shape id="Picture 21" o:spid="_x0000_s1046" type="#_x0000_t75" style="position:absolute;width:47637;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">
                  <v:imagedata r:id="rId26" o:title=""/>
                </v:shape>
                <v:shape id="Text Box 38" o:spid="_x0000_s1047" type="#_x0000_t202" style="position:absolute;top:10813;width:4763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B83EE90" w14:textId="2C2B7D15" w:rsidR="00CF74EB" w:rsidRPr="005E7616"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7</w:t>
                        </w:r>
                        <w:r>
                          <w:fldChar w:fldCharType="end"/>
                        </w:r>
                        <w:r>
                          <w:t>: Class I employee salary calculation process</w:t>
                        </w:r>
                      </w:p>
                    </w:txbxContent>
                  </v:textbox>
                </v:shape>
                <w10:wrap type="topAndBottom"/>
              </v:group>
            </w:pict>
          </mc:Fallback>
        </mc:AlternateContent>
      </w:r>
      <w:r w:rsidR="008749AD">
        <w:t xml:space="preserve">Main part of the employee management is to record the daily admission times of the employees. Factory workers arrive and leave at varying times while having a midday short break. These times are recorded on a book </w:t>
      </w:r>
      <w:r w:rsidR="00173701">
        <w:t xml:space="preserve">and that data is fed to the system weekly. The system calculates the number of hours a worker has worked and calculates the salary according to the pay grade. The other classes of employees have their own </w:t>
      </w:r>
      <w:r w:rsidR="00173701">
        <w:lastRenderedPageBreak/>
        <w:t>pay grades; therefore, each class has their own calculation method and data entry interface. The system generates a pay sheet, and monthly reports at the end.</w:t>
      </w:r>
    </w:p>
    <w:p w14:paraId="5B6EFDAD" w14:textId="69F3D695" w:rsidR="00E871AF" w:rsidRDefault="005337DD" w:rsidP="009445ED">
      <w:pPr>
        <w:pStyle w:val="Heading4"/>
      </w:pPr>
      <w:r>
        <w:rPr>
          <w:noProof/>
        </w:rPr>
        <mc:AlternateContent>
          <mc:Choice Requires="wpg">
            <w:drawing>
              <wp:anchor distT="0" distB="0" distL="114300" distR="114300" simplePos="0" relativeHeight="251695104" behindDoc="0" locked="0" layoutInCell="1" allowOverlap="1" wp14:anchorId="4A7BF2F0" wp14:editId="26D8993C">
                <wp:simplePos x="0" y="0"/>
                <wp:positionH relativeFrom="column">
                  <wp:posOffset>351845</wp:posOffset>
                </wp:positionH>
                <wp:positionV relativeFrom="paragraph">
                  <wp:posOffset>286247</wp:posOffset>
                </wp:positionV>
                <wp:extent cx="4572000" cy="2205990"/>
                <wp:effectExtent l="0" t="0" r="0" b="3810"/>
                <wp:wrapTopAndBottom/>
                <wp:docPr id="41" name="Group 41"/>
                <wp:cNvGraphicFramePr/>
                <a:graphic xmlns:a="http://schemas.openxmlformats.org/drawingml/2006/main">
                  <a:graphicData uri="http://schemas.microsoft.com/office/word/2010/wordprocessingGroup">
                    <wpg:wgp>
                      <wpg:cNvGrpSpPr/>
                      <wpg:grpSpPr>
                        <a:xfrm>
                          <a:off x="0" y="0"/>
                          <a:ext cx="4572000" cy="2205990"/>
                          <a:chOff x="0" y="0"/>
                          <a:chExt cx="4572000" cy="2205990"/>
                        </a:xfrm>
                      </wpg:grpSpPr>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40" name="Text Box 40"/>
                        <wps:cNvSpPr txBox="1"/>
                        <wps:spPr>
                          <a:xfrm>
                            <a:off x="0" y="1908175"/>
                            <a:ext cx="4572000" cy="297815"/>
                          </a:xfrm>
                          <a:prstGeom prst="rect">
                            <a:avLst/>
                          </a:prstGeom>
                          <a:solidFill>
                            <a:prstClr val="white"/>
                          </a:solidFill>
                          <a:ln>
                            <a:noFill/>
                          </a:ln>
                        </wps:spPr>
                        <wps:txbx>
                          <w:txbxContent>
                            <w:p w14:paraId="49FBC67C" w14:textId="0DF1146F" w:rsidR="00CF74EB" w:rsidRDefault="00CF74EB" w:rsidP="005337DD">
                              <w:pPr>
                                <w:pStyle w:val="Caption"/>
                                <w:jc w:val="center"/>
                                <w:rPr>
                                  <w:noProof/>
                                </w:rPr>
                              </w:pPr>
                              <w:r>
                                <w:t xml:space="preserve">Figure </w:t>
                              </w:r>
                              <w:r>
                                <w:fldChar w:fldCharType="begin"/>
                              </w:r>
                              <w:r>
                                <w:instrText xml:space="preserve"> SEQ Figure \* ARABIC </w:instrText>
                              </w:r>
                              <w:r>
                                <w:fldChar w:fldCharType="separate"/>
                              </w:r>
                              <w:r w:rsidR="006B552A">
                                <w:rPr>
                                  <w:noProof/>
                                </w:rPr>
                                <w:t>8</w:t>
                              </w:r>
                              <w:r>
                                <w:fldChar w:fldCharType="end"/>
                              </w:r>
                              <w:r>
                                <w:t>: Employee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7BF2F0" id="Group 41" o:spid="_x0000_s1048" style="position:absolute;margin-left:27.7pt;margin-top:22.55pt;width:5in;height:173.7pt;z-index:251695104" coordsize="4572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">
                <v:shape id="Picture 24" o:spid="_x0000_s1049"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">
                  <v:imagedata r:id="rId28" o:title=""/>
                </v:shape>
                <v:shape id="Text Box 40" o:spid="_x0000_s1050" type="#_x0000_t202" style="position:absolute;top:1908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9FBC67C" w14:textId="0DF1146F" w:rsidR="00CF74EB" w:rsidRDefault="00CF74EB" w:rsidP="005337DD">
                        <w:pPr>
                          <w:pStyle w:val="Caption"/>
                          <w:jc w:val="center"/>
                          <w:rPr>
                            <w:noProof/>
                          </w:rPr>
                        </w:pPr>
                        <w:r>
                          <w:t xml:space="preserve">Figure </w:t>
                        </w:r>
                        <w:r>
                          <w:fldChar w:fldCharType="begin"/>
                        </w:r>
                        <w:r>
                          <w:instrText xml:space="preserve"> SEQ Figure \* ARABIC </w:instrText>
                        </w:r>
                        <w:r>
                          <w:fldChar w:fldCharType="separate"/>
                        </w:r>
                        <w:r w:rsidR="006B552A">
                          <w:rPr>
                            <w:noProof/>
                          </w:rPr>
                          <w:t>8</w:t>
                        </w:r>
                        <w:r>
                          <w:fldChar w:fldCharType="end"/>
                        </w:r>
                        <w:r>
                          <w:t>: Employee Management Module</w:t>
                        </w:r>
                      </w:p>
                    </w:txbxContent>
                  </v:textbox>
                </v:shape>
                <w10:wrap type="topAndBottom"/>
              </v:group>
            </w:pict>
          </mc:Fallback>
        </mc:AlternateContent>
      </w:r>
      <w:r w:rsidR="009445ED">
        <w:t xml:space="preserve">Employee Management Module </w:t>
      </w:r>
    </w:p>
    <w:p w14:paraId="76216BA4" w14:textId="0CC078AB" w:rsidR="009445ED" w:rsidRDefault="009445ED" w:rsidP="009445ED">
      <w:pPr>
        <w:rPr>
          <w:noProof/>
        </w:rPr>
      </w:pPr>
      <w:r>
        <w:t>This module can be accessed by anyone but only the admin level users can restore, view and access the employee history.</w:t>
      </w:r>
      <w:r w:rsidRPr="001C7543">
        <w:rPr>
          <w:noProof/>
        </w:rPr>
        <w:t xml:space="preserve"> </w:t>
      </w:r>
      <w:r>
        <w:rPr>
          <w:noProof/>
        </w:rPr>
        <w:t>Employee details are stored to the system via this module.</w:t>
      </w:r>
    </w:p>
    <w:p w14:paraId="5C8BD676" w14:textId="58AFA7DC" w:rsidR="009445ED" w:rsidRDefault="005337DD" w:rsidP="009445ED">
      <w:pPr>
        <w:pStyle w:val="Heading4"/>
      </w:pPr>
      <w:r>
        <w:rPr>
          <w:noProof/>
        </w:rPr>
        <mc:AlternateContent>
          <mc:Choice Requires="wpg">
            <w:drawing>
              <wp:anchor distT="0" distB="0" distL="114300" distR="114300" simplePos="0" relativeHeight="251698176" behindDoc="0" locked="0" layoutInCell="1" allowOverlap="1" wp14:anchorId="65C7884C" wp14:editId="5E7B4CF1">
                <wp:simplePos x="0" y="0"/>
                <wp:positionH relativeFrom="column">
                  <wp:posOffset>351845</wp:posOffset>
                </wp:positionH>
                <wp:positionV relativeFrom="paragraph">
                  <wp:posOffset>284922</wp:posOffset>
                </wp:positionV>
                <wp:extent cx="4572000" cy="139509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6" name="Picture 2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42" name="Text Box 42"/>
                        <wps:cNvSpPr txBox="1"/>
                        <wps:spPr>
                          <a:xfrm>
                            <a:off x="0" y="1097280"/>
                            <a:ext cx="4572000" cy="297815"/>
                          </a:xfrm>
                          <a:prstGeom prst="rect">
                            <a:avLst/>
                          </a:prstGeom>
                          <a:solidFill>
                            <a:prstClr val="white"/>
                          </a:solidFill>
                          <a:ln>
                            <a:noFill/>
                          </a:ln>
                        </wps:spPr>
                        <wps:txbx>
                          <w:txbxContent>
                            <w:p w14:paraId="1F5C0C5B" w14:textId="054A3C2A" w:rsidR="00CF74EB" w:rsidRDefault="00CF74EB" w:rsidP="005337DD">
                              <w:pPr>
                                <w:pStyle w:val="Caption"/>
                                <w:jc w:val="center"/>
                                <w:rPr>
                                  <w:noProof/>
                                </w:rPr>
                              </w:pPr>
                              <w:r>
                                <w:t xml:space="preserve">Figure </w:t>
                              </w:r>
                              <w:r>
                                <w:fldChar w:fldCharType="begin"/>
                              </w:r>
                              <w:r>
                                <w:instrText xml:space="preserve"> SEQ Figure \* ARABIC </w:instrText>
                              </w:r>
                              <w:r>
                                <w:fldChar w:fldCharType="separate"/>
                              </w:r>
                              <w:r w:rsidR="006B552A">
                                <w:rPr>
                                  <w:noProof/>
                                </w:rPr>
                                <w:t>9</w:t>
                              </w:r>
                              <w:r>
                                <w:fldChar w:fldCharType="end"/>
                              </w:r>
                              <w:r>
                                <w:t>: Admission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C7884C" id="Group 43" o:spid="_x0000_s1051" style="position:absolute;margin-left:27.7pt;margin-top:22.45pt;width:5in;height:109.85pt;z-index:251698176"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">
                <v:shape id="Picture 26" o:spid="_x0000_s1052"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">
                  <v:imagedata r:id="rId30" o:title=""/>
                </v:shape>
                <v:shape id="Text Box 42" o:spid="_x0000_s1053"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F5C0C5B" w14:textId="054A3C2A" w:rsidR="00CF74EB" w:rsidRDefault="00CF74EB" w:rsidP="005337DD">
                        <w:pPr>
                          <w:pStyle w:val="Caption"/>
                          <w:jc w:val="center"/>
                          <w:rPr>
                            <w:noProof/>
                          </w:rPr>
                        </w:pPr>
                        <w:r>
                          <w:t xml:space="preserve">Figure </w:t>
                        </w:r>
                        <w:r>
                          <w:fldChar w:fldCharType="begin"/>
                        </w:r>
                        <w:r>
                          <w:instrText xml:space="preserve"> SEQ Figure \* ARABIC </w:instrText>
                        </w:r>
                        <w:r>
                          <w:fldChar w:fldCharType="separate"/>
                        </w:r>
                        <w:r w:rsidR="006B552A">
                          <w:rPr>
                            <w:noProof/>
                          </w:rPr>
                          <w:t>9</w:t>
                        </w:r>
                        <w:r>
                          <w:fldChar w:fldCharType="end"/>
                        </w:r>
                        <w:r>
                          <w:t>: Admission Record</w:t>
                        </w:r>
                      </w:p>
                    </w:txbxContent>
                  </v:textbox>
                </v:shape>
                <w10:wrap type="topAndBottom"/>
              </v:group>
            </w:pict>
          </mc:Fallback>
        </mc:AlternateContent>
      </w:r>
      <w:r w:rsidR="009445ED">
        <w:rPr>
          <w:noProof/>
        </w:rPr>
        <w:t>Admission Record Module</w:t>
      </w:r>
    </w:p>
    <w:p w14:paraId="7A0BC75E" w14:textId="46E8BAAF" w:rsidR="009445ED" w:rsidRPr="009445ED" w:rsidRDefault="009445ED" w:rsidP="009445ED">
      <w:r>
        <w:t>This module can be accessed by everyone from all levels. This module is used to maintain the employee admission records. This module is used to record the data from the daily admission record book.</w:t>
      </w:r>
    </w:p>
    <w:p w14:paraId="43D7BECA" w14:textId="5F6BB48B" w:rsidR="009445ED" w:rsidRPr="009445ED" w:rsidRDefault="003F2E33" w:rsidP="00F461A6">
      <w:pPr>
        <w:pStyle w:val="Heading3"/>
      </w:pPr>
      <w:bookmarkStart w:id="15" w:name="_Toc39469309"/>
      <w:r>
        <w:lastRenderedPageBreak/>
        <w:t>1.3.3 Inventory Management</w:t>
      </w:r>
      <w:bookmarkEnd w:id="15"/>
    </w:p>
    <w:p w14:paraId="156E820C" w14:textId="1DC0A361" w:rsidR="006F34B1" w:rsidRDefault="005337DD" w:rsidP="00173701">
      <w:r>
        <w:rPr>
          <w:noProof/>
        </w:rPr>
        <mc:AlternateContent>
          <mc:Choice Requires="wpg">
            <w:drawing>
              <wp:anchor distT="0" distB="0" distL="114300" distR="114300" simplePos="0" relativeHeight="251701248" behindDoc="0" locked="0" layoutInCell="1" allowOverlap="1" wp14:anchorId="024882DB" wp14:editId="3B439198">
                <wp:simplePos x="0" y="0"/>
                <wp:positionH relativeFrom="column">
                  <wp:posOffset>359410</wp:posOffset>
                </wp:positionH>
                <wp:positionV relativeFrom="paragraph">
                  <wp:posOffset>711200</wp:posOffset>
                </wp:positionV>
                <wp:extent cx="4557395" cy="196342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4557395" cy="1963420"/>
                          <a:chOff x="0" y="0"/>
                          <a:chExt cx="4557395" cy="1964156"/>
                        </a:xfrm>
                      </wpg:grpSpPr>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395" cy="1723390"/>
                          </a:xfrm>
                          <a:prstGeom prst="rect">
                            <a:avLst/>
                          </a:prstGeom>
                          <a:noFill/>
                          <a:ln>
                            <a:noFill/>
                          </a:ln>
                        </pic:spPr>
                      </pic:pic>
                      <wps:wsp>
                        <wps:cNvPr id="44" name="Text Box 44"/>
                        <wps:cNvSpPr txBox="1"/>
                        <wps:spPr>
                          <a:xfrm>
                            <a:off x="0" y="1757238"/>
                            <a:ext cx="4557395" cy="206918"/>
                          </a:xfrm>
                          <a:prstGeom prst="rect">
                            <a:avLst/>
                          </a:prstGeom>
                          <a:solidFill>
                            <a:prstClr val="white"/>
                          </a:solidFill>
                          <a:ln>
                            <a:noFill/>
                          </a:ln>
                        </wps:spPr>
                        <wps:txbx>
                          <w:txbxContent>
                            <w:p w14:paraId="39EC7496" w14:textId="5B2FC3A2" w:rsidR="00CF74EB" w:rsidRPr="00454DCE"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10</w:t>
                              </w:r>
                              <w:r>
                                <w:fldChar w:fldCharType="end"/>
                              </w:r>
                              <w:r>
                                <w:t>: Inventory Management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4882DB" id="Group 45" o:spid="_x0000_s1054" style="position:absolute;margin-left:28.3pt;margin-top:56pt;width:358.85pt;height:154.6pt;z-index:251701248;mso-height-relative:margin" coordsize="45573,1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">
                <v:shape id="Picture 27" o:spid="_x0000_s1055" type="#_x0000_t75" style="position:absolute;width:45573;height:1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">
                  <v:imagedata r:id="rId32" o:title=""/>
                </v:shape>
                <v:shape id="Text Box 44" o:spid="_x0000_s1056" type="#_x0000_t202" style="position:absolute;top:17572;width:4557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39EC7496" w14:textId="5B2FC3A2" w:rsidR="00CF74EB" w:rsidRPr="00454DCE"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10</w:t>
                        </w:r>
                        <w:r>
                          <w:fldChar w:fldCharType="end"/>
                        </w:r>
                        <w:r>
                          <w:t>: Inventory Management Process</w:t>
                        </w:r>
                      </w:p>
                    </w:txbxContent>
                  </v:textbox>
                </v:shape>
                <w10:wrap type="topAndBottom"/>
              </v:group>
            </w:pict>
          </mc:Fallback>
        </mc:AlternateContent>
      </w:r>
      <w:r w:rsidR="00173701">
        <w:t xml:space="preserve">The system needs to record </w:t>
      </w:r>
      <w:r w:rsidR="006F34B1">
        <w:t>the purchases of goods/ items/ services in order to manage the production and make predictions. The goods/ items usually are sugar, fuel, packaging materials, polythene, gas and the services are electricity and water.</w:t>
      </w:r>
    </w:p>
    <w:p w14:paraId="141FEE4D" w14:textId="2C87DB25" w:rsidR="00181CF4" w:rsidRDefault="00181CF4" w:rsidP="00181CF4">
      <w:pPr>
        <w:pStyle w:val="Heading4"/>
      </w:pPr>
      <w:r>
        <w:t>Purchase Record Module</w:t>
      </w:r>
    </w:p>
    <w:p w14:paraId="04A0FC9E" w14:textId="536698EA" w:rsidR="0005179B" w:rsidRDefault="005337DD" w:rsidP="005337DD">
      <w:pPr>
        <w:rPr>
          <w:noProof/>
        </w:rPr>
      </w:pPr>
      <w:r>
        <w:rPr>
          <w:noProof/>
        </w:rPr>
        <mc:AlternateContent>
          <mc:Choice Requires="wpg">
            <w:drawing>
              <wp:anchor distT="0" distB="0" distL="114300" distR="114300" simplePos="0" relativeHeight="251707392" behindDoc="0" locked="0" layoutInCell="1" allowOverlap="1" wp14:anchorId="2205270C" wp14:editId="2A35381B">
                <wp:simplePos x="0" y="0"/>
                <wp:positionH relativeFrom="column">
                  <wp:posOffset>351845</wp:posOffset>
                </wp:positionH>
                <wp:positionV relativeFrom="paragraph">
                  <wp:posOffset>544195</wp:posOffset>
                </wp:positionV>
                <wp:extent cx="4572000" cy="2039151"/>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572000" cy="2039151"/>
                          <a:chOff x="0" y="0"/>
                          <a:chExt cx="4572000" cy="2039151"/>
                        </a:xfrm>
                      </wpg:grpSpPr>
                      <pic:pic xmlns:pic="http://schemas.openxmlformats.org/drawingml/2006/picture">
                        <pic:nvPicPr>
                          <pic:cNvPr id="28" name="Picture 2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30588" y="0"/>
                            <a:ext cx="4114800" cy="1661795"/>
                          </a:xfrm>
                          <a:prstGeom prst="rect">
                            <a:avLst/>
                          </a:prstGeom>
                          <a:noFill/>
                          <a:ln>
                            <a:noFill/>
                          </a:ln>
                        </pic:spPr>
                      </pic:pic>
                      <wps:wsp>
                        <wps:cNvPr id="46" name="Text Box 46"/>
                        <wps:cNvSpPr txBox="1"/>
                        <wps:spPr>
                          <a:xfrm>
                            <a:off x="0" y="1741336"/>
                            <a:ext cx="4572000" cy="297815"/>
                          </a:xfrm>
                          <a:prstGeom prst="rect">
                            <a:avLst/>
                          </a:prstGeom>
                          <a:solidFill>
                            <a:prstClr val="white"/>
                          </a:solidFill>
                          <a:ln>
                            <a:noFill/>
                          </a:ln>
                        </wps:spPr>
                        <wps:txbx>
                          <w:txbxContent>
                            <w:p w14:paraId="12247C85" w14:textId="793B2F20" w:rsidR="00CF74EB" w:rsidRPr="003C5CBF"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11</w:t>
                              </w:r>
                              <w:r>
                                <w:fldChar w:fldCharType="end"/>
                              </w:r>
                              <w:r>
                                <w:t>: Purchase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5270C" id="Group 51" o:spid="_x0000_s1057" style="position:absolute;margin-left:27.7pt;margin-top:42.85pt;width:5in;height:160.55pt;z-index:251707392" coordsize="45720,2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">
                <v:shape id="Picture 28" o:spid="_x0000_s1058" type="#_x0000_t75" style="position:absolute;left:2305;width:41148;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">
                  <v:imagedata r:id="rId34" o:title=""/>
                </v:shape>
                <v:shape id="Text Box 46" o:spid="_x0000_s1059" type="#_x0000_t202" style="position:absolute;top:17413;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2247C85" w14:textId="793B2F20" w:rsidR="00CF74EB" w:rsidRPr="003C5CBF"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11</w:t>
                        </w:r>
                        <w:r>
                          <w:fldChar w:fldCharType="end"/>
                        </w:r>
                        <w:r>
                          <w:t>: Purchase Record Module</w:t>
                        </w:r>
                      </w:p>
                    </w:txbxContent>
                  </v:textbox>
                </v:shape>
                <w10:wrap type="topAndBottom"/>
              </v:group>
            </w:pict>
          </mc:Fallback>
        </mc:AlternateContent>
      </w:r>
      <w:r w:rsidR="00181CF4">
        <w:t>This module can be accessed by anyone but only the admin level users can view and access the purchase history.</w:t>
      </w:r>
      <w:r w:rsidR="00181CF4" w:rsidRPr="001C7543">
        <w:rPr>
          <w:noProof/>
        </w:rPr>
        <w:t xml:space="preserve"> </w:t>
      </w:r>
      <w:r w:rsidR="00181CF4">
        <w:rPr>
          <w:noProof/>
        </w:rPr>
        <w:t>Purchase details are stored to the system via this module.</w:t>
      </w:r>
    </w:p>
    <w:p w14:paraId="084D169D" w14:textId="7784EEC0" w:rsidR="0005179B" w:rsidRDefault="0005179B" w:rsidP="0005179B">
      <w:pPr>
        <w:pStyle w:val="Heading4"/>
        <w:rPr>
          <w:noProof/>
        </w:rPr>
      </w:pPr>
      <w:r>
        <w:rPr>
          <w:noProof/>
        </w:rPr>
        <w:t>Services Usage Record Module</w:t>
      </w:r>
    </w:p>
    <w:p w14:paraId="24A5A444" w14:textId="5CD60E45" w:rsidR="0005179B" w:rsidRDefault="005337DD" w:rsidP="00181CF4">
      <w:pPr>
        <w:rPr>
          <w:noProof/>
        </w:rPr>
      </w:pPr>
      <w:r>
        <w:rPr>
          <w:noProof/>
        </w:rPr>
        <mc:AlternateContent>
          <mc:Choice Requires="wpg">
            <w:drawing>
              <wp:anchor distT="0" distB="0" distL="114300" distR="114300" simplePos="0" relativeHeight="251713536" behindDoc="0" locked="0" layoutInCell="1" allowOverlap="1" wp14:anchorId="1AEE45A2" wp14:editId="56B62D03">
                <wp:simplePos x="0" y="0"/>
                <wp:positionH relativeFrom="margin">
                  <wp:align>center</wp:align>
                </wp:positionH>
                <wp:positionV relativeFrom="paragraph">
                  <wp:posOffset>770586</wp:posOffset>
                </wp:positionV>
                <wp:extent cx="4572000" cy="2070956"/>
                <wp:effectExtent l="0" t="0" r="0" b="5715"/>
                <wp:wrapTopAndBottom/>
                <wp:docPr id="52" name="Group 52"/>
                <wp:cNvGraphicFramePr/>
                <a:graphic xmlns:a="http://schemas.openxmlformats.org/drawingml/2006/main">
                  <a:graphicData uri="http://schemas.microsoft.com/office/word/2010/wordprocessingGroup">
                    <wpg:wgp>
                      <wpg:cNvGrpSpPr/>
                      <wpg:grpSpPr>
                        <a:xfrm>
                          <a:off x="0" y="0"/>
                          <a:ext cx="4572000" cy="2070956"/>
                          <a:chOff x="0" y="0"/>
                          <a:chExt cx="4572000" cy="2070956"/>
                        </a:xfrm>
                      </wpg:grpSpPr>
                      <pic:pic xmlns:pic="http://schemas.openxmlformats.org/drawingml/2006/picture">
                        <pic:nvPicPr>
                          <pic:cNvPr id="29" name="Picture 2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230588" y="0"/>
                            <a:ext cx="4114800" cy="1670050"/>
                          </a:xfrm>
                          <a:prstGeom prst="rect">
                            <a:avLst/>
                          </a:prstGeom>
                          <a:noFill/>
                          <a:ln>
                            <a:noFill/>
                          </a:ln>
                        </pic:spPr>
                      </pic:pic>
                      <wps:wsp>
                        <wps:cNvPr id="48" name="Text Box 48"/>
                        <wps:cNvSpPr txBox="1"/>
                        <wps:spPr>
                          <a:xfrm>
                            <a:off x="0" y="1773141"/>
                            <a:ext cx="4572000" cy="297815"/>
                          </a:xfrm>
                          <a:prstGeom prst="rect">
                            <a:avLst/>
                          </a:prstGeom>
                          <a:solidFill>
                            <a:prstClr val="white"/>
                          </a:solidFill>
                          <a:ln>
                            <a:noFill/>
                          </a:ln>
                        </wps:spPr>
                        <wps:txbx>
                          <w:txbxContent>
                            <w:p w14:paraId="09A2A91F" w14:textId="71419AF7" w:rsidR="00CF74EB" w:rsidRPr="006479EA"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12</w:t>
                              </w:r>
                              <w:r>
                                <w:fldChar w:fldCharType="end"/>
                              </w:r>
                              <w:r>
                                <w:t>: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E45A2" id="Group 52" o:spid="_x0000_s1060" style="position:absolute;margin-left:0;margin-top:60.7pt;width:5in;height:163.05pt;z-index:251713536;mso-position-horizontal:center;mso-position-horizontal-relative:margin" coordsize="45720,20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">
                <v:shape id="Picture 29" o:spid="_x0000_s1061" type="#_x0000_t75" style="position:absolute;left:2305;width:41148;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">
                  <v:imagedata r:id="rId36" o:title=""/>
                </v:shape>
                <v:shape id="Text Box 48" o:spid="_x0000_s1062" type="#_x0000_t202" style="position:absolute;top:1773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9A2A91F" w14:textId="71419AF7" w:rsidR="00CF74EB" w:rsidRPr="006479EA"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12</w:t>
                        </w:r>
                        <w:r>
                          <w:fldChar w:fldCharType="end"/>
                        </w:r>
                        <w:r>
                          <w:t>: Usage Record Module</w:t>
                        </w:r>
                      </w:p>
                    </w:txbxContent>
                  </v:textbox>
                </v:shape>
                <w10:wrap type="topAndBottom" anchorx="margin"/>
              </v:group>
            </w:pict>
          </mc:Fallback>
        </mc:AlternateContent>
      </w:r>
      <w:r w:rsidR="0005179B">
        <w:t>This module can be accessed by anyone but only the admin level users can view and access the usage history.</w:t>
      </w:r>
      <w:r w:rsidR="0005179B" w:rsidRPr="001C7543">
        <w:rPr>
          <w:noProof/>
        </w:rPr>
        <w:t xml:space="preserve"> </w:t>
      </w:r>
      <w:r w:rsidR="0005179B">
        <w:rPr>
          <w:noProof/>
        </w:rPr>
        <w:t>Services usage details are stored to the system via this module.</w:t>
      </w:r>
    </w:p>
    <w:p w14:paraId="5CEB056E" w14:textId="7D73EBA4" w:rsidR="0005179B" w:rsidRDefault="0005179B" w:rsidP="0005179B">
      <w:pPr>
        <w:pStyle w:val="Heading4"/>
        <w:rPr>
          <w:noProof/>
        </w:rPr>
      </w:pPr>
      <w:r>
        <w:rPr>
          <w:noProof/>
        </w:rPr>
        <w:lastRenderedPageBreak/>
        <w:t>Daily Usage Record Module</w:t>
      </w:r>
    </w:p>
    <w:p w14:paraId="3F3C327E" w14:textId="24D491DD" w:rsidR="0005179B" w:rsidRDefault="005337DD" w:rsidP="0005179B">
      <w:pPr>
        <w:rPr>
          <w:noProof/>
        </w:rPr>
      </w:pPr>
      <w:r>
        <w:rPr>
          <w:noProof/>
        </w:rPr>
        <mc:AlternateContent>
          <mc:Choice Requires="wpg">
            <w:drawing>
              <wp:anchor distT="0" distB="0" distL="114300" distR="114300" simplePos="0" relativeHeight="251716608" behindDoc="0" locked="0" layoutInCell="1" allowOverlap="1" wp14:anchorId="09ECA0DB" wp14:editId="25E9B7B0">
                <wp:simplePos x="0" y="0"/>
                <wp:positionH relativeFrom="margin">
                  <wp:align>center</wp:align>
                </wp:positionH>
                <wp:positionV relativeFrom="paragraph">
                  <wp:posOffset>589335</wp:posOffset>
                </wp:positionV>
                <wp:extent cx="4572000" cy="2094230"/>
                <wp:effectExtent l="0" t="0" r="0" b="1270"/>
                <wp:wrapTopAndBottom/>
                <wp:docPr id="53" name="Group 53"/>
                <wp:cNvGraphicFramePr/>
                <a:graphic xmlns:a="http://schemas.openxmlformats.org/drawingml/2006/main">
                  <a:graphicData uri="http://schemas.microsoft.com/office/word/2010/wordprocessingGroup">
                    <wpg:wgp>
                      <wpg:cNvGrpSpPr/>
                      <wpg:grpSpPr>
                        <a:xfrm>
                          <a:off x="0" y="0"/>
                          <a:ext cx="4572000" cy="2094230"/>
                          <a:chOff x="0" y="0"/>
                          <a:chExt cx="4572000" cy="2094230"/>
                        </a:xfrm>
                      </wpg:grpSpPr>
                      <pic:pic xmlns:pic="http://schemas.openxmlformats.org/drawingml/2006/picture">
                        <pic:nvPicPr>
                          <pic:cNvPr id="31" name="Picture 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230588" y="0"/>
                            <a:ext cx="4114800" cy="1673225"/>
                          </a:xfrm>
                          <a:prstGeom prst="rect">
                            <a:avLst/>
                          </a:prstGeom>
                          <a:noFill/>
                          <a:ln>
                            <a:noFill/>
                          </a:ln>
                        </pic:spPr>
                      </pic:pic>
                      <wps:wsp>
                        <wps:cNvPr id="50" name="Text Box 50"/>
                        <wps:cNvSpPr txBox="1"/>
                        <wps:spPr>
                          <a:xfrm>
                            <a:off x="0" y="1796415"/>
                            <a:ext cx="4572000" cy="297815"/>
                          </a:xfrm>
                          <a:prstGeom prst="rect">
                            <a:avLst/>
                          </a:prstGeom>
                          <a:solidFill>
                            <a:prstClr val="white"/>
                          </a:solidFill>
                          <a:ln>
                            <a:noFill/>
                          </a:ln>
                        </wps:spPr>
                        <wps:txbx>
                          <w:txbxContent>
                            <w:p w14:paraId="4B852C16" w14:textId="6D0975BF" w:rsidR="00CF74EB" w:rsidRPr="00B71A9C"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13</w:t>
                              </w:r>
                              <w:r>
                                <w:fldChar w:fldCharType="end"/>
                              </w:r>
                              <w:r>
                                <w:t>: Daily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9ECA0DB" id="Group 53" o:spid="_x0000_s1063" style="position:absolute;margin-left:0;margin-top:46.4pt;width:5in;height:164.9pt;z-index:251716608;mso-position-horizontal:center;mso-position-horizontal-relative:margin;mso-height-relative:margin" coordsize="45720,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">
                <v:shape id="Picture 31" o:spid="_x0000_s1064" type="#_x0000_t75" style="position:absolute;left:2305;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">
                  <v:imagedata r:id="rId38" o:title=""/>
                </v:shape>
                <v:shape id="Text Box 50" o:spid="_x0000_s1065" type="#_x0000_t202" style="position:absolute;top:17964;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B852C16" w14:textId="6D0975BF" w:rsidR="00CF74EB" w:rsidRPr="00B71A9C" w:rsidRDefault="00CF74EB"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13</w:t>
                        </w:r>
                        <w:r>
                          <w:fldChar w:fldCharType="end"/>
                        </w:r>
                        <w:r>
                          <w:t>: Daily Usage Record Module</w:t>
                        </w:r>
                      </w:p>
                    </w:txbxContent>
                  </v:textbox>
                </v:shape>
                <w10:wrap type="topAndBottom" anchorx="margin"/>
              </v:group>
            </w:pict>
          </mc:Fallback>
        </mc:AlternateContent>
      </w:r>
      <w:r w:rsidR="0005179B">
        <w:t>This module can be accessed by anyone but only the admin level users can view and access the usage history. Daily</w:t>
      </w:r>
      <w:r w:rsidR="0005179B">
        <w:rPr>
          <w:noProof/>
        </w:rPr>
        <w:t xml:space="preserve"> usage details are stored to the system via this module.</w:t>
      </w:r>
    </w:p>
    <w:p w14:paraId="1971159E" w14:textId="692D2666" w:rsidR="00366119" w:rsidRDefault="00366119" w:rsidP="00366119">
      <w:pPr>
        <w:pStyle w:val="Heading3"/>
      </w:pPr>
      <w:bookmarkStart w:id="16" w:name="_Toc39469310"/>
      <w:r>
        <w:t>1.3.</w:t>
      </w:r>
      <w:r w:rsidR="003F2E33">
        <w:t>4</w:t>
      </w:r>
      <w:r>
        <w:t xml:space="preserve"> Sales Tracking</w:t>
      </w:r>
      <w:bookmarkEnd w:id="16"/>
    </w:p>
    <w:p w14:paraId="770F6B99" w14:textId="31085502" w:rsidR="00E17DE8" w:rsidRDefault="00E109A1" w:rsidP="00366119">
      <w:pPr>
        <w:pStyle w:val="Heading4"/>
      </w:pPr>
      <w:r>
        <w:rPr>
          <w:noProof/>
        </w:rPr>
        <mc:AlternateContent>
          <mc:Choice Requires="wpg">
            <w:drawing>
              <wp:anchor distT="0" distB="0" distL="114300" distR="114300" simplePos="0" relativeHeight="251719680" behindDoc="0" locked="0" layoutInCell="1" allowOverlap="1" wp14:anchorId="27B2088B" wp14:editId="1238AE7C">
                <wp:simplePos x="0" y="0"/>
                <wp:positionH relativeFrom="column">
                  <wp:posOffset>582433</wp:posOffset>
                </wp:positionH>
                <wp:positionV relativeFrom="paragraph">
                  <wp:posOffset>248754</wp:posOffset>
                </wp:positionV>
                <wp:extent cx="4114800" cy="2030730"/>
                <wp:effectExtent l="0" t="0" r="0" b="7620"/>
                <wp:wrapTopAndBottom/>
                <wp:docPr id="55" name="Group 55"/>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4" name="Text Box 54"/>
                        <wps:cNvSpPr txBox="1"/>
                        <wps:spPr>
                          <a:xfrm>
                            <a:off x="0" y="1732915"/>
                            <a:ext cx="4114800" cy="297815"/>
                          </a:xfrm>
                          <a:prstGeom prst="rect">
                            <a:avLst/>
                          </a:prstGeom>
                          <a:solidFill>
                            <a:prstClr val="white"/>
                          </a:solidFill>
                          <a:ln>
                            <a:noFill/>
                          </a:ln>
                        </wps:spPr>
                        <wps:txbx>
                          <w:txbxContent>
                            <w:p w14:paraId="2338D5DE" w14:textId="63DE58BC" w:rsidR="00CF74EB" w:rsidRDefault="00CF74EB" w:rsidP="00E109A1">
                              <w:pPr>
                                <w:pStyle w:val="Caption"/>
                                <w:jc w:val="center"/>
                                <w:rPr>
                                  <w:noProof/>
                                </w:rPr>
                              </w:pPr>
                              <w:r>
                                <w:t xml:space="preserve">Figure </w:t>
                              </w:r>
                              <w:r>
                                <w:fldChar w:fldCharType="begin"/>
                              </w:r>
                              <w:r>
                                <w:instrText xml:space="preserve"> SEQ Figure \* ARABIC </w:instrText>
                              </w:r>
                              <w:r>
                                <w:fldChar w:fldCharType="separate"/>
                              </w:r>
                              <w:r w:rsidR="006B552A">
                                <w:rPr>
                                  <w:noProof/>
                                </w:rPr>
                                <w:t>14</w:t>
                              </w:r>
                              <w:r>
                                <w:fldChar w:fldCharType="end"/>
                              </w:r>
                              <w:r>
                                <w:t>: Client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B2088B" id="Group 55" o:spid="_x0000_s1066" style="position:absolute;margin-left:45.85pt;margin-top:19.6pt;width:324pt;height:159.9pt;z-index:251719680"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">
                <v:shape id="Picture 9" o:spid="_x0000_s1067"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">
                  <v:imagedata r:id="rId40" o:title=""/>
                </v:shape>
                <v:shape id="Text Box 54" o:spid="_x0000_s1068"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338D5DE" w14:textId="63DE58BC" w:rsidR="00CF74EB" w:rsidRDefault="00CF74EB" w:rsidP="00E109A1">
                        <w:pPr>
                          <w:pStyle w:val="Caption"/>
                          <w:jc w:val="center"/>
                          <w:rPr>
                            <w:noProof/>
                          </w:rPr>
                        </w:pPr>
                        <w:r>
                          <w:t xml:space="preserve">Figure </w:t>
                        </w:r>
                        <w:r>
                          <w:fldChar w:fldCharType="begin"/>
                        </w:r>
                        <w:r>
                          <w:instrText xml:space="preserve"> SEQ Figure \* ARABIC </w:instrText>
                        </w:r>
                        <w:r>
                          <w:fldChar w:fldCharType="separate"/>
                        </w:r>
                        <w:r w:rsidR="006B552A">
                          <w:rPr>
                            <w:noProof/>
                          </w:rPr>
                          <w:t>14</w:t>
                        </w:r>
                        <w:r>
                          <w:fldChar w:fldCharType="end"/>
                        </w:r>
                        <w:r>
                          <w:t>: Client Management Module</w:t>
                        </w:r>
                      </w:p>
                    </w:txbxContent>
                  </v:textbox>
                </v:shape>
                <w10:wrap type="topAndBottom"/>
              </v:group>
            </w:pict>
          </mc:Fallback>
        </mc:AlternateContent>
      </w:r>
      <w:r w:rsidR="00E17DE8">
        <w:t>Client Management Module</w:t>
      </w:r>
    </w:p>
    <w:p w14:paraId="7AFCCFE0" w14:textId="4AFD1F0C" w:rsidR="00E17DE8" w:rsidRDefault="00AD1836" w:rsidP="000B767B">
      <w:r>
        <w:t>This module can be accessed by anyone but only the admin level users can restore, view and access the client history.</w:t>
      </w:r>
    </w:p>
    <w:p w14:paraId="721174CF" w14:textId="3CE10B42" w:rsidR="00331658" w:rsidRDefault="00331658" w:rsidP="00331658">
      <w:pPr>
        <w:pStyle w:val="Heading4"/>
      </w:pPr>
      <w:r>
        <w:t>Product Management Module</w:t>
      </w:r>
    </w:p>
    <w:p w14:paraId="4CDBB440" w14:textId="758D91D0" w:rsidR="00331658" w:rsidRPr="00331658" w:rsidRDefault="00E109A1" w:rsidP="00331658">
      <w:r>
        <w:rPr>
          <w:noProof/>
        </w:rPr>
        <mc:AlternateContent>
          <mc:Choice Requires="wpg">
            <w:drawing>
              <wp:anchor distT="0" distB="0" distL="114300" distR="114300" simplePos="0" relativeHeight="251722752" behindDoc="0" locked="0" layoutInCell="1" allowOverlap="1" wp14:anchorId="3FA0036E" wp14:editId="238A92D5">
                <wp:simplePos x="0" y="0"/>
                <wp:positionH relativeFrom="column">
                  <wp:posOffset>582433</wp:posOffset>
                </wp:positionH>
                <wp:positionV relativeFrom="paragraph">
                  <wp:posOffset>496101</wp:posOffset>
                </wp:positionV>
                <wp:extent cx="4114800" cy="203073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6" name="Text Box 56"/>
                        <wps:cNvSpPr txBox="1"/>
                        <wps:spPr>
                          <a:xfrm>
                            <a:off x="0" y="1732915"/>
                            <a:ext cx="4114800" cy="297815"/>
                          </a:xfrm>
                          <a:prstGeom prst="rect">
                            <a:avLst/>
                          </a:prstGeom>
                          <a:solidFill>
                            <a:prstClr val="white"/>
                          </a:solidFill>
                          <a:ln>
                            <a:noFill/>
                          </a:ln>
                        </wps:spPr>
                        <wps:txbx>
                          <w:txbxContent>
                            <w:p w14:paraId="41705729" w14:textId="7BD1D812" w:rsidR="00CF74EB" w:rsidRPr="00805F0D" w:rsidRDefault="00CF74EB" w:rsidP="00E109A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15</w:t>
                              </w:r>
                              <w:r>
                                <w:fldChar w:fldCharType="end"/>
                              </w:r>
                              <w:r>
                                <w:t>: Product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A0036E" id="Group 57" o:spid="_x0000_s1069" style="position:absolute;margin-left:45.85pt;margin-top:39.05pt;width:324pt;height:159.9pt;z-index:251722752"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">
                <v:shape id="Picture 11" o:spid="_x0000_s1070"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">
                  <v:imagedata r:id="rId42" o:title=""/>
                </v:shape>
                <v:shape id="Text Box 56" o:spid="_x0000_s1071"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41705729" w14:textId="7BD1D812" w:rsidR="00CF74EB" w:rsidRPr="00805F0D" w:rsidRDefault="00CF74EB" w:rsidP="00E109A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15</w:t>
                        </w:r>
                        <w:r>
                          <w:fldChar w:fldCharType="end"/>
                        </w:r>
                        <w:r>
                          <w:t>: Product Management Module</w:t>
                        </w:r>
                      </w:p>
                    </w:txbxContent>
                  </v:textbox>
                </v:shape>
                <w10:wrap type="topAndBottom"/>
              </v:group>
            </w:pict>
          </mc:Fallback>
        </mc:AlternateContent>
      </w:r>
      <w:r w:rsidR="00331658">
        <w:t>This module can be accessed by everyone from all levels. This module is used to maintain the product list.</w:t>
      </w:r>
    </w:p>
    <w:p w14:paraId="6B6BE0FD" w14:textId="77777777" w:rsidR="005010DB" w:rsidRDefault="005010DB" w:rsidP="005010DB">
      <w:pPr>
        <w:pStyle w:val="Heading4"/>
      </w:pPr>
      <w:r>
        <w:lastRenderedPageBreak/>
        <w:t>Payment Module</w:t>
      </w:r>
    </w:p>
    <w:p w14:paraId="24A331FD" w14:textId="3A578B52" w:rsidR="005010DB" w:rsidRPr="001546EF" w:rsidRDefault="005010DB" w:rsidP="005010DB">
      <w:r>
        <w:rPr>
          <w:noProof/>
        </w:rPr>
        <mc:AlternateContent>
          <mc:Choice Requires="wpg">
            <w:drawing>
              <wp:anchor distT="0" distB="0" distL="114300" distR="114300" simplePos="0" relativeHeight="251729920" behindDoc="0" locked="0" layoutInCell="1" allowOverlap="1" wp14:anchorId="4B888EFF" wp14:editId="74FD49F6">
                <wp:simplePos x="0" y="0"/>
                <wp:positionH relativeFrom="column">
                  <wp:posOffset>582295</wp:posOffset>
                </wp:positionH>
                <wp:positionV relativeFrom="paragraph">
                  <wp:posOffset>544195</wp:posOffset>
                </wp:positionV>
                <wp:extent cx="4114800" cy="202311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4114800" cy="2023110"/>
                          <a:chOff x="0" y="0"/>
                          <a:chExt cx="4114800" cy="2023110"/>
                        </a:xfrm>
                      </wpg:grpSpPr>
                      <pic:pic xmlns:pic="http://schemas.openxmlformats.org/drawingml/2006/picture">
                        <pic:nvPicPr>
                          <pic:cNvPr id="13" name="Picture 1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62" name="Text Box 62"/>
                        <wps:cNvSpPr txBox="1"/>
                        <wps:spPr>
                          <a:xfrm>
                            <a:off x="0" y="1725295"/>
                            <a:ext cx="4114800" cy="297815"/>
                          </a:xfrm>
                          <a:prstGeom prst="rect">
                            <a:avLst/>
                          </a:prstGeom>
                          <a:solidFill>
                            <a:prstClr val="white"/>
                          </a:solidFill>
                          <a:ln>
                            <a:noFill/>
                          </a:ln>
                        </wps:spPr>
                        <wps:txbx>
                          <w:txbxContent>
                            <w:p w14:paraId="3EBD3812" w14:textId="3C955123" w:rsidR="00CF74EB" w:rsidRPr="00A37D74" w:rsidRDefault="00CF74EB" w:rsidP="005010DB">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16</w:t>
                              </w:r>
                              <w:r>
                                <w:fldChar w:fldCharType="end"/>
                              </w:r>
                              <w:r>
                                <w:t>: Payment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88EFF" id="Group 63" o:spid="_x0000_s1072" style="position:absolute;margin-left:45.85pt;margin-top:42.85pt;width:324pt;height:159.3pt;z-index:251729920" coordsize="41148,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">
                <v:shape id="Picture 13" o:spid="_x0000_s1073"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">
                  <v:imagedata r:id="rId44" o:title=""/>
                </v:shape>
                <v:shape id="Text Box 62" o:spid="_x0000_s1074" type="#_x0000_t202" style="position:absolute;top:17252;width:41148;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3EBD3812" w14:textId="3C955123" w:rsidR="00CF74EB" w:rsidRPr="00A37D74" w:rsidRDefault="00CF74EB" w:rsidP="005010DB">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B552A">
                          <w:rPr>
                            <w:noProof/>
                          </w:rPr>
                          <w:t>16</w:t>
                        </w:r>
                        <w:r>
                          <w:fldChar w:fldCharType="end"/>
                        </w:r>
                        <w:r>
                          <w:t>: Payment Module</w:t>
                        </w:r>
                      </w:p>
                    </w:txbxContent>
                  </v:textbox>
                </v:shape>
                <w10:wrap type="topAndBottom"/>
              </v:group>
            </w:pict>
          </mc:Fallback>
        </mc:AlternateContent>
      </w:r>
      <w:r>
        <w:t>Everything can add, edit, remove and view payment records but only the admin level users can view and generate payment reports.</w:t>
      </w:r>
    </w:p>
    <w:p w14:paraId="7B128F07" w14:textId="45F25F5B" w:rsidR="005010DB" w:rsidRDefault="00331658" w:rsidP="005010DB">
      <w:pPr>
        <w:pStyle w:val="Heading4"/>
      </w:pPr>
      <w:r>
        <w:t>Invoice Management Module</w:t>
      </w:r>
    </w:p>
    <w:p w14:paraId="4481188C" w14:textId="7E410F24" w:rsidR="00331658" w:rsidRDefault="005010DB" w:rsidP="00331658">
      <w:r>
        <w:rPr>
          <w:noProof/>
        </w:rPr>
        <mc:AlternateContent>
          <mc:Choice Requires="wpg">
            <w:drawing>
              <wp:anchor distT="0" distB="0" distL="114300" distR="114300" simplePos="0" relativeHeight="251724800" behindDoc="0" locked="0" layoutInCell="1" allowOverlap="1" wp14:anchorId="24529B91" wp14:editId="3D7EEA74">
                <wp:simplePos x="0" y="0"/>
                <wp:positionH relativeFrom="margin">
                  <wp:align>center</wp:align>
                </wp:positionH>
                <wp:positionV relativeFrom="paragraph">
                  <wp:posOffset>413026</wp:posOffset>
                </wp:positionV>
                <wp:extent cx="3657600" cy="2444115"/>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3657600" cy="2444115"/>
                          <a:chOff x="0" y="0"/>
                          <a:chExt cx="3657600" cy="2444115"/>
                        </a:xfrm>
                      </wpg:grpSpPr>
                      <pic:pic xmlns:pic="http://schemas.openxmlformats.org/drawingml/2006/picture">
                        <pic:nvPicPr>
                          <pic:cNvPr id="12" name="Picture 1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093595"/>
                          </a:xfrm>
                          <a:prstGeom prst="rect">
                            <a:avLst/>
                          </a:prstGeom>
                          <a:noFill/>
                          <a:ln>
                            <a:noFill/>
                          </a:ln>
                        </pic:spPr>
                      </pic:pic>
                      <wps:wsp>
                        <wps:cNvPr id="60" name="Text Box 60"/>
                        <wps:cNvSpPr txBox="1"/>
                        <wps:spPr>
                          <a:xfrm>
                            <a:off x="0" y="2146300"/>
                            <a:ext cx="3657600" cy="297815"/>
                          </a:xfrm>
                          <a:prstGeom prst="rect">
                            <a:avLst/>
                          </a:prstGeom>
                          <a:solidFill>
                            <a:prstClr val="white"/>
                          </a:solidFill>
                          <a:ln>
                            <a:noFill/>
                          </a:ln>
                        </wps:spPr>
                        <wps:txbx>
                          <w:txbxContent>
                            <w:p w14:paraId="1B6F4560" w14:textId="49382BF0" w:rsidR="00CF74EB" w:rsidRPr="005010DB" w:rsidRDefault="00CF74EB" w:rsidP="005010DB">
                              <w:pPr>
                                <w:pStyle w:val="Caption"/>
                                <w:jc w:val="center"/>
                              </w:pPr>
                              <w:r>
                                <w:t xml:space="preserve">Figure </w:t>
                              </w:r>
                              <w:r>
                                <w:fldChar w:fldCharType="begin"/>
                              </w:r>
                              <w:r>
                                <w:instrText xml:space="preserve"> SEQ Figure \* ARABIC </w:instrText>
                              </w:r>
                              <w:r>
                                <w:fldChar w:fldCharType="separate"/>
                              </w:r>
                              <w:r w:rsidR="006B552A">
                                <w:rPr>
                                  <w:noProof/>
                                </w:rPr>
                                <w:t>17</w:t>
                              </w:r>
                              <w:r>
                                <w:fldChar w:fldCharType="end"/>
                              </w:r>
                              <w:r>
                                <w:t>: Invoice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9B91" id="Group 61" o:spid="_x0000_s1075" style="position:absolute;margin-left:0;margin-top:32.5pt;width:4in;height:192.45pt;z-index:251724800;mso-position-horizontal:center;mso-position-horizontal-relative:margin" coordsize="36576,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&#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">
                <v:shape id="Picture 12" o:spid="_x0000_s1076" type="#_x0000_t75" style="position:absolute;width:36576;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">
                  <v:imagedata r:id="rId46" o:title=""/>
                </v:shape>
                <v:shape id="Text Box 60" o:spid="_x0000_s1077" type="#_x0000_t202" style="position:absolute;top:21463;width:3657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1B6F4560" w14:textId="49382BF0" w:rsidR="00CF74EB" w:rsidRPr="005010DB" w:rsidRDefault="00CF74EB" w:rsidP="005010DB">
                        <w:pPr>
                          <w:pStyle w:val="Caption"/>
                          <w:jc w:val="center"/>
                        </w:pPr>
                        <w:r>
                          <w:t xml:space="preserve">Figure </w:t>
                        </w:r>
                        <w:r>
                          <w:fldChar w:fldCharType="begin"/>
                        </w:r>
                        <w:r>
                          <w:instrText xml:space="preserve"> SEQ Figure \* ARABIC </w:instrText>
                        </w:r>
                        <w:r>
                          <w:fldChar w:fldCharType="separate"/>
                        </w:r>
                        <w:r w:rsidR="006B552A">
                          <w:rPr>
                            <w:noProof/>
                          </w:rPr>
                          <w:t>17</w:t>
                        </w:r>
                        <w:r>
                          <w:fldChar w:fldCharType="end"/>
                        </w:r>
                        <w:r>
                          <w:t>: Invoice Management Module</w:t>
                        </w:r>
                      </w:p>
                    </w:txbxContent>
                  </v:textbox>
                </v:shape>
                <w10:wrap type="topAndBottom" anchorx="margin"/>
              </v:group>
            </w:pict>
          </mc:Fallback>
        </mc:AlternateContent>
      </w:r>
      <w:r w:rsidR="00331658">
        <w:t>This is one of the most advanced modules in the project.</w:t>
      </w:r>
    </w:p>
    <w:p w14:paraId="2FBAE208" w14:textId="2F7E1E6E" w:rsidR="003246FB" w:rsidRPr="003246FB" w:rsidRDefault="00331658">
      <w:r>
        <w:t xml:space="preserve">This module is used to add, edit or remove routes which specifies the delivery route of the orders contained inside. Each route will have multiple orders on different dates holding multiple Order numbers. </w:t>
      </w:r>
      <w:r w:rsidR="000C13E2">
        <w:t>Each order will contain many invoices, which falls under the same order number but assigned for different clients. The database structure of this process is described later in the document. Removing an order is only available for the admin level user.</w:t>
      </w:r>
      <w:r w:rsidR="003246FB">
        <w:br w:type="page"/>
      </w:r>
    </w:p>
    <w:p w14:paraId="224AD9F1" w14:textId="575D4207" w:rsidR="003246FB" w:rsidRDefault="003246FB" w:rsidP="003246FB">
      <w:pPr>
        <w:pStyle w:val="Heading2"/>
      </w:pPr>
      <w:bookmarkStart w:id="17" w:name="_Toc39469311"/>
      <w:r>
        <w:lastRenderedPageBreak/>
        <w:t>1.4 Project Schedule</w:t>
      </w:r>
      <w:bookmarkEnd w:id="17"/>
      <w:r>
        <w:t xml:space="preserve"> </w:t>
      </w:r>
    </w:p>
    <w:p w14:paraId="4798FE67" w14:textId="02B515F0" w:rsidR="003246FB" w:rsidRDefault="003246FB" w:rsidP="003246FB">
      <w:r>
        <w:t>Gantt Chart</w:t>
      </w:r>
    </w:p>
    <w:p w14:paraId="78173E79" w14:textId="77777777" w:rsidR="003246FB" w:rsidRDefault="003246FB">
      <w:r>
        <w:br w:type="page"/>
      </w:r>
    </w:p>
    <w:p w14:paraId="55002C6C" w14:textId="67FB3532" w:rsidR="003246FB" w:rsidRDefault="003246FB" w:rsidP="003246FB">
      <w:pPr>
        <w:pStyle w:val="Heading2"/>
      </w:pPr>
      <w:bookmarkStart w:id="18" w:name="_Toc39469312"/>
      <w:r>
        <w:lastRenderedPageBreak/>
        <w:t>1.5 Outline of approach</w:t>
      </w:r>
      <w:r w:rsidR="00470947">
        <w:t xml:space="preserve"> / Methodology Used</w:t>
      </w:r>
      <w:bookmarkEnd w:id="18"/>
    </w:p>
    <w:p w14:paraId="32A5A5F7" w14:textId="6984BD87" w:rsidR="00470947" w:rsidRDefault="00470947" w:rsidP="00470947">
      <w:r>
        <w:t>The software</w:t>
      </w:r>
      <w:r w:rsidR="00DC2B8E">
        <w:t>/ services</w:t>
      </w:r>
      <w:r>
        <w:t xml:space="preserve"> used for the development of the application is listed </w:t>
      </w:r>
      <w:r w:rsidR="00DC2B8E">
        <w:t>below (see Table 1)</w:t>
      </w:r>
      <w:r>
        <w:t xml:space="preserve">. On the other hand, the </w:t>
      </w:r>
      <w:r w:rsidR="006E5800">
        <w:t>methodology I used to develop this is waterfall model.</w:t>
      </w:r>
    </w:p>
    <w:tbl>
      <w:tblPr>
        <w:tblStyle w:val="TableGrid"/>
        <w:tblW w:w="0" w:type="auto"/>
        <w:tblLook w:val="04A0" w:firstRow="1" w:lastRow="0" w:firstColumn="1" w:lastColumn="0" w:noHBand="0" w:noVBand="1"/>
      </w:tblPr>
      <w:tblGrid>
        <w:gridCol w:w="2875"/>
        <w:gridCol w:w="5421"/>
      </w:tblGrid>
      <w:tr w:rsidR="006E5800" w:rsidRPr="006E5800" w14:paraId="163CB728" w14:textId="77777777" w:rsidTr="00FC3048">
        <w:tc>
          <w:tcPr>
            <w:tcW w:w="2875" w:type="dxa"/>
          </w:tcPr>
          <w:p w14:paraId="19C07BE6" w14:textId="722C4BEC" w:rsidR="006E5800" w:rsidRPr="006E5800" w:rsidRDefault="006E5800" w:rsidP="006E5800">
            <w:pPr>
              <w:jc w:val="center"/>
              <w:rPr>
                <w:b/>
                <w:bCs/>
              </w:rPr>
            </w:pPr>
            <w:r w:rsidRPr="006E5800">
              <w:rPr>
                <w:b/>
                <w:bCs/>
              </w:rPr>
              <w:t>Software / Service</w:t>
            </w:r>
          </w:p>
        </w:tc>
        <w:tc>
          <w:tcPr>
            <w:tcW w:w="5421" w:type="dxa"/>
          </w:tcPr>
          <w:p w14:paraId="085DEC3E" w14:textId="77777777" w:rsidR="006E5800" w:rsidRPr="006E5800" w:rsidRDefault="006E5800" w:rsidP="006E5800">
            <w:pPr>
              <w:jc w:val="center"/>
              <w:rPr>
                <w:b/>
                <w:bCs/>
              </w:rPr>
            </w:pPr>
            <w:r w:rsidRPr="006E5800">
              <w:rPr>
                <w:b/>
                <w:bCs/>
              </w:rPr>
              <w:t>Purpose</w:t>
            </w:r>
          </w:p>
        </w:tc>
      </w:tr>
      <w:tr w:rsidR="006E5800" w:rsidRPr="006E5800" w14:paraId="0758F5E6" w14:textId="77777777" w:rsidTr="00FC3048">
        <w:tc>
          <w:tcPr>
            <w:tcW w:w="2875" w:type="dxa"/>
          </w:tcPr>
          <w:p w14:paraId="324B2896" w14:textId="77777777" w:rsidR="006E5800" w:rsidRPr="006E5800" w:rsidRDefault="006E5800" w:rsidP="00CF74EB">
            <w:r w:rsidRPr="006E5800">
              <w:t>Visual Studio Code 1.44.2</w:t>
            </w:r>
          </w:p>
        </w:tc>
        <w:tc>
          <w:tcPr>
            <w:tcW w:w="5421" w:type="dxa"/>
          </w:tcPr>
          <w:p w14:paraId="0860DF08" w14:textId="3FE5BF7B" w:rsidR="006E5800" w:rsidRPr="006E5800" w:rsidRDefault="006E5800" w:rsidP="00CF74EB">
            <w:r w:rsidRPr="006E5800">
              <w:t xml:space="preserve">For front-end and back-end development using PHP, </w:t>
            </w:r>
            <w:r w:rsidR="00DC2B8E" w:rsidRPr="006E5800">
              <w:t>JavaScript</w:t>
            </w:r>
            <w:r w:rsidRPr="006E5800">
              <w:t>, CSC and HTML</w:t>
            </w:r>
          </w:p>
        </w:tc>
      </w:tr>
      <w:tr w:rsidR="006E5800" w:rsidRPr="006E5800" w14:paraId="0BCCAC61" w14:textId="77777777" w:rsidTr="00FC3048">
        <w:tc>
          <w:tcPr>
            <w:tcW w:w="2875" w:type="dxa"/>
          </w:tcPr>
          <w:p w14:paraId="7ADE30AC" w14:textId="5EC70A63" w:rsidR="006E5800" w:rsidRPr="006E5800" w:rsidRDefault="006E5800" w:rsidP="00CF74EB">
            <w:r w:rsidRPr="006E5800">
              <w:t xml:space="preserve">MySQL </w:t>
            </w:r>
            <w:r w:rsidR="00FF6EEB" w:rsidRPr="006E5800">
              <w:t xml:space="preserve">server </w:t>
            </w:r>
            <w:r w:rsidR="00FF6EEB">
              <w:t>8</w:t>
            </w:r>
            <w:r w:rsidR="00FC3048">
              <w:t>.0</w:t>
            </w:r>
          </w:p>
        </w:tc>
        <w:tc>
          <w:tcPr>
            <w:tcW w:w="5421" w:type="dxa"/>
          </w:tcPr>
          <w:p w14:paraId="38FE3890" w14:textId="77777777" w:rsidR="006E5800" w:rsidRPr="006E5800" w:rsidRDefault="006E5800" w:rsidP="00CF74EB">
            <w:r w:rsidRPr="006E5800">
              <w:t>Database service</w:t>
            </w:r>
          </w:p>
        </w:tc>
      </w:tr>
      <w:tr w:rsidR="006E5800" w:rsidRPr="006E5800" w14:paraId="4394CC9C" w14:textId="77777777" w:rsidTr="00FC3048">
        <w:tc>
          <w:tcPr>
            <w:tcW w:w="2875" w:type="dxa"/>
          </w:tcPr>
          <w:p w14:paraId="45FDC454" w14:textId="77777777" w:rsidR="006E5800" w:rsidRPr="006E5800" w:rsidRDefault="006E5800" w:rsidP="00CF74EB">
            <w:r w:rsidRPr="006E5800">
              <w:t>JetBrains DataGrip 2018.2.5</w:t>
            </w:r>
          </w:p>
        </w:tc>
        <w:tc>
          <w:tcPr>
            <w:tcW w:w="5421" w:type="dxa"/>
          </w:tcPr>
          <w:p w14:paraId="3361A21C" w14:textId="77777777" w:rsidR="006E5800" w:rsidRPr="006E5800" w:rsidRDefault="006E5800" w:rsidP="00CF74EB">
            <w:r w:rsidRPr="006E5800">
              <w:t>For MySQL server management and database manipulation</w:t>
            </w:r>
          </w:p>
        </w:tc>
      </w:tr>
      <w:tr w:rsidR="006E5800" w:rsidRPr="006E5800" w14:paraId="5632DCEB" w14:textId="77777777" w:rsidTr="00FC3048">
        <w:tc>
          <w:tcPr>
            <w:tcW w:w="2875" w:type="dxa"/>
          </w:tcPr>
          <w:p w14:paraId="3E7A5E9B" w14:textId="77777777" w:rsidR="006E5800" w:rsidRPr="006E5800" w:rsidRDefault="006E5800" w:rsidP="00CF74EB">
            <w:r w:rsidRPr="006E5800">
              <w:t xml:space="preserve">XAMPP Control Panel </w:t>
            </w:r>
          </w:p>
        </w:tc>
        <w:tc>
          <w:tcPr>
            <w:tcW w:w="5421" w:type="dxa"/>
          </w:tcPr>
          <w:p w14:paraId="778C234B" w14:textId="77777777" w:rsidR="006E5800" w:rsidRPr="006E5800" w:rsidRDefault="006E5800" w:rsidP="00CF74EB">
            <w:r w:rsidRPr="006E5800">
              <w:t>For implementation of the local server</w:t>
            </w:r>
          </w:p>
        </w:tc>
      </w:tr>
      <w:tr w:rsidR="006E5800" w:rsidRPr="006E5800" w14:paraId="159AE412" w14:textId="77777777" w:rsidTr="00FC3048">
        <w:tc>
          <w:tcPr>
            <w:tcW w:w="2875" w:type="dxa"/>
          </w:tcPr>
          <w:p w14:paraId="78521A21" w14:textId="77777777" w:rsidR="006E5800" w:rsidRPr="006E5800" w:rsidRDefault="006E5800" w:rsidP="00CF74EB">
            <w:r w:rsidRPr="006E5800">
              <w:t xml:space="preserve">GitHub </w:t>
            </w:r>
          </w:p>
        </w:tc>
        <w:tc>
          <w:tcPr>
            <w:tcW w:w="5421" w:type="dxa"/>
          </w:tcPr>
          <w:p w14:paraId="00C16060" w14:textId="77777777" w:rsidR="006E5800" w:rsidRPr="006E5800" w:rsidRDefault="006E5800" w:rsidP="00DC2B8E">
            <w:pPr>
              <w:keepNext/>
            </w:pPr>
            <w:r w:rsidRPr="006E5800">
              <w:t>Whole project is stored in GitHub for the ease of development</w:t>
            </w:r>
          </w:p>
        </w:tc>
      </w:tr>
    </w:tbl>
    <w:p w14:paraId="401E686E" w14:textId="24952907" w:rsidR="006E5800" w:rsidRDefault="00DC2B8E" w:rsidP="00DC2B8E">
      <w:pPr>
        <w:pStyle w:val="Caption"/>
        <w:jc w:val="center"/>
      </w:pPr>
      <w:r>
        <w:t xml:space="preserve">Table </w:t>
      </w:r>
      <w:r>
        <w:fldChar w:fldCharType="begin"/>
      </w:r>
      <w:r>
        <w:instrText xml:space="preserve"> SEQ Table \* ARABIC </w:instrText>
      </w:r>
      <w:r>
        <w:fldChar w:fldCharType="separate"/>
      </w:r>
      <w:r w:rsidR="006B552A">
        <w:rPr>
          <w:noProof/>
        </w:rPr>
        <w:t>1</w:t>
      </w:r>
      <w:r>
        <w:fldChar w:fldCharType="end"/>
      </w:r>
      <w:r>
        <w:t xml:space="preserve">: </w:t>
      </w:r>
      <w:r w:rsidRPr="00F36D6E">
        <w:t>Software / Services used in development</w:t>
      </w:r>
    </w:p>
    <w:p w14:paraId="383D5F31" w14:textId="75DC73C0" w:rsidR="00DC2B8E" w:rsidRDefault="00DC2B8E" w:rsidP="00DC2B8E">
      <w:r>
        <w:t>Waterfall model is one of a system development life cycle (SDLC) model. Developer proceed to next phase if and only if the current phase is complete just like water in a waterfall always fall down, but never goes upward.</w:t>
      </w:r>
      <w:r w:rsidR="000E03B8">
        <w:t xml:space="preserve"> </w:t>
      </w:r>
      <w:r>
        <w:t>In Royce's original waterfall model, it originally consisted of 7 phases which are Requirement Specification, Design, Construction, Integration, Testing and Debugging, Installation and Maintenance.</w:t>
      </w:r>
    </w:p>
    <w:p w14:paraId="008DBAED" w14:textId="77777777" w:rsidR="000F18C7" w:rsidRDefault="00DC2B8E" w:rsidP="00DC2B8E">
      <w:r>
        <w:t>First</w:t>
      </w:r>
      <w:r w:rsidR="000E4A6A">
        <w:t xml:space="preserve">, I visited the said company and discussed and understood the requirements of the application while taking input from the clients and integrating them with my opinions and ideas. After a sufficient requirement speciation is constructed, the next phase is the design phase. </w:t>
      </w:r>
    </w:p>
    <w:p w14:paraId="1DD20AB0" w14:textId="4A0A8DB1" w:rsidR="000F18C7" w:rsidRDefault="000E4A6A" w:rsidP="00DC2B8E">
      <w:r>
        <w:t>This consists of user interface design and database design</w:t>
      </w:r>
      <w:r w:rsidR="000F18C7">
        <w:t>. The interface design is somewhat challenging because as per the requirement specification, the application has to replace the existing management models used in the company with least modifications, thus making it easier for the company to assign existing clerks and managers to use the application with a very small training curve. Database design was straightforward once the requirements are analyzed carefully.</w:t>
      </w:r>
    </w:p>
    <w:p w14:paraId="0BC73EB2" w14:textId="41818B8D" w:rsidR="000F18C7" w:rsidRDefault="000F18C7" w:rsidP="00DC2B8E">
      <w:r>
        <w:t xml:space="preserve">Next, the construction phase was one of the most important and time-consuming phases given the programmer's abilities. The programmer's experience in web development </w:t>
      </w:r>
      <w:r w:rsidR="00C76DAD">
        <w:t>was</w:t>
      </w:r>
      <w:r>
        <w:t xml:space="preserve"> fairly new</w:t>
      </w:r>
      <w:r w:rsidR="00C76DAD">
        <w:t xml:space="preserve">, thus causing considerable amount of time although the logic and the processes of the application was well understood. </w:t>
      </w:r>
    </w:p>
    <w:p w14:paraId="0559ECA1" w14:textId="3F304FF1" w:rsidR="000E03B8" w:rsidRDefault="00C76DAD" w:rsidP="00DC2B8E">
      <w:r>
        <w:t xml:space="preserve">The integration </w:t>
      </w:r>
      <w:r w:rsidR="000E03B8">
        <w:t>phase was for integrating the UI with the database. A mobile application was suggested before in the design phase but it was dropped later in the integration process.</w:t>
      </w:r>
    </w:p>
    <w:p w14:paraId="3B77A4EC" w14:textId="51FC9514" w:rsidR="000E03B8" w:rsidRDefault="000E03B8" w:rsidP="00DC2B8E">
      <w:r>
        <w:t>After the integration came the testing and debugging phase. For testing module, it is separated into few types which are module testing, system testing, unit testing and user acceptance test. Once there is a bug found, it was immediately fixed/ solved before the system is launched in order to ensure the launched system is bug free.</w:t>
      </w:r>
    </w:p>
    <w:p w14:paraId="6FD0430A" w14:textId="78304C76" w:rsidR="001352CA" w:rsidRDefault="000E03B8" w:rsidP="00DC2B8E">
      <w:r>
        <w:t xml:space="preserve">Lastly, the system was initiated on a public server </w:t>
      </w:r>
      <w:r w:rsidR="001352CA">
        <w:t xml:space="preserve">and the database had to be populated with existing data in order to speed up the learning process. After the </w:t>
      </w:r>
      <w:r w:rsidR="001352CA">
        <w:lastRenderedPageBreak/>
        <w:t xml:space="preserve">initialization, the system maintenance is constant requirement since this is a web application and the communication between the browser and server can sometimes not work as expected. </w:t>
      </w:r>
    </w:p>
    <w:p w14:paraId="0E8D9BC8" w14:textId="1FEE4F18" w:rsidR="001352CA" w:rsidRDefault="001352CA" w:rsidP="00DC2B8E">
      <w:r>
        <w:t>In my opinion, the time spent on earlier phases of SDLC can lead to greater economy in later stages. In earlier phases, a bug can be fixed in short time with less cost and much flexibility and less effort compared to later phases.</w:t>
      </w:r>
    </w:p>
    <w:p w14:paraId="145D19A6" w14:textId="3DD0B88D" w:rsidR="001352CA" w:rsidRDefault="001352CA" w:rsidP="001352CA">
      <w:pPr>
        <w:pStyle w:val="Heading3"/>
      </w:pPr>
      <w:bookmarkStart w:id="19" w:name="_Toc39469313"/>
      <w:r>
        <w:t>1.5.1 Development Environment</w:t>
      </w:r>
      <w:bookmarkEnd w:id="19"/>
      <w:r>
        <w:t xml:space="preserve"> </w:t>
      </w:r>
    </w:p>
    <w:p w14:paraId="0B44D503" w14:textId="6CC264F7" w:rsidR="001352CA" w:rsidRDefault="007D79EE" w:rsidP="007D79EE">
      <w:pPr>
        <w:pStyle w:val="Heading4"/>
      </w:pPr>
      <w:r>
        <w:t>Software</w:t>
      </w:r>
    </w:p>
    <w:p w14:paraId="19E5DDA8" w14:textId="77777777" w:rsidR="007D79EE" w:rsidRPr="007D79EE" w:rsidRDefault="007D79EE" w:rsidP="007D79EE">
      <w:pPr>
        <w:pStyle w:val="Heading5"/>
        <w:numPr>
          <w:ilvl w:val="0"/>
          <w:numId w:val="20"/>
        </w:numPr>
      </w:pPr>
      <w:r>
        <w:t xml:space="preserve">Operating System: </w:t>
      </w:r>
      <w:r w:rsidRPr="007D79EE">
        <w:rPr>
          <w:u w:val="single"/>
        </w:rPr>
        <w:t>Windows 10</w:t>
      </w:r>
    </w:p>
    <w:p w14:paraId="0F5EAA81" w14:textId="1DB123DD" w:rsidR="00D343FA" w:rsidRDefault="007D79EE" w:rsidP="00D343FA">
      <w:pPr>
        <w:pStyle w:val="Heading5"/>
        <w:numPr>
          <w:ilvl w:val="0"/>
          <w:numId w:val="20"/>
        </w:numPr>
        <w:rPr>
          <w:u w:val="single"/>
        </w:rPr>
      </w:pPr>
      <w:r>
        <w:t xml:space="preserve">Database: </w:t>
      </w:r>
      <w:r w:rsidRPr="00A47DAE">
        <w:rPr>
          <w:u w:val="single"/>
        </w:rPr>
        <w:t>MySQ</w:t>
      </w:r>
      <w:r w:rsidR="00D343FA" w:rsidRPr="00A47DAE">
        <w:rPr>
          <w:u w:val="single"/>
        </w:rPr>
        <w:t>L</w:t>
      </w:r>
    </w:p>
    <w:p w14:paraId="2FB989F6" w14:textId="4EB3EBAE" w:rsidR="00C36DAC" w:rsidRPr="00C36DAC" w:rsidRDefault="00C36DAC" w:rsidP="00C36DAC">
      <w:pPr>
        <w:ind w:left="720"/>
      </w:pPr>
      <w:r w:rsidRPr="00C36DAC">
        <w:t>MySQL is an open-source relational database management system.</w:t>
      </w:r>
      <w:r w:rsidR="006B7428">
        <w:t xml:space="preserve"> </w:t>
      </w:r>
    </w:p>
    <w:p w14:paraId="1E6E08E0" w14:textId="676561B4" w:rsidR="00D343FA" w:rsidRDefault="00D343FA" w:rsidP="00D343FA">
      <w:pPr>
        <w:pStyle w:val="Heading5"/>
        <w:numPr>
          <w:ilvl w:val="0"/>
          <w:numId w:val="20"/>
        </w:numPr>
      </w:pPr>
      <w:r>
        <w:t xml:space="preserve">Development tools and programming languages </w:t>
      </w:r>
    </w:p>
    <w:p w14:paraId="37621B05" w14:textId="0A2B6C18" w:rsidR="006B7428" w:rsidRDefault="006B7428" w:rsidP="006B7428">
      <w:pPr>
        <w:ind w:left="2880" w:hanging="2160"/>
      </w:pPr>
      <w:r>
        <w:t>Visual Studio Code:</w:t>
      </w:r>
      <w:r>
        <w:tab/>
      </w:r>
      <w:r w:rsidRPr="006B7428">
        <w:t>Visual Studio Code is a source-code editor developed by Microsoft</w:t>
      </w:r>
      <w:r>
        <w:t xml:space="preserve">. </w:t>
      </w:r>
      <w:r w:rsidRPr="006B7428">
        <w:t>It includes embedded Git and support for debugging, syntax highlighting, intelligent code completion, snippets, and code refactoring.</w:t>
      </w:r>
    </w:p>
    <w:p w14:paraId="3EDE851F" w14:textId="1DAFD4E1" w:rsidR="006B7428" w:rsidRDefault="006B7428" w:rsidP="006B7428">
      <w:pPr>
        <w:ind w:left="2880" w:hanging="2160"/>
      </w:pPr>
      <w:r>
        <w:t>XAMPP:</w:t>
      </w:r>
      <w:r>
        <w:tab/>
      </w:r>
      <w:r w:rsidRPr="006B7428">
        <w:t>XAMPP is a free and open-source cross-platform web server solution stack packag</w:t>
      </w:r>
      <w:r>
        <w:t>e</w:t>
      </w:r>
      <w:r w:rsidRPr="006B7428">
        <w:t>, consisting mainly of the Apache HTTP Server, MariaDB database, and interpreters for scripts written in the PHP and Perl programming languages.</w:t>
      </w:r>
    </w:p>
    <w:p w14:paraId="3D79FE16" w14:textId="7508BFC6" w:rsidR="006B7428" w:rsidRDefault="006B7428" w:rsidP="006B7428">
      <w:pPr>
        <w:ind w:left="2880" w:hanging="2160"/>
      </w:pPr>
      <w:r>
        <w:t>GitHub:</w:t>
      </w:r>
      <w:r>
        <w:tab/>
      </w:r>
      <w:r w:rsidRPr="006B7428">
        <w:t>GitHub is a Git repository hosting service, but it adds many of its own features. While Git is a command line tool, GitHub provides a Web-based graphical interface. It also provides access control and several collaboration features, such as a wikis and basic task management tools for every project.</w:t>
      </w:r>
    </w:p>
    <w:p w14:paraId="30F41196" w14:textId="6344973D" w:rsidR="006B7428" w:rsidRDefault="006B7428" w:rsidP="006B7428">
      <w:pPr>
        <w:ind w:left="2880" w:hanging="2160"/>
      </w:pPr>
      <w:r>
        <w:t>HTML:</w:t>
      </w:r>
      <w:r>
        <w:tab/>
      </w:r>
      <w:r w:rsidRPr="006B7428">
        <w:t>Hypertext Markup Language is the standard markup language for documents designed to be displayed in a web browser. It can be assisted by technologies such as Cascading Style Sheets and scripting languages such as JavaScript.</w:t>
      </w:r>
    </w:p>
    <w:p w14:paraId="68A0B11B" w14:textId="282CE337" w:rsidR="006B7428" w:rsidRDefault="006B7428" w:rsidP="006B7428">
      <w:pPr>
        <w:ind w:left="2880" w:hanging="2160"/>
      </w:pPr>
      <w:r>
        <w:t>PHP:</w:t>
      </w:r>
      <w:r>
        <w:tab/>
      </w:r>
      <w:r w:rsidRPr="006B7428">
        <w:t>PHP is a popular general-purpose scripting language that is especially suited to web development.</w:t>
      </w:r>
    </w:p>
    <w:p w14:paraId="083D45CD" w14:textId="14FFBEF1" w:rsidR="006B7428" w:rsidRDefault="006B7428" w:rsidP="006B7428">
      <w:pPr>
        <w:ind w:left="2880" w:hanging="2160"/>
      </w:pPr>
      <w:r>
        <w:t>JavaScript:</w:t>
      </w:r>
      <w:r>
        <w:tab/>
      </w:r>
      <w:r w:rsidRPr="006B7428">
        <w:t xml:space="preserve">JavaScript, often abbreviated as JS, is a programming language that conforms to the ECMAScript specification. JavaScript is high-level, often just-in-time compiled, and multi-paradigm. It has curly-bracket syntax, dynamic </w:t>
      </w:r>
      <w:r w:rsidRPr="006B7428">
        <w:lastRenderedPageBreak/>
        <w:t>typing, prototype-based object-orientation, and first-class functions.</w:t>
      </w:r>
    </w:p>
    <w:p w14:paraId="79E598B3" w14:textId="0EC33938" w:rsidR="006B7428" w:rsidRPr="006B7428" w:rsidRDefault="006B7428" w:rsidP="006B7428">
      <w:pPr>
        <w:ind w:left="2880" w:hanging="2160"/>
      </w:pPr>
      <w:r>
        <w:t>CSS:</w:t>
      </w:r>
      <w:r>
        <w:tab/>
      </w:r>
      <w:r w:rsidRPr="006B7428">
        <w:t>Cascading Style Sheets is a style sheet language used for describing the presentation of a document written in a markup language like HTML. CSS is a cornerstone technology of the World Wide Web, alongside HTML and JavaScript</w:t>
      </w:r>
    </w:p>
    <w:p w14:paraId="4DDFC085" w14:textId="62C7FF3C" w:rsidR="007D79EE" w:rsidRDefault="00D343FA" w:rsidP="00D343FA">
      <w:pPr>
        <w:pStyle w:val="Heading5"/>
      </w:pPr>
      <w:r>
        <w:t>Hardware</w:t>
      </w:r>
    </w:p>
    <w:p w14:paraId="52C1C447" w14:textId="6CBA499D" w:rsidR="006B7428" w:rsidRDefault="00D343FA" w:rsidP="006B7428">
      <w:pPr>
        <w:pStyle w:val="Heading5"/>
        <w:numPr>
          <w:ilvl w:val="0"/>
          <w:numId w:val="22"/>
        </w:numPr>
      </w:pPr>
      <w:r>
        <w:t>Processor</w:t>
      </w:r>
    </w:p>
    <w:p w14:paraId="41A6F90E" w14:textId="6D581BD6" w:rsidR="006B7428" w:rsidRPr="006B7428" w:rsidRDefault="006B7428" w:rsidP="006B7428">
      <w:pPr>
        <w:ind w:left="720"/>
      </w:pPr>
      <w:r>
        <w:t>Intel Core i5</w:t>
      </w:r>
      <w:r w:rsidR="00CF74EB">
        <w:t>-6200U</w:t>
      </w:r>
    </w:p>
    <w:p w14:paraId="6CD60B7D" w14:textId="6830D7E0" w:rsidR="00D343FA" w:rsidRDefault="00D343FA" w:rsidP="00D343FA">
      <w:pPr>
        <w:pStyle w:val="Heading5"/>
        <w:numPr>
          <w:ilvl w:val="0"/>
          <w:numId w:val="22"/>
        </w:numPr>
      </w:pPr>
      <w:r>
        <w:t>Ram</w:t>
      </w:r>
    </w:p>
    <w:p w14:paraId="34D6A563" w14:textId="6335FC1A" w:rsidR="00CF74EB" w:rsidRPr="00CF74EB" w:rsidRDefault="00CF74EB" w:rsidP="00CF74EB">
      <w:pPr>
        <w:ind w:left="720"/>
      </w:pPr>
      <w:r>
        <w:t>8 GB</w:t>
      </w:r>
    </w:p>
    <w:p w14:paraId="5E9A151A" w14:textId="746F4257" w:rsidR="00D343FA" w:rsidRDefault="00D343FA" w:rsidP="00CF74EB">
      <w:pPr>
        <w:pStyle w:val="Heading2"/>
      </w:pPr>
      <w:bookmarkStart w:id="20" w:name="_Toc39469314"/>
      <w:r>
        <w:t>1.6 Operation Environment</w:t>
      </w:r>
      <w:bookmarkEnd w:id="20"/>
    </w:p>
    <w:p w14:paraId="3CE6618C" w14:textId="33A0C96D" w:rsidR="00CF74EB" w:rsidRDefault="00CF74EB" w:rsidP="00D343FA">
      <w:r>
        <w:t>Since this application runs in the web browser, the minimum requirements for the application are similar to the requirements of a latest web browser. Chrome web browser is suggested for using the application.</w:t>
      </w:r>
    </w:p>
    <w:p w14:paraId="3A5C3A48" w14:textId="68B16B3A" w:rsidR="00CF74EB" w:rsidRDefault="00CF74EB" w:rsidP="00D343FA">
      <w:r w:rsidRPr="00CF74EB">
        <w:t>Google Chrome will run on computers equipped with a Pentium 4 processor or higher, which encompasses most machines manufactured since 2001. The computer must have approximately 100MB of free hard drive space and 128MB of RAM.</w:t>
      </w:r>
    </w:p>
    <w:p w14:paraId="7D732154" w14:textId="386A3A6F" w:rsidR="00D644A0" w:rsidRDefault="00D644A0" w:rsidP="00D343FA">
      <w:r>
        <w:t xml:space="preserve">An internet connection is required to access the web application. </w:t>
      </w:r>
    </w:p>
    <w:p w14:paraId="5E508984" w14:textId="72200C73" w:rsidR="00D644A0" w:rsidRDefault="00D644A0" w:rsidP="00D644A0">
      <w:pPr>
        <w:pStyle w:val="Heading2"/>
      </w:pPr>
      <w:bookmarkStart w:id="21" w:name="_Toc39469315"/>
      <w:r>
        <w:t>1.7 Chapter 1 Conclusion</w:t>
      </w:r>
      <w:bookmarkEnd w:id="21"/>
    </w:p>
    <w:p w14:paraId="528A9847" w14:textId="16F1755F" w:rsidR="00D644A0" w:rsidRDefault="00D644A0" w:rsidP="00D644A0">
      <w:r>
        <w:t>In chapter 1, the project background, project schedule, project scope, methodology used and the development and operating environment are discussed.</w:t>
      </w:r>
    </w:p>
    <w:p w14:paraId="483078B5" w14:textId="5BD7170F" w:rsidR="00D644A0" w:rsidRDefault="00195230" w:rsidP="00D644A0">
      <w:r>
        <w:t>Since this application was developed for a target company, some minor problems had to be faced during the system planning because the developer did not have total freedom in deciding how the system should work. Therefore, the system has some company specific functionalities which are not common among other similar applications.</w:t>
      </w:r>
    </w:p>
    <w:p w14:paraId="659C93C2" w14:textId="369781F2" w:rsidR="00195230" w:rsidRDefault="005F3972" w:rsidP="00D644A0">
      <w:r>
        <w:t>Although the waterfall model was used, it caused some problems while integrating the user interface with the backend of the system due to poor coding practices. Therefore, the communication linkage had to be modified along with the back-end development process.</w:t>
      </w:r>
    </w:p>
    <w:p w14:paraId="6D6103D1" w14:textId="64892D3B" w:rsidR="008B7215" w:rsidRPr="00D644A0" w:rsidRDefault="008B7215" w:rsidP="00D644A0">
      <w:r>
        <w:t>Making some necessary changes and modifications are suggested during the development process without just blindly following the chosen methodology in order to ease the process while minimizing the error.</w:t>
      </w:r>
    </w:p>
    <w:sectPr w:rsidR="008B7215" w:rsidRPr="00D644A0" w:rsidSect="00C048CF">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675A1" w14:textId="77777777" w:rsidR="00545684" w:rsidRDefault="00545684" w:rsidP="00C6554A">
      <w:pPr>
        <w:spacing w:before="0" w:after="0" w:line="240" w:lineRule="auto"/>
      </w:pPr>
      <w:r>
        <w:separator/>
      </w:r>
    </w:p>
  </w:endnote>
  <w:endnote w:type="continuationSeparator" w:id="0">
    <w:p w14:paraId="799E26B4" w14:textId="77777777" w:rsidR="00545684" w:rsidRDefault="00545684"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7719E" w14:textId="77777777" w:rsidR="00CF74EB" w:rsidRDefault="00CF74EB">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B5AD5C" w14:textId="77777777" w:rsidR="00545684" w:rsidRDefault="00545684" w:rsidP="00C6554A">
      <w:pPr>
        <w:spacing w:before="0" w:after="0" w:line="240" w:lineRule="auto"/>
      </w:pPr>
      <w:r>
        <w:separator/>
      </w:r>
    </w:p>
  </w:footnote>
  <w:footnote w:type="continuationSeparator" w:id="0">
    <w:p w14:paraId="203F4664" w14:textId="77777777" w:rsidR="00545684" w:rsidRDefault="00545684"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414.8pt;height:430.95pt;visibility:visible;mso-wrap-style:square" o:bullet="t">
        <v:imagedata r:id="rId1" o:title=""/>
      </v:shape>
    </w:pict>
  </w:numPicBullet>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9951600"/>
    <w:multiLevelType w:val="hybridMultilevel"/>
    <w:tmpl w:val="E6F4C67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1BE96891"/>
    <w:multiLevelType w:val="hybridMultilevel"/>
    <w:tmpl w:val="913EA42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4" w15:restartNumberingAfterBreak="0">
    <w:nsid w:val="1CE816C8"/>
    <w:multiLevelType w:val="multilevel"/>
    <w:tmpl w:val="321E2342"/>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1CF5283A"/>
    <w:multiLevelType w:val="hybridMultilevel"/>
    <w:tmpl w:val="D2767AB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75C26D9"/>
    <w:multiLevelType w:val="hybridMultilevel"/>
    <w:tmpl w:val="274A993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BD35DB6"/>
    <w:multiLevelType w:val="hybridMultilevel"/>
    <w:tmpl w:val="FCBC3C6C"/>
    <w:lvl w:ilvl="0" w:tplc="F8F8CA8C">
      <w:start w:val="1"/>
      <w:numFmt w:val="bullet"/>
      <w:lvlText w:val="-"/>
      <w:lvlJc w:val="left"/>
      <w:pPr>
        <w:ind w:left="1080" w:hanging="360"/>
      </w:pPr>
      <w:rPr>
        <w:rFonts w:ascii="Constantia" w:eastAsiaTheme="minorHAnsi" w:hAnsi="Constant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8"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7CA023A"/>
    <w:multiLevelType w:val="multilevel"/>
    <w:tmpl w:val="4356B090"/>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9"/>
  </w:num>
  <w:num w:numId="2">
    <w:abstractNumId w:val="8"/>
  </w:num>
  <w:num w:numId="3">
    <w:abstractNumId w:val="8"/>
  </w:num>
  <w:num w:numId="4">
    <w:abstractNumId w:val="9"/>
  </w:num>
  <w:num w:numId="5">
    <w:abstractNumId w:val="18"/>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9"/>
  </w:num>
  <w:num w:numId="17">
    <w:abstractNumId w:val="14"/>
  </w:num>
  <w:num w:numId="18">
    <w:abstractNumId w:val="17"/>
  </w:num>
  <w:num w:numId="19">
    <w:abstractNumId w:val="13"/>
  </w:num>
  <w:num w:numId="20">
    <w:abstractNumId w:val="15"/>
  </w:num>
  <w:num w:numId="21">
    <w:abstractNumId w:val="16"/>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C12"/>
    <w:rsid w:val="000070FA"/>
    <w:rsid w:val="0001031E"/>
    <w:rsid w:val="00012A5A"/>
    <w:rsid w:val="000401F4"/>
    <w:rsid w:val="0005179B"/>
    <w:rsid w:val="000801F9"/>
    <w:rsid w:val="000B767B"/>
    <w:rsid w:val="000C13E2"/>
    <w:rsid w:val="000D34EF"/>
    <w:rsid w:val="000E03B8"/>
    <w:rsid w:val="000E4A6A"/>
    <w:rsid w:val="000F18C7"/>
    <w:rsid w:val="000F39CE"/>
    <w:rsid w:val="001201AC"/>
    <w:rsid w:val="00130D41"/>
    <w:rsid w:val="001352CA"/>
    <w:rsid w:val="001546EF"/>
    <w:rsid w:val="00173701"/>
    <w:rsid w:val="00181CF4"/>
    <w:rsid w:val="00195230"/>
    <w:rsid w:val="001C7543"/>
    <w:rsid w:val="00205255"/>
    <w:rsid w:val="0024074B"/>
    <w:rsid w:val="002554CD"/>
    <w:rsid w:val="00293B83"/>
    <w:rsid w:val="002B4294"/>
    <w:rsid w:val="003246FB"/>
    <w:rsid w:val="00331658"/>
    <w:rsid w:val="00333D0D"/>
    <w:rsid w:val="00366119"/>
    <w:rsid w:val="0037011E"/>
    <w:rsid w:val="003775AB"/>
    <w:rsid w:val="003E4C12"/>
    <w:rsid w:val="003F2E33"/>
    <w:rsid w:val="004573A2"/>
    <w:rsid w:val="00470947"/>
    <w:rsid w:val="004A640E"/>
    <w:rsid w:val="004C049F"/>
    <w:rsid w:val="004C105D"/>
    <w:rsid w:val="004E558B"/>
    <w:rsid w:val="005000E2"/>
    <w:rsid w:val="005010DB"/>
    <w:rsid w:val="005337DD"/>
    <w:rsid w:val="00533E67"/>
    <w:rsid w:val="00545684"/>
    <w:rsid w:val="00590B7B"/>
    <w:rsid w:val="005B1B3E"/>
    <w:rsid w:val="005C337D"/>
    <w:rsid w:val="005F3972"/>
    <w:rsid w:val="00633457"/>
    <w:rsid w:val="00662407"/>
    <w:rsid w:val="00697510"/>
    <w:rsid w:val="006A3CE7"/>
    <w:rsid w:val="006B552A"/>
    <w:rsid w:val="006B7428"/>
    <w:rsid w:val="006E5800"/>
    <w:rsid w:val="006E6EFA"/>
    <w:rsid w:val="006F34B1"/>
    <w:rsid w:val="00797F0D"/>
    <w:rsid w:val="007D79EE"/>
    <w:rsid w:val="008749AD"/>
    <w:rsid w:val="0089186E"/>
    <w:rsid w:val="008B7215"/>
    <w:rsid w:val="00904796"/>
    <w:rsid w:val="00917FCB"/>
    <w:rsid w:val="009445ED"/>
    <w:rsid w:val="00A47DAE"/>
    <w:rsid w:val="00A613D4"/>
    <w:rsid w:val="00A63857"/>
    <w:rsid w:val="00A71227"/>
    <w:rsid w:val="00AD1836"/>
    <w:rsid w:val="00B30EF6"/>
    <w:rsid w:val="00B851EB"/>
    <w:rsid w:val="00C048CF"/>
    <w:rsid w:val="00C36DAC"/>
    <w:rsid w:val="00C6554A"/>
    <w:rsid w:val="00C76DAD"/>
    <w:rsid w:val="00C93A21"/>
    <w:rsid w:val="00CF74EB"/>
    <w:rsid w:val="00D10843"/>
    <w:rsid w:val="00D343FA"/>
    <w:rsid w:val="00D644A0"/>
    <w:rsid w:val="00DC2B8E"/>
    <w:rsid w:val="00DE6076"/>
    <w:rsid w:val="00E06678"/>
    <w:rsid w:val="00E109A1"/>
    <w:rsid w:val="00E17DE8"/>
    <w:rsid w:val="00E871AF"/>
    <w:rsid w:val="00EA1A46"/>
    <w:rsid w:val="00EC21B5"/>
    <w:rsid w:val="00ED5EAB"/>
    <w:rsid w:val="00ED7C44"/>
    <w:rsid w:val="00EF45B5"/>
    <w:rsid w:val="00F25C5C"/>
    <w:rsid w:val="00F461A6"/>
    <w:rsid w:val="00F462C4"/>
    <w:rsid w:val="00FC3048"/>
    <w:rsid w:val="00FF24C1"/>
    <w:rsid w:val="00FF6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E2DCF0"/>
  <w15:chartTrackingRefBased/>
  <w15:docId w15:val="{B712F03B-00A4-4374-B01B-660623368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CF4"/>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366119"/>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7D79EE"/>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0D34EF"/>
    <w:pPr>
      <w:ind w:left="720"/>
      <w:contextualSpacing/>
    </w:pPr>
  </w:style>
  <w:style w:type="table" w:styleId="TableGrid">
    <w:name w:val="Table Grid"/>
    <w:basedOn w:val="TableNormal"/>
    <w:uiPriority w:val="39"/>
    <w:rsid w:val="00D1084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6119"/>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7D79EE"/>
    <w:rPr>
      <w:rFonts w:asciiTheme="majorHAnsi" w:eastAsiaTheme="majorEastAsia" w:hAnsiTheme="majorHAnsi" w:cstheme="majorBidi"/>
      <w:color w:val="007789" w:themeColor="accent1" w:themeShade="BF"/>
    </w:rPr>
  </w:style>
  <w:style w:type="paragraph" w:styleId="TOCHeading">
    <w:name w:val="TOC Heading"/>
    <w:basedOn w:val="Heading1"/>
    <w:next w:val="Normal"/>
    <w:uiPriority w:val="39"/>
    <w:unhideWhenUsed/>
    <w:qFormat/>
    <w:rsid w:val="00FF6EEB"/>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FF6EEB"/>
    <w:pPr>
      <w:spacing w:after="100"/>
    </w:pPr>
  </w:style>
  <w:style w:type="paragraph" w:styleId="TOC2">
    <w:name w:val="toc 2"/>
    <w:basedOn w:val="Normal"/>
    <w:next w:val="Normal"/>
    <w:autoRedefine/>
    <w:uiPriority w:val="39"/>
    <w:unhideWhenUsed/>
    <w:rsid w:val="00FF6EEB"/>
    <w:pPr>
      <w:spacing w:after="100"/>
      <w:ind w:left="220"/>
    </w:pPr>
  </w:style>
  <w:style w:type="paragraph" w:styleId="TOC3">
    <w:name w:val="toc 3"/>
    <w:basedOn w:val="Normal"/>
    <w:next w:val="Normal"/>
    <w:autoRedefine/>
    <w:uiPriority w:val="39"/>
    <w:unhideWhenUsed/>
    <w:rsid w:val="00FF6E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898273">
      <w:bodyDiv w:val="1"/>
      <w:marLeft w:val="0"/>
      <w:marRight w:val="0"/>
      <w:marTop w:val="0"/>
      <w:marBottom w:val="0"/>
      <w:divBdr>
        <w:top w:val="none" w:sz="0" w:space="0" w:color="auto"/>
        <w:left w:val="none" w:sz="0" w:space="0" w:color="auto"/>
        <w:bottom w:val="none" w:sz="0" w:space="0" w:color="auto"/>
        <w:right w:val="none" w:sz="0" w:space="0" w:color="auto"/>
      </w:divBdr>
    </w:div>
    <w:div w:id="179406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tulg\AppData\Local\Microsoft\Office\16.0\DTS\en-US%7bBCCB8634-EA7E-47B8-A909-781DEBFDA95E%7d\%7b105BD684-5FF9-4FA1-AC66-1F557433B3E9%7dtf02835058.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53777-B6BF-491F-B9BE-AEDFD51E0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{105BD684-5FF9-4FA1-AC66-1F557433B3E9}tf02835058</Template>
  <TotalTime>3680</TotalTime>
  <Pages>20</Pages>
  <Words>3130</Words>
  <Characters>17845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Romesh Etulgama</dc:creator>
  <cp:keywords/>
  <dc:description/>
  <cp:lastModifiedBy>Romesh Etulgama</cp:lastModifiedBy>
  <cp:revision>8</cp:revision>
  <cp:lastPrinted>2020-05-04T01:53:00Z</cp:lastPrinted>
  <dcterms:created xsi:type="dcterms:W3CDTF">2020-04-26T15:41:00Z</dcterms:created>
  <dcterms:modified xsi:type="dcterms:W3CDTF">2020-05-04T02:48:00Z</dcterms:modified>
</cp:coreProperties>
</file>