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A6880A" w14:textId="53E84079" w:rsidR="00F25C5C" w:rsidRDefault="00F25C5C" w:rsidP="00C6554A">
      <w:pPr>
        <w:pStyle w:val="Photo"/>
      </w:pPr>
      <w:bookmarkStart w:id="0" w:name="_Toc321147149"/>
      <w:bookmarkStart w:id="1" w:name="_Toc318188227"/>
      <w:bookmarkStart w:id="2" w:name="_Toc318188327"/>
      <w:bookmarkStart w:id="3" w:name="_Toc318189312"/>
      <w:bookmarkStart w:id="4" w:name="_Toc321147011"/>
      <w:r>
        <w:rPr>
          <w:noProof/>
        </w:rPr>
        <w:drawing>
          <wp:anchor distT="0" distB="0" distL="114300" distR="114300" simplePos="0" relativeHeight="251720704" behindDoc="0" locked="0" layoutInCell="1" allowOverlap="1" wp14:anchorId="660087A7" wp14:editId="75DAC73C">
            <wp:simplePos x="0" y="0"/>
            <wp:positionH relativeFrom="page">
              <wp:align>right</wp:align>
            </wp:positionH>
            <wp:positionV relativeFrom="paragraph">
              <wp:posOffset>-1111013</wp:posOffset>
            </wp:positionV>
            <wp:extent cx="7547212" cy="1067204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BBDA2" w14:textId="0A254C2E" w:rsidR="00F25C5C" w:rsidRDefault="00F25C5C">
      <w:r>
        <w:br w:type="page"/>
      </w:r>
    </w:p>
    <w:p w14:paraId="130C4425" w14:textId="7AF6C899" w:rsidR="00F25C5C" w:rsidRDefault="00F25C5C" w:rsidP="00C6554A">
      <w:pPr>
        <w:pStyle w:val="Photo"/>
      </w:pPr>
      <w:r>
        <w:rPr>
          <w:noProof/>
        </w:rPr>
        <w:lastRenderedPageBreak/>
        <w:drawing>
          <wp:anchor distT="0" distB="0" distL="114300" distR="114300" simplePos="0" relativeHeight="251722752" behindDoc="0" locked="0" layoutInCell="1" allowOverlap="1" wp14:anchorId="0A943997" wp14:editId="651A39F0">
            <wp:simplePos x="0" y="0"/>
            <wp:positionH relativeFrom="page">
              <wp:align>right</wp:align>
            </wp:positionH>
            <wp:positionV relativeFrom="paragraph">
              <wp:posOffset>-1097536</wp:posOffset>
            </wp:positionV>
            <wp:extent cx="7547212" cy="1067204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47212" cy="1067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09AFC" w14:textId="5A25E609" w:rsidR="00F25C5C" w:rsidRDefault="00F25C5C">
      <w:r>
        <w:br w:type="page"/>
      </w:r>
    </w:p>
    <w:p w14:paraId="79FEC79C" w14:textId="589F00DA" w:rsidR="00C6554A" w:rsidRPr="008B5277" w:rsidRDefault="002554CD" w:rsidP="00C6554A">
      <w:pPr>
        <w:pStyle w:val="Photo"/>
      </w:pPr>
      <w:r w:rsidRPr="008B5277">
        <w:rPr>
          <w:noProof/>
        </w:rPr>
        <w:lastRenderedPageBreak/>
        <w:drawing>
          <wp:inline distT="0" distB="0" distL="0" distR="0" wp14:anchorId="1FABD9A9" wp14:editId="3A2D90D1">
            <wp:extent cx="5276139" cy="6413591"/>
            <wp:effectExtent l="0" t="0" r="1270"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10">
                      <a:extLst>
                        <a:ext uri="{28A0092B-C50C-407E-A947-70E740481C1C}">
                          <a14:useLocalDpi xmlns:a14="http://schemas.microsoft.com/office/drawing/2010/main" val="0"/>
                        </a:ext>
                      </a:extLst>
                    </a:blip>
                    <a:srcRect l="38524" t="-9" r="16001" b="9"/>
                    <a:stretch/>
                  </pic:blipFill>
                  <pic:spPr bwMode="auto">
                    <a:xfrm>
                      <a:off x="0" y="0"/>
                      <a:ext cx="5331411" cy="6480778"/>
                    </a:xfrm>
                    <a:prstGeom prst="rect">
                      <a:avLst/>
                    </a:prstGeom>
                    <a:noFill/>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0F89F969" w14:textId="77777777" w:rsidR="000070FA" w:rsidRDefault="000070FA" w:rsidP="00C6554A">
      <w:pPr>
        <w:pStyle w:val="Title"/>
      </w:pPr>
      <w:r>
        <w:rPr>
          <w:noProof/>
        </w:rPr>
        <w:drawing>
          <wp:inline distT="0" distB="0" distL="0" distR="0" wp14:anchorId="4BC7EE78" wp14:editId="01197999">
            <wp:extent cx="1894054" cy="4650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6517" cy="477978"/>
                    </a:xfrm>
                    <a:prstGeom prst="rect">
                      <a:avLst/>
                    </a:prstGeom>
                    <a:noFill/>
                    <a:ln>
                      <a:noFill/>
                    </a:ln>
                  </pic:spPr>
                </pic:pic>
              </a:graphicData>
            </a:graphic>
          </wp:inline>
        </w:drawing>
      </w:r>
      <w:r w:rsidR="008B7215">
        <w:t xml:space="preserve"> </w:t>
      </w:r>
    </w:p>
    <w:p w14:paraId="34BDAE9C" w14:textId="6A94E3F7" w:rsidR="00C6554A" w:rsidRPr="00D5413C" w:rsidRDefault="003E4C12" w:rsidP="00C6554A">
      <w:pPr>
        <w:pStyle w:val="Subtitle"/>
      </w:pPr>
      <w:r>
        <w:t>BOOKKEEPING web APPLICATION</w:t>
      </w:r>
    </w:p>
    <w:p w14:paraId="12EAF354" w14:textId="77777777" w:rsidR="00EC21B5" w:rsidRDefault="003E4C12" w:rsidP="00C6554A">
      <w:pPr>
        <w:pStyle w:val="ContactInfo"/>
      </w:pPr>
      <w:r>
        <w:t>Romesh Etulgama</w:t>
      </w:r>
      <w:r w:rsidR="00EC21B5">
        <w:t xml:space="preserve"> (2016521460535)</w:t>
      </w:r>
      <w:r w:rsidR="00C6554A">
        <w:t xml:space="preserve"> </w:t>
      </w:r>
    </w:p>
    <w:p w14:paraId="4FB0E21C" w14:textId="4FDF35F8" w:rsidR="00EC21B5" w:rsidRDefault="00C6554A" w:rsidP="00C6554A">
      <w:pPr>
        <w:pStyle w:val="ContactInfo"/>
      </w:pPr>
      <w:r>
        <w:t xml:space="preserve">| </w:t>
      </w:r>
      <w:r w:rsidR="003E4C12">
        <w:t>Capstone Project</w:t>
      </w:r>
      <w:r>
        <w:t xml:space="preserve"> |</w:t>
      </w:r>
      <w:r w:rsidRPr="00D5413C">
        <w:t xml:space="preserve"> </w:t>
      </w:r>
    </w:p>
    <w:p w14:paraId="41265737" w14:textId="37E7000F" w:rsidR="00EC21B5" w:rsidRDefault="00EC21B5" w:rsidP="00C6554A">
      <w:pPr>
        <w:pStyle w:val="ContactInfo"/>
      </w:pPr>
      <w:r>
        <w:t xml:space="preserve">Under supervision of Mr. Li </w:t>
      </w:r>
      <w:proofErr w:type="spellStart"/>
      <w:r>
        <w:t>Chuan</w:t>
      </w:r>
      <w:proofErr w:type="spellEnd"/>
    </w:p>
    <w:p w14:paraId="33FA1BFD" w14:textId="2A41C20D" w:rsidR="00EC21B5" w:rsidRDefault="00EC21B5" w:rsidP="00C6554A">
      <w:pPr>
        <w:pStyle w:val="ContactInfo"/>
      </w:pPr>
      <w:r>
        <w:t>Software Collage - SICHUAN UNIVERSITY</w:t>
      </w:r>
    </w:p>
    <w:p w14:paraId="6BE0753B" w14:textId="5A8587A0" w:rsidR="00C6554A" w:rsidRDefault="003E4C12" w:rsidP="00C6554A">
      <w:pPr>
        <w:pStyle w:val="ContactInfo"/>
      </w:pPr>
      <w:r>
        <w:t>26-04-2020</w:t>
      </w:r>
      <w:r w:rsidR="00C6554A">
        <w:br w:type="page"/>
      </w:r>
    </w:p>
    <w:p w14:paraId="1CFE3B1E" w14:textId="18D82FD6" w:rsidR="00C6554A" w:rsidRDefault="00EC21B5" w:rsidP="00C6554A">
      <w:pPr>
        <w:pStyle w:val="Heading1"/>
      </w:pPr>
      <w:bookmarkStart w:id="5" w:name="_Toc40010634"/>
      <w:r>
        <w:lastRenderedPageBreak/>
        <w:t>Abstract</w:t>
      </w:r>
      <w:bookmarkEnd w:id="5"/>
    </w:p>
    <w:p w14:paraId="4E7E3803" w14:textId="581EE64B" w:rsidR="00EC21B5" w:rsidRDefault="00EC21B5" w:rsidP="00EC21B5">
      <w:bookmarkStart w:id="6" w:name="_Hlk39407862"/>
      <w:r>
        <w:t>This report describes the project development of the Bookkeeping web application</w:t>
      </w:r>
      <w:r w:rsidR="00EA1A46">
        <w:t>, "Quentin"</w:t>
      </w:r>
      <w:r>
        <w:t xml:space="preserve"> that was developed to manage the daily transactions and manage the clients, inventories, sales</w:t>
      </w:r>
      <w:r w:rsidR="00A63857">
        <w:t xml:space="preserve"> and</w:t>
      </w:r>
      <w:r>
        <w:t xml:space="preserve"> accounts more efficiently. This application is mainly used by the </w:t>
      </w:r>
      <w:r w:rsidR="00A63857">
        <w:t xml:space="preserve">clerks, </w:t>
      </w:r>
      <w:r>
        <w:t>manager</w:t>
      </w:r>
      <w:r w:rsidR="00A63857">
        <w:t>s</w:t>
      </w:r>
      <w:r>
        <w:t xml:space="preserve"> and the CEO of the company. </w:t>
      </w:r>
      <w:r w:rsidR="00EA1A46">
        <w:t xml:space="preserve">A clerk </w:t>
      </w:r>
      <w:r>
        <w:t xml:space="preserve">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decisions. </w:t>
      </w:r>
    </w:p>
    <w:p w14:paraId="5B37A946" w14:textId="77777777" w:rsidR="00EC21B5" w:rsidRDefault="00EC21B5" w:rsidP="00EC21B5">
      <w:r>
        <w:t xml:space="preserve">The methodology I used to develop this system is waterfall model. Thus, the report's chapters include system planning, requirement analysis, system design, programming, system testing, and evolution of the project. For the system planning, the outcomes are the project objectives and project aim as well as to define the project scope. Requirement analysis is a stage to gather the user requirements such as functional requirements and non-functional requirements. Next the system design is mainly used to design the user interface and the database design. The next stage after system design is programming stage. This is the stage for coding. After completion of the coding part, I proceeded to the system testing to minimize the bugs in the systems. </w:t>
      </w:r>
    </w:p>
    <w:p w14:paraId="0165C8A3" w14:textId="2A261987" w:rsidR="00EC21B5" w:rsidRDefault="00EC21B5" w:rsidP="00EC21B5">
      <w:r>
        <w:t>Compared to the existing manual methods used by the target company, this system has many strengths and fairly small amount of weaknesses such as requirement of general computer literacy. In the future, we can enhance the system with smart technologies to make it better.</w:t>
      </w:r>
    </w:p>
    <w:p w14:paraId="12AE20D2" w14:textId="77777777" w:rsidR="00B93025" w:rsidRDefault="00B93025" w:rsidP="00EC21B5"/>
    <w:bookmarkEnd w:id="6"/>
    <w:p w14:paraId="252BE2E3" w14:textId="22DD983D" w:rsidR="00C048CF" w:rsidRPr="00B93025" w:rsidRDefault="00EC21B5" w:rsidP="00EC21B5">
      <w:r w:rsidRPr="00B93025">
        <w:t xml:space="preserve">Keywords:  </w:t>
      </w:r>
      <w:bookmarkStart w:id="7" w:name="_Hlk39407908"/>
      <w:r w:rsidRPr="00B93025">
        <w:t>Bookkeeping, Accounting, Management, Small Businesses</w:t>
      </w:r>
      <w:bookmarkEnd w:id="7"/>
    </w:p>
    <w:p w14:paraId="7C3AEFDF" w14:textId="77777777" w:rsidR="00C048CF" w:rsidRDefault="00C048CF">
      <w:pPr>
        <w:rPr>
          <w:highlight w:val="yellow"/>
        </w:rPr>
      </w:pPr>
      <w:r>
        <w:rPr>
          <w:highlight w:val="yellow"/>
        </w:rPr>
        <w:br w:type="page"/>
      </w:r>
    </w:p>
    <w:p w14:paraId="371A3559" w14:textId="12E1D4A9" w:rsidR="006F34B1" w:rsidRDefault="00C048CF" w:rsidP="00C048CF">
      <w:pPr>
        <w:pStyle w:val="Heading1"/>
      </w:pPr>
      <w:bookmarkStart w:id="8" w:name="_Toc40010635"/>
      <w:r>
        <w:lastRenderedPageBreak/>
        <w:t>Acknowledgements</w:t>
      </w:r>
      <w:bookmarkEnd w:id="8"/>
    </w:p>
    <w:p w14:paraId="51C2ECAC" w14:textId="77777777" w:rsidR="004A33CC" w:rsidRDefault="004A33CC" w:rsidP="00C048CF">
      <w:pPr>
        <w:rPr>
          <w:noProof/>
        </w:rPr>
      </w:pPr>
      <w:r>
        <w:rPr>
          <w:noProof/>
        </w:rPr>
        <w:t>I have taken efforts in this project. However, it would not have been possible without the kind support and help of many individuals and organizations. I would like to extend my sincere thanks to all of them.</w:t>
      </w:r>
    </w:p>
    <w:p w14:paraId="4288D360" w14:textId="42FF6D49" w:rsidR="00B709CC" w:rsidRDefault="00B709CC" w:rsidP="00B709CC">
      <w:pPr>
        <w:rPr>
          <w:noProof/>
        </w:rPr>
      </w:pPr>
      <w:r>
        <w:rPr>
          <w:noProof/>
        </w:rPr>
        <w:t xml:space="preserve">I am highly indebted to </w:t>
      </w:r>
      <w:r w:rsidR="004A33CC">
        <w:rPr>
          <w:noProof/>
        </w:rPr>
        <w:t>Mr. Li Chuan</w:t>
      </w:r>
      <w:r>
        <w:rPr>
          <w:noProof/>
        </w:rPr>
        <w:t xml:space="preserve"> for their guidance and constant supervision as well as for providing necessary information regarding the project &amp; also for </w:t>
      </w:r>
      <w:r w:rsidR="004A33CC">
        <w:rPr>
          <w:noProof/>
        </w:rPr>
        <w:t>his</w:t>
      </w:r>
      <w:r>
        <w:rPr>
          <w:noProof/>
        </w:rPr>
        <w:t xml:space="preserve"> support in completing the project.</w:t>
      </w:r>
    </w:p>
    <w:p w14:paraId="1621E105" w14:textId="38238846" w:rsidR="00B709CC" w:rsidRDefault="00B709CC" w:rsidP="00B709CC">
      <w:pPr>
        <w:rPr>
          <w:noProof/>
        </w:rPr>
      </w:pPr>
      <w:r>
        <w:rPr>
          <w:noProof/>
        </w:rPr>
        <w:t xml:space="preserve">I would like to express my gratitude towards my parents &amp; </w:t>
      </w:r>
      <w:r w:rsidR="004A33CC">
        <w:rPr>
          <w:noProof/>
        </w:rPr>
        <w:t xml:space="preserve">friends </w:t>
      </w:r>
      <w:r>
        <w:rPr>
          <w:noProof/>
        </w:rPr>
        <w:t>for their kind co-operation and encouragement which help me in completion of this project.</w:t>
      </w:r>
    </w:p>
    <w:p w14:paraId="2CC239CF" w14:textId="0C4F9950" w:rsidR="00B709CC" w:rsidRDefault="00B709CC" w:rsidP="00B709CC">
      <w:pPr>
        <w:rPr>
          <w:noProof/>
        </w:rPr>
      </w:pPr>
      <w:r>
        <w:rPr>
          <w:noProof/>
        </w:rPr>
        <w:t xml:space="preserve">I would like to express my special gratitude and thanks to industry persons </w:t>
      </w:r>
      <w:r w:rsidR="004A33CC">
        <w:rPr>
          <w:noProof/>
        </w:rPr>
        <w:t xml:space="preserve">and the CEO and managemet of the </w:t>
      </w:r>
      <w:r w:rsidR="004A33CC" w:rsidRPr="004A33CC">
        <w:rPr>
          <w:i/>
          <w:iCs/>
          <w:noProof/>
        </w:rPr>
        <w:t>Amila Dairy Products</w:t>
      </w:r>
      <w:r w:rsidR="004A33CC">
        <w:rPr>
          <w:noProof/>
        </w:rPr>
        <w:t xml:space="preserve"> company </w:t>
      </w:r>
      <w:r>
        <w:rPr>
          <w:noProof/>
        </w:rPr>
        <w:t>for giving me such attention and time.</w:t>
      </w:r>
    </w:p>
    <w:p w14:paraId="60C95916" w14:textId="32308E7F" w:rsidR="00C048CF" w:rsidRDefault="00B709CC" w:rsidP="00B709CC">
      <w:pPr>
        <w:rPr>
          <w:noProof/>
          <w:highlight w:val="yellow"/>
        </w:rPr>
      </w:pPr>
      <w:r>
        <w:rPr>
          <w:noProof/>
        </w:rPr>
        <w:t>My thanks and appreciations also go to my colleague in developing the project and people who have willingly helped me out with their abilities.</w:t>
      </w:r>
      <w:r w:rsidR="00C048CF">
        <w:rPr>
          <w:noProof/>
          <w:highlight w:val="yellow"/>
        </w:rPr>
        <w:br w:type="page"/>
      </w:r>
    </w:p>
    <w:sdt>
      <w:sdtPr>
        <w:rPr>
          <w:rFonts w:asciiTheme="minorHAnsi" w:eastAsiaTheme="minorHAnsi" w:hAnsiTheme="minorHAnsi" w:cstheme="minorBidi"/>
          <w:color w:val="595959" w:themeColor="text1" w:themeTint="A6"/>
          <w:sz w:val="22"/>
          <w:szCs w:val="22"/>
        </w:rPr>
        <w:id w:val="69009326"/>
        <w:docPartObj>
          <w:docPartGallery w:val="Table of Contents"/>
          <w:docPartUnique/>
        </w:docPartObj>
      </w:sdtPr>
      <w:sdtEndPr>
        <w:rPr>
          <w:b/>
          <w:bCs/>
          <w:noProof/>
        </w:rPr>
      </w:sdtEndPr>
      <w:sdtContent>
        <w:p w14:paraId="42E2F1AC" w14:textId="31406370" w:rsidR="00FF6EEB" w:rsidRDefault="00FF6EEB">
          <w:pPr>
            <w:pStyle w:val="TOCHeading"/>
          </w:pPr>
          <w:r>
            <w:t>Table of Contents</w:t>
          </w:r>
        </w:p>
        <w:p w14:paraId="7645D516" w14:textId="289243BB" w:rsidR="004A33CC" w:rsidRDefault="00FF6EEB">
          <w:pPr>
            <w:pStyle w:val="TOC1"/>
            <w:tabs>
              <w:tab w:val="right" w:leader="dot" w:pos="8296"/>
            </w:tabs>
            <w:rPr>
              <w:rFonts w:eastAsiaTheme="minorEastAsia"/>
              <w:noProof/>
              <w:color w:val="auto"/>
              <w:lang w:eastAsia="zh-CN"/>
            </w:rPr>
          </w:pPr>
          <w:r>
            <w:fldChar w:fldCharType="begin"/>
          </w:r>
          <w:r>
            <w:instrText xml:space="preserve"> TOC \o "1-3" \h \z \u </w:instrText>
          </w:r>
          <w:r>
            <w:fldChar w:fldCharType="separate"/>
          </w:r>
          <w:hyperlink w:anchor="_Toc40010634" w:history="1">
            <w:r w:rsidR="004A33CC" w:rsidRPr="00E914F2">
              <w:rPr>
                <w:rStyle w:val="Hyperlink"/>
                <w:noProof/>
              </w:rPr>
              <w:t>Abstract</w:t>
            </w:r>
            <w:r w:rsidR="004A33CC">
              <w:rPr>
                <w:noProof/>
                <w:webHidden/>
              </w:rPr>
              <w:tab/>
            </w:r>
            <w:r w:rsidR="004A33CC">
              <w:rPr>
                <w:noProof/>
                <w:webHidden/>
              </w:rPr>
              <w:fldChar w:fldCharType="begin"/>
            </w:r>
            <w:r w:rsidR="004A33CC">
              <w:rPr>
                <w:noProof/>
                <w:webHidden/>
              </w:rPr>
              <w:instrText xml:space="preserve"> PAGEREF _Toc40010634 \h </w:instrText>
            </w:r>
            <w:r w:rsidR="004A33CC">
              <w:rPr>
                <w:noProof/>
                <w:webHidden/>
              </w:rPr>
            </w:r>
            <w:r w:rsidR="004A33CC">
              <w:rPr>
                <w:noProof/>
                <w:webHidden/>
              </w:rPr>
              <w:fldChar w:fldCharType="separate"/>
            </w:r>
            <w:r w:rsidR="00604718">
              <w:rPr>
                <w:noProof/>
                <w:webHidden/>
              </w:rPr>
              <w:t>3</w:t>
            </w:r>
            <w:r w:rsidR="004A33CC">
              <w:rPr>
                <w:noProof/>
                <w:webHidden/>
              </w:rPr>
              <w:fldChar w:fldCharType="end"/>
            </w:r>
          </w:hyperlink>
        </w:p>
        <w:p w14:paraId="700C9BE2" w14:textId="6F7907D9" w:rsidR="004A33CC" w:rsidRDefault="004A33CC">
          <w:pPr>
            <w:pStyle w:val="TOC1"/>
            <w:tabs>
              <w:tab w:val="right" w:leader="dot" w:pos="8296"/>
            </w:tabs>
            <w:rPr>
              <w:rFonts w:eastAsiaTheme="minorEastAsia"/>
              <w:noProof/>
              <w:color w:val="auto"/>
              <w:lang w:eastAsia="zh-CN"/>
            </w:rPr>
          </w:pPr>
          <w:hyperlink w:anchor="_Toc40010635" w:history="1">
            <w:r w:rsidRPr="00E914F2">
              <w:rPr>
                <w:rStyle w:val="Hyperlink"/>
                <w:noProof/>
              </w:rPr>
              <w:t>Acknowledgements</w:t>
            </w:r>
            <w:r>
              <w:rPr>
                <w:noProof/>
                <w:webHidden/>
              </w:rPr>
              <w:tab/>
            </w:r>
            <w:r>
              <w:rPr>
                <w:noProof/>
                <w:webHidden/>
              </w:rPr>
              <w:fldChar w:fldCharType="begin"/>
            </w:r>
            <w:r>
              <w:rPr>
                <w:noProof/>
                <w:webHidden/>
              </w:rPr>
              <w:instrText xml:space="preserve"> PAGEREF _Toc40010635 \h </w:instrText>
            </w:r>
            <w:r>
              <w:rPr>
                <w:noProof/>
                <w:webHidden/>
              </w:rPr>
            </w:r>
            <w:r>
              <w:rPr>
                <w:noProof/>
                <w:webHidden/>
              </w:rPr>
              <w:fldChar w:fldCharType="separate"/>
            </w:r>
            <w:r w:rsidR="00604718">
              <w:rPr>
                <w:noProof/>
                <w:webHidden/>
              </w:rPr>
              <w:t>4</w:t>
            </w:r>
            <w:r>
              <w:rPr>
                <w:noProof/>
                <w:webHidden/>
              </w:rPr>
              <w:fldChar w:fldCharType="end"/>
            </w:r>
          </w:hyperlink>
        </w:p>
        <w:p w14:paraId="2EC526B6" w14:textId="52ACDBDD" w:rsidR="004A33CC" w:rsidRDefault="004A33CC">
          <w:pPr>
            <w:pStyle w:val="TOC1"/>
            <w:tabs>
              <w:tab w:val="left" w:pos="660"/>
              <w:tab w:val="right" w:leader="dot" w:pos="8296"/>
            </w:tabs>
            <w:rPr>
              <w:rFonts w:eastAsiaTheme="minorEastAsia"/>
              <w:noProof/>
              <w:color w:val="auto"/>
              <w:lang w:eastAsia="zh-CN"/>
            </w:rPr>
          </w:pPr>
          <w:hyperlink w:anchor="_Toc40010636" w:history="1">
            <w:r w:rsidRPr="00E914F2">
              <w:rPr>
                <w:rStyle w:val="Hyperlink"/>
                <w:noProof/>
              </w:rPr>
              <w:t>1.0</w:t>
            </w:r>
            <w:r>
              <w:rPr>
                <w:rFonts w:eastAsiaTheme="minorEastAsia"/>
                <w:noProof/>
                <w:color w:val="auto"/>
                <w:lang w:eastAsia="zh-CN"/>
              </w:rPr>
              <w:tab/>
            </w:r>
            <w:r w:rsidRPr="00E914F2">
              <w:rPr>
                <w:rStyle w:val="Hyperlink"/>
                <w:noProof/>
              </w:rPr>
              <w:t>System Planning</w:t>
            </w:r>
            <w:r>
              <w:rPr>
                <w:noProof/>
                <w:webHidden/>
              </w:rPr>
              <w:tab/>
            </w:r>
            <w:r>
              <w:rPr>
                <w:noProof/>
                <w:webHidden/>
              </w:rPr>
              <w:fldChar w:fldCharType="begin"/>
            </w:r>
            <w:r>
              <w:rPr>
                <w:noProof/>
                <w:webHidden/>
              </w:rPr>
              <w:instrText xml:space="preserve"> PAGEREF _Toc40010636 \h </w:instrText>
            </w:r>
            <w:r>
              <w:rPr>
                <w:noProof/>
                <w:webHidden/>
              </w:rPr>
            </w:r>
            <w:r>
              <w:rPr>
                <w:noProof/>
                <w:webHidden/>
              </w:rPr>
              <w:fldChar w:fldCharType="separate"/>
            </w:r>
            <w:r w:rsidR="00604718">
              <w:rPr>
                <w:noProof/>
                <w:webHidden/>
              </w:rPr>
              <w:t>0</w:t>
            </w:r>
            <w:r>
              <w:rPr>
                <w:noProof/>
                <w:webHidden/>
              </w:rPr>
              <w:fldChar w:fldCharType="end"/>
            </w:r>
          </w:hyperlink>
        </w:p>
        <w:p w14:paraId="5C6AE676" w14:textId="3C996A2A" w:rsidR="004A33CC" w:rsidRDefault="004A33CC">
          <w:pPr>
            <w:pStyle w:val="TOC2"/>
            <w:tabs>
              <w:tab w:val="right" w:leader="dot" w:pos="8296"/>
            </w:tabs>
            <w:rPr>
              <w:rFonts w:eastAsiaTheme="minorEastAsia"/>
              <w:noProof/>
              <w:color w:val="auto"/>
              <w:lang w:eastAsia="zh-CN"/>
            </w:rPr>
          </w:pPr>
          <w:hyperlink w:anchor="_Toc40010637" w:history="1">
            <w:r w:rsidRPr="00E914F2">
              <w:rPr>
                <w:rStyle w:val="Hyperlink"/>
                <w:noProof/>
              </w:rPr>
              <w:t>1.1 Project Aims and Objectives</w:t>
            </w:r>
            <w:r>
              <w:rPr>
                <w:noProof/>
                <w:webHidden/>
              </w:rPr>
              <w:tab/>
            </w:r>
            <w:r>
              <w:rPr>
                <w:noProof/>
                <w:webHidden/>
              </w:rPr>
              <w:fldChar w:fldCharType="begin"/>
            </w:r>
            <w:r>
              <w:rPr>
                <w:noProof/>
                <w:webHidden/>
              </w:rPr>
              <w:instrText xml:space="preserve"> PAGEREF _Toc40010637 \h </w:instrText>
            </w:r>
            <w:r>
              <w:rPr>
                <w:noProof/>
                <w:webHidden/>
              </w:rPr>
            </w:r>
            <w:r>
              <w:rPr>
                <w:noProof/>
                <w:webHidden/>
              </w:rPr>
              <w:fldChar w:fldCharType="separate"/>
            </w:r>
            <w:r w:rsidR="00604718">
              <w:rPr>
                <w:noProof/>
                <w:webHidden/>
              </w:rPr>
              <w:t>0</w:t>
            </w:r>
            <w:r>
              <w:rPr>
                <w:noProof/>
                <w:webHidden/>
              </w:rPr>
              <w:fldChar w:fldCharType="end"/>
            </w:r>
          </w:hyperlink>
        </w:p>
        <w:p w14:paraId="0C182E9D" w14:textId="35FCDE78" w:rsidR="004A33CC" w:rsidRDefault="004A33CC">
          <w:pPr>
            <w:pStyle w:val="TOC2"/>
            <w:tabs>
              <w:tab w:val="right" w:leader="dot" w:pos="8296"/>
            </w:tabs>
            <w:rPr>
              <w:rFonts w:eastAsiaTheme="minorEastAsia"/>
              <w:noProof/>
              <w:color w:val="auto"/>
              <w:lang w:eastAsia="zh-CN"/>
            </w:rPr>
          </w:pPr>
          <w:hyperlink w:anchor="_Toc40010638" w:history="1">
            <w:r w:rsidRPr="00E914F2">
              <w:rPr>
                <w:rStyle w:val="Hyperlink"/>
                <w:noProof/>
              </w:rPr>
              <w:t>1.2 Background of the project</w:t>
            </w:r>
            <w:r>
              <w:rPr>
                <w:noProof/>
                <w:webHidden/>
              </w:rPr>
              <w:tab/>
            </w:r>
            <w:r>
              <w:rPr>
                <w:noProof/>
                <w:webHidden/>
              </w:rPr>
              <w:fldChar w:fldCharType="begin"/>
            </w:r>
            <w:r>
              <w:rPr>
                <w:noProof/>
                <w:webHidden/>
              </w:rPr>
              <w:instrText xml:space="preserve"> PAGEREF _Toc40010638 \h </w:instrText>
            </w:r>
            <w:r>
              <w:rPr>
                <w:noProof/>
                <w:webHidden/>
              </w:rPr>
            </w:r>
            <w:r>
              <w:rPr>
                <w:noProof/>
                <w:webHidden/>
              </w:rPr>
              <w:fldChar w:fldCharType="separate"/>
            </w:r>
            <w:r w:rsidR="00604718">
              <w:rPr>
                <w:noProof/>
                <w:webHidden/>
              </w:rPr>
              <w:t>0</w:t>
            </w:r>
            <w:r>
              <w:rPr>
                <w:noProof/>
                <w:webHidden/>
              </w:rPr>
              <w:fldChar w:fldCharType="end"/>
            </w:r>
          </w:hyperlink>
        </w:p>
        <w:p w14:paraId="16C0E62C" w14:textId="3FC672D5" w:rsidR="004A33CC" w:rsidRDefault="004A33CC">
          <w:pPr>
            <w:pStyle w:val="TOC2"/>
            <w:tabs>
              <w:tab w:val="right" w:leader="dot" w:pos="8296"/>
            </w:tabs>
            <w:rPr>
              <w:rFonts w:eastAsiaTheme="minorEastAsia"/>
              <w:noProof/>
              <w:color w:val="auto"/>
              <w:lang w:eastAsia="zh-CN"/>
            </w:rPr>
          </w:pPr>
          <w:hyperlink w:anchor="_Toc40010639" w:history="1">
            <w:r w:rsidRPr="00E914F2">
              <w:rPr>
                <w:rStyle w:val="Hyperlink"/>
                <w:noProof/>
              </w:rPr>
              <w:t>1.3 Project Scope</w:t>
            </w:r>
            <w:r>
              <w:rPr>
                <w:noProof/>
                <w:webHidden/>
              </w:rPr>
              <w:tab/>
            </w:r>
            <w:r>
              <w:rPr>
                <w:noProof/>
                <w:webHidden/>
              </w:rPr>
              <w:fldChar w:fldCharType="begin"/>
            </w:r>
            <w:r>
              <w:rPr>
                <w:noProof/>
                <w:webHidden/>
              </w:rPr>
              <w:instrText xml:space="preserve"> PAGEREF _Toc40010639 \h </w:instrText>
            </w:r>
            <w:r>
              <w:rPr>
                <w:noProof/>
                <w:webHidden/>
              </w:rPr>
            </w:r>
            <w:r>
              <w:rPr>
                <w:noProof/>
                <w:webHidden/>
              </w:rPr>
              <w:fldChar w:fldCharType="separate"/>
            </w:r>
            <w:r w:rsidR="00604718">
              <w:rPr>
                <w:noProof/>
                <w:webHidden/>
              </w:rPr>
              <w:t>1</w:t>
            </w:r>
            <w:r>
              <w:rPr>
                <w:noProof/>
                <w:webHidden/>
              </w:rPr>
              <w:fldChar w:fldCharType="end"/>
            </w:r>
          </w:hyperlink>
        </w:p>
        <w:p w14:paraId="014AF51D" w14:textId="4009861D" w:rsidR="004A33CC" w:rsidRDefault="004A33CC">
          <w:pPr>
            <w:pStyle w:val="TOC3"/>
            <w:tabs>
              <w:tab w:val="right" w:leader="dot" w:pos="8296"/>
            </w:tabs>
            <w:rPr>
              <w:rFonts w:eastAsiaTheme="minorEastAsia"/>
              <w:noProof/>
              <w:color w:val="auto"/>
              <w:lang w:eastAsia="zh-CN"/>
            </w:rPr>
          </w:pPr>
          <w:hyperlink w:anchor="_Toc40010640" w:history="1">
            <w:r w:rsidRPr="00E914F2">
              <w:rPr>
                <w:rStyle w:val="Hyperlink"/>
                <w:noProof/>
              </w:rPr>
              <w:t>1.3.1 Milk Collection</w:t>
            </w:r>
            <w:r>
              <w:rPr>
                <w:noProof/>
                <w:webHidden/>
              </w:rPr>
              <w:tab/>
            </w:r>
            <w:r>
              <w:rPr>
                <w:noProof/>
                <w:webHidden/>
              </w:rPr>
              <w:fldChar w:fldCharType="begin"/>
            </w:r>
            <w:r>
              <w:rPr>
                <w:noProof/>
                <w:webHidden/>
              </w:rPr>
              <w:instrText xml:space="preserve"> PAGEREF _Toc40010640 \h </w:instrText>
            </w:r>
            <w:r>
              <w:rPr>
                <w:noProof/>
                <w:webHidden/>
              </w:rPr>
            </w:r>
            <w:r>
              <w:rPr>
                <w:noProof/>
                <w:webHidden/>
              </w:rPr>
              <w:fldChar w:fldCharType="separate"/>
            </w:r>
            <w:r w:rsidR="00604718">
              <w:rPr>
                <w:noProof/>
                <w:webHidden/>
              </w:rPr>
              <w:t>3</w:t>
            </w:r>
            <w:r>
              <w:rPr>
                <w:noProof/>
                <w:webHidden/>
              </w:rPr>
              <w:fldChar w:fldCharType="end"/>
            </w:r>
          </w:hyperlink>
        </w:p>
        <w:p w14:paraId="33AA05D2" w14:textId="48176A12" w:rsidR="004A33CC" w:rsidRDefault="004A33CC">
          <w:pPr>
            <w:pStyle w:val="TOC3"/>
            <w:tabs>
              <w:tab w:val="right" w:leader="dot" w:pos="8296"/>
            </w:tabs>
            <w:rPr>
              <w:rFonts w:eastAsiaTheme="minorEastAsia"/>
              <w:noProof/>
              <w:color w:val="auto"/>
              <w:lang w:eastAsia="zh-CN"/>
            </w:rPr>
          </w:pPr>
          <w:hyperlink w:anchor="_Toc40010641" w:history="1">
            <w:r w:rsidRPr="00E914F2">
              <w:rPr>
                <w:rStyle w:val="Hyperlink"/>
                <w:noProof/>
              </w:rPr>
              <w:t>1.3.2 Employee Management</w:t>
            </w:r>
            <w:r>
              <w:rPr>
                <w:noProof/>
                <w:webHidden/>
              </w:rPr>
              <w:tab/>
            </w:r>
            <w:r>
              <w:rPr>
                <w:noProof/>
                <w:webHidden/>
              </w:rPr>
              <w:fldChar w:fldCharType="begin"/>
            </w:r>
            <w:r>
              <w:rPr>
                <w:noProof/>
                <w:webHidden/>
              </w:rPr>
              <w:instrText xml:space="preserve"> PAGEREF _Toc40010641 \h </w:instrText>
            </w:r>
            <w:r>
              <w:rPr>
                <w:noProof/>
                <w:webHidden/>
              </w:rPr>
            </w:r>
            <w:r>
              <w:rPr>
                <w:noProof/>
                <w:webHidden/>
              </w:rPr>
              <w:fldChar w:fldCharType="separate"/>
            </w:r>
            <w:r w:rsidR="00604718">
              <w:rPr>
                <w:noProof/>
                <w:webHidden/>
              </w:rPr>
              <w:t>4</w:t>
            </w:r>
            <w:r>
              <w:rPr>
                <w:noProof/>
                <w:webHidden/>
              </w:rPr>
              <w:fldChar w:fldCharType="end"/>
            </w:r>
          </w:hyperlink>
        </w:p>
        <w:p w14:paraId="1CAE0A2E" w14:textId="39D3FDE6" w:rsidR="004A33CC" w:rsidRDefault="004A33CC">
          <w:pPr>
            <w:pStyle w:val="TOC3"/>
            <w:tabs>
              <w:tab w:val="right" w:leader="dot" w:pos="8296"/>
            </w:tabs>
            <w:rPr>
              <w:rFonts w:eastAsiaTheme="minorEastAsia"/>
              <w:noProof/>
              <w:color w:val="auto"/>
              <w:lang w:eastAsia="zh-CN"/>
            </w:rPr>
          </w:pPr>
          <w:hyperlink w:anchor="_Toc40010642" w:history="1">
            <w:r w:rsidRPr="00E914F2">
              <w:rPr>
                <w:rStyle w:val="Hyperlink"/>
                <w:noProof/>
              </w:rPr>
              <w:t>1.3.3 Inventory Management</w:t>
            </w:r>
            <w:r>
              <w:rPr>
                <w:noProof/>
                <w:webHidden/>
              </w:rPr>
              <w:tab/>
            </w:r>
            <w:r>
              <w:rPr>
                <w:noProof/>
                <w:webHidden/>
              </w:rPr>
              <w:fldChar w:fldCharType="begin"/>
            </w:r>
            <w:r>
              <w:rPr>
                <w:noProof/>
                <w:webHidden/>
              </w:rPr>
              <w:instrText xml:space="preserve"> PAGEREF _Toc40010642 \h </w:instrText>
            </w:r>
            <w:r>
              <w:rPr>
                <w:noProof/>
                <w:webHidden/>
              </w:rPr>
            </w:r>
            <w:r>
              <w:rPr>
                <w:noProof/>
                <w:webHidden/>
              </w:rPr>
              <w:fldChar w:fldCharType="separate"/>
            </w:r>
            <w:r w:rsidR="00604718">
              <w:rPr>
                <w:noProof/>
                <w:webHidden/>
              </w:rPr>
              <w:t>6</w:t>
            </w:r>
            <w:r>
              <w:rPr>
                <w:noProof/>
                <w:webHidden/>
              </w:rPr>
              <w:fldChar w:fldCharType="end"/>
            </w:r>
          </w:hyperlink>
        </w:p>
        <w:p w14:paraId="5BC9513A" w14:textId="2EAF594D" w:rsidR="004A33CC" w:rsidRDefault="004A33CC">
          <w:pPr>
            <w:pStyle w:val="TOC3"/>
            <w:tabs>
              <w:tab w:val="right" w:leader="dot" w:pos="8296"/>
            </w:tabs>
            <w:rPr>
              <w:rFonts w:eastAsiaTheme="minorEastAsia"/>
              <w:noProof/>
              <w:color w:val="auto"/>
              <w:lang w:eastAsia="zh-CN"/>
            </w:rPr>
          </w:pPr>
          <w:hyperlink w:anchor="_Toc40010643" w:history="1">
            <w:r w:rsidRPr="00E914F2">
              <w:rPr>
                <w:rStyle w:val="Hyperlink"/>
                <w:noProof/>
              </w:rPr>
              <w:t>1.3.4 Sales Tracking</w:t>
            </w:r>
            <w:r>
              <w:rPr>
                <w:noProof/>
                <w:webHidden/>
              </w:rPr>
              <w:tab/>
            </w:r>
            <w:r>
              <w:rPr>
                <w:noProof/>
                <w:webHidden/>
              </w:rPr>
              <w:fldChar w:fldCharType="begin"/>
            </w:r>
            <w:r>
              <w:rPr>
                <w:noProof/>
                <w:webHidden/>
              </w:rPr>
              <w:instrText xml:space="preserve"> PAGEREF _Toc40010643 \h </w:instrText>
            </w:r>
            <w:r>
              <w:rPr>
                <w:noProof/>
                <w:webHidden/>
              </w:rPr>
            </w:r>
            <w:r>
              <w:rPr>
                <w:noProof/>
                <w:webHidden/>
              </w:rPr>
              <w:fldChar w:fldCharType="separate"/>
            </w:r>
            <w:r w:rsidR="00604718">
              <w:rPr>
                <w:noProof/>
                <w:webHidden/>
              </w:rPr>
              <w:t>7</w:t>
            </w:r>
            <w:r>
              <w:rPr>
                <w:noProof/>
                <w:webHidden/>
              </w:rPr>
              <w:fldChar w:fldCharType="end"/>
            </w:r>
          </w:hyperlink>
        </w:p>
        <w:p w14:paraId="553DFD57" w14:textId="15E7EC0E" w:rsidR="004A33CC" w:rsidRDefault="004A33CC">
          <w:pPr>
            <w:pStyle w:val="TOC2"/>
            <w:tabs>
              <w:tab w:val="right" w:leader="dot" w:pos="8296"/>
            </w:tabs>
            <w:rPr>
              <w:rFonts w:eastAsiaTheme="minorEastAsia"/>
              <w:noProof/>
              <w:color w:val="auto"/>
              <w:lang w:eastAsia="zh-CN"/>
            </w:rPr>
          </w:pPr>
          <w:hyperlink w:anchor="_Toc40010644" w:history="1">
            <w:r w:rsidRPr="00E914F2">
              <w:rPr>
                <w:rStyle w:val="Hyperlink"/>
                <w:noProof/>
              </w:rPr>
              <w:t>1.4 Project Schedule</w:t>
            </w:r>
            <w:r>
              <w:rPr>
                <w:noProof/>
                <w:webHidden/>
              </w:rPr>
              <w:tab/>
            </w:r>
            <w:r>
              <w:rPr>
                <w:noProof/>
                <w:webHidden/>
              </w:rPr>
              <w:fldChar w:fldCharType="begin"/>
            </w:r>
            <w:r>
              <w:rPr>
                <w:noProof/>
                <w:webHidden/>
              </w:rPr>
              <w:instrText xml:space="preserve"> PAGEREF _Toc40010644 \h </w:instrText>
            </w:r>
            <w:r>
              <w:rPr>
                <w:noProof/>
                <w:webHidden/>
              </w:rPr>
            </w:r>
            <w:r>
              <w:rPr>
                <w:noProof/>
                <w:webHidden/>
              </w:rPr>
              <w:fldChar w:fldCharType="separate"/>
            </w:r>
            <w:r w:rsidR="00604718">
              <w:rPr>
                <w:noProof/>
                <w:webHidden/>
              </w:rPr>
              <w:t>9</w:t>
            </w:r>
            <w:r>
              <w:rPr>
                <w:noProof/>
                <w:webHidden/>
              </w:rPr>
              <w:fldChar w:fldCharType="end"/>
            </w:r>
          </w:hyperlink>
        </w:p>
        <w:p w14:paraId="462CDDE7" w14:textId="24329610" w:rsidR="004A33CC" w:rsidRDefault="004A33CC">
          <w:pPr>
            <w:pStyle w:val="TOC2"/>
            <w:tabs>
              <w:tab w:val="right" w:leader="dot" w:pos="8296"/>
            </w:tabs>
            <w:rPr>
              <w:rFonts w:eastAsiaTheme="minorEastAsia"/>
              <w:noProof/>
              <w:color w:val="auto"/>
              <w:lang w:eastAsia="zh-CN"/>
            </w:rPr>
          </w:pPr>
          <w:hyperlink w:anchor="_Toc40010645" w:history="1">
            <w:r w:rsidRPr="00E914F2">
              <w:rPr>
                <w:rStyle w:val="Hyperlink"/>
                <w:noProof/>
              </w:rPr>
              <w:t>1.5 Outline of approach / Methodology Used</w:t>
            </w:r>
            <w:r>
              <w:rPr>
                <w:noProof/>
                <w:webHidden/>
              </w:rPr>
              <w:tab/>
            </w:r>
            <w:r>
              <w:rPr>
                <w:noProof/>
                <w:webHidden/>
              </w:rPr>
              <w:fldChar w:fldCharType="begin"/>
            </w:r>
            <w:r>
              <w:rPr>
                <w:noProof/>
                <w:webHidden/>
              </w:rPr>
              <w:instrText xml:space="preserve"> PAGEREF _Toc40010645 \h </w:instrText>
            </w:r>
            <w:r>
              <w:rPr>
                <w:noProof/>
                <w:webHidden/>
              </w:rPr>
            </w:r>
            <w:r>
              <w:rPr>
                <w:noProof/>
                <w:webHidden/>
              </w:rPr>
              <w:fldChar w:fldCharType="separate"/>
            </w:r>
            <w:r w:rsidR="00604718">
              <w:rPr>
                <w:noProof/>
                <w:webHidden/>
              </w:rPr>
              <w:t>10</w:t>
            </w:r>
            <w:r>
              <w:rPr>
                <w:noProof/>
                <w:webHidden/>
              </w:rPr>
              <w:fldChar w:fldCharType="end"/>
            </w:r>
          </w:hyperlink>
        </w:p>
        <w:p w14:paraId="4249C4F4" w14:textId="5C6C3BCB" w:rsidR="004A33CC" w:rsidRDefault="004A33CC">
          <w:pPr>
            <w:pStyle w:val="TOC3"/>
            <w:tabs>
              <w:tab w:val="right" w:leader="dot" w:pos="8296"/>
            </w:tabs>
            <w:rPr>
              <w:rFonts w:eastAsiaTheme="minorEastAsia"/>
              <w:noProof/>
              <w:color w:val="auto"/>
              <w:lang w:eastAsia="zh-CN"/>
            </w:rPr>
          </w:pPr>
          <w:hyperlink w:anchor="_Toc40010646" w:history="1">
            <w:r w:rsidRPr="00E914F2">
              <w:rPr>
                <w:rStyle w:val="Hyperlink"/>
                <w:noProof/>
              </w:rPr>
              <w:t>1.5.1 Development Environment</w:t>
            </w:r>
            <w:r>
              <w:rPr>
                <w:noProof/>
                <w:webHidden/>
              </w:rPr>
              <w:tab/>
            </w:r>
            <w:r>
              <w:rPr>
                <w:noProof/>
                <w:webHidden/>
              </w:rPr>
              <w:fldChar w:fldCharType="begin"/>
            </w:r>
            <w:r>
              <w:rPr>
                <w:noProof/>
                <w:webHidden/>
              </w:rPr>
              <w:instrText xml:space="preserve"> PAGEREF _Toc40010646 \h </w:instrText>
            </w:r>
            <w:r>
              <w:rPr>
                <w:noProof/>
                <w:webHidden/>
              </w:rPr>
            </w:r>
            <w:r>
              <w:rPr>
                <w:noProof/>
                <w:webHidden/>
              </w:rPr>
              <w:fldChar w:fldCharType="separate"/>
            </w:r>
            <w:r w:rsidR="00604718">
              <w:rPr>
                <w:noProof/>
                <w:webHidden/>
              </w:rPr>
              <w:t>11</w:t>
            </w:r>
            <w:r>
              <w:rPr>
                <w:noProof/>
                <w:webHidden/>
              </w:rPr>
              <w:fldChar w:fldCharType="end"/>
            </w:r>
          </w:hyperlink>
        </w:p>
        <w:p w14:paraId="23159CE9" w14:textId="66C1CC36" w:rsidR="004A33CC" w:rsidRDefault="004A33CC">
          <w:pPr>
            <w:pStyle w:val="TOC2"/>
            <w:tabs>
              <w:tab w:val="right" w:leader="dot" w:pos="8296"/>
            </w:tabs>
            <w:rPr>
              <w:rFonts w:eastAsiaTheme="minorEastAsia"/>
              <w:noProof/>
              <w:color w:val="auto"/>
              <w:lang w:eastAsia="zh-CN"/>
            </w:rPr>
          </w:pPr>
          <w:hyperlink w:anchor="_Toc40010647" w:history="1">
            <w:r w:rsidRPr="00E914F2">
              <w:rPr>
                <w:rStyle w:val="Hyperlink"/>
                <w:noProof/>
              </w:rPr>
              <w:t>1.6 Operation Environment</w:t>
            </w:r>
            <w:r>
              <w:rPr>
                <w:noProof/>
                <w:webHidden/>
              </w:rPr>
              <w:tab/>
            </w:r>
            <w:r>
              <w:rPr>
                <w:noProof/>
                <w:webHidden/>
              </w:rPr>
              <w:fldChar w:fldCharType="begin"/>
            </w:r>
            <w:r>
              <w:rPr>
                <w:noProof/>
                <w:webHidden/>
              </w:rPr>
              <w:instrText xml:space="preserve"> PAGEREF _Toc40010647 \h </w:instrText>
            </w:r>
            <w:r>
              <w:rPr>
                <w:noProof/>
                <w:webHidden/>
              </w:rPr>
            </w:r>
            <w:r>
              <w:rPr>
                <w:noProof/>
                <w:webHidden/>
              </w:rPr>
              <w:fldChar w:fldCharType="separate"/>
            </w:r>
            <w:r w:rsidR="00604718">
              <w:rPr>
                <w:noProof/>
                <w:webHidden/>
              </w:rPr>
              <w:t>12</w:t>
            </w:r>
            <w:r>
              <w:rPr>
                <w:noProof/>
                <w:webHidden/>
              </w:rPr>
              <w:fldChar w:fldCharType="end"/>
            </w:r>
          </w:hyperlink>
        </w:p>
        <w:p w14:paraId="0F314913" w14:textId="03FD0AE7" w:rsidR="004A33CC" w:rsidRDefault="004A33CC">
          <w:pPr>
            <w:pStyle w:val="TOC2"/>
            <w:tabs>
              <w:tab w:val="right" w:leader="dot" w:pos="8296"/>
            </w:tabs>
            <w:rPr>
              <w:rFonts w:eastAsiaTheme="minorEastAsia"/>
              <w:noProof/>
              <w:color w:val="auto"/>
              <w:lang w:eastAsia="zh-CN"/>
            </w:rPr>
          </w:pPr>
          <w:hyperlink w:anchor="_Toc40010648" w:history="1">
            <w:r w:rsidRPr="00E914F2">
              <w:rPr>
                <w:rStyle w:val="Hyperlink"/>
                <w:noProof/>
              </w:rPr>
              <w:t>1.7 Chapter 1 Conclusion</w:t>
            </w:r>
            <w:r>
              <w:rPr>
                <w:noProof/>
                <w:webHidden/>
              </w:rPr>
              <w:tab/>
            </w:r>
            <w:r>
              <w:rPr>
                <w:noProof/>
                <w:webHidden/>
              </w:rPr>
              <w:fldChar w:fldCharType="begin"/>
            </w:r>
            <w:r>
              <w:rPr>
                <w:noProof/>
                <w:webHidden/>
              </w:rPr>
              <w:instrText xml:space="preserve"> PAGEREF _Toc40010648 \h </w:instrText>
            </w:r>
            <w:r>
              <w:rPr>
                <w:noProof/>
                <w:webHidden/>
              </w:rPr>
            </w:r>
            <w:r>
              <w:rPr>
                <w:noProof/>
                <w:webHidden/>
              </w:rPr>
              <w:fldChar w:fldCharType="separate"/>
            </w:r>
            <w:r w:rsidR="00604718">
              <w:rPr>
                <w:noProof/>
                <w:webHidden/>
              </w:rPr>
              <w:t>12</w:t>
            </w:r>
            <w:r>
              <w:rPr>
                <w:noProof/>
                <w:webHidden/>
              </w:rPr>
              <w:fldChar w:fldCharType="end"/>
            </w:r>
          </w:hyperlink>
        </w:p>
        <w:p w14:paraId="70CD1ABE" w14:textId="6A07F3DC" w:rsidR="004A33CC" w:rsidRDefault="004A33CC">
          <w:pPr>
            <w:pStyle w:val="TOC1"/>
            <w:tabs>
              <w:tab w:val="left" w:pos="660"/>
              <w:tab w:val="right" w:leader="dot" w:pos="8296"/>
            </w:tabs>
            <w:rPr>
              <w:rFonts w:eastAsiaTheme="minorEastAsia"/>
              <w:noProof/>
              <w:color w:val="auto"/>
              <w:lang w:eastAsia="zh-CN"/>
            </w:rPr>
          </w:pPr>
          <w:hyperlink w:anchor="_Toc40010649" w:history="1">
            <w:r w:rsidRPr="00E914F2">
              <w:rPr>
                <w:rStyle w:val="Hyperlink"/>
                <w:noProof/>
              </w:rPr>
              <w:t>2.0</w:t>
            </w:r>
            <w:r>
              <w:rPr>
                <w:rFonts w:eastAsiaTheme="minorEastAsia"/>
                <w:noProof/>
                <w:color w:val="auto"/>
                <w:lang w:eastAsia="zh-CN"/>
              </w:rPr>
              <w:tab/>
            </w:r>
            <w:r w:rsidRPr="00E914F2">
              <w:rPr>
                <w:rStyle w:val="Hyperlink"/>
                <w:noProof/>
              </w:rPr>
              <w:t>Requirement Analysis</w:t>
            </w:r>
            <w:r>
              <w:rPr>
                <w:noProof/>
                <w:webHidden/>
              </w:rPr>
              <w:tab/>
            </w:r>
            <w:r>
              <w:rPr>
                <w:noProof/>
                <w:webHidden/>
              </w:rPr>
              <w:fldChar w:fldCharType="begin"/>
            </w:r>
            <w:r>
              <w:rPr>
                <w:noProof/>
                <w:webHidden/>
              </w:rPr>
              <w:instrText xml:space="preserve"> PAGEREF _Toc40010649 \h </w:instrText>
            </w:r>
            <w:r>
              <w:rPr>
                <w:noProof/>
                <w:webHidden/>
              </w:rPr>
            </w:r>
            <w:r>
              <w:rPr>
                <w:noProof/>
                <w:webHidden/>
              </w:rPr>
              <w:fldChar w:fldCharType="separate"/>
            </w:r>
            <w:r w:rsidR="00604718">
              <w:rPr>
                <w:noProof/>
                <w:webHidden/>
              </w:rPr>
              <w:t>13</w:t>
            </w:r>
            <w:r>
              <w:rPr>
                <w:noProof/>
                <w:webHidden/>
              </w:rPr>
              <w:fldChar w:fldCharType="end"/>
            </w:r>
          </w:hyperlink>
        </w:p>
        <w:p w14:paraId="0787D7C0" w14:textId="37D51056" w:rsidR="004A33CC" w:rsidRDefault="004A33CC">
          <w:pPr>
            <w:pStyle w:val="TOC2"/>
            <w:tabs>
              <w:tab w:val="right" w:leader="dot" w:pos="8296"/>
            </w:tabs>
            <w:rPr>
              <w:rFonts w:eastAsiaTheme="minorEastAsia"/>
              <w:noProof/>
              <w:color w:val="auto"/>
              <w:lang w:eastAsia="zh-CN"/>
            </w:rPr>
          </w:pPr>
          <w:hyperlink w:anchor="_Toc40010650" w:history="1">
            <w:r w:rsidRPr="00E914F2">
              <w:rPr>
                <w:rStyle w:val="Hyperlink"/>
                <w:noProof/>
              </w:rPr>
              <w:t>2.1 Software Requirement Specification (SRS)</w:t>
            </w:r>
            <w:r>
              <w:rPr>
                <w:noProof/>
                <w:webHidden/>
              </w:rPr>
              <w:tab/>
            </w:r>
            <w:r>
              <w:rPr>
                <w:noProof/>
                <w:webHidden/>
              </w:rPr>
              <w:fldChar w:fldCharType="begin"/>
            </w:r>
            <w:r>
              <w:rPr>
                <w:noProof/>
                <w:webHidden/>
              </w:rPr>
              <w:instrText xml:space="preserve"> PAGEREF _Toc40010650 \h </w:instrText>
            </w:r>
            <w:r>
              <w:rPr>
                <w:noProof/>
                <w:webHidden/>
              </w:rPr>
            </w:r>
            <w:r>
              <w:rPr>
                <w:noProof/>
                <w:webHidden/>
              </w:rPr>
              <w:fldChar w:fldCharType="separate"/>
            </w:r>
            <w:r w:rsidR="00604718">
              <w:rPr>
                <w:noProof/>
                <w:webHidden/>
              </w:rPr>
              <w:t>13</w:t>
            </w:r>
            <w:r>
              <w:rPr>
                <w:noProof/>
                <w:webHidden/>
              </w:rPr>
              <w:fldChar w:fldCharType="end"/>
            </w:r>
          </w:hyperlink>
        </w:p>
        <w:p w14:paraId="016C8372" w14:textId="54979E15" w:rsidR="004A33CC" w:rsidRDefault="004A33CC">
          <w:pPr>
            <w:pStyle w:val="TOC3"/>
            <w:tabs>
              <w:tab w:val="right" w:leader="dot" w:pos="8296"/>
            </w:tabs>
            <w:rPr>
              <w:rFonts w:eastAsiaTheme="minorEastAsia"/>
              <w:noProof/>
              <w:color w:val="auto"/>
              <w:lang w:eastAsia="zh-CN"/>
            </w:rPr>
          </w:pPr>
          <w:hyperlink w:anchor="_Toc40010651" w:history="1">
            <w:r w:rsidRPr="00E914F2">
              <w:rPr>
                <w:rStyle w:val="Hyperlink"/>
                <w:noProof/>
              </w:rPr>
              <w:t>2.1.1 General Description</w:t>
            </w:r>
            <w:r>
              <w:rPr>
                <w:noProof/>
                <w:webHidden/>
              </w:rPr>
              <w:tab/>
            </w:r>
            <w:r>
              <w:rPr>
                <w:noProof/>
                <w:webHidden/>
              </w:rPr>
              <w:fldChar w:fldCharType="begin"/>
            </w:r>
            <w:r>
              <w:rPr>
                <w:noProof/>
                <w:webHidden/>
              </w:rPr>
              <w:instrText xml:space="preserve"> PAGEREF _Toc40010651 \h </w:instrText>
            </w:r>
            <w:r>
              <w:rPr>
                <w:noProof/>
                <w:webHidden/>
              </w:rPr>
            </w:r>
            <w:r>
              <w:rPr>
                <w:noProof/>
                <w:webHidden/>
              </w:rPr>
              <w:fldChar w:fldCharType="separate"/>
            </w:r>
            <w:r w:rsidR="00604718">
              <w:rPr>
                <w:noProof/>
                <w:webHidden/>
              </w:rPr>
              <w:t>13</w:t>
            </w:r>
            <w:r>
              <w:rPr>
                <w:noProof/>
                <w:webHidden/>
              </w:rPr>
              <w:fldChar w:fldCharType="end"/>
            </w:r>
          </w:hyperlink>
        </w:p>
        <w:p w14:paraId="3AFB63B6" w14:textId="0C907D3C" w:rsidR="004A33CC" w:rsidRDefault="004A33CC">
          <w:pPr>
            <w:pStyle w:val="TOC3"/>
            <w:tabs>
              <w:tab w:val="right" w:leader="dot" w:pos="8296"/>
            </w:tabs>
            <w:rPr>
              <w:rFonts w:eastAsiaTheme="minorEastAsia"/>
              <w:noProof/>
              <w:color w:val="auto"/>
              <w:lang w:eastAsia="zh-CN"/>
            </w:rPr>
          </w:pPr>
          <w:hyperlink w:anchor="_Toc40010652" w:history="1">
            <w:r w:rsidRPr="00E914F2">
              <w:rPr>
                <w:rStyle w:val="Hyperlink"/>
                <w:noProof/>
              </w:rPr>
              <w:t>2.1.2 System Objectives</w:t>
            </w:r>
            <w:r>
              <w:rPr>
                <w:noProof/>
                <w:webHidden/>
              </w:rPr>
              <w:tab/>
            </w:r>
            <w:r>
              <w:rPr>
                <w:noProof/>
                <w:webHidden/>
              </w:rPr>
              <w:fldChar w:fldCharType="begin"/>
            </w:r>
            <w:r>
              <w:rPr>
                <w:noProof/>
                <w:webHidden/>
              </w:rPr>
              <w:instrText xml:space="preserve"> PAGEREF _Toc40010652 \h </w:instrText>
            </w:r>
            <w:r>
              <w:rPr>
                <w:noProof/>
                <w:webHidden/>
              </w:rPr>
            </w:r>
            <w:r>
              <w:rPr>
                <w:noProof/>
                <w:webHidden/>
              </w:rPr>
              <w:fldChar w:fldCharType="separate"/>
            </w:r>
            <w:r w:rsidR="00604718">
              <w:rPr>
                <w:noProof/>
                <w:webHidden/>
              </w:rPr>
              <w:t>14</w:t>
            </w:r>
            <w:r>
              <w:rPr>
                <w:noProof/>
                <w:webHidden/>
              </w:rPr>
              <w:fldChar w:fldCharType="end"/>
            </w:r>
          </w:hyperlink>
        </w:p>
        <w:p w14:paraId="592D18E8" w14:textId="77B77890" w:rsidR="004A33CC" w:rsidRDefault="004A33CC">
          <w:pPr>
            <w:pStyle w:val="TOC3"/>
            <w:tabs>
              <w:tab w:val="right" w:leader="dot" w:pos="8296"/>
            </w:tabs>
            <w:rPr>
              <w:rFonts w:eastAsiaTheme="minorEastAsia"/>
              <w:noProof/>
              <w:color w:val="auto"/>
              <w:lang w:eastAsia="zh-CN"/>
            </w:rPr>
          </w:pPr>
          <w:hyperlink w:anchor="_Toc40010653" w:history="1">
            <w:r w:rsidRPr="00E914F2">
              <w:rPr>
                <w:rStyle w:val="Hyperlink"/>
                <w:noProof/>
              </w:rPr>
              <w:t>2.1.3 System Requirements</w:t>
            </w:r>
            <w:r>
              <w:rPr>
                <w:noProof/>
                <w:webHidden/>
              </w:rPr>
              <w:tab/>
            </w:r>
            <w:r>
              <w:rPr>
                <w:noProof/>
                <w:webHidden/>
              </w:rPr>
              <w:fldChar w:fldCharType="begin"/>
            </w:r>
            <w:r>
              <w:rPr>
                <w:noProof/>
                <w:webHidden/>
              </w:rPr>
              <w:instrText xml:space="preserve"> PAGEREF _Toc40010653 \h </w:instrText>
            </w:r>
            <w:r>
              <w:rPr>
                <w:noProof/>
                <w:webHidden/>
              </w:rPr>
            </w:r>
            <w:r>
              <w:rPr>
                <w:noProof/>
                <w:webHidden/>
              </w:rPr>
              <w:fldChar w:fldCharType="separate"/>
            </w:r>
            <w:r w:rsidR="00604718">
              <w:rPr>
                <w:noProof/>
                <w:webHidden/>
              </w:rPr>
              <w:t>14</w:t>
            </w:r>
            <w:r>
              <w:rPr>
                <w:noProof/>
                <w:webHidden/>
              </w:rPr>
              <w:fldChar w:fldCharType="end"/>
            </w:r>
          </w:hyperlink>
        </w:p>
        <w:p w14:paraId="32214EC7" w14:textId="12B81C6E" w:rsidR="004A33CC" w:rsidRDefault="004A33CC">
          <w:pPr>
            <w:pStyle w:val="TOC2"/>
            <w:tabs>
              <w:tab w:val="right" w:leader="dot" w:pos="8296"/>
            </w:tabs>
            <w:rPr>
              <w:rFonts w:eastAsiaTheme="minorEastAsia"/>
              <w:noProof/>
              <w:color w:val="auto"/>
              <w:lang w:eastAsia="zh-CN"/>
            </w:rPr>
          </w:pPr>
          <w:hyperlink w:anchor="_Toc40010654" w:history="1">
            <w:r w:rsidRPr="00E914F2">
              <w:rPr>
                <w:rStyle w:val="Hyperlink"/>
                <w:noProof/>
              </w:rPr>
              <w:t>2.2 Data Flow Diagram</w:t>
            </w:r>
            <w:r>
              <w:rPr>
                <w:noProof/>
                <w:webHidden/>
              </w:rPr>
              <w:tab/>
            </w:r>
            <w:r>
              <w:rPr>
                <w:noProof/>
                <w:webHidden/>
              </w:rPr>
              <w:fldChar w:fldCharType="begin"/>
            </w:r>
            <w:r>
              <w:rPr>
                <w:noProof/>
                <w:webHidden/>
              </w:rPr>
              <w:instrText xml:space="preserve"> PAGEREF _Toc40010654 \h </w:instrText>
            </w:r>
            <w:r>
              <w:rPr>
                <w:noProof/>
                <w:webHidden/>
              </w:rPr>
            </w:r>
            <w:r>
              <w:rPr>
                <w:noProof/>
                <w:webHidden/>
              </w:rPr>
              <w:fldChar w:fldCharType="separate"/>
            </w:r>
            <w:r w:rsidR="00604718">
              <w:rPr>
                <w:noProof/>
                <w:webHidden/>
              </w:rPr>
              <w:t>46</w:t>
            </w:r>
            <w:r>
              <w:rPr>
                <w:noProof/>
                <w:webHidden/>
              </w:rPr>
              <w:fldChar w:fldCharType="end"/>
            </w:r>
          </w:hyperlink>
        </w:p>
        <w:p w14:paraId="42D8019C" w14:textId="4B845986" w:rsidR="004A33CC" w:rsidRDefault="004A33CC">
          <w:pPr>
            <w:pStyle w:val="TOC3"/>
            <w:tabs>
              <w:tab w:val="right" w:leader="dot" w:pos="8296"/>
            </w:tabs>
            <w:rPr>
              <w:rFonts w:eastAsiaTheme="minorEastAsia"/>
              <w:noProof/>
              <w:color w:val="auto"/>
              <w:lang w:eastAsia="zh-CN"/>
            </w:rPr>
          </w:pPr>
          <w:hyperlink w:anchor="_Toc40010655" w:history="1">
            <w:r w:rsidRPr="00E914F2">
              <w:rPr>
                <w:rStyle w:val="Hyperlink"/>
                <w:noProof/>
              </w:rPr>
              <w:t>2.2.1 Context Diagram</w:t>
            </w:r>
            <w:r>
              <w:rPr>
                <w:noProof/>
                <w:webHidden/>
              </w:rPr>
              <w:tab/>
            </w:r>
            <w:r>
              <w:rPr>
                <w:noProof/>
                <w:webHidden/>
              </w:rPr>
              <w:fldChar w:fldCharType="begin"/>
            </w:r>
            <w:r>
              <w:rPr>
                <w:noProof/>
                <w:webHidden/>
              </w:rPr>
              <w:instrText xml:space="preserve"> PAGEREF _Toc40010655 \h </w:instrText>
            </w:r>
            <w:r>
              <w:rPr>
                <w:noProof/>
                <w:webHidden/>
              </w:rPr>
            </w:r>
            <w:r>
              <w:rPr>
                <w:noProof/>
                <w:webHidden/>
              </w:rPr>
              <w:fldChar w:fldCharType="separate"/>
            </w:r>
            <w:r w:rsidR="00604718">
              <w:rPr>
                <w:noProof/>
                <w:webHidden/>
              </w:rPr>
              <w:t>46</w:t>
            </w:r>
            <w:r>
              <w:rPr>
                <w:noProof/>
                <w:webHidden/>
              </w:rPr>
              <w:fldChar w:fldCharType="end"/>
            </w:r>
          </w:hyperlink>
        </w:p>
        <w:p w14:paraId="73C284ED" w14:textId="436E5B71" w:rsidR="004A33CC" w:rsidRDefault="004A33CC">
          <w:pPr>
            <w:pStyle w:val="TOC3"/>
            <w:tabs>
              <w:tab w:val="right" w:leader="dot" w:pos="8296"/>
            </w:tabs>
            <w:rPr>
              <w:rFonts w:eastAsiaTheme="minorEastAsia"/>
              <w:noProof/>
              <w:color w:val="auto"/>
              <w:lang w:eastAsia="zh-CN"/>
            </w:rPr>
          </w:pPr>
          <w:hyperlink w:anchor="_Toc40010656" w:history="1">
            <w:r w:rsidRPr="00E914F2">
              <w:rPr>
                <w:rStyle w:val="Hyperlink"/>
                <w:noProof/>
              </w:rPr>
              <w:t>2.2.2 Level 0 DFD (Overview Diagram)</w:t>
            </w:r>
            <w:r>
              <w:rPr>
                <w:noProof/>
                <w:webHidden/>
              </w:rPr>
              <w:tab/>
            </w:r>
            <w:r>
              <w:rPr>
                <w:noProof/>
                <w:webHidden/>
              </w:rPr>
              <w:fldChar w:fldCharType="begin"/>
            </w:r>
            <w:r>
              <w:rPr>
                <w:noProof/>
                <w:webHidden/>
              </w:rPr>
              <w:instrText xml:space="preserve"> PAGEREF _Toc40010656 \h </w:instrText>
            </w:r>
            <w:r>
              <w:rPr>
                <w:noProof/>
                <w:webHidden/>
              </w:rPr>
            </w:r>
            <w:r>
              <w:rPr>
                <w:noProof/>
                <w:webHidden/>
              </w:rPr>
              <w:fldChar w:fldCharType="separate"/>
            </w:r>
            <w:r w:rsidR="00604718">
              <w:rPr>
                <w:noProof/>
                <w:webHidden/>
              </w:rPr>
              <w:t>47</w:t>
            </w:r>
            <w:r>
              <w:rPr>
                <w:noProof/>
                <w:webHidden/>
              </w:rPr>
              <w:fldChar w:fldCharType="end"/>
            </w:r>
          </w:hyperlink>
        </w:p>
        <w:p w14:paraId="08726E57" w14:textId="31233063" w:rsidR="004A33CC" w:rsidRDefault="004A33CC">
          <w:pPr>
            <w:pStyle w:val="TOC2"/>
            <w:tabs>
              <w:tab w:val="right" w:leader="dot" w:pos="8296"/>
            </w:tabs>
            <w:rPr>
              <w:rFonts w:eastAsiaTheme="minorEastAsia"/>
              <w:noProof/>
              <w:color w:val="auto"/>
              <w:lang w:eastAsia="zh-CN"/>
            </w:rPr>
          </w:pPr>
          <w:hyperlink w:anchor="_Toc40010657" w:history="1">
            <w:r w:rsidRPr="00E914F2">
              <w:rPr>
                <w:rStyle w:val="Hyperlink"/>
                <w:noProof/>
              </w:rPr>
              <w:t>2.3 Chapter 2 Conclusion</w:t>
            </w:r>
            <w:r>
              <w:rPr>
                <w:noProof/>
                <w:webHidden/>
              </w:rPr>
              <w:tab/>
            </w:r>
            <w:r>
              <w:rPr>
                <w:noProof/>
                <w:webHidden/>
              </w:rPr>
              <w:fldChar w:fldCharType="begin"/>
            </w:r>
            <w:r>
              <w:rPr>
                <w:noProof/>
                <w:webHidden/>
              </w:rPr>
              <w:instrText xml:space="preserve"> PAGEREF _Toc40010657 \h </w:instrText>
            </w:r>
            <w:r>
              <w:rPr>
                <w:noProof/>
                <w:webHidden/>
              </w:rPr>
            </w:r>
            <w:r>
              <w:rPr>
                <w:noProof/>
                <w:webHidden/>
              </w:rPr>
              <w:fldChar w:fldCharType="separate"/>
            </w:r>
            <w:r w:rsidR="00604718">
              <w:rPr>
                <w:noProof/>
                <w:webHidden/>
              </w:rPr>
              <w:t>48</w:t>
            </w:r>
            <w:r>
              <w:rPr>
                <w:noProof/>
                <w:webHidden/>
              </w:rPr>
              <w:fldChar w:fldCharType="end"/>
            </w:r>
          </w:hyperlink>
        </w:p>
        <w:p w14:paraId="28FFA4FF" w14:textId="6FBDAE13" w:rsidR="004A33CC" w:rsidRDefault="004A33CC">
          <w:pPr>
            <w:pStyle w:val="TOC1"/>
            <w:tabs>
              <w:tab w:val="right" w:leader="dot" w:pos="8296"/>
            </w:tabs>
            <w:rPr>
              <w:rFonts w:eastAsiaTheme="minorEastAsia"/>
              <w:noProof/>
              <w:color w:val="auto"/>
              <w:lang w:eastAsia="zh-CN"/>
            </w:rPr>
          </w:pPr>
          <w:hyperlink w:anchor="_Toc40010658" w:history="1">
            <w:r w:rsidRPr="00E914F2">
              <w:rPr>
                <w:rStyle w:val="Hyperlink"/>
                <w:noProof/>
              </w:rPr>
              <w:t>3.0 System Design</w:t>
            </w:r>
            <w:r>
              <w:rPr>
                <w:noProof/>
                <w:webHidden/>
              </w:rPr>
              <w:tab/>
            </w:r>
            <w:r>
              <w:rPr>
                <w:noProof/>
                <w:webHidden/>
              </w:rPr>
              <w:fldChar w:fldCharType="begin"/>
            </w:r>
            <w:r>
              <w:rPr>
                <w:noProof/>
                <w:webHidden/>
              </w:rPr>
              <w:instrText xml:space="preserve"> PAGEREF _Toc40010658 \h </w:instrText>
            </w:r>
            <w:r>
              <w:rPr>
                <w:noProof/>
                <w:webHidden/>
              </w:rPr>
            </w:r>
            <w:r>
              <w:rPr>
                <w:noProof/>
                <w:webHidden/>
              </w:rPr>
              <w:fldChar w:fldCharType="separate"/>
            </w:r>
            <w:r w:rsidR="00604718">
              <w:rPr>
                <w:noProof/>
                <w:webHidden/>
              </w:rPr>
              <w:t>49</w:t>
            </w:r>
            <w:r>
              <w:rPr>
                <w:noProof/>
                <w:webHidden/>
              </w:rPr>
              <w:fldChar w:fldCharType="end"/>
            </w:r>
          </w:hyperlink>
        </w:p>
        <w:p w14:paraId="7269969C" w14:textId="5E69F337" w:rsidR="004A33CC" w:rsidRDefault="004A33CC">
          <w:pPr>
            <w:pStyle w:val="TOC2"/>
            <w:tabs>
              <w:tab w:val="right" w:leader="dot" w:pos="8296"/>
            </w:tabs>
            <w:rPr>
              <w:rFonts w:eastAsiaTheme="minorEastAsia"/>
              <w:noProof/>
              <w:color w:val="auto"/>
              <w:lang w:eastAsia="zh-CN"/>
            </w:rPr>
          </w:pPr>
          <w:hyperlink w:anchor="_Toc40010659" w:history="1">
            <w:r w:rsidRPr="00E914F2">
              <w:rPr>
                <w:rStyle w:val="Hyperlink"/>
                <w:noProof/>
              </w:rPr>
              <w:t>3.1 External Interface requirements</w:t>
            </w:r>
            <w:r>
              <w:rPr>
                <w:noProof/>
                <w:webHidden/>
              </w:rPr>
              <w:tab/>
            </w:r>
            <w:r>
              <w:rPr>
                <w:noProof/>
                <w:webHidden/>
              </w:rPr>
              <w:fldChar w:fldCharType="begin"/>
            </w:r>
            <w:r>
              <w:rPr>
                <w:noProof/>
                <w:webHidden/>
              </w:rPr>
              <w:instrText xml:space="preserve"> PAGEREF _Toc40010659 \h </w:instrText>
            </w:r>
            <w:r>
              <w:rPr>
                <w:noProof/>
                <w:webHidden/>
              </w:rPr>
            </w:r>
            <w:r>
              <w:rPr>
                <w:noProof/>
                <w:webHidden/>
              </w:rPr>
              <w:fldChar w:fldCharType="separate"/>
            </w:r>
            <w:r w:rsidR="00604718">
              <w:rPr>
                <w:noProof/>
                <w:webHidden/>
              </w:rPr>
              <w:t>49</w:t>
            </w:r>
            <w:r>
              <w:rPr>
                <w:noProof/>
                <w:webHidden/>
              </w:rPr>
              <w:fldChar w:fldCharType="end"/>
            </w:r>
          </w:hyperlink>
        </w:p>
        <w:p w14:paraId="57C3E5EB" w14:textId="399A12AD" w:rsidR="004A33CC" w:rsidRDefault="004A33CC">
          <w:pPr>
            <w:pStyle w:val="TOC3"/>
            <w:tabs>
              <w:tab w:val="right" w:leader="dot" w:pos="8296"/>
            </w:tabs>
            <w:rPr>
              <w:rFonts w:eastAsiaTheme="minorEastAsia"/>
              <w:noProof/>
              <w:color w:val="auto"/>
              <w:lang w:eastAsia="zh-CN"/>
            </w:rPr>
          </w:pPr>
          <w:hyperlink w:anchor="_Toc40010660" w:history="1">
            <w:r w:rsidRPr="00E914F2">
              <w:rPr>
                <w:rStyle w:val="Hyperlink"/>
                <w:noProof/>
              </w:rPr>
              <w:t>3.1.1 User Interfaces</w:t>
            </w:r>
            <w:r>
              <w:rPr>
                <w:noProof/>
                <w:webHidden/>
              </w:rPr>
              <w:tab/>
            </w:r>
            <w:r>
              <w:rPr>
                <w:noProof/>
                <w:webHidden/>
              </w:rPr>
              <w:fldChar w:fldCharType="begin"/>
            </w:r>
            <w:r>
              <w:rPr>
                <w:noProof/>
                <w:webHidden/>
              </w:rPr>
              <w:instrText xml:space="preserve"> PAGEREF _Toc40010660 \h </w:instrText>
            </w:r>
            <w:r>
              <w:rPr>
                <w:noProof/>
                <w:webHidden/>
              </w:rPr>
            </w:r>
            <w:r>
              <w:rPr>
                <w:noProof/>
                <w:webHidden/>
              </w:rPr>
              <w:fldChar w:fldCharType="separate"/>
            </w:r>
            <w:r w:rsidR="00604718">
              <w:rPr>
                <w:noProof/>
                <w:webHidden/>
              </w:rPr>
              <w:t>49</w:t>
            </w:r>
            <w:r>
              <w:rPr>
                <w:noProof/>
                <w:webHidden/>
              </w:rPr>
              <w:fldChar w:fldCharType="end"/>
            </w:r>
          </w:hyperlink>
        </w:p>
        <w:p w14:paraId="11583CF8" w14:textId="224A9172" w:rsidR="004A33CC" w:rsidRDefault="004A33CC">
          <w:pPr>
            <w:pStyle w:val="TOC3"/>
            <w:tabs>
              <w:tab w:val="right" w:leader="dot" w:pos="8296"/>
            </w:tabs>
            <w:rPr>
              <w:rFonts w:eastAsiaTheme="minorEastAsia"/>
              <w:noProof/>
              <w:color w:val="auto"/>
              <w:lang w:eastAsia="zh-CN"/>
            </w:rPr>
          </w:pPr>
          <w:hyperlink w:anchor="_Toc40010661" w:history="1">
            <w:r w:rsidRPr="00E914F2">
              <w:rPr>
                <w:rStyle w:val="Hyperlink"/>
                <w:noProof/>
              </w:rPr>
              <w:t>3.1.2 Hardware Interfaces</w:t>
            </w:r>
            <w:r>
              <w:rPr>
                <w:noProof/>
                <w:webHidden/>
              </w:rPr>
              <w:tab/>
            </w:r>
            <w:r>
              <w:rPr>
                <w:noProof/>
                <w:webHidden/>
              </w:rPr>
              <w:fldChar w:fldCharType="begin"/>
            </w:r>
            <w:r>
              <w:rPr>
                <w:noProof/>
                <w:webHidden/>
              </w:rPr>
              <w:instrText xml:space="preserve"> PAGEREF _Toc40010661 \h </w:instrText>
            </w:r>
            <w:r>
              <w:rPr>
                <w:noProof/>
                <w:webHidden/>
              </w:rPr>
            </w:r>
            <w:r>
              <w:rPr>
                <w:noProof/>
                <w:webHidden/>
              </w:rPr>
              <w:fldChar w:fldCharType="separate"/>
            </w:r>
            <w:r w:rsidR="00604718">
              <w:rPr>
                <w:noProof/>
                <w:webHidden/>
              </w:rPr>
              <w:t>55</w:t>
            </w:r>
            <w:r>
              <w:rPr>
                <w:noProof/>
                <w:webHidden/>
              </w:rPr>
              <w:fldChar w:fldCharType="end"/>
            </w:r>
          </w:hyperlink>
        </w:p>
        <w:p w14:paraId="0127AC59" w14:textId="0C827863" w:rsidR="004A33CC" w:rsidRDefault="004A33CC">
          <w:pPr>
            <w:pStyle w:val="TOC3"/>
            <w:tabs>
              <w:tab w:val="right" w:leader="dot" w:pos="8296"/>
            </w:tabs>
            <w:rPr>
              <w:rFonts w:eastAsiaTheme="minorEastAsia"/>
              <w:noProof/>
              <w:color w:val="auto"/>
              <w:lang w:eastAsia="zh-CN"/>
            </w:rPr>
          </w:pPr>
          <w:hyperlink w:anchor="_Toc40010662" w:history="1">
            <w:r w:rsidRPr="00E914F2">
              <w:rPr>
                <w:rStyle w:val="Hyperlink"/>
                <w:noProof/>
              </w:rPr>
              <w:t>3.1.3 Software Interfaces</w:t>
            </w:r>
            <w:r>
              <w:rPr>
                <w:noProof/>
                <w:webHidden/>
              </w:rPr>
              <w:tab/>
            </w:r>
            <w:r>
              <w:rPr>
                <w:noProof/>
                <w:webHidden/>
              </w:rPr>
              <w:fldChar w:fldCharType="begin"/>
            </w:r>
            <w:r>
              <w:rPr>
                <w:noProof/>
                <w:webHidden/>
              </w:rPr>
              <w:instrText xml:space="preserve"> PAGEREF _Toc40010662 \h </w:instrText>
            </w:r>
            <w:r>
              <w:rPr>
                <w:noProof/>
                <w:webHidden/>
              </w:rPr>
            </w:r>
            <w:r>
              <w:rPr>
                <w:noProof/>
                <w:webHidden/>
              </w:rPr>
              <w:fldChar w:fldCharType="separate"/>
            </w:r>
            <w:r w:rsidR="00604718">
              <w:rPr>
                <w:noProof/>
                <w:webHidden/>
              </w:rPr>
              <w:t>55</w:t>
            </w:r>
            <w:r>
              <w:rPr>
                <w:noProof/>
                <w:webHidden/>
              </w:rPr>
              <w:fldChar w:fldCharType="end"/>
            </w:r>
          </w:hyperlink>
        </w:p>
        <w:p w14:paraId="6A0B72EC" w14:textId="3865933F" w:rsidR="004A33CC" w:rsidRDefault="004A33CC">
          <w:pPr>
            <w:pStyle w:val="TOC2"/>
            <w:tabs>
              <w:tab w:val="right" w:leader="dot" w:pos="8296"/>
            </w:tabs>
            <w:rPr>
              <w:rFonts w:eastAsiaTheme="minorEastAsia"/>
              <w:noProof/>
              <w:color w:val="auto"/>
              <w:lang w:eastAsia="zh-CN"/>
            </w:rPr>
          </w:pPr>
          <w:hyperlink w:anchor="_Toc40010663" w:history="1">
            <w:r w:rsidRPr="00E914F2">
              <w:rPr>
                <w:rStyle w:val="Hyperlink"/>
                <w:noProof/>
              </w:rPr>
              <w:t>3.2 Entity Relationship Diagram (ERD)</w:t>
            </w:r>
            <w:r>
              <w:rPr>
                <w:noProof/>
                <w:webHidden/>
              </w:rPr>
              <w:tab/>
            </w:r>
            <w:r>
              <w:rPr>
                <w:noProof/>
                <w:webHidden/>
              </w:rPr>
              <w:fldChar w:fldCharType="begin"/>
            </w:r>
            <w:r>
              <w:rPr>
                <w:noProof/>
                <w:webHidden/>
              </w:rPr>
              <w:instrText xml:space="preserve"> PAGEREF _Toc40010663 \h </w:instrText>
            </w:r>
            <w:r>
              <w:rPr>
                <w:noProof/>
                <w:webHidden/>
              </w:rPr>
            </w:r>
            <w:r>
              <w:rPr>
                <w:noProof/>
                <w:webHidden/>
              </w:rPr>
              <w:fldChar w:fldCharType="separate"/>
            </w:r>
            <w:r w:rsidR="00604718">
              <w:rPr>
                <w:noProof/>
                <w:webHidden/>
              </w:rPr>
              <w:t>56</w:t>
            </w:r>
            <w:r>
              <w:rPr>
                <w:noProof/>
                <w:webHidden/>
              </w:rPr>
              <w:fldChar w:fldCharType="end"/>
            </w:r>
          </w:hyperlink>
        </w:p>
        <w:p w14:paraId="5444C876" w14:textId="352B8B3B" w:rsidR="004A33CC" w:rsidRDefault="004A33CC">
          <w:pPr>
            <w:pStyle w:val="TOC2"/>
            <w:tabs>
              <w:tab w:val="right" w:leader="dot" w:pos="8296"/>
            </w:tabs>
            <w:rPr>
              <w:rFonts w:eastAsiaTheme="minorEastAsia"/>
              <w:noProof/>
              <w:color w:val="auto"/>
              <w:lang w:eastAsia="zh-CN"/>
            </w:rPr>
          </w:pPr>
          <w:hyperlink w:anchor="_Toc40010664" w:history="1">
            <w:r w:rsidRPr="00E914F2">
              <w:rPr>
                <w:rStyle w:val="Hyperlink"/>
                <w:noProof/>
              </w:rPr>
              <w:t>3.3 Data Dictionary</w:t>
            </w:r>
            <w:r>
              <w:rPr>
                <w:noProof/>
                <w:webHidden/>
              </w:rPr>
              <w:tab/>
            </w:r>
            <w:r>
              <w:rPr>
                <w:noProof/>
                <w:webHidden/>
              </w:rPr>
              <w:fldChar w:fldCharType="begin"/>
            </w:r>
            <w:r>
              <w:rPr>
                <w:noProof/>
                <w:webHidden/>
              </w:rPr>
              <w:instrText xml:space="preserve"> PAGEREF _Toc40010664 \h </w:instrText>
            </w:r>
            <w:r>
              <w:rPr>
                <w:noProof/>
                <w:webHidden/>
              </w:rPr>
            </w:r>
            <w:r>
              <w:rPr>
                <w:noProof/>
                <w:webHidden/>
              </w:rPr>
              <w:fldChar w:fldCharType="separate"/>
            </w:r>
            <w:r w:rsidR="00604718">
              <w:rPr>
                <w:noProof/>
                <w:webHidden/>
              </w:rPr>
              <w:t>56</w:t>
            </w:r>
            <w:r>
              <w:rPr>
                <w:noProof/>
                <w:webHidden/>
              </w:rPr>
              <w:fldChar w:fldCharType="end"/>
            </w:r>
          </w:hyperlink>
        </w:p>
        <w:p w14:paraId="6DCB3E6A" w14:textId="4530120A" w:rsidR="004A33CC" w:rsidRDefault="004A33CC">
          <w:pPr>
            <w:pStyle w:val="TOC1"/>
            <w:tabs>
              <w:tab w:val="right" w:leader="dot" w:pos="8296"/>
            </w:tabs>
            <w:rPr>
              <w:rFonts w:eastAsiaTheme="minorEastAsia"/>
              <w:noProof/>
              <w:color w:val="auto"/>
              <w:lang w:eastAsia="zh-CN"/>
            </w:rPr>
          </w:pPr>
          <w:hyperlink w:anchor="_Toc40010665" w:history="1">
            <w:r w:rsidRPr="00E914F2">
              <w:rPr>
                <w:rStyle w:val="Hyperlink"/>
                <w:noProof/>
              </w:rPr>
              <w:t>4.0 Programming</w:t>
            </w:r>
            <w:r>
              <w:rPr>
                <w:noProof/>
                <w:webHidden/>
              </w:rPr>
              <w:tab/>
            </w:r>
            <w:r>
              <w:rPr>
                <w:noProof/>
                <w:webHidden/>
              </w:rPr>
              <w:fldChar w:fldCharType="begin"/>
            </w:r>
            <w:r>
              <w:rPr>
                <w:noProof/>
                <w:webHidden/>
              </w:rPr>
              <w:instrText xml:space="preserve"> PAGEREF _Toc40010665 \h </w:instrText>
            </w:r>
            <w:r>
              <w:rPr>
                <w:noProof/>
                <w:webHidden/>
              </w:rPr>
            </w:r>
            <w:r>
              <w:rPr>
                <w:noProof/>
                <w:webHidden/>
              </w:rPr>
              <w:fldChar w:fldCharType="separate"/>
            </w:r>
            <w:r w:rsidR="00604718">
              <w:rPr>
                <w:noProof/>
                <w:webHidden/>
              </w:rPr>
              <w:t>62</w:t>
            </w:r>
            <w:r>
              <w:rPr>
                <w:noProof/>
                <w:webHidden/>
              </w:rPr>
              <w:fldChar w:fldCharType="end"/>
            </w:r>
          </w:hyperlink>
        </w:p>
        <w:p w14:paraId="292669C3" w14:textId="4F5F8172" w:rsidR="004A33CC" w:rsidRDefault="004A33CC">
          <w:pPr>
            <w:pStyle w:val="TOC2"/>
            <w:tabs>
              <w:tab w:val="right" w:leader="dot" w:pos="8296"/>
            </w:tabs>
            <w:rPr>
              <w:rFonts w:eastAsiaTheme="minorEastAsia"/>
              <w:noProof/>
              <w:color w:val="auto"/>
              <w:lang w:eastAsia="zh-CN"/>
            </w:rPr>
          </w:pPr>
          <w:hyperlink w:anchor="_Toc40010666" w:history="1">
            <w:r w:rsidRPr="00E914F2">
              <w:rPr>
                <w:rStyle w:val="Hyperlink"/>
                <w:noProof/>
              </w:rPr>
              <w:t>4.1 Coding</w:t>
            </w:r>
            <w:r>
              <w:rPr>
                <w:noProof/>
                <w:webHidden/>
              </w:rPr>
              <w:tab/>
            </w:r>
            <w:r>
              <w:rPr>
                <w:noProof/>
                <w:webHidden/>
              </w:rPr>
              <w:fldChar w:fldCharType="begin"/>
            </w:r>
            <w:r>
              <w:rPr>
                <w:noProof/>
                <w:webHidden/>
              </w:rPr>
              <w:instrText xml:space="preserve"> PAGEREF _Toc40010666 \h </w:instrText>
            </w:r>
            <w:r>
              <w:rPr>
                <w:noProof/>
                <w:webHidden/>
              </w:rPr>
            </w:r>
            <w:r>
              <w:rPr>
                <w:noProof/>
                <w:webHidden/>
              </w:rPr>
              <w:fldChar w:fldCharType="separate"/>
            </w:r>
            <w:r w:rsidR="00604718">
              <w:rPr>
                <w:noProof/>
                <w:webHidden/>
              </w:rPr>
              <w:t>62</w:t>
            </w:r>
            <w:r>
              <w:rPr>
                <w:noProof/>
                <w:webHidden/>
              </w:rPr>
              <w:fldChar w:fldCharType="end"/>
            </w:r>
          </w:hyperlink>
        </w:p>
        <w:p w14:paraId="41B41E0E" w14:textId="7BBD735B" w:rsidR="004A33CC" w:rsidRDefault="004A33CC">
          <w:pPr>
            <w:pStyle w:val="TOC3"/>
            <w:tabs>
              <w:tab w:val="right" w:leader="dot" w:pos="8296"/>
            </w:tabs>
            <w:rPr>
              <w:rFonts w:eastAsiaTheme="minorEastAsia"/>
              <w:noProof/>
              <w:color w:val="auto"/>
              <w:lang w:eastAsia="zh-CN"/>
            </w:rPr>
          </w:pPr>
          <w:hyperlink w:anchor="_Toc40010667" w:history="1">
            <w:r w:rsidRPr="00E914F2">
              <w:rPr>
                <w:rStyle w:val="Hyperlink"/>
                <w:noProof/>
              </w:rPr>
              <w:t>4.1.1 Database Connection</w:t>
            </w:r>
            <w:r>
              <w:rPr>
                <w:noProof/>
                <w:webHidden/>
              </w:rPr>
              <w:tab/>
            </w:r>
            <w:r>
              <w:rPr>
                <w:noProof/>
                <w:webHidden/>
              </w:rPr>
              <w:fldChar w:fldCharType="begin"/>
            </w:r>
            <w:r>
              <w:rPr>
                <w:noProof/>
                <w:webHidden/>
              </w:rPr>
              <w:instrText xml:space="preserve"> PAGEREF _Toc40010667 \h </w:instrText>
            </w:r>
            <w:r>
              <w:rPr>
                <w:noProof/>
                <w:webHidden/>
              </w:rPr>
            </w:r>
            <w:r>
              <w:rPr>
                <w:noProof/>
                <w:webHidden/>
              </w:rPr>
              <w:fldChar w:fldCharType="separate"/>
            </w:r>
            <w:r w:rsidR="00604718">
              <w:rPr>
                <w:noProof/>
                <w:webHidden/>
              </w:rPr>
              <w:t>62</w:t>
            </w:r>
            <w:r>
              <w:rPr>
                <w:noProof/>
                <w:webHidden/>
              </w:rPr>
              <w:fldChar w:fldCharType="end"/>
            </w:r>
          </w:hyperlink>
        </w:p>
        <w:p w14:paraId="35F1CC1D" w14:textId="3B45F688" w:rsidR="004A33CC" w:rsidRDefault="004A33CC">
          <w:pPr>
            <w:pStyle w:val="TOC3"/>
            <w:tabs>
              <w:tab w:val="right" w:leader="dot" w:pos="8296"/>
            </w:tabs>
            <w:rPr>
              <w:rFonts w:eastAsiaTheme="minorEastAsia"/>
              <w:noProof/>
              <w:color w:val="auto"/>
              <w:lang w:eastAsia="zh-CN"/>
            </w:rPr>
          </w:pPr>
          <w:hyperlink w:anchor="_Toc40010668" w:history="1">
            <w:r w:rsidRPr="00E914F2">
              <w:rPr>
                <w:rStyle w:val="Hyperlink"/>
                <w:noProof/>
              </w:rPr>
              <w:t>4.1.2 SQL execution function</w:t>
            </w:r>
            <w:r>
              <w:rPr>
                <w:noProof/>
                <w:webHidden/>
              </w:rPr>
              <w:tab/>
            </w:r>
            <w:r>
              <w:rPr>
                <w:noProof/>
                <w:webHidden/>
              </w:rPr>
              <w:fldChar w:fldCharType="begin"/>
            </w:r>
            <w:r>
              <w:rPr>
                <w:noProof/>
                <w:webHidden/>
              </w:rPr>
              <w:instrText xml:space="preserve"> PAGEREF _Toc40010668 \h </w:instrText>
            </w:r>
            <w:r>
              <w:rPr>
                <w:noProof/>
                <w:webHidden/>
              </w:rPr>
            </w:r>
            <w:r>
              <w:rPr>
                <w:noProof/>
                <w:webHidden/>
              </w:rPr>
              <w:fldChar w:fldCharType="separate"/>
            </w:r>
            <w:r w:rsidR="00604718">
              <w:rPr>
                <w:noProof/>
                <w:webHidden/>
              </w:rPr>
              <w:t>62</w:t>
            </w:r>
            <w:r>
              <w:rPr>
                <w:noProof/>
                <w:webHidden/>
              </w:rPr>
              <w:fldChar w:fldCharType="end"/>
            </w:r>
          </w:hyperlink>
        </w:p>
        <w:p w14:paraId="183043E3" w14:textId="1F8AF6A8" w:rsidR="004A33CC" w:rsidRDefault="004A33CC">
          <w:pPr>
            <w:pStyle w:val="TOC3"/>
            <w:tabs>
              <w:tab w:val="right" w:leader="dot" w:pos="8296"/>
            </w:tabs>
            <w:rPr>
              <w:rFonts w:eastAsiaTheme="minorEastAsia"/>
              <w:noProof/>
              <w:color w:val="auto"/>
              <w:lang w:eastAsia="zh-CN"/>
            </w:rPr>
          </w:pPr>
          <w:hyperlink w:anchor="_Toc40010669" w:history="1">
            <w:r w:rsidRPr="00E914F2">
              <w:rPr>
                <w:rStyle w:val="Hyperlink"/>
                <w:noProof/>
              </w:rPr>
              <w:t>4.1.3 Table generation using ajax</w:t>
            </w:r>
            <w:r>
              <w:rPr>
                <w:noProof/>
                <w:webHidden/>
              </w:rPr>
              <w:tab/>
            </w:r>
            <w:r>
              <w:rPr>
                <w:noProof/>
                <w:webHidden/>
              </w:rPr>
              <w:fldChar w:fldCharType="begin"/>
            </w:r>
            <w:r>
              <w:rPr>
                <w:noProof/>
                <w:webHidden/>
              </w:rPr>
              <w:instrText xml:space="preserve"> PAGEREF _Toc40010669 \h </w:instrText>
            </w:r>
            <w:r>
              <w:rPr>
                <w:noProof/>
                <w:webHidden/>
              </w:rPr>
            </w:r>
            <w:r>
              <w:rPr>
                <w:noProof/>
                <w:webHidden/>
              </w:rPr>
              <w:fldChar w:fldCharType="separate"/>
            </w:r>
            <w:r w:rsidR="00604718">
              <w:rPr>
                <w:noProof/>
                <w:webHidden/>
              </w:rPr>
              <w:t>63</w:t>
            </w:r>
            <w:r>
              <w:rPr>
                <w:noProof/>
                <w:webHidden/>
              </w:rPr>
              <w:fldChar w:fldCharType="end"/>
            </w:r>
          </w:hyperlink>
        </w:p>
        <w:p w14:paraId="0EA91CA8" w14:textId="7E37A33F" w:rsidR="004A33CC" w:rsidRDefault="004A33CC">
          <w:pPr>
            <w:pStyle w:val="TOC3"/>
            <w:tabs>
              <w:tab w:val="right" w:leader="dot" w:pos="8296"/>
            </w:tabs>
            <w:rPr>
              <w:rFonts w:eastAsiaTheme="minorEastAsia"/>
              <w:noProof/>
              <w:color w:val="auto"/>
              <w:lang w:eastAsia="zh-CN"/>
            </w:rPr>
          </w:pPr>
          <w:hyperlink w:anchor="_Toc40010670" w:history="1">
            <w:r w:rsidRPr="00E914F2">
              <w:rPr>
                <w:rStyle w:val="Hyperlink"/>
                <w:noProof/>
              </w:rPr>
              <w:t>4.1.4 Execute a SQL command</w:t>
            </w:r>
            <w:r>
              <w:rPr>
                <w:noProof/>
                <w:webHidden/>
              </w:rPr>
              <w:tab/>
            </w:r>
            <w:r>
              <w:rPr>
                <w:noProof/>
                <w:webHidden/>
              </w:rPr>
              <w:fldChar w:fldCharType="begin"/>
            </w:r>
            <w:r>
              <w:rPr>
                <w:noProof/>
                <w:webHidden/>
              </w:rPr>
              <w:instrText xml:space="preserve"> PAGEREF _Toc40010670 \h </w:instrText>
            </w:r>
            <w:r>
              <w:rPr>
                <w:noProof/>
                <w:webHidden/>
              </w:rPr>
            </w:r>
            <w:r>
              <w:rPr>
                <w:noProof/>
                <w:webHidden/>
              </w:rPr>
              <w:fldChar w:fldCharType="separate"/>
            </w:r>
            <w:r w:rsidR="00604718">
              <w:rPr>
                <w:noProof/>
                <w:webHidden/>
              </w:rPr>
              <w:t>63</w:t>
            </w:r>
            <w:r>
              <w:rPr>
                <w:noProof/>
                <w:webHidden/>
              </w:rPr>
              <w:fldChar w:fldCharType="end"/>
            </w:r>
          </w:hyperlink>
        </w:p>
        <w:p w14:paraId="08BD0D8F" w14:textId="10F4ECD4" w:rsidR="004A33CC" w:rsidRDefault="004A33CC">
          <w:pPr>
            <w:pStyle w:val="TOC3"/>
            <w:tabs>
              <w:tab w:val="right" w:leader="dot" w:pos="8296"/>
            </w:tabs>
            <w:rPr>
              <w:rFonts w:eastAsiaTheme="minorEastAsia"/>
              <w:noProof/>
              <w:color w:val="auto"/>
              <w:lang w:eastAsia="zh-CN"/>
            </w:rPr>
          </w:pPr>
          <w:hyperlink w:anchor="_Toc40010671" w:history="1">
            <w:r w:rsidRPr="00E914F2">
              <w:rPr>
                <w:rStyle w:val="Hyperlink"/>
                <w:noProof/>
              </w:rPr>
              <w:t>4.1.5 POST request handling</w:t>
            </w:r>
            <w:r>
              <w:rPr>
                <w:noProof/>
                <w:webHidden/>
              </w:rPr>
              <w:tab/>
            </w:r>
            <w:r>
              <w:rPr>
                <w:noProof/>
                <w:webHidden/>
              </w:rPr>
              <w:fldChar w:fldCharType="begin"/>
            </w:r>
            <w:r>
              <w:rPr>
                <w:noProof/>
                <w:webHidden/>
              </w:rPr>
              <w:instrText xml:space="preserve"> PAGEREF _Toc40010671 \h </w:instrText>
            </w:r>
            <w:r>
              <w:rPr>
                <w:noProof/>
                <w:webHidden/>
              </w:rPr>
            </w:r>
            <w:r>
              <w:rPr>
                <w:noProof/>
                <w:webHidden/>
              </w:rPr>
              <w:fldChar w:fldCharType="separate"/>
            </w:r>
            <w:r w:rsidR="00604718">
              <w:rPr>
                <w:noProof/>
                <w:webHidden/>
              </w:rPr>
              <w:t>63</w:t>
            </w:r>
            <w:r>
              <w:rPr>
                <w:noProof/>
                <w:webHidden/>
              </w:rPr>
              <w:fldChar w:fldCharType="end"/>
            </w:r>
          </w:hyperlink>
        </w:p>
        <w:p w14:paraId="57BDE716" w14:textId="49FCBED1" w:rsidR="004A33CC" w:rsidRDefault="004A33CC">
          <w:pPr>
            <w:pStyle w:val="TOC3"/>
            <w:tabs>
              <w:tab w:val="right" w:leader="dot" w:pos="8296"/>
            </w:tabs>
            <w:rPr>
              <w:rFonts w:eastAsiaTheme="minorEastAsia"/>
              <w:noProof/>
              <w:color w:val="auto"/>
              <w:lang w:eastAsia="zh-CN"/>
            </w:rPr>
          </w:pPr>
          <w:hyperlink w:anchor="_Toc40010672" w:history="1">
            <w:r w:rsidRPr="00E914F2">
              <w:rPr>
                <w:rStyle w:val="Hyperlink"/>
                <w:noProof/>
              </w:rPr>
              <w:t>4.1.6 GET request handling</w:t>
            </w:r>
            <w:r>
              <w:rPr>
                <w:noProof/>
                <w:webHidden/>
              </w:rPr>
              <w:tab/>
            </w:r>
            <w:r>
              <w:rPr>
                <w:noProof/>
                <w:webHidden/>
              </w:rPr>
              <w:fldChar w:fldCharType="begin"/>
            </w:r>
            <w:r>
              <w:rPr>
                <w:noProof/>
                <w:webHidden/>
              </w:rPr>
              <w:instrText xml:space="preserve"> PAGEREF _Toc40010672 \h </w:instrText>
            </w:r>
            <w:r>
              <w:rPr>
                <w:noProof/>
                <w:webHidden/>
              </w:rPr>
            </w:r>
            <w:r>
              <w:rPr>
                <w:noProof/>
                <w:webHidden/>
              </w:rPr>
              <w:fldChar w:fldCharType="separate"/>
            </w:r>
            <w:r w:rsidR="00604718">
              <w:rPr>
                <w:noProof/>
                <w:webHidden/>
              </w:rPr>
              <w:t>64</w:t>
            </w:r>
            <w:r>
              <w:rPr>
                <w:noProof/>
                <w:webHidden/>
              </w:rPr>
              <w:fldChar w:fldCharType="end"/>
            </w:r>
          </w:hyperlink>
        </w:p>
        <w:p w14:paraId="2B57236A" w14:textId="7AF2D680" w:rsidR="004A33CC" w:rsidRDefault="004A33CC">
          <w:pPr>
            <w:pStyle w:val="TOC3"/>
            <w:tabs>
              <w:tab w:val="right" w:leader="dot" w:pos="8296"/>
            </w:tabs>
            <w:rPr>
              <w:rFonts w:eastAsiaTheme="minorEastAsia"/>
              <w:noProof/>
              <w:color w:val="auto"/>
              <w:lang w:eastAsia="zh-CN"/>
            </w:rPr>
          </w:pPr>
          <w:hyperlink w:anchor="_Toc40010673" w:history="1">
            <w:r w:rsidRPr="00E914F2">
              <w:rPr>
                <w:rStyle w:val="Hyperlink"/>
                <w:noProof/>
              </w:rPr>
              <w:t>4.1.7 Form submission in JS using POST</w:t>
            </w:r>
            <w:r>
              <w:rPr>
                <w:noProof/>
                <w:webHidden/>
              </w:rPr>
              <w:tab/>
            </w:r>
            <w:r>
              <w:rPr>
                <w:noProof/>
                <w:webHidden/>
              </w:rPr>
              <w:fldChar w:fldCharType="begin"/>
            </w:r>
            <w:r>
              <w:rPr>
                <w:noProof/>
                <w:webHidden/>
              </w:rPr>
              <w:instrText xml:space="preserve"> PAGEREF _Toc40010673 \h </w:instrText>
            </w:r>
            <w:r>
              <w:rPr>
                <w:noProof/>
                <w:webHidden/>
              </w:rPr>
            </w:r>
            <w:r>
              <w:rPr>
                <w:noProof/>
                <w:webHidden/>
              </w:rPr>
              <w:fldChar w:fldCharType="separate"/>
            </w:r>
            <w:r w:rsidR="00604718">
              <w:rPr>
                <w:noProof/>
                <w:webHidden/>
              </w:rPr>
              <w:t>65</w:t>
            </w:r>
            <w:r>
              <w:rPr>
                <w:noProof/>
                <w:webHidden/>
              </w:rPr>
              <w:fldChar w:fldCharType="end"/>
            </w:r>
          </w:hyperlink>
        </w:p>
        <w:p w14:paraId="48F66CFA" w14:textId="368E3E60" w:rsidR="004A33CC" w:rsidRDefault="004A33CC">
          <w:pPr>
            <w:pStyle w:val="TOC3"/>
            <w:tabs>
              <w:tab w:val="right" w:leader="dot" w:pos="8296"/>
            </w:tabs>
            <w:rPr>
              <w:rFonts w:eastAsiaTheme="minorEastAsia"/>
              <w:noProof/>
              <w:color w:val="auto"/>
              <w:lang w:eastAsia="zh-CN"/>
            </w:rPr>
          </w:pPr>
          <w:hyperlink w:anchor="_Toc40010674" w:history="1">
            <w:r w:rsidRPr="00E914F2">
              <w:rPr>
                <w:rStyle w:val="Hyperlink"/>
                <w:noProof/>
              </w:rPr>
              <w:t>4.1.8 Search within table</w:t>
            </w:r>
            <w:r>
              <w:rPr>
                <w:noProof/>
                <w:webHidden/>
              </w:rPr>
              <w:tab/>
            </w:r>
            <w:r>
              <w:rPr>
                <w:noProof/>
                <w:webHidden/>
              </w:rPr>
              <w:fldChar w:fldCharType="begin"/>
            </w:r>
            <w:r>
              <w:rPr>
                <w:noProof/>
                <w:webHidden/>
              </w:rPr>
              <w:instrText xml:space="preserve"> PAGEREF _Toc40010674 \h </w:instrText>
            </w:r>
            <w:r>
              <w:rPr>
                <w:noProof/>
                <w:webHidden/>
              </w:rPr>
            </w:r>
            <w:r>
              <w:rPr>
                <w:noProof/>
                <w:webHidden/>
              </w:rPr>
              <w:fldChar w:fldCharType="separate"/>
            </w:r>
            <w:r w:rsidR="00604718">
              <w:rPr>
                <w:noProof/>
                <w:webHidden/>
              </w:rPr>
              <w:t>66</w:t>
            </w:r>
            <w:r>
              <w:rPr>
                <w:noProof/>
                <w:webHidden/>
              </w:rPr>
              <w:fldChar w:fldCharType="end"/>
            </w:r>
          </w:hyperlink>
        </w:p>
        <w:p w14:paraId="30BF99FF" w14:textId="163F4823" w:rsidR="004A33CC" w:rsidRDefault="004A33CC">
          <w:pPr>
            <w:pStyle w:val="TOC3"/>
            <w:tabs>
              <w:tab w:val="right" w:leader="dot" w:pos="8296"/>
            </w:tabs>
            <w:rPr>
              <w:rFonts w:eastAsiaTheme="minorEastAsia"/>
              <w:noProof/>
              <w:color w:val="auto"/>
              <w:lang w:eastAsia="zh-CN"/>
            </w:rPr>
          </w:pPr>
          <w:hyperlink w:anchor="_Toc40010675" w:history="1">
            <w:r w:rsidRPr="00E914F2">
              <w:rPr>
                <w:rStyle w:val="Hyperlink"/>
                <w:noProof/>
              </w:rPr>
              <w:t>4.1.9 Populating a dropdown box or table</w:t>
            </w:r>
            <w:r>
              <w:rPr>
                <w:noProof/>
                <w:webHidden/>
              </w:rPr>
              <w:tab/>
            </w:r>
            <w:r>
              <w:rPr>
                <w:noProof/>
                <w:webHidden/>
              </w:rPr>
              <w:fldChar w:fldCharType="begin"/>
            </w:r>
            <w:r>
              <w:rPr>
                <w:noProof/>
                <w:webHidden/>
              </w:rPr>
              <w:instrText xml:space="preserve"> PAGEREF _Toc40010675 \h </w:instrText>
            </w:r>
            <w:r>
              <w:rPr>
                <w:noProof/>
                <w:webHidden/>
              </w:rPr>
            </w:r>
            <w:r>
              <w:rPr>
                <w:noProof/>
                <w:webHidden/>
              </w:rPr>
              <w:fldChar w:fldCharType="separate"/>
            </w:r>
            <w:r w:rsidR="00604718">
              <w:rPr>
                <w:noProof/>
                <w:webHidden/>
              </w:rPr>
              <w:t>66</w:t>
            </w:r>
            <w:r>
              <w:rPr>
                <w:noProof/>
                <w:webHidden/>
              </w:rPr>
              <w:fldChar w:fldCharType="end"/>
            </w:r>
          </w:hyperlink>
        </w:p>
        <w:p w14:paraId="4183AA0C" w14:textId="0173C5F4" w:rsidR="004A33CC" w:rsidRDefault="004A33CC">
          <w:pPr>
            <w:pStyle w:val="TOC3"/>
            <w:tabs>
              <w:tab w:val="right" w:leader="dot" w:pos="8296"/>
            </w:tabs>
            <w:rPr>
              <w:rFonts w:eastAsiaTheme="minorEastAsia"/>
              <w:noProof/>
              <w:color w:val="auto"/>
              <w:lang w:eastAsia="zh-CN"/>
            </w:rPr>
          </w:pPr>
          <w:hyperlink w:anchor="_Toc40010676" w:history="1">
            <w:r w:rsidRPr="00E914F2">
              <w:rPr>
                <w:rStyle w:val="Hyperlink"/>
                <w:noProof/>
              </w:rPr>
              <w:t>4.1.10 Implementing typeahead for the product quantity field</w:t>
            </w:r>
            <w:r>
              <w:rPr>
                <w:noProof/>
                <w:webHidden/>
              </w:rPr>
              <w:tab/>
            </w:r>
            <w:r>
              <w:rPr>
                <w:noProof/>
                <w:webHidden/>
              </w:rPr>
              <w:fldChar w:fldCharType="begin"/>
            </w:r>
            <w:r>
              <w:rPr>
                <w:noProof/>
                <w:webHidden/>
              </w:rPr>
              <w:instrText xml:space="preserve"> PAGEREF _Toc40010676 \h </w:instrText>
            </w:r>
            <w:r>
              <w:rPr>
                <w:noProof/>
                <w:webHidden/>
              </w:rPr>
            </w:r>
            <w:r>
              <w:rPr>
                <w:noProof/>
                <w:webHidden/>
              </w:rPr>
              <w:fldChar w:fldCharType="separate"/>
            </w:r>
            <w:r w:rsidR="00604718">
              <w:rPr>
                <w:noProof/>
                <w:webHidden/>
              </w:rPr>
              <w:t>66</w:t>
            </w:r>
            <w:r>
              <w:rPr>
                <w:noProof/>
                <w:webHidden/>
              </w:rPr>
              <w:fldChar w:fldCharType="end"/>
            </w:r>
          </w:hyperlink>
        </w:p>
        <w:p w14:paraId="731F631A" w14:textId="619CA622" w:rsidR="004A33CC" w:rsidRDefault="004A33CC">
          <w:pPr>
            <w:pStyle w:val="TOC3"/>
            <w:tabs>
              <w:tab w:val="right" w:leader="dot" w:pos="8296"/>
            </w:tabs>
            <w:rPr>
              <w:rFonts w:eastAsiaTheme="minorEastAsia"/>
              <w:noProof/>
              <w:color w:val="auto"/>
              <w:lang w:eastAsia="zh-CN"/>
            </w:rPr>
          </w:pPr>
          <w:hyperlink w:anchor="_Toc40010677" w:history="1">
            <w:r w:rsidRPr="00E914F2">
              <w:rPr>
                <w:rStyle w:val="Hyperlink"/>
                <w:noProof/>
              </w:rPr>
              <w:t>4.1.11 Realtime row updating</w:t>
            </w:r>
            <w:r>
              <w:rPr>
                <w:noProof/>
                <w:webHidden/>
              </w:rPr>
              <w:tab/>
            </w:r>
            <w:r>
              <w:rPr>
                <w:noProof/>
                <w:webHidden/>
              </w:rPr>
              <w:fldChar w:fldCharType="begin"/>
            </w:r>
            <w:r>
              <w:rPr>
                <w:noProof/>
                <w:webHidden/>
              </w:rPr>
              <w:instrText xml:space="preserve"> PAGEREF _Toc40010677 \h </w:instrText>
            </w:r>
            <w:r>
              <w:rPr>
                <w:noProof/>
                <w:webHidden/>
              </w:rPr>
            </w:r>
            <w:r>
              <w:rPr>
                <w:noProof/>
                <w:webHidden/>
              </w:rPr>
              <w:fldChar w:fldCharType="separate"/>
            </w:r>
            <w:r w:rsidR="00604718">
              <w:rPr>
                <w:noProof/>
                <w:webHidden/>
              </w:rPr>
              <w:t>67</w:t>
            </w:r>
            <w:r>
              <w:rPr>
                <w:noProof/>
                <w:webHidden/>
              </w:rPr>
              <w:fldChar w:fldCharType="end"/>
            </w:r>
          </w:hyperlink>
        </w:p>
        <w:p w14:paraId="1629C6FF" w14:textId="412DD129" w:rsidR="004A33CC" w:rsidRDefault="004A33CC">
          <w:pPr>
            <w:pStyle w:val="TOC3"/>
            <w:tabs>
              <w:tab w:val="right" w:leader="dot" w:pos="8296"/>
            </w:tabs>
            <w:rPr>
              <w:rFonts w:eastAsiaTheme="minorEastAsia"/>
              <w:noProof/>
              <w:color w:val="auto"/>
              <w:lang w:eastAsia="zh-CN"/>
            </w:rPr>
          </w:pPr>
          <w:hyperlink w:anchor="_Toc40010678" w:history="1">
            <w:r w:rsidRPr="00E914F2">
              <w:rPr>
                <w:rStyle w:val="Hyperlink"/>
                <w:noProof/>
              </w:rPr>
              <w:t>4.1.12 Adding a row to a table real-time</w:t>
            </w:r>
            <w:r>
              <w:rPr>
                <w:noProof/>
                <w:webHidden/>
              </w:rPr>
              <w:tab/>
            </w:r>
            <w:r>
              <w:rPr>
                <w:noProof/>
                <w:webHidden/>
              </w:rPr>
              <w:fldChar w:fldCharType="begin"/>
            </w:r>
            <w:r>
              <w:rPr>
                <w:noProof/>
                <w:webHidden/>
              </w:rPr>
              <w:instrText xml:space="preserve"> PAGEREF _Toc40010678 \h </w:instrText>
            </w:r>
            <w:r>
              <w:rPr>
                <w:noProof/>
                <w:webHidden/>
              </w:rPr>
            </w:r>
            <w:r>
              <w:rPr>
                <w:noProof/>
                <w:webHidden/>
              </w:rPr>
              <w:fldChar w:fldCharType="separate"/>
            </w:r>
            <w:r w:rsidR="00604718">
              <w:rPr>
                <w:noProof/>
                <w:webHidden/>
              </w:rPr>
              <w:t>68</w:t>
            </w:r>
            <w:r>
              <w:rPr>
                <w:noProof/>
                <w:webHidden/>
              </w:rPr>
              <w:fldChar w:fldCharType="end"/>
            </w:r>
          </w:hyperlink>
        </w:p>
        <w:p w14:paraId="5BC3E380" w14:textId="30D8AAAE" w:rsidR="004A33CC" w:rsidRDefault="004A33CC">
          <w:pPr>
            <w:pStyle w:val="TOC3"/>
            <w:tabs>
              <w:tab w:val="right" w:leader="dot" w:pos="8296"/>
            </w:tabs>
            <w:rPr>
              <w:rFonts w:eastAsiaTheme="minorEastAsia"/>
              <w:noProof/>
              <w:color w:val="auto"/>
              <w:lang w:eastAsia="zh-CN"/>
            </w:rPr>
          </w:pPr>
          <w:hyperlink w:anchor="_Toc40010679" w:history="1">
            <w:r w:rsidRPr="00E914F2">
              <w:rPr>
                <w:rStyle w:val="Hyperlink"/>
                <w:noProof/>
              </w:rPr>
              <w:t>4.1.13 DataTable initialization</w:t>
            </w:r>
            <w:r>
              <w:rPr>
                <w:noProof/>
                <w:webHidden/>
              </w:rPr>
              <w:tab/>
            </w:r>
            <w:r>
              <w:rPr>
                <w:noProof/>
                <w:webHidden/>
              </w:rPr>
              <w:fldChar w:fldCharType="begin"/>
            </w:r>
            <w:r>
              <w:rPr>
                <w:noProof/>
                <w:webHidden/>
              </w:rPr>
              <w:instrText xml:space="preserve"> PAGEREF _Toc40010679 \h </w:instrText>
            </w:r>
            <w:r>
              <w:rPr>
                <w:noProof/>
                <w:webHidden/>
              </w:rPr>
            </w:r>
            <w:r>
              <w:rPr>
                <w:noProof/>
                <w:webHidden/>
              </w:rPr>
              <w:fldChar w:fldCharType="separate"/>
            </w:r>
            <w:r w:rsidR="00604718">
              <w:rPr>
                <w:noProof/>
                <w:webHidden/>
              </w:rPr>
              <w:t>68</w:t>
            </w:r>
            <w:r>
              <w:rPr>
                <w:noProof/>
                <w:webHidden/>
              </w:rPr>
              <w:fldChar w:fldCharType="end"/>
            </w:r>
          </w:hyperlink>
        </w:p>
        <w:p w14:paraId="04FB8E8E" w14:textId="616880C7" w:rsidR="004A33CC" w:rsidRDefault="004A33CC">
          <w:pPr>
            <w:pStyle w:val="TOC2"/>
            <w:tabs>
              <w:tab w:val="right" w:leader="dot" w:pos="8296"/>
            </w:tabs>
            <w:rPr>
              <w:rFonts w:eastAsiaTheme="minorEastAsia"/>
              <w:noProof/>
              <w:color w:val="auto"/>
              <w:lang w:eastAsia="zh-CN"/>
            </w:rPr>
          </w:pPr>
          <w:hyperlink w:anchor="_Toc40010680" w:history="1">
            <w:r w:rsidRPr="00E914F2">
              <w:rPr>
                <w:rStyle w:val="Hyperlink"/>
                <w:noProof/>
              </w:rPr>
              <w:t>4.2 Conclusion</w:t>
            </w:r>
            <w:r>
              <w:rPr>
                <w:noProof/>
                <w:webHidden/>
              </w:rPr>
              <w:tab/>
            </w:r>
            <w:r>
              <w:rPr>
                <w:noProof/>
                <w:webHidden/>
              </w:rPr>
              <w:fldChar w:fldCharType="begin"/>
            </w:r>
            <w:r>
              <w:rPr>
                <w:noProof/>
                <w:webHidden/>
              </w:rPr>
              <w:instrText xml:space="preserve"> PAGEREF _Toc40010680 \h </w:instrText>
            </w:r>
            <w:r>
              <w:rPr>
                <w:noProof/>
                <w:webHidden/>
              </w:rPr>
            </w:r>
            <w:r>
              <w:rPr>
                <w:noProof/>
                <w:webHidden/>
              </w:rPr>
              <w:fldChar w:fldCharType="separate"/>
            </w:r>
            <w:r w:rsidR="00604718">
              <w:rPr>
                <w:noProof/>
                <w:webHidden/>
              </w:rPr>
              <w:t>69</w:t>
            </w:r>
            <w:r>
              <w:rPr>
                <w:noProof/>
                <w:webHidden/>
              </w:rPr>
              <w:fldChar w:fldCharType="end"/>
            </w:r>
          </w:hyperlink>
        </w:p>
        <w:p w14:paraId="41988406" w14:textId="72BDA4F8" w:rsidR="004A33CC" w:rsidRDefault="004A33CC">
          <w:pPr>
            <w:pStyle w:val="TOC1"/>
            <w:tabs>
              <w:tab w:val="right" w:leader="dot" w:pos="8296"/>
            </w:tabs>
            <w:rPr>
              <w:rFonts w:eastAsiaTheme="minorEastAsia"/>
              <w:noProof/>
              <w:color w:val="auto"/>
              <w:lang w:eastAsia="zh-CN"/>
            </w:rPr>
          </w:pPr>
          <w:hyperlink w:anchor="_Toc40010681" w:history="1">
            <w:r w:rsidRPr="00E914F2">
              <w:rPr>
                <w:rStyle w:val="Hyperlink"/>
                <w:noProof/>
              </w:rPr>
              <w:t>5.0 System Testing</w:t>
            </w:r>
            <w:r>
              <w:rPr>
                <w:noProof/>
                <w:webHidden/>
              </w:rPr>
              <w:tab/>
            </w:r>
            <w:r>
              <w:rPr>
                <w:noProof/>
                <w:webHidden/>
              </w:rPr>
              <w:fldChar w:fldCharType="begin"/>
            </w:r>
            <w:r>
              <w:rPr>
                <w:noProof/>
                <w:webHidden/>
              </w:rPr>
              <w:instrText xml:space="preserve"> PAGEREF _Toc40010681 \h </w:instrText>
            </w:r>
            <w:r>
              <w:rPr>
                <w:noProof/>
                <w:webHidden/>
              </w:rPr>
            </w:r>
            <w:r>
              <w:rPr>
                <w:noProof/>
                <w:webHidden/>
              </w:rPr>
              <w:fldChar w:fldCharType="separate"/>
            </w:r>
            <w:r w:rsidR="00604718">
              <w:rPr>
                <w:noProof/>
                <w:webHidden/>
              </w:rPr>
              <w:t>70</w:t>
            </w:r>
            <w:r>
              <w:rPr>
                <w:noProof/>
                <w:webHidden/>
              </w:rPr>
              <w:fldChar w:fldCharType="end"/>
            </w:r>
          </w:hyperlink>
        </w:p>
        <w:p w14:paraId="130DBAFD" w14:textId="6236F5F3" w:rsidR="004A33CC" w:rsidRDefault="004A33CC">
          <w:pPr>
            <w:pStyle w:val="TOC1"/>
            <w:tabs>
              <w:tab w:val="right" w:leader="dot" w:pos="8296"/>
            </w:tabs>
            <w:rPr>
              <w:rFonts w:eastAsiaTheme="minorEastAsia"/>
              <w:noProof/>
              <w:color w:val="auto"/>
              <w:lang w:eastAsia="zh-CN"/>
            </w:rPr>
          </w:pPr>
          <w:hyperlink w:anchor="_Toc40010682" w:history="1">
            <w:r w:rsidRPr="00E914F2">
              <w:rPr>
                <w:rStyle w:val="Hyperlink"/>
                <w:noProof/>
              </w:rPr>
              <w:t>6.0 Conclusion</w:t>
            </w:r>
            <w:r>
              <w:rPr>
                <w:noProof/>
                <w:webHidden/>
              </w:rPr>
              <w:tab/>
            </w:r>
            <w:r>
              <w:rPr>
                <w:noProof/>
                <w:webHidden/>
              </w:rPr>
              <w:fldChar w:fldCharType="begin"/>
            </w:r>
            <w:r>
              <w:rPr>
                <w:noProof/>
                <w:webHidden/>
              </w:rPr>
              <w:instrText xml:space="preserve"> PAGEREF _Toc40010682 \h </w:instrText>
            </w:r>
            <w:r>
              <w:rPr>
                <w:noProof/>
                <w:webHidden/>
              </w:rPr>
            </w:r>
            <w:r>
              <w:rPr>
                <w:noProof/>
                <w:webHidden/>
              </w:rPr>
              <w:fldChar w:fldCharType="separate"/>
            </w:r>
            <w:r w:rsidR="00604718">
              <w:rPr>
                <w:noProof/>
                <w:webHidden/>
              </w:rPr>
              <w:t>71</w:t>
            </w:r>
            <w:r>
              <w:rPr>
                <w:noProof/>
                <w:webHidden/>
              </w:rPr>
              <w:fldChar w:fldCharType="end"/>
            </w:r>
          </w:hyperlink>
        </w:p>
        <w:p w14:paraId="10CB4977" w14:textId="4A243E65" w:rsidR="004A33CC" w:rsidRDefault="004A33CC">
          <w:pPr>
            <w:pStyle w:val="TOC1"/>
            <w:tabs>
              <w:tab w:val="right" w:leader="dot" w:pos="8296"/>
            </w:tabs>
            <w:rPr>
              <w:rFonts w:eastAsiaTheme="minorEastAsia"/>
              <w:noProof/>
              <w:color w:val="auto"/>
              <w:lang w:eastAsia="zh-CN"/>
            </w:rPr>
          </w:pPr>
          <w:hyperlink w:anchor="_Toc40010683" w:history="1">
            <w:r w:rsidRPr="00E914F2">
              <w:rPr>
                <w:rStyle w:val="Hyperlink"/>
                <w:noProof/>
              </w:rPr>
              <w:t>7.0 References</w:t>
            </w:r>
            <w:r>
              <w:rPr>
                <w:noProof/>
                <w:webHidden/>
              </w:rPr>
              <w:tab/>
            </w:r>
            <w:r>
              <w:rPr>
                <w:noProof/>
                <w:webHidden/>
              </w:rPr>
              <w:fldChar w:fldCharType="begin"/>
            </w:r>
            <w:r>
              <w:rPr>
                <w:noProof/>
                <w:webHidden/>
              </w:rPr>
              <w:instrText xml:space="preserve"> PAGEREF _Toc40010683 \h </w:instrText>
            </w:r>
            <w:r>
              <w:rPr>
                <w:noProof/>
                <w:webHidden/>
              </w:rPr>
            </w:r>
            <w:r>
              <w:rPr>
                <w:noProof/>
                <w:webHidden/>
              </w:rPr>
              <w:fldChar w:fldCharType="separate"/>
            </w:r>
            <w:r w:rsidR="00604718">
              <w:rPr>
                <w:noProof/>
                <w:webHidden/>
              </w:rPr>
              <w:t>72</w:t>
            </w:r>
            <w:r>
              <w:rPr>
                <w:noProof/>
                <w:webHidden/>
              </w:rPr>
              <w:fldChar w:fldCharType="end"/>
            </w:r>
          </w:hyperlink>
        </w:p>
        <w:p w14:paraId="61CE0DA1" w14:textId="54A0FC14" w:rsidR="004A33CC" w:rsidRDefault="004A33CC">
          <w:pPr>
            <w:pStyle w:val="TOC1"/>
            <w:tabs>
              <w:tab w:val="right" w:leader="dot" w:pos="8296"/>
            </w:tabs>
            <w:rPr>
              <w:rFonts w:eastAsiaTheme="minorEastAsia"/>
              <w:noProof/>
              <w:color w:val="auto"/>
              <w:lang w:eastAsia="zh-CN"/>
            </w:rPr>
          </w:pPr>
          <w:hyperlink w:anchor="_Toc40010684" w:history="1">
            <w:r w:rsidRPr="00E914F2">
              <w:rPr>
                <w:rStyle w:val="Hyperlink"/>
                <w:noProof/>
              </w:rPr>
              <w:t>Appendices</w:t>
            </w:r>
            <w:r>
              <w:rPr>
                <w:noProof/>
                <w:webHidden/>
              </w:rPr>
              <w:tab/>
            </w:r>
            <w:r>
              <w:rPr>
                <w:noProof/>
                <w:webHidden/>
              </w:rPr>
              <w:fldChar w:fldCharType="begin"/>
            </w:r>
            <w:r>
              <w:rPr>
                <w:noProof/>
                <w:webHidden/>
              </w:rPr>
              <w:instrText xml:space="preserve"> PAGEREF _Toc40010684 \h </w:instrText>
            </w:r>
            <w:r>
              <w:rPr>
                <w:noProof/>
                <w:webHidden/>
              </w:rPr>
            </w:r>
            <w:r>
              <w:rPr>
                <w:noProof/>
                <w:webHidden/>
              </w:rPr>
              <w:fldChar w:fldCharType="separate"/>
            </w:r>
            <w:r w:rsidR="00604718">
              <w:rPr>
                <w:noProof/>
                <w:webHidden/>
              </w:rPr>
              <w:t>73</w:t>
            </w:r>
            <w:r>
              <w:rPr>
                <w:noProof/>
                <w:webHidden/>
              </w:rPr>
              <w:fldChar w:fldCharType="end"/>
            </w:r>
          </w:hyperlink>
        </w:p>
        <w:p w14:paraId="175E2D1B" w14:textId="38EDCA8E" w:rsidR="00FF6EEB" w:rsidRDefault="00FF6EEB">
          <w:r>
            <w:rPr>
              <w:b/>
              <w:bCs/>
              <w:noProof/>
            </w:rPr>
            <w:fldChar w:fldCharType="end"/>
          </w:r>
        </w:p>
      </w:sdtContent>
    </w:sdt>
    <w:p w14:paraId="62885BE9" w14:textId="77777777" w:rsidR="00C048CF" w:rsidRDefault="00C048CF">
      <w:pPr>
        <w:rPr>
          <w:rFonts w:asciiTheme="majorHAnsi" w:eastAsiaTheme="majorEastAsia" w:hAnsiTheme="majorHAnsi" w:cstheme="majorBidi"/>
          <w:color w:val="007789" w:themeColor="accent1" w:themeShade="BF"/>
          <w:sz w:val="32"/>
        </w:rPr>
      </w:pPr>
      <w:r>
        <w:br w:type="page"/>
      </w:r>
    </w:p>
    <w:p w14:paraId="4F0D3407" w14:textId="77777777" w:rsidR="00904796" w:rsidRDefault="00904796" w:rsidP="00BB3F23">
      <w:pPr>
        <w:pStyle w:val="Title"/>
        <w:jc w:val="left"/>
        <w:rPr>
          <w:rFonts w:ascii="Times New Roman" w:hAnsi="Times New Roman" w:cs="Times New Roman"/>
          <w:sz w:val="56"/>
          <w:szCs w:val="20"/>
        </w:rPr>
        <w:sectPr w:rsidR="00904796" w:rsidSect="00C048CF">
          <w:footerReference w:type="default" r:id="rId12"/>
          <w:pgSz w:w="11906" w:h="16838" w:code="9"/>
          <w:pgMar w:top="1728" w:right="1800" w:bottom="1440" w:left="1800" w:header="720" w:footer="720" w:gutter="0"/>
          <w:pgNumType w:start="0"/>
          <w:cols w:space="720"/>
          <w:titlePg/>
          <w:docGrid w:linePitch="360"/>
        </w:sectPr>
      </w:pPr>
    </w:p>
    <w:p w14:paraId="4E0EB5A1" w14:textId="3CD407A6" w:rsidR="00904796" w:rsidRDefault="000D34EF" w:rsidP="000D34EF">
      <w:pPr>
        <w:pStyle w:val="Heading1"/>
        <w:numPr>
          <w:ilvl w:val="0"/>
          <w:numId w:val="17"/>
        </w:numPr>
      </w:pPr>
      <w:bookmarkStart w:id="9" w:name="_Toc40010636"/>
      <w:r>
        <w:lastRenderedPageBreak/>
        <w:t>System Planning</w:t>
      </w:r>
      <w:bookmarkEnd w:id="9"/>
    </w:p>
    <w:p w14:paraId="72CC61B0" w14:textId="61CD5C19" w:rsidR="000D34EF" w:rsidRDefault="000D34EF" w:rsidP="000D34EF">
      <w:r>
        <w:t>The development process of the system will be discussed in this chapter as well as the system objectives, scope and schedules.</w:t>
      </w:r>
    </w:p>
    <w:p w14:paraId="4E9BDD75" w14:textId="70FB549F" w:rsidR="000D34EF" w:rsidRDefault="000D34EF" w:rsidP="00697510">
      <w:pPr>
        <w:pStyle w:val="Heading2"/>
      </w:pPr>
      <w:bookmarkStart w:id="10" w:name="_Toc40010637"/>
      <w:r>
        <w:t>1.1 Project Aims and Objectives</w:t>
      </w:r>
      <w:bookmarkEnd w:id="10"/>
    </w:p>
    <w:p w14:paraId="37EF9E1D" w14:textId="595F6BD1" w:rsidR="000D34EF" w:rsidRDefault="000D34EF" w:rsidP="000D34EF">
      <w:r>
        <w:t>The project aims and</w:t>
      </w:r>
      <w:r w:rsidR="00697510">
        <w:t xml:space="preserve"> objectives that will be achieved after completion of the system are discussed here. The succession of the system will also be evaluated through this sub chapter.</w:t>
      </w:r>
    </w:p>
    <w:p w14:paraId="0274C4D3" w14:textId="39840F45" w:rsidR="00697510" w:rsidRDefault="00697510" w:rsidP="000D34EF">
      <w:r>
        <w:t>The project objectives are:</w:t>
      </w:r>
    </w:p>
    <w:p w14:paraId="6C0ABDC1" w14:textId="00411081" w:rsidR="00697510" w:rsidRDefault="00697510" w:rsidP="00697510">
      <w:pPr>
        <w:pStyle w:val="ListParagraph"/>
        <w:numPr>
          <w:ilvl w:val="0"/>
          <w:numId w:val="18"/>
        </w:numPr>
      </w:pPr>
      <w:r>
        <w:t>To eliminate/reduce the paper work in the company</w:t>
      </w:r>
    </w:p>
    <w:p w14:paraId="760570ED" w14:textId="12E356B7" w:rsidR="00697510" w:rsidRDefault="00A71227" w:rsidP="00697510">
      <w:pPr>
        <w:pStyle w:val="ListParagraph"/>
        <w:numPr>
          <w:ilvl w:val="0"/>
          <w:numId w:val="18"/>
        </w:numPr>
      </w:pPr>
      <w:r>
        <w:t>To record every transaction in computerized system so that problems occur by human error can be greatly reduced</w:t>
      </w:r>
    </w:p>
    <w:p w14:paraId="2D8761DC" w14:textId="2D6FEE50" w:rsidR="00A71227" w:rsidRDefault="00A71227" w:rsidP="00697510">
      <w:pPr>
        <w:pStyle w:val="ListParagraph"/>
        <w:numPr>
          <w:ilvl w:val="0"/>
          <w:numId w:val="18"/>
        </w:numPr>
      </w:pPr>
      <w:r>
        <w:t>To implement smart technologies to the system</w:t>
      </w:r>
    </w:p>
    <w:p w14:paraId="7E68807D" w14:textId="22930599" w:rsidR="00A71227" w:rsidRDefault="00A71227" w:rsidP="00697510">
      <w:pPr>
        <w:pStyle w:val="ListParagraph"/>
        <w:numPr>
          <w:ilvl w:val="0"/>
          <w:numId w:val="18"/>
        </w:numPr>
      </w:pPr>
      <w:r>
        <w:t>To design a user-friendly graphical user interface which suits the users</w:t>
      </w:r>
    </w:p>
    <w:p w14:paraId="03609A00" w14:textId="42C91455" w:rsidR="00A71227" w:rsidRDefault="00A71227" w:rsidP="00697510">
      <w:pPr>
        <w:pStyle w:val="ListParagraph"/>
        <w:numPr>
          <w:ilvl w:val="0"/>
          <w:numId w:val="18"/>
        </w:numPr>
      </w:pPr>
      <w:r>
        <w:t>To complete the system according to the project schedule</w:t>
      </w:r>
    </w:p>
    <w:p w14:paraId="505AD0FF" w14:textId="2ECFEDD7" w:rsidR="00A71227" w:rsidRDefault="00A71227" w:rsidP="00A71227">
      <w:pPr>
        <w:pStyle w:val="ListParagraph"/>
        <w:numPr>
          <w:ilvl w:val="0"/>
          <w:numId w:val="18"/>
        </w:numPr>
      </w:pPr>
      <w:r>
        <w:t>To produce technical reports that documents the phases, tasks and deliverables in the project</w:t>
      </w:r>
    </w:p>
    <w:p w14:paraId="6B08EF14" w14:textId="1326FC9A" w:rsidR="00A71227" w:rsidRDefault="00A71227" w:rsidP="00A71227">
      <w:pPr>
        <w:pStyle w:val="Heading2"/>
      </w:pPr>
      <w:bookmarkStart w:id="11" w:name="_Toc40010638"/>
      <w:r>
        <w:t>1.2 Background of the project</w:t>
      </w:r>
      <w:bookmarkEnd w:id="11"/>
    </w:p>
    <w:p w14:paraId="66F8391E" w14:textId="1A6F379E" w:rsidR="00ED5EAB" w:rsidRDefault="00917FCB" w:rsidP="00917FCB">
      <w:r>
        <w:t>"Quentin"</w:t>
      </w:r>
      <w:r w:rsidRPr="00AD1218">
        <w:t xml:space="preserve"> is a </w:t>
      </w:r>
      <w:r>
        <w:t xml:space="preserve">management system </w:t>
      </w:r>
      <w:r w:rsidRPr="00AD1218">
        <w:t xml:space="preserve">developed geared mainly toward small and medium-sized businesses and offer cloud-based accounting </w:t>
      </w:r>
      <w:r>
        <w:t xml:space="preserve">and management </w:t>
      </w:r>
      <w:r w:rsidRPr="00AD1218">
        <w:t>applications that</w:t>
      </w:r>
      <w:r>
        <w:t xml:space="preserve"> handle the primary bookkeeping functions of a company and</w:t>
      </w:r>
      <w:r w:rsidRPr="00AD1218">
        <w:t xml:space="preserve"> manage</w:t>
      </w:r>
      <w:r>
        <w:t xml:space="preserve"> payments</w:t>
      </w:r>
      <w:r w:rsidRPr="00AD1218">
        <w:t xml:space="preserve"> and payroll functions</w:t>
      </w:r>
      <w:r>
        <w:t>, manage asset collections, track distribution, manage relationships with their clients and more importantly</w:t>
      </w:r>
      <w:r w:rsidR="003775AB">
        <w:t xml:space="preserve"> to</w:t>
      </w:r>
      <w:r>
        <w:t xml:space="preserve"> make predictions on sales.</w:t>
      </w:r>
    </w:p>
    <w:p w14:paraId="2FA2CF37" w14:textId="52E43B7C" w:rsidR="001201AC" w:rsidRDefault="00ED5EAB" w:rsidP="00917FCB">
      <w:r>
        <w:t xml:space="preserve">This application is designed and implemented for a candy manufacturing company in Sri Lanka. It is a medium sized enterprise based in a rural area of the country. Most of the design aspects of the Quentin system is focused on the requirements of this particular company. </w:t>
      </w:r>
      <w:r w:rsidR="001201AC">
        <w:t>The company</w:t>
      </w:r>
      <w:r w:rsidR="00662407">
        <w:t xml:space="preserve"> use Cow's Milk and Sugar as the raw materials of the manufacturing process</w:t>
      </w:r>
      <w:r w:rsidR="004573A2">
        <w:t xml:space="preserve"> (figure 1).</w:t>
      </w:r>
    </w:p>
    <w:p w14:paraId="46CFD446" w14:textId="6DE90373" w:rsidR="001201AC" w:rsidRDefault="00662407" w:rsidP="00917FCB">
      <w:r>
        <w:t>Milk is collected from the rural milk suppliers, twice every day. Collection happen at the factory premises for some supplies, as well as at supplier's own farm premises by employees of the company.</w:t>
      </w:r>
      <w:r w:rsidR="001201AC">
        <w:t xml:space="preserve"> Usually, around 500 liters of milk is collected every day from around 40 suppliers. </w:t>
      </w:r>
    </w:p>
    <w:p w14:paraId="696D173D" w14:textId="2E58AB9B" w:rsidR="001201AC" w:rsidRDefault="001201AC" w:rsidP="00917FCB">
      <w:r>
        <w:t xml:space="preserve">Sugar is purchased from an importer and gets delivered to the factory premises. </w:t>
      </w:r>
    </w:p>
    <w:p w14:paraId="5B8DE9D5" w14:textId="68887472" w:rsidR="00533E67" w:rsidRDefault="001201AC" w:rsidP="00A71227">
      <w:r>
        <w:t>Manufacturing process takes place by</w:t>
      </w:r>
      <w:r w:rsidR="00533E67">
        <w:t xml:space="preserve"> </w:t>
      </w:r>
      <w:r>
        <w:t>around 20 workers and some machinery</w:t>
      </w:r>
      <w:r w:rsidR="00533E67">
        <w:t xml:space="preserve">, usually around 10 hours a day, 5 days of the week. Manufactured candy is called "Milk Toffee" and after the quality controlling is passed, they are packaged. The custom designed packages are purchased from a printing company which takes at least 2 weeks to </w:t>
      </w:r>
      <w:r w:rsidR="00533E67">
        <w:lastRenderedPageBreak/>
        <w:t xml:space="preserve">deliver the empty packages after an order is placed. Therefore, it is </w:t>
      </w:r>
      <w:r w:rsidR="004573A2">
        <w:t xml:space="preserve">crucial for the company to foresee the upcoming requirement and manufacturing capacity of the factory so that they can have a hassle-free workflow. </w:t>
      </w:r>
    </w:p>
    <w:p w14:paraId="0B1BD054" w14:textId="6CD83847" w:rsidR="0024074B" w:rsidRDefault="0024074B" w:rsidP="00A71227">
      <w:r>
        <w:rPr>
          <w:noProof/>
        </w:rPr>
        <mc:AlternateContent>
          <mc:Choice Requires="wpg">
            <w:drawing>
              <wp:anchor distT="0" distB="0" distL="114300" distR="114300" simplePos="0" relativeHeight="251629568" behindDoc="0" locked="0" layoutInCell="1" allowOverlap="1" wp14:anchorId="5E5029E8" wp14:editId="495A83A0">
                <wp:simplePos x="0" y="0"/>
                <wp:positionH relativeFrom="margin">
                  <wp:align>center</wp:align>
                </wp:positionH>
                <wp:positionV relativeFrom="paragraph">
                  <wp:posOffset>1169035</wp:posOffset>
                </wp:positionV>
                <wp:extent cx="4967605" cy="3552825"/>
                <wp:effectExtent l="0" t="0" r="4445" b="9525"/>
                <wp:wrapTopAndBottom/>
                <wp:docPr id="2" name="Group 2"/>
                <wp:cNvGraphicFramePr/>
                <a:graphic xmlns:a="http://schemas.openxmlformats.org/drawingml/2006/main">
                  <a:graphicData uri="http://schemas.microsoft.com/office/word/2010/wordprocessingGroup">
                    <wpg:wgp>
                      <wpg:cNvGrpSpPr/>
                      <wpg:grpSpPr>
                        <a:xfrm>
                          <a:off x="0" y="0"/>
                          <a:ext cx="4967605" cy="3552825"/>
                          <a:chOff x="0" y="0"/>
                          <a:chExt cx="4967605" cy="3552935"/>
                        </a:xfrm>
                      </wpg:grpSpPr>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7605" cy="3308985"/>
                          </a:xfrm>
                          <a:prstGeom prst="rect">
                            <a:avLst/>
                          </a:prstGeom>
                          <a:noFill/>
                          <a:ln>
                            <a:noFill/>
                          </a:ln>
                        </pic:spPr>
                      </pic:pic>
                      <wps:wsp>
                        <wps:cNvPr id="1" name="Text Box 1"/>
                        <wps:cNvSpPr txBox="1"/>
                        <wps:spPr>
                          <a:xfrm>
                            <a:off x="0" y="3355450"/>
                            <a:ext cx="4967605" cy="197485"/>
                          </a:xfrm>
                          <a:prstGeom prst="rect">
                            <a:avLst/>
                          </a:prstGeom>
                          <a:solidFill>
                            <a:prstClr val="white"/>
                          </a:solidFill>
                          <a:ln>
                            <a:noFill/>
                          </a:ln>
                        </wps:spPr>
                        <wps:txbx>
                          <w:txbxContent>
                            <w:p w14:paraId="0F176DF9" w14:textId="5CF35C3E" w:rsidR="00B93025" w:rsidRPr="00CD2B9E" w:rsidRDefault="00B93025"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w:t>
                              </w:r>
                              <w:r>
                                <w:rPr>
                                  <w:noProof/>
                                </w:rPr>
                                <w:fldChar w:fldCharType="end"/>
                              </w:r>
                              <w:r>
                                <w:t xml:space="preserve"> : Company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E5029E8" id="Group 2" o:spid="_x0000_s1026" style="position:absolute;margin-left:0;margin-top:92.05pt;width:391.15pt;height:279.75pt;z-index:251629568;mso-position-horizontal:center;mso-position-horizontal-relative:margin" coordsize="49676,3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">
                <v:shape id="Picture 3" o:spid="_x0000_s1027" type="#_x0000_t75" style="position:absolute;width:49676;height:3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 Box 1" o:spid="_x0000_s1028" type="#_x0000_t202" style="position:absolute;top:33554;width:4967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F176DF9" w14:textId="5CF35C3E" w:rsidR="00B93025" w:rsidRPr="00CD2B9E" w:rsidRDefault="00B93025" w:rsidP="005B1B3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w:t>
                        </w:r>
                        <w:r>
                          <w:rPr>
                            <w:noProof/>
                          </w:rPr>
                          <w:fldChar w:fldCharType="end"/>
                        </w:r>
                        <w:r>
                          <w:t xml:space="preserve"> : Company Workflow</w:t>
                        </w:r>
                      </w:p>
                    </w:txbxContent>
                  </v:textbox>
                </v:shape>
                <w10:wrap type="topAndBottom" anchorx="margin"/>
              </v:group>
            </w:pict>
          </mc:Fallback>
        </mc:AlternateContent>
      </w:r>
      <w:r w:rsidR="004573A2">
        <w:t xml:space="preserve">The manufactured products are then delivered to both distribution agents as well as distributed to some outlets by the company itself. Usually, </w:t>
      </w:r>
      <w:r w:rsidR="00FF24C1">
        <w:t xml:space="preserve">the </w:t>
      </w:r>
      <w:r w:rsidR="006E6EFA">
        <w:t xml:space="preserve">money is collected </w:t>
      </w:r>
      <w:r>
        <w:t xml:space="preserve">once they deliver, but some clients prefer to transfer the money to the bank or paid by a credit cheque.  Therefore, the company needs to maintain an outstanding balance for individual clients. </w:t>
      </w:r>
    </w:p>
    <w:p w14:paraId="1D9FFEB6" w14:textId="1DEF17B7" w:rsidR="0037011E" w:rsidRDefault="00E06678" w:rsidP="00A71227">
      <w:r>
        <w:t xml:space="preserve">This application is mainly used by the clerks, managers and the CEO of the company. </w:t>
      </w:r>
      <w:r w:rsidR="00EA1A46">
        <w:t>A clerk</w:t>
      </w:r>
      <w:r>
        <w:t xml:space="preserve"> is able to manage the suppliers, inventories, production, sales and financial transactions in the company as well as the factory itself. Besides that, the application allows the user to generate various kinds of reports such as client information, historical reports plus reliable forecasts to help the entrepreneurs make better </w:t>
      </w:r>
      <w:r w:rsidR="00C93A21">
        <w:t xml:space="preserve">business </w:t>
      </w:r>
      <w:r>
        <w:t>decisions.</w:t>
      </w:r>
      <w:r w:rsidR="00EA1A46">
        <w:t xml:space="preserve"> </w:t>
      </w:r>
    </w:p>
    <w:p w14:paraId="4CF013AD" w14:textId="0C5C581B" w:rsidR="00C93A21" w:rsidRDefault="00C93A21" w:rsidP="00A71227">
      <w:r>
        <w:t>Since all of the calculations, report generation and the ability to check real-time status makes the work of the users much easier narrowing down the entirety of their workload into just recording the correct data.</w:t>
      </w:r>
    </w:p>
    <w:p w14:paraId="163C3137" w14:textId="43313181" w:rsidR="00F462C4" w:rsidRDefault="00F462C4" w:rsidP="00F462C4">
      <w:pPr>
        <w:pStyle w:val="Heading2"/>
      </w:pPr>
      <w:bookmarkStart w:id="12" w:name="_Toc40010639"/>
      <w:r>
        <w:t>1.3 Project Scope</w:t>
      </w:r>
      <w:bookmarkEnd w:id="12"/>
    </w:p>
    <w:p w14:paraId="5144E958" w14:textId="6275730B" w:rsidR="00F462C4" w:rsidRDefault="00F462C4" w:rsidP="00F462C4">
      <w:r>
        <w:t>The modules contained inside the bookkeeping application will be discussed below.</w:t>
      </w:r>
    </w:p>
    <w:p w14:paraId="12F723C0" w14:textId="32AAF5E0" w:rsidR="00F462C4" w:rsidRDefault="00F462C4" w:rsidP="00F462C4">
      <w:r>
        <w:t>For the "Quentin" system, it has a web application as the front-end user interface while the back-end of the system takes care of the data validation and database management on the server.</w:t>
      </w:r>
    </w:p>
    <w:p w14:paraId="7C1055FD" w14:textId="38702213" w:rsidR="00D10843" w:rsidRDefault="0024074B" w:rsidP="00F462C4">
      <w:r>
        <w:rPr>
          <w:noProof/>
        </w:rPr>
        <w:lastRenderedPageBreak/>
        <mc:AlternateContent>
          <mc:Choice Requires="wpg">
            <w:drawing>
              <wp:anchor distT="0" distB="0" distL="114300" distR="114300" simplePos="0" relativeHeight="251634688" behindDoc="0" locked="0" layoutInCell="1" allowOverlap="1" wp14:anchorId="0A9D2457" wp14:editId="30786EF0">
                <wp:simplePos x="0" y="0"/>
                <wp:positionH relativeFrom="margin">
                  <wp:align>left</wp:align>
                </wp:positionH>
                <wp:positionV relativeFrom="paragraph">
                  <wp:posOffset>53576</wp:posOffset>
                </wp:positionV>
                <wp:extent cx="5236210" cy="3468370"/>
                <wp:effectExtent l="0" t="0" r="2540" b="0"/>
                <wp:wrapTopAndBottom/>
                <wp:docPr id="6" name="Group 6"/>
                <wp:cNvGraphicFramePr/>
                <a:graphic xmlns:a="http://schemas.openxmlformats.org/drawingml/2006/main">
                  <a:graphicData uri="http://schemas.microsoft.com/office/word/2010/wordprocessingGroup">
                    <wpg:wgp>
                      <wpg:cNvGrpSpPr/>
                      <wpg:grpSpPr>
                        <a:xfrm>
                          <a:off x="0" y="0"/>
                          <a:ext cx="5236210" cy="3468370"/>
                          <a:chOff x="0" y="0"/>
                          <a:chExt cx="5236210" cy="3468370"/>
                        </a:xfrm>
                      </wpg:grpSpPr>
                      <pic:pic xmlns:pic="http://schemas.openxmlformats.org/drawingml/2006/picture">
                        <pic:nvPicPr>
                          <pic:cNvPr id="4" name="Picture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6210" cy="3108960"/>
                          </a:xfrm>
                          <a:prstGeom prst="rect">
                            <a:avLst/>
                          </a:prstGeom>
                          <a:noFill/>
                          <a:ln>
                            <a:noFill/>
                          </a:ln>
                        </pic:spPr>
                      </pic:pic>
                      <wps:wsp>
                        <wps:cNvPr id="5" name="Text Box 5"/>
                        <wps:cNvSpPr txBox="1"/>
                        <wps:spPr>
                          <a:xfrm>
                            <a:off x="0" y="3170555"/>
                            <a:ext cx="5236210" cy="297815"/>
                          </a:xfrm>
                          <a:prstGeom prst="rect">
                            <a:avLst/>
                          </a:prstGeom>
                          <a:solidFill>
                            <a:prstClr val="white"/>
                          </a:solidFill>
                          <a:ln>
                            <a:noFill/>
                          </a:ln>
                        </wps:spPr>
                        <wps:txbx>
                          <w:txbxContent>
                            <w:p w14:paraId="33164B3E" w14:textId="6FA80784" w:rsidR="00B93025" w:rsidRPr="00185C4D" w:rsidRDefault="00B93025"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w:t>
                              </w:r>
                              <w:r>
                                <w:rPr>
                                  <w:noProof/>
                                </w:rPr>
                                <w:fldChar w:fldCharType="end"/>
                              </w:r>
                              <w:r>
                                <w:t xml:space="preserve"> : Tasks handled by Quentin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9D2457" id="Group 6" o:spid="_x0000_s1029" style="position:absolute;margin-left:0;margin-top:4.2pt;width:412.3pt;height:273.1pt;z-index:251634688;mso-position-horizontal:left;mso-position-horizontal-relative:margin" coordsize="52362,3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">
                <v:shape id="Picture 4" o:spid="_x0000_s1030" type="#_x0000_t75" style="position:absolute;width:52362;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">
                  <v:imagedata r:id="rId16" o:title=""/>
                </v:shape>
                <v:shape id="Text Box 5" o:spid="_x0000_s1031" type="#_x0000_t202" style="position:absolute;top:31705;width:5236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3164B3E" w14:textId="6FA80784" w:rsidR="00B93025" w:rsidRPr="00185C4D" w:rsidRDefault="00B93025" w:rsidP="00C93A2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w:t>
                        </w:r>
                        <w:r>
                          <w:rPr>
                            <w:noProof/>
                          </w:rPr>
                          <w:fldChar w:fldCharType="end"/>
                        </w:r>
                        <w:r>
                          <w:t xml:space="preserve"> : Tasks handled by Quentin</w:t>
                        </w:r>
                      </w:p>
                    </w:txbxContent>
                  </v:textbox>
                </v:shape>
                <w10:wrap type="topAndBottom" anchorx="margin"/>
              </v:group>
            </w:pict>
          </mc:Fallback>
        </mc:AlternateContent>
      </w:r>
      <w:r w:rsidR="00D10843">
        <w:t>The modules can be divided into some categories as they serve for each purpose within the system.</w:t>
      </w:r>
      <w:r>
        <w:t xml:space="preserve"> (figure 2)</w:t>
      </w:r>
    </w:p>
    <w:p w14:paraId="59DEDB85" w14:textId="3E7225D1" w:rsidR="00D10843" w:rsidRDefault="00D10843" w:rsidP="0001031E">
      <w:pPr>
        <w:ind w:left="2880" w:hanging="2160"/>
      </w:pPr>
      <w:r w:rsidRPr="00366119">
        <w:rPr>
          <w:b/>
          <w:bCs/>
        </w:rPr>
        <w:t>Milk Collection</w:t>
      </w:r>
      <w:r>
        <w:t xml:space="preserve"> –</w:t>
      </w:r>
      <w:r w:rsidR="0024074B">
        <w:t xml:space="preserve"> </w:t>
      </w:r>
      <w:r w:rsidR="0001031E">
        <w:tab/>
      </w:r>
      <w:r w:rsidR="0024074B">
        <w:t>keeps track of collected milk volume from each supplier as well as generate reports so that the user can examine the trends for the near future of the milk supply.</w:t>
      </w:r>
    </w:p>
    <w:p w14:paraId="4DB49E0C" w14:textId="75AA636B" w:rsidR="00D10843" w:rsidRDefault="00D10843" w:rsidP="00633457">
      <w:pPr>
        <w:ind w:left="3600" w:hanging="2880"/>
      </w:pPr>
      <w:r w:rsidRPr="00366119">
        <w:rPr>
          <w:b/>
          <w:bCs/>
        </w:rPr>
        <w:t>Employee Management</w:t>
      </w:r>
      <w:r>
        <w:t xml:space="preserve"> –</w:t>
      </w:r>
      <w:r w:rsidR="0001031E">
        <w:tab/>
      </w:r>
      <w:r w:rsidR="00633457">
        <w:t>there are four basic classes of workers employed in the company. Factory workers, Drivers, Milk Collectors and Salesmen. Each class has their own salary grade scale while each employee in a group may have its own method of calculation according to their seniority.</w:t>
      </w:r>
    </w:p>
    <w:p w14:paraId="65CA30B0" w14:textId="096E5A19" w:rsidR="00D10843" w:rsidRDefault="00D10843" w:rsidP="00590B7B">
      <w:pPr>
        <w:ind w:left="3600" w:hanging="2880"/>
      </w:pPr>
      <w:r w:rsidRPr="00366119">
        <w:rPr>
          <w:b/>
          <w:bCs/>
        </w:rPr>
        <w:t>Inventory Management</w:t>
      </w:r>
      <w:r>
        <w:t xml:space="preserve"> –</w:t>
      </w:r>
      <w:r w:rsidR="00633457">
        <w:tab/>
        <w:t>purchased items</w:t>
      </w:r>
      <w:r w:rsidR="00590B7B">
        <w:t xml:space="preserve"> including electricity, water, gas</w:t>
      </w:r>
      <w:r w:rsidR="00633457">
        <w:t>, raw materials and manufactured products are recorded in this module.</w:t>
      </w:r>
    </w:p>
    <w:p w14:paraId="46C10BFF" w14:textId="746AD00A" w:rsidR="00D10843" w:rsidRDefault="00D10843" w:rsidP="00590B7B">
      <w:pPr>
        <w:ind w:left="2160" w:hanging="1440"/>
      </w:pPr>
      <w:r w:rsidRPr="00366119">
        <w:rPr>
          <w:b/>
          <w:bCs/>
        </w:rPr>
        <w:t>Distribution</w:t>
      </w:r>
      <w:r>
        <w:t xml:space="preserve"> –</w:t>
      </w:r>
      <w:r w:rsidR="00633457">
        <w:tab/>
        <w:t xml:space="preserve">This module takes care of route planning so that the delivery vehicles can have an efficient </w:t>
      </w:r>
      <w:r w:rsidR="00590B7B">
        <w:t>distribution and meet an exceptional result which will be discussed later in the document.</w:t>
      </w:r>
    </w:p>
    <w:p w14:paraId="2745EB10" w14:textId="42F18B26" w:rsidR="00D10843" w:rsidRDefault="00D10843" w:rsidP="00590B7B">
      <w:pPr>
        <w:ind w:left="2880" w:hanging="2160"/>
      </w:pPr>
      <w:r w:rsidRPr="00366119">
        <w:rPr>
          <w:b/>
          <w:bCs/>
        </w:rPr>
        <w:t>Sales Tracking</w:t>
      </w:r>
      <w:r>
        <w:t xml:space="preserve"> –</w:t>
      </w:r>
      <w:r w:rsidR="00590B7B">
        <w:tab/>
        <w:t>A profile for each client is generated in order to track their sales</w:t>
      </w:r>
    </w:p>
    <w:p w14:paraId="7A15795E" w14:textId="0AC600CF" w:rsidR="00D10843" w:rsidRDefault="00D10843" w:rsidP="000B767B">
      <w:pPr>
        <w:ind w:left="2880" w:hanging="2160"/>
      </w:pPr>
      <w:r w:rsidRPr="00366119">
        <w:rPr>
          <w:b/>
          <w:bCs/>
        </w:rPr>
        <w:t>Report Generation</w:t>
      </w:r>
      <w:r>
        <w:t xml:space="preserve"> –</w:t>
      </w:r>
      <w:r w:rsidR="00590B7B">
        <w:tab/>
        <w:t xml:space="preserve">All sorts of useful information is represented by the reports from daily scope to yearly scope as well as for individual </w:t>
      </w:r>
      <w:r w:rsidR="000B767B">
        <w:t>aspects.</w:t>
      </w:r>
    </w:p>
    <w:p w14:paraId="6919ABB6" w14:textId="2BC8C730" w:rsidR="000B767B" w:rsidRDefault="00B30EF6" w:rsidP="000B767B">
      <w:r>
        <w:lastRenderedPageBreak/>
        <w:t>Beside the above listed modules, some other mandatory modules are also being used but I am not going to explain them much since they are common in applications like this.</w:t>
      </w:r>
    </w:p>
    <w:p w14:paraId="5A485491" w14:textId="3B7F0DE7" w:rsidR="00B30EF6" w:rsidRDefault="005337DD" w:rsidP="00366119">
      <w:pPr>
        <w:pStyle w:val="Heading4"/>
      </w:pPr>
      <w:r>
        <w:rPr>
          <w:noProof/>
        </w:rPr>
        <mc:AlternateContent>
          <mc:Choice Requires="wpg">
            <w:drawing>
              <wp:anchor distT="0" distB="0" distL="114300" distR="114300" simplePos="0" relativeHeight="251671552" behindDoc="0" locked="0" layoutInCell="1" allowOverlap="1" wp14:anchorId="144525E5" wp14:editId="1744BC04">
                <wp:simplePos x="0" y="0"/>
                <wp:positionH relativeFrom="column">
                  <wp:posOffset>1035657</wp:posOffset>
                </wp:positionH>
                <wp:positionV relativeFrom="paragraph">
                  <wp:posOffset>312254</wp:posOffset>
                </wp:positionV>
                <wp:extent cx="3197860" cy="1545590"/>
                <wp:effectExtent l="0" t="0" r="2540" b="0"/>
                <wp:wrapTopAndBottom/>
                <wp:docPr id="33" name="Group 33"/>
                <wp:cNvGraphicFramePr/>
                <a:graphic xmlns:a="http://schemas.openxmlformats.org/drawingml/2006/main">
                  <a:graphicData uri="http://schemas.microsoft.com/office/word/2010/wordprocessingGroup">
                    <wpg:wgp>
                      <wpg:cNvGrpSpPr/>
                      <wpg:grpSpPr>
                        <a:xfrm>
                          <a:off x="0" y="0"/>
                          <a:ext cx="3197860" cy="1545590"/>
                          <a:chOff x="0" y="0"/>
                          <a:chExt cx="3197860" cy="1545590"/>
                        </a:xfrm>
                      </wpg:grpSpPr>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73712" y="0"/>
                            <a:ext cx="2450465" cy="1188720"/>
                          </a:xfrm>
                          <a:prstGeom prst="rect">
                            <a:avLst/>
                          </a:prstGeom>
                          <a:noFill/>
                          <a:ln>
                            <a:noFill/>
                          </a:ln>
                        </pic:spPr>
                      </pic:pic>
                      <wps:wsp>
                        <wps:cNvPr id="32" name="Text Box 32"/>
                        <wps:cNvSpPr txBox="1"/>
                        <wps:spPr>
                          <a:xfrm>
                            <a:off x="0" y="1247775"/>
                            <a:ext cx="3197860" cy="297815"/>
                          </a:xfrm>
                          <a:prstGeom prst="rect">
                            <a:avLst/>
                          </a:prstGeom>
                          <a:solidFill>
                            <a:prstClr val="white"/>
                          </a:solidFill>
                          <a:ln>
                            <a:noFill/>
                          </a:ln>
                        </wps:spPr>
                        <wps:txbx>
                          <w:txbxContent>
                            <w:p w14:paraId="4017AB74" w14:textId="327FD2FD" w:rsidR="00B93025" w:rsidRPr="00855948" w:rsidRDefault="00B93025"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3</w:t>
                              </w:r>
                              <w:r>
                                <w:rPr>
                                  <w:noProof/>
                                </w:rPr>
                                <w:fldChar w:fldCharType="end"/>
                              </w:r>
                              <w:r>
                                <w:t xml:space="preserve"> : Authorization and authentication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4525E5" id="Group 33" o:spid="_x0000_s1032" style="position:absolute;margin-left:81.55pt;margin-top:24.6pt;width:251.8pt;height:121.7pt;z-index:251671552" coordsize="31978,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">
                <v:shape id="Picture 8" o:spid="_x0000_s1033" type="#_x0000_t75" style="position:absolute;left:3737;width:24504;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">
                  <v:imagedata r:id="rId18" o:title=""/>
                </v:shape>
                <v:shape id="Text Box 32" o:spid="_x0000_s1034" type="#_x0000_t202" style="position:absolute;top:12477;width:3197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017AB74" w14:textId="327FD2FD" w:rsidR="00B93025" w:rsidRPr="00855948" w:rsidRDefault="00B93025" w:rsidP="005337DD">
                        <w:pPr>
                          <w:pStyle w:val="Caption"/>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3</w:t>
                        </w:r>
                        <w:r>
                          <w:rPr>
                            <w:noProof/>
                          </w:rPr>
                          <w:fldChar w:fldCharType="end"/>
                        </w:r>
                        <w:r>
                          <w:t xml:space="preserve"> : Authorization and authentication module</w:t>
                        </w:r>
                      </w:p>
                    </w:txbxContent>
                  </v:textbox>
                </v:shape>
                <w10:wrap type="topAndBottom"/>
              </v:group>
            </w:pict>
          </mc:Fallback>
        </mc:AlternateContent>
      </w:r>
      <w:r w:rsidR="00B30EF6">
        <w:t>Authorization and authentication module</w:t>
      </w:r>
    </w:p>
    <w:p w14:paraId="505ED850" w14:textId="36DFCDCC" w:rsidR="00E17DE8" w:rsidRDefault="00E17DE8" w:rsidP="000B767B">
      <w:r>
        <w:t>Anyone willing</w:t>
      </w:r>
      <w:r w:rsidR="00A613D4">
        <w:t xml:space="preserve"> </w:t>
      </w:r>
      <w:r>
        <w:t>to access the website needs to go through this module. They need to login to the system using their id and password. Various users can access the different modules when logged in successfully. For example, only admin level users are able to access the report module.</w:t>
      </w:r>
    </w:p>
    <w:p w14:paraId="2F97DF4A" w14:textId="0B1FABAF" w:rsidR="003F2E33" w:rsidRDefault="003F2E33" w:rsidP="003F2E33">
      <w:pPr>
        <w:pStyle w:val="Heading3"/>
      </w:pPr>
      <w:bookmarkStart w:id="13" w:name="_Toc40010640"/>
      <w:r>
        <w:t>1.3.1 Milk Collection</w:t>
      </w:r>
      <w:bookmarkEnd w:id="13"/>
    </w:p>
    <w:p w14:paraId="44A459F6" w14:textId="7583BF5D" w:rsidR="00797F0D" w:rsidRDefault="00797F0D" w:rsidP="00797F0D">
      <w:r>
        <w:rPr>
          <w:noProof/>
        </w:rPr>
        <mc:AlternateContent>
          <mc:Choice Requires="wpg">
            <w:drawing>
              <wp:anchor distT="0" distB="0" distL="114300" distR="114300" simplePos="0" relativeHeight="251650048" behindDoc="0" locked="0" layoutInCell="1" allowOverlap="1" wp14:anchorId="45640BD2" wp14:editId="42ED9C3A">
                <wp:simplePos x="0" y="0"/>
                <wp:positionH relativeFrom="column">
                  <wp:posOffset>208722</wp:posOffset>
                </wp:positionH>
                <wp:positionV relativeFrom="paragraph">
                  <wp:posOffset>1275494</wp:posOffset>
                </wp:positionV>
                <wp:extent cx="5274310" cy="3287395"/>
                <wp:effectExtent l="0" t="0" r="2540" b="8255"/>
                <wp:wrapTopAndBottom/>
                <wp:docPr id="18" name="Group 18"/>
                <wp:cNvGraphicFramePr/>
                <a:graphic xmlns:a="http://schemas.openxmlformats.org/drawingml/2006/main">
                  <a:graphicData uri="http://schemas.microsoft.com/office/word/2010/wordprocessingGroup">
                    <wpg:wgp>
                      <wpg:cNvGrpSpPr/>
                      <wpg:grpSpPr>
                        <a:xfrm>
                          <a:off x="0" y="0"/>
                          <a:ext cx="5274310" cy="3287395"/>
                          <a:chOff x="0" y="0"/>
                          <a:chExt cx="5274310" cy="3287395"/>
                        </a:xfrm>
                      </wpg:grpSpPr>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wps:wsp>
                        <wps:cNvPr id="17" name="Text Box 17"/>
                        <wps:cNvSpPr txBox="1"/>
                        <wps:spPr>
                          <a:xfrm>
                            <a:off x="0" y="2989580"/>
                            <a:ext cx="5274310" cy="297815"/>
                          </a:xfrm>
                          <a:prstGeom prst="rect">
                            <a:avLst/>
                          </a:prstGeom>
                          <a:solidFill>
                            <a:prstClr val="white"/>
                          </a:solidFill>
                          <a:ln>
                            <a:noFill/>
                          </a:ln>
                        </wps:spPr>
                        <wps:txbx>
                          <w:txbxContent>
                            <w:p w14:paraId="73AD011F" w14:textId="5EE172C8" w:rsidR="00B93025" w:rsidRPr="00631BC6" w:rsidRDefault="00B93025"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4</w:t>
                              </w:r>
                              <w:r>
                                <w:rPr>
                                  <w:noProof/>
                                </w:rPr>
                                <w:fldChar w:fldCharType="end"/>
                              </w:r>
                              <w:r>
                                <w:t xml:space="preserve"> : Milk Collection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640BD2" id="Group 18" o:spid="_x0000_s1035" style="position:absolute;margin-left:16.45pt;margin-top:100.45pt;width:415.3pt;height:258.85pt;z-index:251650048" coordsize="52743,3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">
                <v:shape id="Picture 15" o:spid="_x0000_s1036" type="#_x0000_t75" style="position:absolute;width:52743;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">
                  <v:imagedata r:id="rId20" o:title=""/>
                </v:shape>
                <v:shape id="Text Box 17" o:spid="_x0000_s1037" type="#_x0000_t202" style="position:absolute;top:29895;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3AD011F" w14:textId="5EE172C8" w:rsidR="00B93025" w:rsidRPr="00631BC6" w:rsidRDefault="00B93025" w:rsidP="00797F0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4</w:t>
                        </w:r>
                        <w:r>
                          <w:rPr>
                            <w:noProof/>
                          </w:rPr>
                          <w:fldChar w:fldCharType="end"/>
                        </w:r>
                        <w:r>
                          <w:t xml:space="preserve"> : Milk Collection Process</w:t>
                        </w:r>
                      </w:p>
                    </w:txbxContent>
                  </v:textbox>
                </v:shape>
                <w10:wrap type="topAndBottom"/>
              </v:group>
            </w:pict>
          </mc:Fallback>
        </mc:AlternateContent>
      </w:r>
      <w:r w:rsidR="003F2E33">
        <w:t xml:space="preserve">Milk collectors goes to the milk suppliers and farms </w:t>
      </w:r>
      <w:r w:rsidR="004C105D">
        <w:t>twice every day</w:t>
      </w:r>
      <w:r w:rsidR="005C337D">
        <w:t xml:space="preserve">. The </w:t>
      </w:r>
      <w:r w:rsidR="004C105D">
        <w:t>collected milk containers are brought back to the factory</w:t>
      </w:r>
      <w:r w:rsidR="005C337D">
        <w:t>, measured</w:t>
      </w:r>
      <w:r w:rsidR="004C105D">
        <w:t xml:space="preserve"> </w:t>
      </w:r>
      <w:r w:rsidR="005C337D">
        <w:t xml:space="preserve">and quality is tested in factory then the results are recorded on a note book. That data is then fed to the Quentin system every 15 days. The </w:t>
      </w:r>
      <w:r w:rsidR="008749AD">
        <w:t xml:space="preserve">system generates a summary report for the time period (typically 15 days), a receipt confirmation chart (to be signed from the supplier), a payment breakdown chart (to be handed over to the supplier). </w:t>
      </w:r>
    </w:p>
    <w:p w14:paraId="5A515AC7" w14:textId="22D4DC07" w:rsidR="00797F0D" w:rsidRDefault="00012A5A" w:rsidP="001C7543">
      <w:pPr>
        <w:pStyle w:val="Heading4"/>
      </w:pPr>
      <w:r>
        <w:lastRenderedPageBreak/>
        <w:t xml:space="preserve">Supplier Management </w:t>
      </w:r>
      <w:r w:rsidR="001C7543">
        <w:t>Module</w:t>
      </w:r>
    </w:p>
    <w:p w14:paraId="0140900C" w14:textId="74CEBA91" w:rsidR="001C7543" w:rsidRDefault="005337DD" w:rsidP="001C7543">
      <w:r>
        <w:rPr>
          <w:noProof/>
        </w:rPr>
        <mc:AlternateContent>
          <mc:Choice Requires="wpg">
            <w:drawing>
              <wp:anchor distT="0" distB="0" distL="114300" distR="114300" simplePos="0" relativeHeight="251674624" behindDoc="0" locked="0" layoutInCell="1" allowOverlap="1" wp14:anchorId="39D833B4" wp14:editId="308F2E72">
                <wp:simplePos x="0" y="0"/>
                <wp:positionH relativeFrom="column">
                  <wp:posOffset>351845</wp:posOffset>
                </wp:positionH>
                <wp:positionV relativeFrom="paragraph">
                  <wp:posOffset>727075</wp:posOffset>
                </wp:positionV>
                <wp:extent cx="4572000" cy="221361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4572000" cy="2213610"/>
                          <a:chOff x="0" y="0"/>
                          <a:chExt cx="4572000" cy="2213610"/>
                        </a:xfrm>
                      </wpg:grpSpPr>
                      <pic:pic xmlns:pic="http://schemas.openxmlformats.org/drawingml/2006/picture">
                        <pic:nvPicPr>
                          <pic:cNvPr id="19" name="Picture 1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34" name="Text Box 34"/>
                        <wps:cNvSpPr txBox="1"/>
                        <wps:spPr>
                          <a:xfrm>
                            <a:off x="0" y="1915795"/>
                            <a:ext cx="4572000" cy="297815"/>
                          </a:xfrm>
                          <a:prstGeom prst="rect">
                            <a:avLst/>
                          </a:prstGeom>
                          <a:solidFill>
                            <a:prstClr val="white"/>
                          </a:solidFill>
                          <a:ln>
                            <a:noFill/>
                          </a:ln>
                        </wps:spPr>
                        <wps:txbx>
                          <w:txbxContent>
                            <w:p w14:paraId="7E00EF37" w14:textId="6DEE255C" w:rsidR="00B93025" w:rsidRPr="005B07E7"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5</w:t>
                              </w:r>
                              <w:r>
                                <w:rPr>
                                  <w:noProof/>
                                </w:rPr>
                                <w:fldChar w:fldCharType="end"/>
                              </w:r>
                              <w:r>
                                <w:t>: Supplier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833B4" id="Group 35" o:spid="_x0000_s1038" style="position:absolute;margin-left:27.7pt;margin-top:57.25pt;width:5in;height:174.3pt;z-index:251674624" coordsize="45720,22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">
                <v:shape id="Picture 19" o:spid="_x0000_s1039"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">
                  <v:imagedata r:id="rId22" o:title=""/>
                </v:shape>
                <v:shape id="Text Box 34" o:spid="_x0000_s1040" type="#_x0000_t202" style="position:absolute;top:19157;width:4572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7E00EF37" w14:textId="6DEE255C" w:rsidR="00B93025" w:rsidRPr="005B07E7"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5</w:t>
                        </w:r>
                        <w:r>
                          <w:rPr>
                            <w:noProof/>
                          </w:rPr>
                          <w:fldChar w:fldCharType="end"/>
                        </w:r>
                        <w:r>
                          <w:t>: Supplier Management Module</w:t>
                        </w:r>
                      </w:p>
                    </w:txbxContent>
                  </v:textbox>
                </v:shape>
                <w10:wrap type="topAndBottom"/>
              </v:group>
            </w:pict>
          </mc:Fallback>
        </mc:AlternateContent>
      </w:r>
      <w:r w:rsidR="001C7543">
        <w:t>This module can be accessed by anyone but only the admin level users can restore, view and access the supplier history.</w:t>
      </w:r>
      <w:r w:rsidR="001C7543" w:rsidRPr="001C7543">
        <w:rPr>
          <w:noProof/>
        </w:rPr>
        <w:t xml:space="preserve"> </w:t>
      </w:r>
      <w:r w:rsidR="000801F9">
        <w:rPr>
          <w:noProof/>
        </w:rPr>
        <w:t>Milk supplier details are stored to the system via this module.</w:t>
      </w:r>
    </w:p>
    <w:p w14:paraId="49637965" w14:textId="58159CF2" w:rsidR="001C7543" w:rsidRDefault="001C7543" w:rsidP="001C7543"/>
    <w:p w14:paraId="1183DD87" w14:textId="6DA6D4CE" w:rsidR="001C7543" w:rsidRDefault="001C7543" w:rsidP="001C7543">
      <w:pPr>
        <w:pStyle w:val="Heading4"/>
      </w:pPr>
      <w:r>
        <w:t>Collection entry module</w:t>
      </w:r>
    </w:p>
    <w:p w14:paraId="28C8D49F" w14:textId="4783570B" w:rsidR="001C7543" w:rsidRPr="001C7543" w:rsidRDefault="005337DD" w:rsidP="001C7543">
      <w:r>
        <w:rPr>
          <w:noProof/>
        </w:rPr>
        <mc:AlternateContent>
          <mc:Choice Requires="wpg">
            <w:drawing>
              <wp:anchor distT="0" distB="0" distL="114300" distR="114300" simplePos="0" relativeHeight="251677696" behindDoc="0" locked="0" layoutInCell="1" allowOverlap="1" wp14:anchorId="75B742E0" wp14:editId="7FF588ED">
                <wp:simplePos x="0" y="0"/>
                <wp:positionH relativeFrom="column">
                  <wp:posOffset>351845</wp:posOffset>
                </wp:positionH>
                <wp:positionV relativeFrom="paragraph">
                  <wp:posOffset>727020</wp:posOffset>
                </wp:positionV>
                <wp:extent cx="4572000" cy="1395095"/>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0" name="Picture 2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36" name="Text Box 36"/>
                        <wps:cNvSpPr txBox="1"/>
                        <wps:spPr>
                          <a:xfrm>
                            <a:off x="0" y="1097280"/>
                            <a:ext cx="4572000" cy="297815"/>
                          </a:xfrm>
                          <a:prstGeom prst="rect">
                            <a:avLst/>
                          </a:prstGeom>
                          <a:solidFill>
                            <a:prstClr val="white"/>
                          </a:solidFill>
                          <a:ln>
                            <a:noFill/>
                          </a:ln>
                        </wps:spPr>
                        <wps:txbx>
                          <w:txbxContent>
                            <w:p w14:paraId="2D4115EA" w14:textId="5ACF4755" w:rsidR="00B93025" w:rsidRPr="009746BC"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6</w:t>
                              </w:r>
                              <w:r>
                                <w:rPr>
                                  <w:noProof/>
                                </w:rPr>
                                <w:fldChar w:fldCharType="end"/>
                              </w:r>
                              <w:r>
                                <w:t>: Collection entry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B742E0" id="Group 37" o:spid="_x0000_s1041" style="position:absolute;margin-left:27.7pt;margin-top:57.25pt;width:5in;height:109.85pt;z-index:251677696"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">
                <v:shape id="Picture 20" o:spid="_x0000_s1042"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">
                  <v:imagedata r:id="rId24" o:title=""/>
                </v:shape>
                <v:shape id="Text Box 36" o:spid="_x0000_s1043"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D4115EA" w14:textId="5ACF4755" w:rsidR="00B93025" w:rsidRPr="009746BC"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6</w:t>
                        </w:r>
                        <w:r>
                          <w:rPr>
                            <w:noProof/>
                          </w:rPr>
                          <w:fldChar w:fldCharType="end"/>
                        </w:r>
                        <w:r>
                          <w:t>: Collection entry module</w:t>
                        </w:r>
                      </w:p>
                    </w:txbxContent>
                  </v:textbox>
                </v:shape>
                <w10:wrap type="topAndBottom"/>
              </v:group>
            </w:pict>
          </mc:Fallback>
        </mc:AlternateContent>
      </w:r>
      <w:r w:rsidR="001C7543">
        <w:t xml:space="preserve">This module can be accessed by everyone from all levels. This module is used to maintain the milk collection records. </w:t>
      </w:r>
      <w:r w:rsidR="000801F9">
        <w:t>This module is used to record the data from the daily collection table.</w:t>
      </w:r>
    </w:p>
    <w:p w14:paraId="4A2D8215" w14:textId="010F44BD" w:rsidR="003F2E33" w:rsidRDefault="003F2E33" w:rsidP="003F2E33">
      <w:pPr>
        <w:pStyle w:val="Heading3"/>
      </w:pPr>
      <w:bookmarkStart w:id="14" w:name="_Toc40010641"/>
      <w:r>
        <w:t>1.3.2 Employee Management</w:t>
      </w:r>
      <w:bookmarkEnd w:id="14"/>
    </w:p>
    <w:p w14:paraId="61B46587" w14:textId="5184CA4D" w:rsidR="00173701" w:rsidRDefault="005337DD" w:rsidP="008749AD">
      <w:r>
        <w:rPr>
          <w:noProof/>
        </w:rPr>
        <mc:AlternateContent>
          <mc:Choice Requires="wpg">
            <w:drawing>
              <wp:anchor distT="0" distB="0" distL="114300" distR="114300" simplePos="0" relativeHeight="251680768" behindDoc="0" locked="0" layoutInCell="1" allowOverlap="1" wp14:anchorId="6E51D9D1" wp14:editId="0992F12D">
                <wp:simplePos x="0" y="0"/>
                <wp:positionH relativeFrom="column">
                  <wp:posOffset>255905</wp:posOffset>
                </wp:positionH>
                <wp:positionV relativeFrom="paragraph">
                  <wp:posOffset>1342390</wp:posOffset>
                </wp:positionV>
                <wp:extent cx="4763770" cy="1378585"/>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63770" cy="1378585"/>
                          <a:chOff x="0" y="0"/>
                          <a:chExt cx="4763770" cy="1379193"/>
                        </a:xfrm>
                      </wpg:grpSpPr>
                      <pic:pic xmlns:pic="http://schemas.openxmlformats.org/drawingml/2006/picture">
                        <pic:nvPicPr>
                          <pic:cNvPr id="21" name="Picture 2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763770" cy="977900"/>
                          </a:xfrm>
                          <a:prstGeom prst="rect">
                            <a:avLst/>
                          </a:prstGeom>
                          <a:noFill/>
                          <a:ln>
                            <a:noFill/>
                          </a:ln>
                        </pic:spPr>
                      </pic:pic>
                      <wps:wsp>
                        <wps:cNvPr id="38" name="Text Box 38"/>
                        <wps:cNvSpPr txBox="1"/>
                        <wps:spPr>
                          <a:xfrm>
                            <a:off x="0" y="1081378"/>
                            <a:ext cx="4763770" cy="297815"/>
                          </a:xfrm>
                          <a:prstGeom prst="rect">
                            <a:avLst/>
                          </a:prstGeom>
                          <a:solidFill>
                            <a:prstClr val="white"/>
                          </a:solidFill>
                          <a:ln>
                            <a:noFill/>
                          </a:ln>
                        </wps:spPr>
                        <wps:txbx>
                          <w:txbxContent>
                            <w:p w14:paraId="4B83EE90" w14:textId="2CC59411" w:rsidR="00B93025" w:rsidRPr="005E7616"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7</w:t>
                              </w:r>
                              <w:r>
                                <w:rPr>
                                  <w:noProof/>
                                </w:rPr>
                                <w:fldChar w:fldCharType="end"/>
                              </w:r>
                              <w:r>
                                <w:t>: Class I employee salary calculation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E51D9D1" id="Group 39" o:spid="_x0000_s1044" style="position:absolute;margin-left:20.15pt;margin-top:105.7pt;width:375.1pt;height:108.55pt;z-index:251680768;mso-height-relative:margin" coordsize="47637,1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">
                <v:shape id="Picture 21" o:spid="_x0000_s1045" type="#_x0000_t75" style="position:absolute;width:47637;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">
                  <v:imagedata r:id="rId26" o:title=""/>
                </v:shape>
                <v:shape id="Text Box 38" o:spid="_x0000_s1046" type="#_x0000_t202" style="position:absolute;top:10813;width:4763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B83EE90" w14:textId="2CC59411" w:rsidR="00B93025" w:rsidRPr="005E7616"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7</w:t>
                        </w:r>
                        <w:r>
                          <w:rPr>
                            <w:noProof/>
                          </w:rPr>
                          <w:fldChar w:fldCharType="end"/>
                        </w:r>
                        <w:r>
                          <w:t>: Class I employee salary calculation process</w:t>
                        </w:r>
                      </w:p>
                    </w:txbxContent>
                  </v:textbox>
                </v:shape>
                <w10:wrap type="topAndBottom"/>
              </v:group>
            </w:pict>
          </mc:Fallback>
        </mc:AlternateContent>
      </w:r>
      <w:r w:rsidR="008749AD">
        <w:t xml:space="preserve">Main part of the employee management is to record the daily admission times of the employees. Factory workers arrive and leave at varying times while having a midday short break. These times are recorded on a book </w:t>
      </w:r>
      <w:r w:rsidR="00173701">
        <w:t xml:space="preserve">and that data is fed to the system weekly. The system calculates the number of hours a worker has worked and calculates the salary according to the pay grade. The other classes of employees have their own </w:t>
      </w:r>
      <w:r w:rsidR="00173701">
        <w:lastRenderedPageBreak/>
        <w:t>pay grades; therefore, each class has their own calculation method and data entry interface. The system generates a pay sheet, and monthly reports at the end.</w:t>
      </w:r>
    </w:p>
    <w:p w14:paraId="5B6EFDAD" w14:textId="69F3D695" w:rsidR="00E871AF" w:rsidRDefault="005337DD" w:rsidP="009445ED">
      <w:pPr>
        <w:pStyle w:val="Heading4"/>
      </w:pPr>
      <w:r>
        <w:rPr>
          <w:noProof/>
        </w:rPr>
        <mc:AlternateContent>
          <mc:Choice Requires="wpg">
            <w:drawing>
              <wp:anchor distT="0" distB="0" distL="114300" distR="114300" simplePos="0" relativeHeight="251683840" behindDoc="0" locked="0" layoutInCell="1" allowOverlap="1" wp14:anchorId="4A7BF2F0" wp14:editId="653AEF3D">
                <wp:simplePos x="0" y="0"/>
                <wp:positionH relativeFrom="column">
                  <wp:posOffset>351845</wp:posOffset>
                </wp:positionH>
                <wp:positionV relativeFrom="paragraph">
                  <wp:posOffset>286247</wp:posOffset>
                </wp:positionV>
                <wp:extent cx="4572000" cy="2205990"/>
                <wp:effectExtent l="0" t="0" r="0" b="3810"/>
                <wp:wrapTopAndBottom/>
                <wp:docPr id="41" name="Group 41"/>
                <wp:cNvGraphicFramePr/>
                <a:graphic xmlns:a="http://schemas.openxmlformats.org/drawingml/2006/main">
                  <a:graphicData uri="http://schemas.microsoft.com/office/word/2010/wordprocessingGroup">
                    <wpg:wgp>
                      <wpg:cNvGrpSpPr/>
                      <wpg:grpSpPr>
                        <a:xfrm>
                          <a:off x="0" y="0"/>
                          <a:ext cx="4572000" cy="2205990"/>
                          <a:chOff x="0" y="0"/>
                          <a:chExt cx="4572000" cy="2205990"/>
                        </a:xfrm>
                      </wpg:grpSpPr>
                      <pic:pic xmlns:pic="http://schemas.openxmlformats.org/drawingml/2006/picture">
                        <pic:nvPicPr>
                          <pic:cNvPr id="24" name="Picture 2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1856105"/>
                          </a:xfrm>
                          <a:prstGeom prst="rect">
                            <a:avLst/>
                          </a:prstGeom>
                          <a:noFill/>
                          <a:ln>
                            <a:noFill/>
                          </a:ln>
                        </pic:spPr>
                      </pic:pic>
                      <wps:wsp>
                        <wps:cNvPr id="40" name="Text Box 40"/>
                        <wps:cNvSpPr txBox="1"/>
                        <wps:spPr>
                          <a:xfrm>
                            <a:off x="0" y="1908175"/>
                            <a:ext cx="4572000" cy="297815"/>
                          </a:xfrm>
                          <a:prstGeom prst="rect">
                            <a:avLst/>
                          </a:prstGeom>
                          <a:solidFill>
                            <a:prstClr val="white"/>
                          </a:solidFill>
                          <a:ln>
                            <a:noFill/>
                          </a:ln>
                        </wps:spPr>
                        <wps:txbx>
                          <w:txbxContent>
                            <w:p w14:paraId="49FBC67C" w14:textId="5B66107B" w:rsidR="00B93025" w:rsidRDefault="00B93025" w:rsidP="005337DD">
                              <w:pPr>
                                <w:pStyle w:val="Caption"/>
                                <w:jc w:val="center"/>
                                <w:rPr>
                                  <w:noProof/>
                                </w:rPr>
                              </w:pPr>
                              <w:r>
                                <w:t xml:space="preserve">Figure </w:t>
                              </w:r>
                              <w:r>
                                <w:fldChar w:fldCharType="begin"/>
                              </w:r>
                              <w:r>
                                <w:instrText xml:space="preserve"> SEQ Figure \* ARABIC </w:instrText>
                              </w:r>
                              <w:r>
                                <w:fldChar w:fldCharType="separate"/>
                              </w:r>
                              <w:r w:rsidR="00604718">
                                <w:rPr>
                                  <w:noProof/>
                                </w:rPr>
                                <w:t>8</w:t>
                              </w:r>
                              <w:r>
                                <w:rPr>
                                  <w:noProof/>
                                </w:rPr>
                                <w:fldChar w:fldCharType="end"/>
                              </w:r>
                              <w:r>
                                <w:t>: Employee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7BF2F0" id="Group 41" o:spid="_x0000_s1047" style="position:absolute;margin-left:27.7pt;margin-top:22.55pt;width:5in;height:173.7pt;z-index:251683840" coordsize="4572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">
                <v:shape id="Picture 24" o:spid="_x0000_s1048" type="#_x0000_t75" style="position:absolute;width:45720;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">
                  <v:imagedata r:id="rId28" o:title=""/>
                </v:shape>
                <v:shape id="Text Box 40" o:spid="_x0000_s1049" type="#_x0000_t202" style="position:absolute;top:1908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9FBC67C" w14:textId="5B66107B" w:rsidR="00B93025" w:rsidRDefault="00B93025" w:rsidP="005337DD">
                        <w:pPr>
                          <w:pStyle w:val="Caption"/>
                          <w:jc w:val="center"/>
                          <w:rPr>
                            <w:noProof/>
                          </w:rPr>
                        </w:pPr>
                        <w:r>
                          <w:t xml:space="preserve">Figure </w:t>
                        </w:r>
                        <w:r>
                          <w:fldChar w:fldCharType="begin"/>
                        </w:r>
                        <w:r>
                          <w:instrText xml:space="preserve"> SEQ Figure \* ARABIC </w:instrText>
                        </w:r>
                        <w:r>
                          <w:fldChar w:fldCharType="separate"/>
                        </w:r>
                        <w:r w:rsidR="00604718">
                          <w:rPr>
                            <w:noProof/>
                          </w:rPr>
                          <w:t>8</w:t>
                        </w:r>
                        <w:r>
                          <w:rPr>
                            <w:noProof/>
                          </w:rPr>
                          <w:fldChar w:fldCharType="end"/>
                        </w:r>
                        <w:r>
                          <w:t>: Employee Management Module</w:t>
                        </w:r>
                      </w:p>
                    </w:txbxContent>
                  </v:textbox>
                </v:shape>
                <w10:wrap type="topAndBottom"/>
              </v:group>
            </w:pict>
          </mc:Fallback>
        </mc:AlternateContent>
      </w:r>
      <w:r w:rsidR="009445ED">
        <w:t xml:space="preserve">Employee Management Module </w:t>
      </w:r>
    </w:p>
    <w:p w14:paraId="76216BA4" w14:textId="0CC078AB" w:rsidR="009445ED" w:rsidRDefault="009445ED" w:rsidP="009445ED">
      <w:pPr>
        <w:rPr>
          <w:noProof/>
        </w:rPr>
      </w:pPr>
      <w:r>
        <w:t>This module can be accessed by anyone but only the admin level users can restore, view and access the employee history.</w:t>
      </w:r>
      <w:r w:rsidRPr="001C7543">
        <w:rPr>
          <w:noProof/>
        </w:rPr>
        <w:t xml:space="preserve"> </w:t>
      </w:r>
      <w:r>
        <w:rPr>
          <w:noProof/>
        </w:rPr>
        <w:t>Employee details are stored to the system via this module.</w:t>
      </w:r>
    </w:p>
    <w:p w14:paraId="5C8BD676" w14:textId="58AFA7DC" w:rsidR="009445ED" w:rsidRDefault="005337DD" w:rsidP="009445ED">
      <w:pPr>
        <w:pStyle w:val="Heading4"/>
      </w:pPr>
      <w:r>
        <w:rPr>
          <w:noProof/>
        </w:rPr>
        <mc:AlternateContent>
          <mc:Choice Requires="wpg">
            <w:drawing>
              <wp:anchor distT="0" distB="0" distL="114300" distR="114300" simplePos="0" relativeHeight="251686912" behindDoc="0" locked="0" layoutInCell="1" allowOverlap="1" wp14:anchorId="65C7884C" wp14:editId="20F8D13A">
                <wp:simplePos x="0" y="0"/>
                <wp:positionH relativeFrom="column">
                  <wp:posOffset>351845</wp:posOffset>
                </wp:positionH>
                <wp:positionV relativeFrom="paragraph">
                  <wp:posOffset>284922</wp:posOffset>
                </wp:positionV>
                <wp:extent cx="4572000" cy="139509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572000" cy="1395095"/>
                          <a:chOff x="0" y="0"/>
                          <a:chExt cx="4572000" cy="1395095"/>
                        </a:xfrm>
                      </wpg:grpSpPr>
                      <pic:pic xmlns:pic="http://schemas.openxmlformats.org/drawingml/2006/picture">
                        <pic:nvPicPr>
                          <pic:cNvPr id="26" name="Picture 2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wps:wsp>
                        <wps:cNvPr id="42" name="Text Box 42"/>
                        <wps:cNvSpPr txBox="1"/>
                        <wps:spPr>
                          <a:xfrm>
                            <a:off x="0" y="1097280"/>
                            <a:ext cx="4572000" cy="297815"/>
                          </a:xfrm>
                          <a:prstGeom prst="rect">
                            <a:avLst/>
                          </a:prstGeom>
                          <a:solidFill>
                            <a:prstClr val="white"/>
                          </a:solidFill>
                          <a:ln>
                            <a:noFill/>
                          </a:ln>
                        </wps:spPr>
                        <wps:txbx>
                          <w:txbxContent>
                            <w:p w14:paraId="1F5C0C5B" w14:textId="1105568D" w:rsidR="00B93025" w:rsidRDefault="00B93025" w:rsidP="005337DD">
                              <w:pPr>
                                <w:pStyle w:val="Caption"/>
                                <w:jc w:val="center"/>
                                <w:rPr>
                                  <w:noProof/>
                                </w:rPr>
                              </w:pPr>
                              <w:r>
                                <w:t xml:space="preserve">Figure </w:t>
                              </w:r>
                              <w:r>
                                <w:fldChar w:fldCharType="begin"/>
                              </w:r>
                              <w:r>
                                <w:instrText xml:space="preserve"> SEQ Figure \* ARABIC </w:instrText>
                              </w:r>
                              <w:r>
                                <w:fldChar w:fldCharType="separate"/>
                              </w:r>
                              <w:r w:rsidR="00604718">
                                <w:rPr>
                                  <w:noProof/>
                                </w:rPr>
                                <w:t>9</w:t>
                              </w:r>
                              <w:r>
                                <w:rPr>
                                  <w:noProof/>
                                </w:rPr>
                                <w:fldChar w:fldCharType="end"/>
                              </w:r>
                              <w:r>
                                <w:t>: Admission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C7884C" id="Group 43" o:spid="_x0000_s1050" style="position:absolute;margin-left:27.7pt;margin-top:22.45pt;width:5in;height:109.85pt;z-index:251686912" coordsize="45720,13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">
                <v:shape id="Picture 26" o:spid="_x0000_s1051" type="#_x0000_t75" style="position:absolute;width:45720;height:10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">
                  <v:imagedata r:id="rId30" o:title=""/>
                </v:shape>
                <v:shape id="Text Box 42" o:spid="_x0000_s1052" type="#_x0000_t202" style="position:absolute;top:10972;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F5C0C5B" w14:textId="1105568D" w:rsidR="00B93025" w:rsidRDefault="00B93025" w:rsidP="005337DD">
                        <w:pPr>
                          <w:pStyle w:val="Caption"/>
                          <w:jc w:val="center"/>
                          <w:rPr>
                            <w:noProof/>
                          </w:rPr>
                        </w:pPr>
                        <w:r>
                          <w:t xml:space="preserve">Figure </w:t>
                        </w:r>
                        <w:r>
                          <w:fldChar w:fldCharType="begin"/>
                        </w:r>
                        <w:r>
                          <w:instrText xml:space="preserve"> SEQ Figure \* ARABIC </w:instrText>
                        </w:r>
                        <w:r>
                          <w:fldChar w:fldCharType="separate"/>
                        </w:r>
                        <w:r w:rsidR="00604718">
                          <w:rPr>
                            <w:noProof/>
                          </w:rPr>
                          <w:t>9</w:t>
                        </w:r>
                        <w:r>
                          <w:rPr>
                            <w:noProof/>
                          </w:rPr>
                          <w:fldChar w:fldCharType="end"/>
                        </w:r>
                        <w:r>
                          <w:t>: Admission Record</w:t>
                        </w:r>
                      </w:p>
                    </w:txbxContent>
                  </v:textbox>
                </v:shape>
                <w10:wrap type="topAndBottom"/>
              </v:group>
            </w:pict>
          </mc:Fallback>
        </mc:AlternateContent>
      </w:r>
      <w:r w:rsidR="009445ED">
        <w:rPr>
          <w:noProof/>
        </w:rPr>
        <w:t>Admission Record Module</w:t>
      </w:r>
    </w:p>
    <w:p w14:paraId="7A0BC75E" w14:textId="46E8BAAF" w:rsidR="009445ED" w:rsidRPr="009445ED" w:rsidRDefault="009445ED" w:rsidP="009445ED">
      <w:r>
        <w:t>This module can be accessed by everyone from all levels. This module is used to maintain the employee admission records. This module is used to record the data from the daily admission record book.</w:t>
      </w:r>
    </w:p>
    <w:p w14:paraId="43D7BECA" w14:textId="5F6BB48B" w:rsidR="009445ED" w:rsidRPr="009445ED" w:rsidRDefault="003F2E33" w:rsidP="00F461A6">
      <w:pPr>
        <w:pStyle w:val="Heading3"/>
      </w:pPr>
      <w:bookmarkStart w:id="15" w:name="_Toc40010642"/>
      <w:r>
        <w:lastRenderedPageBreak/>
        <w:t>1.3.3 Inventory Management</w:t>
      </w:r>
      <w:bookmarkEnd w:id="15"/>
    </w:p>
    <w:p w14:paraId="156E820C" w14:textId="1DC0A361" w:rsidR="006F34B1" w:rsidRDefault="005337DD" w:rsidP="00173701">
      <w:r>
        <w:rPr>
          <w:noProof/>
        </w:rPr>
        <mc:AlternateContent>
          <mc:Choice Requires="wpg">
            <w:drawing>
              <wp:anchor distT="0" distB="0" distL="114300" distR="114300" simplePos="0" relativeHeight="251689984" behindDoc="0" locked="0" layoutInCell="1" allowOverlap="1" wp14:anchorId="024882DB" wp14:editId="047F5E4A">
                <wp:simplePos x="0" y="0"/>
                <wp:positionH relativeFrom="column">
                  <wp:posOffset>359410</wp:posOffset>
                </wp:positionH>
                <wp:positionV relativeFrom="paragraph">
                  <wp:posOffset>711200</wp:posOffset>
                </wp:positionV>
                <wp:extent cx="4557395" cy="196342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4557395" cy="1963420"/>
                          <a:chOff x="0" y="0"/>
                          <a:chExt cx="4557395" cy="1964156"/>
                        </a:xfrm>
                      </wpg:grpSpPr>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395" cy="1723390"/>
                          </a:xfrm>
                          <a:prstGeom prst="rect">
                            <a:avLst/>
                          </a:prstGeom>
                          <a:noFill/>
                          <a:ln>
                            <a:noFill/>
                          </a:ln>
                        </pic:spPr>
                      </pic:pic>
                      <wps:wsp>
                        <wps:cNvPr id="44" name="Text Box 44"/>
                        <wps:cNvSpPr txBox="1"/>
                        <wps:spPr>
                          <a:xfrm>
                            <a:off x="0" y="1757238"/>
                            <a:ext cx="4557395" cy="206918"/>
                          </a:xfrm>
                          <a:prstGeom prst="rect">
                            <a:avLst/>
                          </a:prstGeom>
                          <a:solidFill>
                            <a:prstClr val="white"/>
                          </a:solidFill>
                          <a:ln>
                            <a:noFill/>
                          </a:ln>
                        </wps:spPr>
                        <wps:txbx>
                          <w:txbxContent>
                            <w:p w14:paraId="39EC7496" w14:textId="6B505A88" w:rsidR="00B93025" w:rsidRPr="00454DCE"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10</w:t>
                              </w:r>
                              <w:r>
                                <w:rPr>
                                  <w:noProof/>
                                </w:rPr>
                                <w:fldChar w:fldCharType="end"/>
                              </w:r>
                              <w:r>
                                <w:t>: Inventory Management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24882DB" id="Group 45" o:spid="_x0000_s1053" style="position:absolute;margin-left:28.3pt;margin-top:56pt;width:358.85pt;height:154.6pt;z-index:251689984;mso-height-relative:margin" coordsize="45573,1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">
                <v:shape id="Picture 27" o:spid="_x0000_s1054" type="#_x0000_t75" style="position:absolute;width:45573;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">
                  <v:imagedata r:id="rId32" o:title=""/>
                </v:shape>
                <v:shape id="Text Box 44" o:spid="_x0000_s1055" type="#_x0000_t202" style="position:absolute;top:17572;width:45573;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39EC7496" w14:textId="6B505A88" w:rsidR="00B93025" w:rsidRPr="00454DCE"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10</w:t>
                        </w:r>
                        <w:r>
                          <w:rPr>
                            <w:noProof/>
                          </w:rPr>
                          <w:fldChar w:fldCharType="end"/>
                        </w:r>
                        <w:r>
                          <w:t>: Inventory Management Process</w:t>
                        </w:r>
                      </w:p>
                    </w:txbxContent>
                  </v:textbox>
                </v:shape>
                <w10:wrap type="topAndBottom"/>
              </v:group>
            </w:pict>
          </mc:Fallback>
        </mc:AlternateContent>
      </w:r>
      <w:r w:rsidR="00173701">
        <w:t xml:space="preserve">The system needs to record </w:t>
      </w:r>
      <w:r w:rsidR="006F34B1">
        <w:t>the purchases of goods/ items/ services in order to manage the production and make predictions. The goods/ items usually are sugar, fuel, packaging materials, polythene, gas and the services are electricity and water.</w:t>
      </w:r>
    </w:p>
    <w:p w14:paraId="141FEE4D" w14:textId="2C87DB25" w:rsidR="00181CF4" w:rsidRDefault="00181CF4" w:rsidP="00181CF4">
      <w:pPr>
        <w:pStyle w:val="Heading4"/>
      </w:pPr>
      <w:r>
        <w:t>Purchase Record Module</w:t>
      </w:r>
    </w:p>
    <w:p w14:paraId="04A0FC9E" w14:textId="536698EA" w:rsidR="0005179B" w:rsidRDefault="005337DD" w:rsidP="005337DD">
      <w:pPr>
        <w:rPr>
          <w:noProof/>
        </w:rPr>
      </w:pPr>
      <w:r>
        <w:rPr>
          <w:noProof/>
        </w:rPr>
        <mc:AlternateContent>
          <mc:Choice Requires="wpg">
            <w:drawing>
              <wp:anchor distT="0" distB="0" distL="114300" distR="114300" simplePos="0" relativeHeight="251696128" behindDoc="0" locked="0" layoutInCell="1" allowOverlap="1" wp14:anchorId="2205270C" wp14:editId="2550E38C">
                <wp:simplePos x="0" y="0"/>
                <wp:positionH relativeFrom="column">
                  <wp:posOffset>351845</wp:posOffset>
                </wp:positionH>
                <wp:positionV relativeFrom="paragraph">
                  <wp:posOffset>544195</wp:posOffset>
                </wp:positionV>
                <wp:extent cx="4572000" cy="2039151"/>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572000" cy="2039151"/>
                          <a:chOff x="0" y="0"/>
                          <a:chExt cx="4572000" cy="2039151"/>
                        </a:xfrm>
                      </wpg:grpSpPr>
                      <pic:pic xmlns:pic="http://schemas.openxmlformats.org/drawingml/2006/picture">
                        <pic:nvPicPr>
                          <pic:cNvPr id="28" name="Picture 28"/>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30588" y="0"/>
                            <a:ext cx="4114800" cy="1661795"/>
                          </a:xfrm>
                          <a:prstGeom prst="rect">
                            <a:avLst/>
                          </a:prstGeom>
                          <a:noFill/>
                          <a:ln>
                            <a:noFill/>
                          </a:ln>
                        </pic:spPr>
                      </pic:pic>
                      <wps:wsp>
                        <wps:cNvPr id="46" name="Text Box 46"/>
                        <wps:cNvSpPr txBox="1"/>
                        <wps:spPr>
                          <a:xfrm>
                            <a:off x="0" y="1741336"/>
                            <a:ext cx="4572000" cy="297815"/>
                          </a:xfrm>
                          <a:prstGeom prst="rect">
                            <a:avLst/>
                          </a:prstGeom>
                          <a:solidFill>
                            <a:prstClr val="white"/>
                          </a:solidFill>
                          <a:ln>
                            <a:noFill/>
                          </a:ln>
                        </wps:spPr>
                        <wps:txbx>
                          <w:txbxContent>
                            <w:p w14:paraId="12247C85" w14:textId="7AE396C5" w:rsidR="00B93025" w:rsidRPr="003C5CBF"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11</w:t>
                              </w:r>
                              <w:r>
                                <w:rPr>
                                  <w:noProof/>
                                </w:rPr>
                                <w:fldChar w:fldCharType="end"/>
                              </w:r>
                              <w:r>
                                <w:t>: Purchase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5270C" id="Group 51" o:spid="_x0000_s1056" style="position:absolute;margin-left:27.7pt;margin-top:42.85pt;width:5in;height:160.55pt;z-index:251696128" coordsize="45720,20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">
                <v:shape id="Picture 28" o:spid="_x0000_s1057" type="#_x0000_t75" style="position:absolute;left:2305;width:41148;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">
                  <v:imagedata r:id="rId34" o:title=""/>
                </v:shape>
                <v:shape id="Text Box 46" o:spid="_x0000_s1058" type="#_x0000_t202" style="position:absolute;top:17413;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2247C85" w14:textId="7AE396C5" w:rsidR="00B93025" w:rsidRPr="003C5CBF"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11</w:t>
                        </w:r>
                        <w:r>
                          <w:rPr>
                            <w:noProof/>
                          </w:rPr>
                          <w:fldChar w:fldCharType="end"/>
                        </w:r>
                        <w:r>
                          <w:t>: Purchase Record Module</w:t>
                        </w:r>
                      </w:p>
                    </w:txbxContent>
                  </v:textbox>
                </v:shape>
                <w10:wrap type="topAndBottom"/>
              </v:group>
            </w:pict>
          </mc:Fallback>
        </mc:AlternateContent>
      </w:r>
      <w:r w:rsidR="00181CF4">
        <w:t>This module can be accessed by anyone but only the admin level users can view and access the purchase history.</w:t>
      </w:r>
      <w:r w:rsidR="00181CF4" w:rsidRPr="001C7543">
        <w:rPr>
          <w:noProof/>
        </w:rPr>
        <w:t xml:space="preserve"> </w:t>
      </w:r>
      <w:r w:rsidR="00181CF4">
        <w:rPr>
          <w:noProof/>
        </w:rPr>
        <w:t>Purchase details are stored to the system via this module.</w:t>
      </w:r>
    </w:p>
    <w:p w14:paraId="084D169D" w14:textId="7784EEC0" w:rsidR="0005179B" w:rsidRDefault="0005179B" w:rsidP="0005179B">
      <w:pPr>
        <w:pStyle w:val="Heading4"/>
        <w:rPr>
          <w:noProof/>
        </w:rPr>
      </w:pPr>
      <w:r>
        <w:rPr>
          <w:noProof/>
        </w:rPr>
        <w:t>Services Usage Record Module</w:t>
      </w:r>
    </w:p>
    <w:p w14:paraId="24A5A444" w14:textId="5CD60E45" w:rsidR="0005179B" w:rsidRDefault="005337DD" w:rsidP="00181CF4">
      <w:pPr>
        <w:rPr>
          <w:noProof/>
        </w:rPr>
      </w:pPr>
      <w:r>
        <w:rPr>
          <w:noProof/>
        </w:rPr>
        <mc:AlternateContent>
          <mc:Choice Requires="wpg">
            <w:drawing>
              <wp:anchor distT="0" distB="0" distL="114300" distR="114300" simplePos="0" relativeHeight="251702272" behindDoc="0" locked="0" layoutInCell="1" allowOverlap="1" wp14:anchorId="1AEE45A2" wp14:editId="2B364136">
                <wp:simplePos x="0" y="0"/>
                <wp:positionH relativeFrom="margin">
                  <wp:align>center</wp:align>
                </wp:positionH>
                <wp:positionV relativeFrom="paragraph">
                  <wp:posOffset>770586</wp:posOffset>
                </wp:positionV>
                <wp:extent cx="4572000" cy="2070956"/>
                <wp:effectExtent l="0" t="0" r="0" b="5715"/>
                <wp:wrapTopAndBottom/>
                <wp:docPr id="52" name="Group 52"/>
                <wp:cNvGraphicFramePr/>
                <a:graphic xmlns:a="http://schemas.openxmlformats.org/drawingml/2006/main">
                  <a:graphicData uri="http://schemas.microsoft.com/office/word/2010/wordprocessingGroup">
                    <wpg:wgp>
                      <wpg:cNvGrpSpPr/>
                      <wpg:grpSpPr>
                        <a:xfrm>
                          <a:off x="0" y="0"/>
                          <a:ext cx="4572000" cy="2070956"/>
                          <a:chOff x="0" y="0"/>
                          <a:chExt cx="4572000" cy="2070956"/>
                        </a:xfrm>
                      </wpg:grpSpPr>
                      <pic:pic xmlns:pic="http://schemas.openxmlformats.org/drawingml/2006/picture">
                        <pic:nvPicPr>
                          <pic:cNvPr id="29" name="Picture 2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230588" y="0"/>
                            <a:ext cx="4114800" cy="1670050"/>
                          </a:xfrm>
                          <a:prstGeom prst="rect">
                            <a:avLst/>
                          </a:prstGeom>
                          <a:noFill/>
                          <a:ln>
                            <a:noFill/>
                          </a:ln>
                        </pic:spPr>
                      </pic:pic>
                      <wps:wsp>
                        <wps:cNvPr id="48" name="Text Box 48"/>
                        <wps:cNvSpPr txBox="1"/>
                        <wps:spPr>
                          <a:xfrm>
                            <a:off x="0" y="1773141"/>
                            <a:ext cx="4572000" cy="297815"/>
                          </a:xfrm>
                          <a:prstGeom prst="rect">
                            <a:avLst/>
                          </a:prstGeom>
                          <a:solidFill>
                            <a:prstClr val="white"/>
                          </a:solidFill>
                          <a:ln>
                            <a:noFill/>
                          </a:ln>
                        </wps:spPr>
                        <wps:txbx>
                          <w:txbxContent>
                            <w:p w14:paraId="09A2A91F" w14:textId="700652BD" w:rsidR="00B93025" w:rsidRPr="006479EA"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12</w:t>
                              </w:r>
                              <w:r>
                                <w:rPr>
                                  <w:noProof/>
                                </w:rPr>
                                <w:fldChar w:fldCharType="end"/>
                              </w:r>
                              <w:r>
                                <w:t>: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EE45A2" id="Group 52" o:spid="_x0000_s1059" style="position:absolute;margin-left:0;margin-top:60.7pt;width:5in;height:163.05pt;z-index:251702272;mso-position-horizontal:center;mso-position-horizontal-relative:margin" coordsize="45720,2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">
                <v:shape id="Picture 29" o:spid="_x0000_s1060" type="#_x0000_t75" style="position:absolute;left:2305;width:41148;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">
                  <v:imagedata r:id="rId36" o:title=""/>
                </v:shape>
                <v:shape id="Text Box 48" o:spid="_x0000_s1061" type="#_x0000_t202" style="position:absolute;top:17731;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09A2A91F" w14:textId="700652BD" w:rsidR="00B93025" w:rsidRPr="006479EA"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12</w:t>
                        </w:r>
                        <w:r>
                          <w:rPr>
                            <w:noProof/>
                          </w:rPr>
                          <w:fldChar w:fldCharType="end"/>
                        </w:r>
                        <w:r>
                          <w:t>: Usage Record Module</w:t>
                        </w:r>
                      </w:p>
                    </w:txbxContent>
                  </v:textbox>
                </v:shape>
                <w10:wrap type="topAndBottom" anchorx="margin"/>
              </v:group>
            </w:pict>
          </mc:Fallback>
        </mc:AlternateContent>
      </w:r>
      <w:r w:rsidR="0005179B">
        <w:t>This module can be accessed by anyone but only the admin level users can view and access the usage history.</w:t>
      </w:r>
      <w:r w:rsidR="0005179B" w:rsidRPr="001C7543">
        <w:rPr>
          <w:noProof/>
        </w:rPr>
        <w:t xml:space="preserve"> </w:t>
      </w:r>
      <w:r w:rsidR="0005179B">
        <w:rPr>
          <w:noProof/>
        </w:rPr>
        <w:t>Services usage details are stored to the system via this module.</w:t>
      </w:r>
    </w:p>
    <w:p w14:paraId="5CEB056E" w14:textId="7D73EBA4" w:rsidR="0005179B" w:rsidRDefault="0005179B" w:rsidP="0005179B">
      <w:pPr>
        <w:pStyle w:val="Heading4"/>
        <w:rPr>
          <w:noProof/>
        </w:rPr>
      </w:pPr>
      <w:r>
        <w:rPr>
          <w:noProof/>
        </w:rPr>
        <w:lastRenderedPageBreak/>
        <w:t>Daily Usage Record Module</w:t>
      </w:r>
    </w:p>
    <w:p w14:paraId="3F3C327E" w14:textId="24D491DD" w:rsidR="0005179B" w:rsidRDefault="005337DD" w:rsidP="0005179B">
      <w:pPr>
        <w:rPr>
          <w:noProof/>
        </w:rPr>
      </w:pPr>
      <w:r>
        <w:rPr>
          <w:noProof/>
        </w:rPr>
        <mc:AlternateContent>
          <mc:Choice Requires="wpg">
            <w:drawing>
              <wp:anchor distT="0" distB="0" distL="114300" distR="114300" simplePos="0" relativeHeight="251705344" behindDoc="0" locked="0" layoutInCell="1" allowOverlap="1" wp14:anchorId="09ECA0DB" wp14:editId="5B7075CE">
                <wp:simplePos x="0" y="0"/>
                <wp:positionH relativeFrom="margin">
                  <wp:align>center</wp:align>
                </wp:positionH>
                <wp:positionV relativeFrom="paragraph">
                  <wp:posOffset>589335</wp:posOffset>
                </wp:positionV>
                <wp:extent cx="4572000" cy="2094230"/>
                <wp:effectExtent l="0" t="0" r="0" b="1270"/>
                <wp:wrapTopAndBottom/>
                <wp:docPr id="53" name="Group 53"/>
                <wp:cNvGraphicFramePr/>
                <a:graphic xmlns:a="http://schemas.openxmlformats.org/drawingml/2006/main">
                  <a:graphicData uri="http://schemas.microsoft.com/office/word/2010/wordprocessingGroup">
                    <wpg:wgp>
                      <wpg:cNvGrpSpPr/>
                      <wpg:grpSpPr>
                        <a:xfrm>
                          <a:off x="0" y="0"/>
                          <a:ext cx="4572000" cy="2094230"/>
                          <a:chOff x="0" y="0"/>
                          <a:chExt cx="4572000" cy="2094230"/>
                        </a:xfrm>
                      </wpg:grpSpPr>
                      <pic:pic xmlns:pic="http://schemas.openxmlformats.org/drawingml/2006/picture">
                        <pic:nvPicPr>
                          <pic:cNvPr id="31" name="Picture 3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230588" y="0"/>
                            <a:ext cx="4114800" cy="1673225"/>
                          </a:xfrm>
                          <a:prstGeom prst="rect">
                            <a:avLst/>
                          </a:prstGeom>
                          <a:noFill/>
                          <a:ln>
                            <a:noFill/>
                          </a:ln>
                        </pic:spPr>
                      </pic:pic>
                      <wps:wsp>
                        <wps:cNvPr id="50" name="Text Box 50"/>
                        <wps:cNvSpPr txBox="1"/>
                        <wps:spPr>
                          <a:xfrm>
                            <a:off x="0" y="1796415"/>
                            <a:ext cx="4572000" cy="297815"/>
                          </a:xfrm>
                          <a:prstGeom prst="rect">
                            <a:avLst/>
                          </a:prstGeom>
                          <a:solidFill>
                            <a:prstClr val="white"/>
                          </a:solidFill>
                          <a:ln>
                            <a:noFill/>
                          </a:ln>
                        </wps:spPr>
                        <wps:txbx>
                          <w:txbxContent>
                            <w:p w14:paraId="4B852C16" w14:textId="5449082C" w:rsidR="00B93025" w:rsidRPr="00B71A9C"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13</w:t>
                              </w:r>
                              <w:r>
                                <w:rPr>
                                  <w:noProof/>
                                </w:rPr>
                                <w:fldChar w:fldCharType="end"/>
                              </w:r>
                              <w:r>
                                <w:t>: Daily Usage Record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9ECA0DB" id="Group 53" o:spid="_x0000_s1062" style="position:absolute;margin-left:0;margin-top:46.4pt;width:5in;height:164.9pt;z-index:251705344;mso-position-horizontal:center;mso-position-horizontal-relative:margin;mso-height-relative:margin" coordsize="45720,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">
                <v:shape id="Picture 31" o:spid="_x0000_s1063" type="#_x0000_t75" style="position:absolute;left:2305;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">
                  <v:imagedata r:id="rId38" o:title=""/>
                </v:shape>
                <v:shape id="Text Box 50" o:spid="_x0000_s1064" type="#_x0000_t202" style="position:absolute;top:17964;width:4572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B852C16" w14:textId="5449082C" w:rsidR="00B93025" w:rsidRPr="00B71A9C" w:rsidRDefault="00B93025" w:rsidP="005337D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13</w:t>
                        </w:r>
                        <w:r>
                          <w:rPr>
                            <w:noProof/>
                          </w:rPr>
                          <w:fldChar w:fldCharType="end"/>
                        </w:r>
                        <w:r>
                          <w:t>: Daily Usage Record Module</w:t>
                        </w:r>
                      </w:p>
                    </w:txbxContent>
                  </v:textbox>
                </v:shape>
                <w10:wrap type="topAndBottom" anchorx="margin"/>
              </v:group>
            </w:pict>
          </mc:Fallback>
        </mc:AlternateContent>
      </w:r>
      <w:r w:rsidR="0005179B">
        <w:t>This module can be accessed by anyone but only the admin level users can view and access the usage history. Daily</w:t>
      </w:r>
      <w:r w:rsidR="0005179B">
        <w:rPr>
          <w:noProof/>
        </w:rPr>
        <w:t xml:space="preserve"> usage details are stored to the system via this module.</w:t>
      </w:r>
    </w:p>
    <w:p w14:paraId="1971159E" w14:textId="692D2666" w:rsidR="00366119" w:rsidRDefault="00366119" w:rsidP="00366119">
      <w:pPr>
        <w:pStyle w:val="Heading3"/>
      </w:pPr>
      <w:bookmarkStart w:id="16" w:name="_Toc40010643"/>
      <w:r>
        <w:t>1.3.</w:t>
      </w:r>
      <w:r w:rsidR="003F2E33">
        <w:t>4</w:t>
      </w:r>
      <w:r>
        <w:t xml:space="preserve"> Sales Tracking</w:t>
      </w:r>
      <w:bookmarkEnd w:id="16"/>
    </w:p>
    <w:p w14:paraId="770F6B99" w14:textId="31085502" w:rsidR="00E17DE8" w:rsidRDefault="00E109A1" w:rsidP="00366119">
      <w:pPr>
        <w:pStyle w:val="Heading4"/>
      </w:pPr>
      <w:r>
        <w:rPr>
          <w:noProof/>
        </w:rPr>
        <mc:AlternateContent>
          <mc:Choice Requires="wpg">
            <w:drawing>
              <wp:anchor distT="0" distB="0" distL="114300" distR="114300" simplePos="0" relativeHeight="251708416" behindDoc="0" locked="0" layoutInCell="1" allowOverlap="1" wp14:anchorId="27B2088B" wp14:editId="04643ABA">
                <wp:simplePos x="0" y="0"/>
                <wp:positionH relativeFrom="column">
                  <wp:posOffset>582433</wp:posOffset>
                </wp:positionH>
                <wp:positionV relativeFrom="paragraph">
                  <wp:posOffset>248754</wp:posOffset>
                </wp:positionV>
                <wp:extent cx="4114800" cy="2030730"/>
                <wp:effectExtent l="0" t="0" r="0" b="7620"/>
                <wp:wrapTopAndBottom/>
                <wp:docPr id="55" name="Group 55"/>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4" name="Text Box 54"/>
                        <wps:cNvSpPr txBox="1"/>
                        <wps:spPr>
                          <a:xfrm>
                            <a:off x="0" y="1732915"/>
                            <a:ext cx="4114800" cy="297815"/>
                          </a:xfrm>
                          <a:prstGeom prst="rect">
                            <a:avLst/>
                          </a:prstGeom>
                          <a:solidFill>
                            <a:prstClr val="white"/>
                          </a:solidFill>
                          <a:ln>
                            <a:noFill/>
                          </a:ln>
                        </wps:spPr>
                        <wps:txbx>
                          <w:txbxContent>
                            <w:p w14:paraId="2338D5DE" w14:textId="1BD8EDEC" w:rsidR="00B93025" w:rsidRDefault="00B93025" w:rsidP="00E109A1">
                              <w:pPr>
                                <w:pStyle w:val="Caption"/>
                                <w:jc w:val="center"/>
                                <w:rPr>
                                  <w:noProof/>
                                </w:rPr>
                              </w:pPr>
                              <w:r>
                                <w:t xml:space="preserve">Figure </w:t>
                              </w:r>
                              <w:r>
                                <w:fldChar w:fldCharType="begin"/>
                              </w:r>
                              <w:r>
                                <w:instrText xml:space="preserve"> SEQ Figure \* ARABIC </w:instrText>
                              </w:r>
                              <w:r>
                                <w:fldChar w:fldCharType="separate"/>
                              </w:r>
                              <w:r w:rsidR="00604718">
                                <w:rPr>
                                  <w:noProof/>
                                </w:rPr>
                                <w:t>14</w:t>
                              </w:r>
                              <w:r>
                                <w:rPr>
                                  <w:noProof/>
                                </w:rPr>
                                <w:fldChar w:fldCharType="end"/>
                              </w:r>
                              <w:r>
                                <w:t>: Client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B2088B" id="Group 55" o:spid="_x0000_s1065" style="position:absolute;margin-left:45.85pt;margin-top:19.6pt;width:324pt;height:159.9pt;z-index:251708416"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">
                <v:shape id="Picture 9" o:spid="_x0000_s1066"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">
                  <v:imagedata r:id="rId40" o:title=""/>
                </v:shape>
                <v:shape id="Text Box 54" o:spid="_x0000_s1067"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338D5DE" w14:textId="1BD8EDEC" w:rsidR="00B93025" w:rsidRDefault="00B93025" w:rsidP="00E109A1">
                        <w:pPr>
                          <w:pStyle w:val="Caption"/>
                          <w:jc w:val="center"/>
                          <w:rPr>
                            <w:noProof/>
                          </w:rPr>
                        </w:pPr>
                        <w:r>
                          <w:t xml:space="preserve">Figure </w:t>
                        </w:r>
                        <w:r>
                          <w:fldChar w:fldCharType="begin"/>
                        </w:r>
                        <w:r>
                          <w:instrText xml:space="preserve"> SEQ Figure \* ARABIC </w:instrText>
                        </w:r>
                        <w:r>
                          <w:fldChar w:fldCharType="separate"/>
                        </w:r>
                        <w:r w:rsidR="00604718">
                          <w:rPr>
                            <w:noProof/>
                          </w:rPr>
                          <w:t>14</w:t>
                        </w:r>
                        <w:r>
                          <w:rPr>
                            <w:noProof/>
                          </w:rPr>
                          <w:fldChar w:fldCharType="end"/>
                        </w:r>
                        <w:r>
                          <w:t>: Client Management Module</w:t>
                        </w:r>
                      </w:p>
                    </w:txbxContent>
                  </v:textbox>
                </v:shape>
                <w10:wrap type="topAndBottom"/>
              </v:group>
            </w:pict>
          </mc:Fallback>
        </mc:AlternateContent>
      </w:r>
      <w:r w:rsidR="00E17DE8">
        <w:t>Client Management Module</w:t>
      </w:r>
    </w:p>
    <w:p w14:paraId="7AFCCFE0" w14:textId="4AFD1F0C" w:rsidR="00E17DE8" w:rsidRDefault="00AD1836" w:rsidP="000B767B">
      <w:r>
        <w:t>This module can be accessed by anyone but only the admin level users can restore, view and access the client history.</w:t>
      </w:r>
    </w:p>
    <w:p w14:paraId="721174CF" w14:textId="3CE10B42" w:rsidR="00331658" w:rsidRDefault="00331658" w:rsidP="00331658">
      <w:pPr>
        <w:pStyle w:val="Heading4"/>
      </w:pPr>
      <w:r>
        <w:t>Product Management Module</w:t>
      </w:r>
    </w:p>
    <w:p w14:paraId="4CDBB440" w14:textId="758D91D0" w:rsidR="00331658" w:rsidRPr="00331658" w:rsidRDefault="00E109A1" w:rsidP="00331658">
      <w:r>
        <w:rPr>
          <w:noProof/>
        </w:rPr>
        <mc:AlternateContent>
          <mc:Choice Requires="wpg">
            <w:drawing>
              <wp:anchor distT="0" distB="0" distL="114300" distR="114300" simplePos="0" relativeHeight="251711488" behindDoc="0" locked="0" layoutInCell="1" allowOverlap="1" wp14:anchorId="3FA0036E" wp14:editId="142DB1B6">
                <wp:simplePos x="0" y="0"/>
                <wp:positionH relativeFrom="column">
                  <wp:posOffset>582433</wp:posOffset>
                </wp:positionH>
                <wp:positionV relativeFrom="paragraph">
                  <wp:posOffset>496101</wp:posOffset>
                </wp:positionV>
                <wp:extent cx="4114800" cy="2030730"/>
                <wp:effectExtent l="0" t="0" r="0" b="7620"/>
                <wp:wrapTopAndBottom/>
                <wp:docPr id="57" name="Group 57"/>
                <wp:cNvGraphicFramePr/>
                <a:graphic xmlns:a="http://schemas.openxmlformats.org/drawingml/2006/main">
                  <a:graphicData uri="http://schemas.microsoft.com/office/word/2010/wordprocessingGroup">
                    <wpg:wgp>
                      <wpg:cNvGrpSpPr/>
                      <wpg:grpSpPr>
                        <a:xfrm>
                          <a:off x="0" y="0"/>
                          <a:ext cx="4114800" cy="2030730"/>
                          <a:chOff x="0" y="0"/>
                          <a:chExt cx="4114800" cy="2030730"/>
                        </a:xfrm>
                      </wpg:grpSpPr>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56" name="Text Box 56"/>
                        <wps:cNvSpPr txBox="1"/>
                        <wps:spPr>
                          <a:xfrm>
                            <a:off x="0" y="1732915"/>
                            <a:ext cx="4114800" cy="297815"/>
                          </a:xfrm>
                          <a:prstGeom prst="rect">
                            <a:avLst/>
                          </a:prstGeom>
                          <a:solidFill>
                            <a:prstClr val="white"/>
                          </a:solidFill>
                          <a:ln>
                            <a:noFill/>
                          </a:ln>
                        </wps:spPr>
                        <wps:txbx>
                          <w:txbxContent>
                            <w:p w14:paraId="41705729" w14:textId="08F461E7" w:rsidR="00B93025" w:rsidRPr="00805F0D" w:rsidRDefault="00B93025"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15</w:t>
                              </w:r>
                              <w:r>
                                <w:rPr>
                                  <w:noProof/>
                                </w:rPr>
                                <w:fldChar w:fldCharType="end"/>
                              </w:r>
                              <w:r>
                                <w:t>: Product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A0036E" id="Group 57" o:spid="_x0000_s1068" style="position:absolute;margin-left:45.85pt;margin-top:39.05pt;width:324pt;height:159.9pt;z-index:251711488" coordsize="41148,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">
                <v:shape id="Picture 11" o:spid="_x0000_s1069"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">
                  <v:imagedata r:id="rId42" o:title=""/>
                </v:shape>
                <v:shape id="Text Box 56" o:spid="_x0000_s1070" type="#_x0000_t202" style="position:absolute;top:17329;width:41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41705729" w14:textId="08F461E7" w:rsidR="00B93025" w:rsidRPr="00805F0D" w:rsidRDefault="00B93025" w:rsidP="00E109A1">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15</w:t>
                        </w:r>
                        <w:r>
                          <w:rPr>
                            <w:noProof/>
                          </w:rPr>
                          <w:fldChar w:fldCharType="end"/>
                        </w:r>
                        <w:r>
                          <w:t>: Product Management Module</w:t>
                        </w:r>
                      </w:p>
                    </w:txbxContent>
                  </v:textbox>
                </v:shape>
                <w10:wrap type="topAndBottom"/>
              </v:group>
            </w:pict>
          </mc:Fallback>
        </mc:AlternateContent>
      </w:r>
      <w:r w:rsidR="00331658">
        <w:t>This module can be accessed by everyone from all levels. This module is used to maintain the product list.</w:t>
      </w:r>
    </w:p>
    <w:p w14:paraId="6B6BE0FD" w14:textId="77777777" w:rsidR="005010DB" w:rsidRDefault="005010DB" w:rsidP="005010DB">
      <w:pPr>
        <w:pStyle w:val="Heading4"/>
      </w:pPr>
      <w:r>
        <w:lastRenderedPageBreak/>
        <w:t>Payment Module</w:t>
      </w:r>
    </w:p>
    <w:p w14:paraId="24A331FD" w14:textId="3A578B52" w:rsidR="005010DB" w:rsidRPr="001546EF" w:rsidRDefault="005010DB" w:rsidP="005010DB">
      <w:r>
        <w:rPr>
          <w:noProof/>
        </w:rPr>
        <mc:AlternateContent>
          <mc:Choice Requires="wpg">
            <w:drawing>
              <wp:anchor distT="0" distB="0" distL="114300" distR="114300" simplePos="0" relativeHeight="251718656" behindDoc="0" locked="0" layoutInCell="1" allowOverlap="1" wp14:anchorId="4B888EFF" wp14:editId="3807592D">
                <wp:simplePos x="0" y="0"/>
                <wp:positionH relativeFrom="column">
                  <wp:posOffset>582295</wp:posOffset>
                </wp:positionH>
                <wp:positionV relativeFrom="paragraph">
                  <wp:posOffset>544195</wp:posOffset>
                </wp:positionV>
                <wp:extent cx="4114800" cy="202311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4114800" cy="2023110"/>
                          <a:chOff x="0" y="0"/>
                          <a:chExt cx="4114800" cy="2023110"/>
                        </a:xfrm>
                      </wpg:grpSpPr>
                      <pic:pic xmlns:pic="http://schemas.openxmlformats.org/drawingml/2006/picture">
                        <pic:nvPicPr>
                          <pic:cNvPr id="13"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wps:wsp>
                        <wps:cNvPr id="62" name="Text Box 62"/>
                        <wps:cNvSpPr txBox="1"/>
                        <wps:spPr>
                          <a:xfrm>
                            <a:off x="0" y="1725295"/>
                            <a:ext cx="4114800" cy="297815"/>
                          </a:xfrm>
                          <a:prstGeom prst="rect">
                            <a:avLst/>
                          </a:prstGeom>
                          <a:solidFill>
                            <a:prstClr val="white"/>
                          </a:solidFill>
                          <a:ln>
                            <a:noFill/>
                          </a:ln>
                        </wps:spPr>
                        <wps:txbx>
                          <w:txbxContent>
                            <w:p w14:paraId="3EBD3812" w14:textId="191B4DA9" w:rsidR="00B93025" w:rsidRPr="00A37D74" w:rsidRDefault="00B93025"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16</w:t>
                              </w:r>
                              <w:r>
                                <w:rPr>
                                  <w:noProof/>
                                </w:rPr>
                                <w:fldChar w:fldCharType="end"/>
                              </w:r>
                              <w:r>
                                <w:t>: Payment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888EFF" id="Group 63" o:spid="_x0000_s1071" style="position:absolute;margin-left:45.85pt;margin-top:42.85pt;width:324pt;height:159.3pt;z-index:251718656" coordsize="41148,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">
                <v:shape id="Picture 13" o:spid="_x0000_s1072" type="#_x0000_t75" style="position:absolute;width:41148;height:1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">
                  <v:imagedata r:id="rId44" o:title=""/>
                </v:shape>
                <v:shape id="Text Box 62" o:spid="_x0000_s1073" type="#_x0000_t202" style="position:absolute;top:17252;width:41148;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3EBD3812" w14:textId="191B4DA9" w:rsidR="00B93025" w:rsidRPr="00A37D74" w:rsidRDefault="00B93025" w:rsidP="005010DB">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16</w:t>
                        </w:r>
                        <w:r>
                          <w:rPr>
                            <w:noProof/>
                          </w:rPr>
                          <w:fldChar w:fldCharType="end"/>
                        </w:r>
                        <w:r>
                          <w:t>: Payment Module</w:t>
                        </w:r>
                      </w:p>
                    </w:txbxContent>
                  </v:textbox>
                </v:shape>
                <w10:wrap type="topAndBottom"/>
              </v:group>
            </w:pict>
          </mc:Fallback>
        </mc:AlternateContent>
      </w:r>
      <w:r>
        <w:t>Everything can add, edit, remove and view payment records but only the admin level users can view and generate payment reports.</w:t>
      </w:r>
    </w:p>
    <w:p w14:paraId="7B128F07" w14:textId="45F25F5B" w:rsidR="005010DB" w:rsidRDefault="00331658" w:rsidP="005010DB">
      <w:pPr>
        <w:pStyle w:val="Heading4"/>
      </w:pPr>
      <w:r>
        <w:t>Invoice Management Module</w:t>
      </w:r>
    </w:p>
    <w:p w14:paraId="4481188C" w14:textId="7E410F24" w:rsidR="00331658" w:rsidRDefault="005010DB" w:rsidP="00331658">
      <w:r>
        <w:rPr>
          <w:noProof/>
        </w:rPr>
        <mc:AlternateContent>
          <mc:Choice Requires="wpg">
            <w:drawing>
              <wp:anchor distT="0" distB="0" distL="114300" distR="114300" simplePos="0" relativeHeight="251713536" behindDoc="0" locked="0" layoutInCell="1" allowOverlap="1" wp14:anchorId="24529B91" wp14:editId="0CF4E6D2">
                <wp:simplePos x="0" y="0"/>
                <wp:positionH relativeFrom="margin">
                  <wp:align>center</wp:align>
                </wp:positionH>
                <wp:positionV relativeFrom="paragraph">
                  <wp:posOffset>413026</wp:posOffset>
                </wp:positionV>
                <wp:extent cx="3657600" cy="2444115"/>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3657600" cy="2444115"/>
                          <a:chOff x="0" y="0"/>
                          <a:chExt cx="3657600" cy="2444115"/>
                        </a:xfrm>
                      </wpg:grpSpPr>
                      <pic:pic xmlns:pic="http://schemas.openxmlformats.org/drawingml/2006/picture">
                        <pic:nvPicPr>
                          <pic:cNvPr id="12" name="Picture 1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093595"/>
                          </a:xfrm>
                          <a:prstGeom prst="rect">
                            <a:avLst/>
                          </a:prstGeom>
                          <a:noFill/>
                          <a:ln>
                            <a:noFill/>
                          </a:ln>
                        </pic:spPr>
                      </pic:pic>
                      <wps:wsp>
                        <wps:cNvPr id="60" name="Text Box 60"/>
                        <wps:cNvSpPr txBox="1"/>
                        <wps:spPr>
                          <a:xfrm>
                            <a:off x="0" y="2146300"/>
                            <a:ext cx="3657600" cy="297815"/>
                          </a:xfrm>
                          <a:prstGeom prst="rect">
                            <a:avLst/>
                          </a:prstGeom>
                          <a:solidFill>
                            <a:prstClr val="white"/>
                          </a:solidFill>
                          <a:ln>
                            <a:noFill/>
                          </a:ln>
                        </wps:spPr>
                        <wps:txbx>
                          <w:txbxContent>
                            <w:p w14:paraId="1B6F4560" w14:textId="0718DEB4" w:rsidR="00B93025" w:rsidRPr="005010DB" w:rsidRDefault="00B93025" w:rsidP="005010DB">
                              <w:pPr>
                                <w:pStyle w:val="Caption"/>
                                <w:jc w:val="center"/>
                              </w:pPr>
                              <w:r>
                                <w:t xml:space="preserve">Figure </w:t>
                              </w:r>
                              <w:r>
                                <w:fldChar w:fldCharType="begin"/>
                              </w:r>
                              <w:r>
                                <w:instrText xml:space="preserve"> SEQ Figure \* ARABIC </w:instrText>
                              </w:r>
                              <w:r>
                                <w:fldChar w:fldCharType="separate"/>
                              </w:r>
                              <w:r w:rsidR="00604718">
                                <w:rPr>
                                  <w:noProof/>
                                </w:rPr>
                                <w:t>17</w:t>
                              </w:r>
                              <w:r>
                                <w:rPr>
                                  <w:noProof/>
                                </w:rPr>
                                <w:fldChar w:fldCharType="end"/>
                              </w:r>
                              <w:r>
                                <w:t>: Invoice Management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529B91" id="Group 61" o:spid="_x0000_s1074" style="position:absolute;margin-left:0;margin-top:32.5pt;width:4in;height:192.45pt;z-index:251713536;mso-position-horizontal:center;mso-position-horizontal-relative:margin" coordsize="36576,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&#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">
                <v:shape id="Picture 12" o:spid="_x0000_s1075" type="#_x0000_t75" style="position:absolute;width:36576;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">
                  <v:imagedata r:id="rId46" o:title=""/>
                </v:shape>
                <v:shape id="Text Box 60" o:spid="_x0000_s1076" type="#_x0000_t202" style="position:absolute;top:21463;width:3657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1B6F4560" w14:textId="0718DEB4" w:rsidR="00B93025" w:rsidRPr="005010DB" w:rsidRDefault="00B93025" w:rsidP="005010DB">
                        <w:pPr>
                          <w:pStyle w:val="Caption"/>
                          <w:jc w:val="center"/>
                        </w:pPr>
                        <w:r>
                          <w:t xml:space="preserve">Figure </w:t>
                        </w:r>
                        <w:r>
                          <w:fldChar w:fldCharType="begin"/>
                        </w:r>
                        <w:r>
                          <w:instrText xml:space="preserve"> SEQ Figure \* ARABIC </w:instrText>
                        </w:r>
                        <w:r>
                          <w:fldChar w:fldCharType="separate"/>
                        </w:r>
                        <w:r w:rsidR="00604718">
                          <w:rPr>
                            <w:noProof/>
                          </w:rPr>
                          <w:t>17</w:t>
                        </w:r>
                        <w:r>
                          <w:rPr>
                            <w:noProof/>
                          </w:rPr>
                          <w:fldChar w:fldCharType="end"/>
                        </w:r>
                        <w:r>
                          <w:t>: Invoice Management Module</w:t>
                        </w:r>
                      </w:p>
                    </w:txbxContent>
                  </v:textbox>
                </v:shape>
                <w10:wrap type="topAndBottom" anchorx="margin"/>
              </v:group>
            </w:pict>
          </mc:Fallback>
        </mc:AlternateContent>
      </w:r>
      <w:r w:rsidR="00331658">
        <w:t>This is one of the most advanced modules in the project.</w:t>
      </w:r>
    </w:p>
    <w:p w14:paraId="2FBAE208" w14:textId="2F7E1E6E" w:rsidR="003246FB" w:rsidRPr="003246FB" w:rsidRDefault="00331658">
      <w:r>
        <w:t xml:space="preserve">This module is used to add, edit or remove routes which specifies the delivery route of the orders contained inside. Each route will have multiple orders on different dates holding multiple Order numbers. </w:t>
      </w:r>
      <w:r w:rsidR="000C13E2">
        <w:t>Each order will contain many invoices, which falls under the same order number but assigned for different clients. The database structure of this process is described later in the document. Removing an order is only available for the admin level user.</w:t>
      </w:r>
      <w:r w:rsidR="003246FB">
        <w:br w:type="page"/>
      </w:r>
    </w:p>
    <w:p w14:paraId="224AD9F1" w14:textId="40A6BFB7" w:rsidR="003246FB" w:rsidRDefault="003246FB" w:rsidP="003246FB">
      <w:pPr>
        <w:pStyle w:val="Heading2"/>
      </w:pPr>
      <w:bookmarkStart w:id="17" w:name="_Toc40010644"/>
      <w:r>
        <w:lastRenderedPageBreak/>
        <w:t>1.4 Project Schedule</w:t>
      </w:r>
      <w:bookmarkEnd w:id="17"/>
      <w:r>
        <w:t xml:space="preserve"> </w:t>
      </w:r>
    </w:p>
    <w:p w14:paraId="78173E79" w14:textId="3D894ADF" w:rsidR="003246FB" w:rsidRDefault="00E5009B">
      <w:r w:rsidRPr="00E5009B">
        <w:drawing>
          <wp:anchor distT="0" distB="0" distL="114300" distR="114300" simplePos="0" relativeHeight="251753472" behindDoc="0" locked="0" layoutInCell="1" allowOverlap="1" wp14:anchorId="5FDAC623" wp14:editId="2A47C71B">
            <wp:simplePos x="0" y="0"/>
            <wp:positionH relativeFrom="column">
              <wp:posOffset>-1315085</wp:posOffset>
            </wp:positionH>
            <wp:positionV relativeFrom="paragraph">
              <wp:posOffset>1570355</wp:posOffset>
            </wp:positionV>
            <wp:extent cx="8209280" cy="5570220"/>
            <wp:effectExtent l="5080" t="0" r="635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209280" cy="5570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002C6C" w14:textId="67FB3532" w:rsidR="003246FB" w:rsidRDefault="003246FB" w:rsidP="003246FB">
      <w:pPr>
        <w:pStyle w:val="Heading2"/>
      </w:pPr>
      <w:bookmarkStart w:id="18" w:name="_Toc40010645"/>
      <w:r>
        <w:lastRenderedPageBreak/>
        <w:t>1.5 Outline of approach</w:t>
      </w:r>
      <w:r w:rsidR="00470947">
        <w:t xml:space="preserve"> / Methodology Used</w:t>
      </w:r>
      <w:bookmarkEnd w:id="18"/>
    </w:p>
    <w:p w14:paraId="32A5A5F7" w14:textId="6984BD87" w:rsidR="00470947" w:rsidRDefault="00470947" w:rsidP="00470947">
      <w:r>
        <w:t>The software</w:t>
      </w:r>
      <w:r w:rsidR="00DC2B8E">
        <w:t>/ services</w:t>
      </w:r>
      <w:r>
        <w:t xml:space="preserve"> used for the development of the application is listed </w:t>
      </w:r>
      <w:r w:rsidR="00DC2B8E">
        <w:t>below (see Table 1)</w:t>
      </w:r>
      <w:r>
        <w:t xml:space="preserve">. On the other hand, the </w:t>
      </w:r>
      <w:r w:rsidR="006E5800">
        <w:t>methodology I used to develop this is waterfall model.</w:t>
      </w:r>
    </w:p>
    <w:tbl>
      <w:tblPr>
        <w:tblStyle w:val="TableGrid"/>
        <w:tblW w:w="0" w:type="auto"/>
        <w:tblLook w:val="04A0" w:firstRow="1" w:lastRow="0" w:firstColumn="1" w:lastColumn="0" w:noHBand="0" w:noVBand="1"/>
      </w:tblPr>
      <w:tblGrid>
        <w:gridCol w:w="2875"/>
        <w:gridCol w:w="5421"/>
      </w:tblGrid>
      <w:tr w:rsidR="006E5800" w:rsidRPr="006E5800" w14:paraId="163CB728" w14:textId="77777777" w:rsidTr="00FC3048">
        <w:tc>
          <w:tcPr>
            <w:tcW w:w="2875" w:type="dxa"/>
          </w:tcPr>
          <w:p w14:paraId="19C07BE6" w14:textId="722C4BEC" w:rsidR="006E5800" w:rsidRPr="006E5800" w:rsidRDefault="006E5800" w:rsidP="006E5800">
            <w:pPr>
              <w:jc w:val="center"/>
              <w:rPr>
                <w:b/>
                <w:bCs/>
              </w:rPr>
            </w:pPr>
            <w:r w:rsidRPr="006E5800">
              <w:rPr>
                <w:b/>
                <w:bCs/>
              </w:rPr>
              <w:t>Software / Service</w:t>
            </w:r>
          </w:p>
        </w:tc>
        <w:tc>
          <w:tcPr>
            <w:tcW w:w="5421" w:type="dxa"/>
          </w:tcPr>
          <w:p w14:paraId="085DEC3E" w14:textId="77777777" w:rsidR="006E5800" w:rsidRPr="006E5800" w:rsidRDefault="006E5800" w:rsidP="006E5800">
            <w:pPr>
              <w:jc w:val="center"/>
              <w:rPr>
                <w:b/>
                <w:bCs/>
              </w:rPr>
            </w:pPr>
            <w:r w:rsidRPr="006E5800">
              <w:rPr>
                <w:b/>
                <w:bCs/>
              </w:rPr>
              <w:t>Purpose</w:t>
            </w:r>
          </w:p>
        </w:tc>
      </w:tr>
      <w:tr w:rsidR="006E5800" w:rsidRPr="006E5800" w14:paraId="0758F5E6" w14:textId="77777777" w:rsidTr="00FC3048">
        <w:tc>
          <w:tcPr>
            <w:tcW w:w="2875" w:type="dxa"/>
          </w:tcPr>
          <w:p w14:paraId="324B2896" w14:textId="77777777" w:rsidR="006E5800" w:rsidRPr="006E5800" w:rsidRDefault="006E5800" w:rsidP="00CF74EB">
            <w:r w:rsidRPr="006E5800">
              <w:t>Visual Studio Code 1.44.2</w:t>
            </w:r>
          </w:p>
        </w:tc>
        <w:tc>
          <w:tcPr>
            <w:tcW w:w="5421" w:type="dxa"/>
          </w:tcPr>
          <w:p w14:paraId="0860DF08" w14:textId="3FE5BF7B" w:rsidR="006E5800" w:rsidRPr="006E5800" w:rsidRDefault="006E5800" w:rsidP="00CF74EB">
            <w:r w:rsidRPr="006E5800">
              <w:t xml:space="preserve">For front-end and back-end development using PHP, </w:t>
            </w:r>
            <w:r w:rsidR="00DC2B8E" w:rsidRPr="006E5800">
              <w:t>JavaScript</w:t>
            </w:r>
            <w:r w:rsidRPr="006E5800">
              <w:t>, CSC and HTML</w:t>
            </w:r>
          </w:p>
        </w:tc>
      </w:tr>
      <w:tr w:rsidR="006E5800" w:rsidRPr="006E5800" w14:paraId="0BCCAC61" w14:textId="77777777" w:rsidTr="00FC3048">
        <w:tc>
          <w:tcPr>
            <w:tcW w:w="2875" w:type="dxa"/>
          </w:tcPr>
          <w:p w14:paraId="7ADE30AC" w14:textId="5EC70A63" w:rsidR="006E5800" w:rsidRPr="006E5800" w:rsidRDefault="006E5800" w:rsidP="00CF74EB">
            <w:r w:rsidRPr="006E5800">
              <w:t xml:space="preserve">MySQL </w:t>
            </w:r>
            <w:r w:rsidR="00FF6EEB" w:rsidRPr="006E5800">
              <w:t xml:space="preserve">server </w:t>
            </w:r>
            <w:r w:rsidR="00FF6EEB">
              <w:t>8</w:t>
            </w:r>
            <w:r w:rsidR="00FC3048">
              <w:t>.0</w:t>
            </w:r>
          </w:p>
        </w:tc>
        <w:tc>
          <w:tcPr>
            <w:tcW w:w="5421" w:type="dxa"/>
          </w:tcPr>
          <w:p w14:paraId="38FE3890" w14:textId="77777777" w:rsidR="006E5800" w:rsidRPr="006E5800" w:rsidRDefault="006E5800" w:rsidP="00CF74EB">
            <w:r w:rsidRPr="006E5800">
              <w:t>Database service</w:t>
            </w:r>
          </w:p>
        </w:tc>
      </w:tr>
      <w:tr w:rsidR="006E5800" w:rsidRPr="006E5800" w14:paraId="4394CC9C" w14:textId="77777777" w:rsidTr="00FC3048">
        <w:tc>
          <w:tcPr>
            <w:tcW w:w="2875" w:type="dxa"/>
          </w:tcPr>
          <w:p w14:paraId="45FDC454" w14:textId="77777777" w:rsidR="006E5800" w:rsidRPr="006E5800" w:rsidRDefault="006E5800" w:rsidP="00CF74EB">
            <w:r w:rsidRPr="006E5800">
              <w:t xml:space="preserve">JetBrains </w:t>
            </w:r>
            <w:proofErr w:type="spellStart"/>
            <w:r w:rsidRPr="006E5800">
              <w:t>DataGrip</w:t>
            </w:r>
            <w:proofErr w:type="spellEnd"/>
            <w:r w:rsidRPr="006E5800">
              <w:t xml:space="preserve"> 2018.2.5</w:t>
            </w:r>
          </w:p>
        </w:tc>
        <w:tc>
          <w:tcPr>
            <w:tcW w:w="5421" w:type="dxa"/>
          </w:tcPr>
          <w:p w14:paraId="3361A21C" w14:textId="77777777" w:rsidR="006E5800" w:rsidRPr="006E5800" w:rsidRDefault="006E5800" w:rsidP="00CF74EB">
            <w:r w:rsidRPr="006E5800">
              <w:t>For MySQL server management and database manipulation</w:t>
            </w:r>
          </w:p>
        </w:tc>
      </w:tr>
      <w:tr w:rsidR="006E5800" w:rsidRPr="006E5800" w14:paraId="5632DCEB" w14:textId="77777777" w:rsidTr="00FC3048">
        <w:tc>
          <w:tcPr>
            <w:tcW w:w="2875" w:type="dxa"/>
          </w:tcPr>
          <w:p w14:paraId="3E7A5E9B" w14:textId="77777777" w:rsidR="006E5800" w:rsidRPr="006E5800" w:rsidRDefault="006E5800" w:rsidP="00CF74EB">
            <w:r w:rsidRPr="006E5800">
              <w:t xml:space="preserve">XAMPP Control Panel </w:t>
            </w:r>
          </w:p>
        </w:tc>
        <w:tc>
          <w:tcPr>
            <w:tcW w:w="5421" w:type="dxa"/>
          </w:tcPr>
          <w:p w14:paraId="778C234B" w14:textId="77777777" w:rsidR="006E5800" w:rsidRPr="006E5800" w:rsidRDefault="006E5800" w:rsidP="00CF74EB">
            <w:r w:rsidRPr="006E5800">
              <w:t>For implementation of the local server</w:t>
            </w:r>
          </w:p>
        </w:tc>
      </w:tr>
      <w:tr w:rsidR="006E5800" w:rsidRPr="006E5800" w14:paraId="159AE412" w14:textId="77777777" w:rsidTr="00FC3048">
        <w:tc>
          <w:tcPr>
            <w:tcW w:w="2875" w:type="dxa"/>
          </w:tcPr>
          <w:p w14:paraId="78521A21" w14:textId="77777777" w:rsidR="006E5800" w:rsidRPr="006E5800" w:rsidRDefault="006E5800" w:rsidP="00CF74EB">
            <w:r w:rsidRPr="006E5800">
              <w:t xml:space="preserve">GitHub </w:t>
            </w:r>
          </w:p>
        </w:tc>
        <w:tc>
          <w:tcPr>
            <w:tcW w:w="5421" w:type="dxa"/>
          </w:tcPr>
          <w:p w14:paraId="00C16060" w14:textId="77777777" w:rsidR="006E5800" w:rsidRPr="006E5800" w:rsidRDefault="006E5800" w:rsidP="00DC2B8E">
            <w:pPr>
              <w:keepNext/>
            </w:pPr>
            <w:r w:rsidRPr="006E5800">
              <w:t>Whole project is stored in GitHub for the ease of development</w:t>
            </w:r>
          </w:p>
        </w:tc>
      </w:tr>
    </w:tbl>
    <w:p w14:paraId="401E686E" w14:textId="2A6972DC" w:rsidR="006E5800" w:rsidRDefault="00DC2B8E" w:rsidP="00DC2B8E">
      <w:pPr>
        <w:pStyle w:val="Caption"/>
        <w:jc w:val="center"/>
      </w:pPr>
      <w:r>
        <w:t xml:space="preserve">Table </w:t>
      </w:r>
      <w:r w:rsidR="00B93025">
        <w:fldChar w:fldCharType="begin"/>
      </w:r>
      <w:r w:rsidR="00B93025">
        <w:instrText xml:space="preserve"> SEQ Table \* ARABIC </w:instrText>
      </w:r>
      <w:r w:rsidR="00B93025">
        <w:fldChar w:fldCharType="separate"/>
      </w:r>
      <w:r w:rsidR="00604718">
        <w:rPr>
          <w:noProof/>
        </w:rPr>
        <w:t>1</w:t>
      </w:r>
      <w:r w:rsidR="00B93025">
        <w:rPr>
          <w:noProof/>
        </w:rPr>
        <w:fldChar w:fldCharType="end"/>
      </w:r>
      <w:r>
        <w:t xml:space="preserve">: </w:t>
      </w:r>
      <w:r w:rsidRPr="00F36D6E">
        <w:t>Software / Services used in development</w:t>
      </w:r>
    </w:p>
    <w:p w14:paraId="383D5F31" w14:textId="75DC73C0" w:rsidR="00DC2B8E" w:rsidRDefault="00DC2B8E" w:rsidP="00DC2B8E">
      <w:r>
        <w:t>Waterfall model is one of a system development life cycle (SDLC) model. Developer proceed to next phase if and only if the current phase is complete just like water in a waterfall always fall down, but never goes upward.</w:t>
      </w:r>
      <w:r w:rsidR="000E03B8">
        <w:t xml:space="preserve"> </w:t>
      </w:r>
      <w:r>
        <w:t>In Royce's original waterfall model, it originally consisted of 7 phases which are Requirement Specification, Design, Construction, Integration, Testing and Debugging, Installation and Maintenance.</w:t>
      </w:r>
    </w:p>
    <w:p w14:paraId="008DBAED" w14:textId="77777777" w:rsidR="000F18C7" w:rsidRDefault="00DC2B8E" w:rsidP="00DC2B8E">
      <w:r>
        <w:t>First</w:t>
      </w:r>
      <w:r w:rsidR="000E4A6A">
        <w:t xml:space="preserve">, I visited the said company and discussed and understood the requirements of the application while taking input from the clients and integrating them with my opinions and ideas. After a sufficient requirement speciation is constructed, the next phase is the design phase. </w:t>
      </w:r>
    </w:p>
    <w:p w14:paraId="1DD20AB0" w14:textId="4A0A8DB1" w:rsidR="000F18C7" w:rsidRDefault="000E4A6A" w:rsidP="00DC2B8E">
      <w:r>
        <w:t>This consists of user interface design and database design</w:t>
      </w:r>
      <w:r w:rsidR="000F18C7">
        <w:t>. The interface design is somewhat challenging because as per the requirement specification, the application has to replace the existing management models used in the company with least modifications, thus making it easier for the company to assign existing clerks and managers to use the application with a very small training curve. Database design was straightforward once the requirements are analyzed carefully.</w:t>
      </w:r>
    </w:p>
    <w:p w14:paraId="0BC73EB2" w14:textId="41818B8D" w:rsidR="000F18C7" w:rsidRDefault="000F18C7" w:rsidP="00DC2B8E">
      <w:r>
        <w:t xml:space="preserve">Next, the construction phase was one of the most important and time-consuming phases given the programmer's abilities. The programmer's experience in web development </w:t>
      </w:r>
      <w:r w:rsidR="00C76DAD">
        <w:t>was</w:t>
      </w:r>
      <w:r>
        <w:t xml:space="preserve"> fairly new</w:t>
      </w:r>
      <w:r w:rsidR="00C76DAD">
        <w:t xml:space="preserve">, thus causing considerable amount of time although the logic and the processes of the application was well understood. </w:t>
      </w:r>
    </w:p>
    <w:p w14:paraId="0559ECA1" w14:textId="3F304FF1" w:rsidR="000E03B8" w:rsidRDefault="00C76DAD" w:rsidP="00DC2B8E">
      <w:r>
        <w:t xml:space="preserve">The integration </w:t>
      </w:r>
      <w:r w:rsidR="000E03B8">
        <w:t>phase was for integrating the UI with the database. A mobile application was suggested before in the design phase but it was dropped later in the integration process.</w:t>
      </w:r>
    </w:p>
    <w:p w14:paraId="3B77A4EC" w14:textId="51FC9514" w:rsidR="000E03B8" w:rsidRDefault="000E03B8" w:rsidP="00DC2B8E">
      <w:r>
        <w:t>After the integration came the testing and debugging phase. For testing module, it is separated into few types which are module testing, system testing, unit testing and user acceptance test. Once there is a bug found, it was immediately fixed/ solved before the system is launched in order to ensure the launched system is bug free.</w:t>
      </w:r>
    </w:p>
    <w:p w14:paraId="6FD0430A" w14:textId="78304C76" w:rsidR="001352CA" w:rsidRDefault="000E03B8" w:rsidP="00DC2B8E">
      <w:r>
        <w:t xml:space="preserve">Lastly, the system was initiated on a public server </w:t>
      </w:r>
      <w:r w:rsidR="001352CA">
        <w:t xml:space="preserve">and the database had to be populated with existing data in order to speed up the learning process. After the </w:t>
      </w:r>
      <w:r w:rsidR="001352CA">
        <w:lastRenderedPageBreak/>
        <w:t xml:space="preserve">initialization, the system maintenance is constant requirement since this is a web application and the communication between the browser and server can sometimes not work as expected. </w:t>
      </w:r>
    </w:p>
    <w:p w14:paraId="0E8D9BC8" w14:textId="1FEE4F18" w:rsidR="001352CA" w:rsidRDefault="001352CA" w:rsidP="00DC2B8E">
      <w:r>
        <w:t>In my opinion, the time spent on earlier phases of SDLC can lead to greater economy in later stages. In earlier phases, a bug can be fixed in short time with less cost and much flexibility and less effort compared to later phases.</w:t>
      </w:r>
    </w:p>
    <w:p w14:paraId="145D19A6" w14:textId="3DD0B88D" w:rsidR="001352CA" w:rsidRDefault="001352CA" w:rsidP="001352CA">
      <w:pPr>
        <w:pStyle w:val="Heading3"/>
      </w:pPr>
      <w:bookmarkStart w:id="19" w:name="_Toc40010646"/>
      <w:r>
        <w:t>1.5.1 Development Environment</w:t>
      </w:r>
      <w:bookmarkEnd w:id="19"/>
      <w:r>
        <w:t xml:space="preserve"> </w:t>
      </w:r>
    </w:p>
    <w:p w14:paraId="0B44D503" w14:textId="6CC264F7" w:rsidR="001352CA" w:rsidRDefault="007D79EE" w:rsidP="007D79EE">
      <w:pPr>
        <w:pStyle w:val="Heading4"/>
      </w:pPr>
      <w:r>
        <w:t>Software</w:t>
      </w:r>
    </w:p>
    <w:p w14:paraId="19E5DDA8" w14:textId="77777777" w:rsidR="007D79EE" w:rsidRPr="007D79EE" w:rsidRDefault="007D79EE" w:rsidP="007D79EE">
      <w:pPr>
        <w:pStyle w:val="Heading5"/>
        <w:numPr>
          <w:ilvl w:val="0"/>
          <w:numId w:val="20"/>
        </w:numPr>
      </w:pPr>
      <w:r>
        <w:t xml:space="preserve">Operating System: </w:t>
      </w:r>
      <w:r w:rsidRPr="007D79EE">
        <w:rPr>
          <w:u w:val="single"/>
        </w:rPr>
        <w:t>Windows 10</w:t>
      </w:r>
    </w:p>
    <w:p w14:paraId="0F5EAA81" w14:textId="1DB123DD" w:rsidR="00D343FA" w:rsidRDefault="007D79EE" w:rsidP="00D343FA">
      <w:pPr>
        <w:pStyle w:val="Heading5"/>
        <w:numPr>
          <w:ilvl w:val="0"/>
          <w:numId w:val="20"/>
        </w:numPr>
        <w:rPr>
          <w:u w:val="single"/>
        </w:rPr>
      </w:pPr>
      <w:r>
        <w:t xml:space="preserve">Database: </w:t>
      </w:r>
      <w:r w:rsidRPr="00A47DAE">
        <w:rPr>
          <w:u w:val="single"/>
        </w:rPr>
        <w:t>MySQ</w:t>
      </w:r>
      <w:r w:rsidR="00D343FA" w:rsidRPr="00A47DAE">
        <w:rPr>
          <w:u w:val="single"/>
        </w:rPr>
        <w:t>L</w:t>
      </w:r>
    </w:p>
    <w:p w14:paraId="2FB989F6" w14:textId="4EB3EBAE" w:rsidR="00C36DAC" w:rsidRPr="00C36DAC" w:rsidRDefault="00C36DAC" w:rsidP="00C36DAC">
      <w:pPr>
        <w:ind w:left="720"/>
      </w:pPr>
      <w:r w:rsidRPr="00C36DAC">
        <w:t>MySQL is an open-source relational database management system.</w:t>
      </w:r>
      <w:r w:rsidR="006B7428">
        <w:t xml:space="preserve"> </w:t>
      </w:r>
    </w:p>
    <w:p w14:paraId="1E6E08E0" w14:textId="676561B4" w:rsidR="00D343FA" w:rsidRDefault="00D343FA" w:rsidP="00D343FA">
      <w:pPr>
        <w:pStyle w:val="Heading5"/>
        <w:numPr>
          <w:ilvl w:val="0"/>
          <w:numId w:val="20"/>
        </w:numPr>
      </w:pPr>
      <w:r>
        <w:t xml:space="preserve">Development tools and programming languages </w:t>
      </w:r>
    </w:p>
    <w:p w14:paraId="37621B05" w14:textId="0A2B6C18" w:rsidR="006B7428" w:rsidRDefault="006B7428" w:rsidP="006B7428">
      <w:pPr>
        <w:ind w:left="2880" w:hanging="2160"/>
      </w:pPr>
      <w:r>
        <w:t>Visual Studio Code:</w:t>
      </w:r>
      <w:r>
        <w:tab/>
      </w:r>
      <w:r w:rsidRPr="006B7428">
        <w:t>Visual Studio Code is a source-code editor developed by Microsoft</w:t>
      </w:r>
      <w:r>
        <w:t xml:space="preserve">. </w:t>
      </w:r>
      <w:r w:rsidRPr="006B7428">
        <w:t>It includes embedded Git and support for debugging, syntax highlighting, intelligent code completion, snippets, and code refactoring.</w:t>
      </w:r>
    </w:p>
    <w:p w14:paraId="3EDE851F" w14:textId="1DAFD4E1" w:rsidR="006B7428" w:rsidRDefault="006B7428" w:rsidP="006B7428">
      <w:pPr>
        <w:ind w:left="2880" w:hanging="2160"/>
      </w:pPr>
      <w:r>
        <w:t>XAMPP:</w:t>
      </w:r>
      <w:r>
        <w:tab/>
      </w:r>
      <w:r w:rsidRPr="006B7428">
        <w:t>XAMPP is a free and open-source cross-platform web server solution stack packag</w:t>
      </w:r>
      <w:r>
        <w:t>e</w:t>
      </w:r>
      <w:r w:rsidRPr="006B7428">
        <w:t>, consisting mainly of the Apache HTTP Server, MariaDB database, and interpreters for scripts written in the PHP and Perl programming languages.</w:t>
      </w:r>
    </w:p>
    <w:p w14:paraId="3D79FE16" w14:textId="7508BFC6" w:rsidR="006B7428" w:rsidRDefault="006B7428" w:rsidP="006B7428">
      <w:pPr>
        <w:ind w:left="2880" w:hanging="2160"/>
      </w:pPr>
      <w:r>
        <w:t>GitHub:</w:t>
      </w:r>
      <w:r>
        <w:tab/>
      </w:r>
      <w:r w:rsidRPr="006B7428">
        <w:t>GitHub is a Git repository hosting service, but it adds many of its own features. While Git is a command line tool, GitHub provides a Web-based graphical interface. It also provides access control and several collaboration features, such as a wikis and basic task management tools for every project.</w:t>
      </w:r>
    </w:p>
    <w:p w14:paraId="30F41196" w14:textId="6344973D" w:rsidR="006B7428" w:rsidRDefault="006B7428" w:rsidP="006B7428">
      <w:pPr>
        <w:ind w:left="2880" w:hanging="2160"/>
      </w:pPr>
      <w:r>
        <w:t>HTML:</w:t>
      </w:r>
      <w:r>
        <w:tab/>
      </w:r>
      <w:r w:rsidRPr="006B7428">
        <w:t>Hypertext Markup Language is the standard markup language for documents designed to be displayed in a web browser. It can be assisted by technologies such as Cascading Style Sheets and scripting languages such as JavaScript.</w:t>
      </w:r>
    </w:p>
    <w:p w14:paraId="68A0B11B" w14:textId="282CE337" w:rsidR="006B7428" w:rsidRDefault="006B7428" w:rsidP="006B7428">
      <w:pPr>
        <w:ind w:left="2880" w:hanging="2160"/>
      </w:pPr>
      <w:r>
        <w:t>PHP:</w:t>
      </w:r>
      <w:r>
        <w:tab/>
      </w:r>
      <w:r w:rsidRPr="006B7428">
        <w:t>PHP is a popular general-purpose scripting language that is especially suited to web development.</w:t>
      </w:r>
    </w:p>
    <w:p w14:paraId="083D45CD" w14:textId="14FFBEF1" w:rsidR="006B7428" w:rsidRDefault="006B7428" w:rsidP="006B7428">
      <w:pPr>
        <w:ind w:left="2880" w:hanging="2160"/>
      </w:pPr>
      <w:r>
        <w:t>JavaScript:</w:t>
      </w:r>
      <w:r>
        <w:tab/>
      </w:r>
      <w:r w:rsidRPr="006B7428">
        <w:t xml:space="preserve">JavaScript, often abbreviated as JS, is a programming language that conforms to the ECMAScript specification. JavaScript is high-level, often just-in-time compiled, and multi-paradigm. It has curly-bracket syntax, dynamic </w:t>
      </w:r>
      <w:r w:rsidRPr="006B7428">
        <w:lastRenderedPageBreak/>
        <w:t>typing, prototype-based object-orientation, and first-class functions.</w:t>
      </w:r>
    </w:p>
    <w:p w14:paraId="79E598B3" w14:textId="0EC33938" w:rsidR="006B7428" w:rsidRPr="006B7428" w:rsidRDefault="006B7428" w:rsidP="006B7428">
      <w:pPr>
        <w:ind w:left="2880" w:hanging="2160"/>
      </w:pPr>
      <w:r>
        <w:t>CSS:</w:t>
      </w:r>
      <w:r>
        <w:tab/>
      </w:r>
      <w:r w:rsidRPr="006B7428">
        <w:t>Cascading Style Sheets is a style sheet language used for describing the presentation of a document written in a markup language like HTML. CSS is a cornerstone technology of the World Wide Web, alongside HTML and JavaScript</w:t>
      </w:r>
    </w:p>
    <w:p w14:paraId="4DDFC085" w14:textId="62C7FF3C" w:rsidR="007D79EE" w:rsidRDefault="00D343FA" w:rsidP="00D343FA">
      <w:pPr>
        <w:pStyle w:val="Heading5"/>
      </w:pPr>
      <w:r>
        <w:t>Hardware</w:t>
      </w:r>
    </w:p>
    <w:p w14:paraId="52C1C447" w14:textId="6CBA499D" w:rsidR="006B7428" w:rsidRDefault="00D343FA" w:rsidP="006B7428">
      <w:pPr>
        <w:pStyle w:val="Heading5"/>
        <w:numPr>
          <w:ilvl w:val="0"/>
          <w:numId w:val="22"/>
        </w:numPr>
      </w:pPr>
      <w:r>
        <w:t>Processor</w:t>
      </w:r>
    </w:p>
    <w:p w14:paraId="41A6F90E" w14:textId="6D581BD6" w:rsidR="006B7428" w:rsidRPr="006B7428" w:rsidRDefault="006B7428" w:rsidP="006B7428">
      <w:pPr>
        <w:ind w:left="720"/>
      </w:pPr>
      <w:r>
        <w:t>Intel Core i5</w:t>
      </w:r>
      <w:r w:rsidR="00CF74EB">
        <w:t>-6200U</w:t>
      </w:r>
    </w:p>
    <w:p w14:paraId="6CD60B7D" w14:textId="6830D7E0" w:rsidR="00D343FA" w:rsidRDefault="00D343FA" w:rsidP="00D343FA">
      <w:pPr>
        <w:pStyle w:val="Heading5"/>
        <w:numPr>
          <w:ilvl w:val="0"/>
          <w:numId w:val="22"/>
        </w:numPr>
      </w:pPr>
      <w:r>
        <w:t>Ram</w:t>
      </w:r>
    </w:p>
    <w:p w14:paraId="34D6A563" w14:textId="6335FC1A" w:rsidR="00CF74EB" w:rsidRPr="00CF74EB" w:rsidRDefault="00CF74EB" w:rsidP="00CF74EB">
      <w:pPr>
        <w:ind w:left="720"/>
      </w:pPr>
      <w:r>
        <w:t>8 GB</w:t>
      </w:r>
    </w:p>
    <w:p w14:paraId="5E9A151A" w14:textId="746F4257" w:rsidR="00D343FA" w:rsidRDefault="00D343FA" w:rsidP="00CF74EB">
      <w:pPr>
        <w:pStyle w:val="Heading2"/>
      </w:pPr>
      <w:bookmarkStart w:id="20" w:name="_Toc40010647"/>
      <w:r>
        <w:t>1.6 Operation Environment</w:t>
      </w:r>
      <w:bookmarkEnd w:id="20"/>
    </w:p>
    <w:p w14:paraId="3CE6618C" w14:textId="33A0C96D" w:rsidR="00CF74EB" w:rsidRDefault="00CF74EB" w:rsidP="00D343FA">
      <w:r>
        <w:t>Since this application runs in the web browser, the minimum requirements for the application are similar to the requirements of a latest web browser. Chrome web browser is suggested for using the application.</w:t>
      </w:r>
    </w:p>
    <w:p w14:paraId="3A5C3A48" w14:textId="68B16B3A" w:rsidR="00CF74EB" w:rsidRDefault="00CF74EB" w:rsidP="00D343FA">
      <w:r w:rsidRPr="00CF74EB">
        <w:t>Google Chrome will run on computers equipped with a Pentium 4 processor or higher, which encompasses most machines manufactured since 2001. The computer must have approximately 100MB of free hard drive space and 128MB of RAM.</w:t>
      </w:r>
    </w:p>
    <w:p w14:paraId="7D732154" w14:textId="386A3A6F" w:rsidR="00D644A0" w:rsidRDefault="00D644A0" w:rsidP="00D343FA">
      <w:r>
        <w:t xml:space="preserve">An internet connection is required to access the web application. </w:t>
      </w:r>
    </w:p>
    <w:p w14:paraId="5E508984" w14:textId="72200C73" w:rsidR="00D644A0" w:rsidRDefault="00D644A0" w:rsidP="00D644A0">
      <w:pPr>
        <w:pStyle w:val="Heading2"/>
      </w:pPr>
      <w:bookmarkStart w:id="21" w:name="_Toc40010648"/>
      <w:r>
        <w:t>1.7 Chapter 1 Conclusion</w:t>
      </w:r>
      <w:bookmarkEnd w:id="21"/>
    </w:p>
    <w:p w14:paraId="528A9847" w14:textId="16F1755F" w:rsidR="00D644A0" w:rsidRDefault="00D644A0" w:rsidP="00D644A0">
      <w:r>
        <w:t>In chapter 1, the project background, project schedule, project scope, methodology used and the development and operating environment are discussed.</w:t>
      </w:r>
    </w:p>
    <w:p w14:paraId="483078B5" w14:textId="5BD7170F" w:rsidR="00D644A0" w:rsidRDefault="00195230" w:rsidP="00D644A0">
      <w:r>
        <w:t>Since this application was developed for a target company, some minor problems had to be faced during the system planning because the developer did not have total freedom in deciding how the system should work. Therefore, the system has some company specific functionalities which are not common among other similar applications.</w:t>
      </w:r>
    </w:p>
    <w:p w14:paraId="659C93C2" w14:textId="369781F2" w:rsidR="00195230" w:rsidRDefault="005F3972" w:rsidP="00D644A0">
      <w:r>
        <w:t>Although the waterfall model was used, it caused some problems while integrating the user interface with the backend of the system due to poor coding practices. Therefore, the communication linkage had to be modified along with the back-end development process.</w:t>
      </w:r>
    </w:p>
    <w:p w14:paraId="0605A790" w14:textId="0F4565A4" w:rsidR="003D414C" w:rsidRDefault="008B7215" w:rsidP="00D644A0">
      <w:r>
        <w:t>Making some necessary changes and modifications are suggested during the development process without just blindly following the chosen methodology in order to ease the process while minimizing the error.</w:t>
      </w:r>
    </w:p>
    <w:p w14:paraId="592B5213" w14:textId="77777777" w:rsidR="00BA495B" w:rsidRDefault="00BA495B">
      <w:r>
        <w:br w:type="page"/>
      </w:r>
    </w:p>
    <w:p w14:paraId="32F30FE8" w14:textId="22DB9D13" w:rsidR="00BA495B" w:rsidRDefault="00BB3F23" w:rsidP="001D7F5D">
      <w:pPr>
        <w:pStyle w:val="Heading1"/>
        <w:numPr>
          <w:ilvl w:val="0"/>
          <w:numId w:val="17"/>
        </w:numPr>
      </w:pPr>
      <w:r>
        <w:lastRenderedPageBreak/>
        <w:t xml:space="preserve"> </w:t>
      </w:r>
      <w:bookmarkStart w:id="22" w:name="_Toc40010649"/>
      <w:r w:rsidR="00BA495B">
        <w:t>Requirement Analysis</w:t>
      </w:r>
      <w:bookmarkEnd w:id="22"/>
      <w:r w:rsidR="00BA495B">
        <w:t xml:space="preserve"> </w:t>
      </w:r>
    </w:p>
    <w:p w14:paraId="5D67B5B7" w14:textId="0ED83900" w:rsidR="004B4A7A" w:rsidRDefault="00D01B97" w:rsidP="00BA495B">
      <w:r>
        <w:t>In this chapter, Software Requirement Specification (SRS) and Data Flow Diagram (DFD) of the application will be discussed and analyzed. The functional and non-functional requirements are included in SRS to provide complete description and overview of system requirement before the development of the process is carried out. Besides that, DFD provides a view of how the system or data is flowed in order to increase the efficiency and effectiveness to achieve system objectives.</w:t>
      </w:r>
    </w:p>
    <w:p w14:paraId="79A3D566" w14:textId="6C7BE355" w:rsidR="00D01B97" w:rsidRDefault="00D52535" w:rsidP="00D52535">
      <w:pPr>
        <w:pStyle w:val="Heading2"/>
      </w:pPr>
      <w:bookmarkStart w:id="23" w:name="_Toc40010650"/>
      <w:r w:rsidRPr="00D52535">
        <w:rPr>
          <w:caps w:val="0"/>
        </w:rPr>
        <w:t>2.</w:t>
      </w:r>
      <w:r>
        <w:t xml:space="preserve">1 </w:t>
      </w:r>
      <w:r w:rsidR="00D01B97">
        <w:t>Software Requirement Specification (SRS)</w:t>
      </w:r>
      <w:bookmarkEnd w:id="23"/>
    </w:p>
    <w:p w14:paraId="4C1C24DA" w14:textId="685CE954" w:rsidR="004B4A7A" w:rsidRDefault="001D7F5D" w:rsidP="004B4A7A">
      <w:pPr>
        <w:pStyle w:val="Heading3"/>
      </w:pPr>
      <w:bookmarkStart w:id="24" w:name="_Toc40010651"/>
      <w:r>
        <w:t xml:space="preserve">2.1.1 </w:t>
      </w:r>
      <w:r w:rsidR="00D01B97">
        <w:t>General Descriptio</w:t>
      </w:r>
      <w:r w:rsidR="004B4A7A">
        <w:t>n</w:t>
      </w:r>
      <w:bookmarkEnd w:id="24"/>
    </w:p>
    <w:p w14:paraId="5E9DB87F" w14:textId="3B177CFD" w:rsidR="004B4A7A" w:rsidRDefault="004B4A7A" w:rsidP="004B4A7A">
      <w:pPr>
        <w:pStyle w:val="Heading4"/>
        <w:rPr>
          <w:u w:val="single"/>
        </w:rPr>
      </w:pPr>
      <w:r w:rsidRPr="004B4A7A">
        <w:rPr>
          <w:u w:val="single"/>
        </w:rPr>
        <w:t xml:space="preserve">Product Description </w:t>
      </w:r>
    </w:p>
    <w:p w14:paraId="69043F5A" w14:textId="5B6C9CBA" w:rsidR="004B4A7A" w:rsidRDefault="004B4A7A" w:rsidP="004B4A7A">
      <w:r>
        <w:t xml:space="preserve">Quentin is a computerized system and a web application designed for bookkeeping purposes which can help the users (clerk, managers and CEOs of a company) to manage and process daily activities of the company and take decision </w:t>
      </w:r>
      <w:proofErr w:type="spellStart"/>
      <w:r>
        <w:t>base</w:t>
      </w:r>
      <w:proofErr w:type="spellEnd"/>
      <w:r>
        <w:t xml:space="preserve"> on analytical data in electronic format. It reduces the risk of paper work such as loss of files, damaged files due to environmental reasons, less accuracy and huge time consumption. The system helps the user to manage the traditional bookkeeping workload more effectively and efficiently.</w:t>
      </w:r>
    </w:p>
    <w:p w14:paraId="70C567A8" w14:textId="372061D4" w:rsidR="004B4A7A" w:rsidRDefault="004B4A7A" w:rsidP="004B4A7A">
      <w:pPr>
        <w:pStyle w:val="Heading4"/>
        <w:rPr>
          <w:u w:val="single"/>
        </w:rPr>
      </w:pPr>
      <w:r w:rsidRPr="004B4A7A">
        <w:rPr>
          <w:u w:val="single"/>
        </w:rPr>
        <w:t xml:space="preserve">Problem Statement </w:t>
      </w:r>
    </w:p>
    <w:p w14:paraId="7055D3AF" w14:textId="75793DAE" w:rsidR="004B4A7A" w:rsidRDefault="004B4A7A" w:rsidP="004B4A7A">
      <w:r>
        <w:t>The problems occurred before having a computerized system</w:t>
      </w:r>
      <w:r w:rsidR="00FB4ECF">
        <w:t xml:space="preserve"> includes:</w:t>
      </w:r>
    </w:p>
    <w:p w14:paraId="5E441E1A" w14:textId="6DB88ADD" w:rsidR="00FB4ECF" w:rsidRPr="00A61C65" w:rsidRDefault="00FB4ECF" w:rsidP="00FB4ECF">
      <w:pPr>
        <w:pStyle w:val="ListParagraph"/>
        <w:numPr>
          <w:ilvl w:val="0"/>
          <w:numId w:val="22"/>
        </w:numPr>
        <w:rPr>
          <w:b/>
          <w:bCs/>
        </w:rPr>
      </w:pPr>
      <w:r w:rsidRPr="00A61C65">
        <w:rPr>
          <w:b/>
          <w:bCs/>
        </w:rPr>
        <w:t>Loss of files</w:t>
      </w:r>
    </w:p>
    <w:p w14:paraId="5BB42477" w14:textId="04303660" w:rsidR="00FB4ECF" w:rsidRDefault="004D693E" w:rsidP="00FB4ECF">
      <w:pPr>
        <w:pStyle w:val="ListParagraph"/>
      </w:pPr>
      <w:r>
        <w:t>Before the computerized system was implemented, rarely used files tended to be lost due to hardships of physical storage and management caused by human and environmental reasons. Sometimes, the clerk could not keep track of the records and involved in many human errors.</w:t>
      </w:r>
    </w:p>
    <w:p w14:paraId="48A2A8A9" w14:textId="232D468B" w:rsidR="004D693E" w:rsidRDefault="004D693E" w:rsidP="00FB4ECF">
      <w:pPr>
        <w:pStyle w:val="ListParagraph"/>
      </w:pPr>
    </w:p>
    <w:p w14:paraId="1AF81299" w14:textId="06D30C11" w:rsidR="004D693E" w:rsidRPr="00A61C65" w:rsidRDefault="004D693E" w:rsidP="004D693E">
      <w:pPr>
        <w:pStyle w:val="ListParagraph"/>
        <w:numPr>
          <w:ilvl w:val="0"/>
          <w:numId w:val="22"/>
        </w:numPr>
        <w:rPr>
          <w:b/>
          <w:bCs/>
        </w:rPr>
      </w:pPr>
      <w:r w:rsidRPr="00A61C65">
        <w:rPr>
          <w:b/>
          <w:bCs/>
        </w:rPr>
        <w:t>Damaged Files</w:t>
      </w:r>
    </w:p>
    <w:p w14:paraId="69829F65" w14:textId="59D53717" w:rsidR="004D693E" w:rsidRDefault="001E7720" w:rsidP="004D693E">
      <w:pPr>
        <w:pStyle w:val="ListParagraph"/>
      </w:pPr>
      <w:r>
        <w:t>Files can be damaged by accident, due to old age</w:t>
      </w:r>
      <w:r w:rsidR="007C05F0">
        <w:t xml:space="preserve"> and environmental reason. </w:t>
      </w:r>
    </w:p>
    <w:p w14:paraId="63AF5FEB" w14:textId="59FFB028" w:rsidR="007C05F0" w:rsidRDefault="007C05F0" w:rsidP="004D693E">
      <w:pPr>
        <w:pStyle w:val="ListParagraph"/>
      </w:pPr>
    </w:p>
    <w:p w14:paraId="4115DD0D" w14:textId="27EE4DB7" w:rsidR="007C05F0" w:rsidRPr="00A61C65" w:rsidRDefault="007C05F0" w:rsidP="007C05F0">
      <w:pPr>
        <w:pStyle w:val="ListParagraph"/>
        <w:numPr>
          <w:ilvl w:val="0"/>
          <w:numId w:val="22"/>
        </w:numPr>
        <w:rPr>
          <w:b/>
          <w:bCs/>
        </w:rPr>
      </w:pPr>
      <w:r w:rsidRPr="00A61C65">
        <w:rPr>
          <w:b/>
          <w:bCs/>
        </w:rPr>
        <w:t>Difficulty to search and organize records</w:t>
      </w:r>
    </w:p>
    <w:p w14:paraId="148917E4" w14:textId="5FBA4644" w:rsidR="00B24E96" w:rsidRDefault="00C61884" w:rsidP="004D693E">
      <w:pPr>
        <w:pStyle w:val="ListParagraph"/>
      </w:pPr>
      <w:r>
        <w:t xml:space="preserve">Without a computerized system, it is an extremely hard task to </w:t>
      </w:r>
      <w:r w:rsidR="00B24E96">
        <w:t xml:space="preserve">keep track or records and organize them. More importantly, it is almost useless if a required data </w:t>
      </w:r>
      <w:proofErr w:type="spellStart"/>
      <w:r w:rsidR="00B24E96">
        <w:t>can not</w:t>
      </w:r>
      <w:proofErr w:type="spellEnd"/>
      <w:r w:rsidR="00B24E96">
        <w:t xml:space="preserve"> be obtained at the right time.</w:t>
      </w:r>
    </w:p>
    <w:p w14:paraId="0826971E" w14:textId="4B800967" w:rsidR="00B24E96" w:rsidRDefault="00B24E96" w:rsidP="004D693E">
      <w:pPr>
        <w:pStyle w:val="ListParagraph"/>
      </w:pPr>
    </w:p>
    <w:p w14:paraId="02E7B62D" w14:textId="37ECEC72" w:rsidR="00B24E96" w:rsidRPr="00B24E96" w:rsidRDefault="00B24E96" w:rsidP="00B24E96">
      <w:pPr>
        <w:pStyle w:val="ListParagraph"/>
        <w:numPr>
          <w:ilvl w:val="0"/>
          <w:numId w:val="22"/>
        </w:numPr>
        <w:rPr>
          <w:b/>
          <w:bCs/>
        </w:rPr>
      </w:pPr>
      <w:r w:rsidRPr="00B24E96">
        <w:rPr>
          <w:b/>
          <w:bCs/>
        </w:rPr>
        <w:t>Space Consuming</w:t>
      </w:r>
    </w:p>
    <w:p w14:paraId="6E504869" w14:textId="014B1358" w:rsidR="00B24E96" w:rsidRDefault="00B24E96" w:rsidP="00B24E96">
      <w:pPr>
        <w:pStyle w:val="ListParagraph"/>
      </w:pPr>
      <w:r>
        <w:t>Keeping large amount of records and information would require a considerable amount of physical storage space which is a difficult thing to obtain for a small to medium size business.</w:t>
      </w:r>
    </w:p>
    <w:p w14:paraId="3831BAA3" w14:textId="66D1C45F" w:rsidR="00B24E96" w:rsidRDefault="00B24E96" w:rsidP="00B24E96">
      <w:pPr>
        <w:pStyle w:val="ListParagraph"/>
      </w:pPr>
    </w:p>
    <w:p w14:paraId="18676EEB" w14:textId="467F84BD" w:rsidR="00B24E96" w:rsidRPr="004D6D06" w:rsidRDefault="004D6D06" w:rsidP="004D6D06">
      <w:pPr>
        <w:pStyle w:val="ListParagraph"/>
        <w:numPr>
          <w:ilvl w:val="0"/>
          <w:numId w:val="22"/>
        </w:numPr>
        <w:rPr>
          <w:b/>
          <w:bCs/>
        </w:rPr>
      </w:pPr>
      <w:r w:rsidRPr="004D6D06">
        <w:rPr>
          <w:b/>
          <w:bCs/>
        </w:rPr>
        <w:t>Difficult to generate reports</w:t>
      </w:r>
    </w:p>
    <w:p w14:paraId="44848F0A" w14:textId="3942D6A9" w:rsidR="004D6D06" w:rsidRDefault="004D6D06" w:rsidP="00B24E96">
      <w:pPr>
        <w:pStyle w:val="ListParagraph"/>
      </w:pPr>
      <w:r>
        <w:t xml:space="preserve">Manual report generating was an extremely unpleasant activity and cost lot of time yet the results would not have great accuracy either. </w:t>
      </w:r>
    </w:p>
    <w:p w14:paraId="5431EB62" w14:textId="048F4FBA" w:rsidR="004D6D06" w:rsidRDefault="004D6D06" w:rsidP="00F16F84">
      <w:pPr>
        <w:pStyle w:val="Heading3"/>
      </w:pPr>
      <w:bookmarkStart w:id="25" w:name="_Toc40010652"/>
      <w:r>
        <w:lastRenderedPageBreak/>
        <w:t>2.1.2 System Objectives</w:t>
      </w:r>
      <w:bookmarkEnd w:id="25"/>
    </w:p>
    <w:p w14:paraId="7E285A7B" w14:textId="1DF19767" w:rsidR="004D6D06" w:rsidRPr="00AD23C7" w:rsidRDefault="004D6D06" w:rsidP="004D6D06">
      <w:pPr>
        <w:pStyle w:val="ListParagraph"/>
        <w:numPr>
          <w:ilvl w:val="0"/>
          <w:numId w:val="22"/>
        </w:numPr>
        <w:rPr>
          <w:b/>
          <w:bCs/>
        </w:rPr>
      </w:pPr>
      <w:r w:rsidRPr="00AD23C7">
        <w:rPr>
          <w:b/>
          <w:bCs/>
        </w:rPr>
        <w:t>Improvement in control and performance</w:t>
      </w:r>
    </w:p>
    <w:p w14:paraId="63AE1EE6" w14:textId="2A414274" w:rsidR="004D6D06" w:rsidRDefault="004D6D06" w:rsidP="004D6D06">
      <w:pPr>
        <w:pStyle w:val="ListParagraph"/>
      </w:pPr>
      <w:r>
        <w:t>The system was developed to overcome the existing bookkeeping problems occurred in the company. The system has to be an improvement over the existing system in many possible ways</w:t>
      </w:r>
      <w:r w:rsidR="00AD23C7">
        <w:t xml:space="preserve"> such as speed, ease of use, accuracy and added functionality with the use of technology.</w:t>
      </w:r>
    </w:p>
    <w:p w14:paraId="3FDC9E5F" w14:textId="0DB46E0B" w:rsidR="004D6D06" w:rsidRDefault="004D6D06" w:rsidP="004D6D06">
      <w:pPr>
        <w:pStyle w:val="ListParagraph"/>
      </w:pPr>
    </w:p>
    <w:p w14:paraId="5DEE5311" w14:textId="3EE75BD7" w:rsidR="004D6D06" w:rsidRPr="00AD23C7" w:rsidRDefault="004D6D06" w:rsidP="00AD23C7">
      <w:pPr>
        <w:pStyle w:val="ListParagraph"/>
        <w:numPr>
          <w:ilvl w:val="0"/>
          <w:numId w:val="22"/>
        </w:numPr>
        <w:rPr>
          <w:b/>
          <w:bCs/>
        </w:rPr>
      </w:pPr>
      <w:r w:rsidRPr="00AD23C7">
        <w:rPr>
          <w:b/>
          <w:bCs/>
        </w:rPr>
        <w:t xml:space="preserve">Save </w:t>
      </w:r>
      <w:r w:rsidR="00AD23C7" w:rsidRPr="00AD23C7">
        <w:rPr>
          <w:b/>
          <w:bCs/>
        </w:rPr>
        <w:t xml:space="preserve">Time and </w:t>
      </w:r>
      <w:r w:rsidRPr="00AD23C7">
        <w:rPr>
          <w:b/>
          <w:bCs/>
        </w:rPr>
        <w:t>Cost</w:t>
      </w:r>
    </w:p>
    <w:p w14:paraId="23DB5A1D" w14:textId="5CEA3A16" w:rsidR="00AD23C7" w:rsidRDefault="004D6D06" w:rsidP="00AD23C7">
      <w:pPr>
        <w:pStyle w:val="ListParagraph"/>
      </w:pPr>
      <w:r>
        <w:t xml:space="preserve">After implementing the computerized management system, </w:t>
      </w:r>
      <w:r w:rsidR="00AD23C7">
        <w:t>the company would only need to hire 1 or 2 staff to handle the bookkeeping processes. Even with such low staff, the company would also have much more organized bookkeeping system with higher accuracy. The system would also be easily learned be a new staff member with a very small learning curve. All of these things would benefit the company and save lot of time and money that could be used to the development of the company that would otherwise be spent on manual bookkeeping.</w:t>
      </w:r>
    </w:p>
    <w:p w14:paraId="125EDA06" w14:textId="7A07775B" w:rsidR="00DE72FA" w:rsidRDefault="00AD23C7" w:rsidP="00724DCC">
      <w:pPr>
        <w:pStyle w:val="Heading3"/>
      </w:pPr>
      <w:bookmarkStart w:id="26" w:name="_Toc40010653"/>
      <w:r>
        <w:t>2.1.3 System Requirements</w:t>
      </w:r>
      <w:bookmarkEnd w:id="26"/>
    </w:p>
    <w:p w14:paraId="6C26542D" w14:textId="3CE6A349" w:rsidR="00AD23C7" w:rsidRDefault="00AD23C7" w:rsidP="00F16F84">
      <w:pPr>
        <w:pStyle w:val="Heading4"/>
      </w:pPr>
      <w:r>
        <w:t>2.1.3.1 Non-functional Requirements</w:t>
      </w:r>
    </w:p>
    <w:p w14:paraId="77130C5F" w14:textId="0DB91369" w:rsidR="00AD23C7" w:rsidRDefault="00AD23C7" w:rsidP="00F16F84">
      <w:pPr>
        <w:pStyle w:val="Heading5"/>
        <w:numPr>
          <w:ilvl w:val="0"/>
          <w:numId w:val="22"/>
        </w:numPr>
      </w:pPr>
      <w:r>
        <w:t>Product Requirements</w:t>
      </w:r>
    </w:p>
    <w:p w14:paraId="102A4A7C" w14:textId="7CEBCBAA" w:rsidR="00F16F84" w:rsidRDefault="00F16F84" w:rsidP="00F16F84">
      <w:pPr>
        <w:ind w:firstLine="720"/>
        <w:rPr>
          <w:b/>
          <w:bCs/>
          <w:u w:val="single"/>
        </w:rPr>
      </w:pPr>
      <w:r w:rsidRPr="00F16F84">
        <w:rPr>
          <w:b/>
          <w:bCs/>
          <w:u w:val="single"/>
        </w:rPr>
        <w:t xml:space="preserve">Efficiency </w:t>
      </w:r>
      <w:r>
        <w:rPr>
          <w:b/>
          <w:bCs/>
          <w:u w:val="single"/>
        </w:rPr>
        <w:t>r</w:t>
      </w:r>
      <w:r w:rsidRPr="00F16F84">
        <w:rPr>
          <w:b/>
          <w:bCs/>
          <w:u w:val="single"/>
        </w:rPr>
        <w:t>equirements</w:t>
      </w:r>
    </w:p>
    <w:p w14:paraId="7CF1300A" w14:textId="0D8EC77B" w:rsidR="007D08D1" w:rsidRPr="007D08D1" w:rsidRDefault="000B66D9" w:rsidP="000B66D9">
      <w:pPr>
        <w:ind w:left="720"/>
      </w:pPr>
      <w:r>
        <w:t xml:space="preserve">With the Quentin system, the clerks/ managers should be able to process faster and accurately on the day to day bookkeeping </w:t>
      </w:r>
      <w:r w:rsidR="009C1365">
        <w:t xml:space="preserve">tasks. </w:t>
      </w:r>
    </w:p>
    <w:p w14:paraId="3226E9CE" w14:textId="4848C838" w:rsidR="00F16F84" w:rsidRDefault="00F16F84" w:rsidP="00F16F84">
      <w:pPr>
        <w:ind w:firstLine="720"/>
        <w:rPr>
          <w:b/>
          <w:bCs/>
          <w:u w:val="single"/>
        </w:rPr>
      </w:pPr>
      <w:r>
        <w:rPr>
          <w:b/>
          <w:bCs/>
          <w:u w:val="single"/>
        </w:rPr>
        <w:t>Reliability requirements</w:t>
      </w:r>
    </w:p>
    <w:p w14:paraId="2B35D4CD" w14:textId="36D57BA0" w:rsidR="007D08D1" w:rsidRPr="007D08D1" w:rsidRDefault="009C1365" w:rsidP="009C1365">
      <w:pPr>
        <w:ind w:left="720"/>
      </w:pPr>
      <w:r>
        <w:t xml:space="preserve">The system must perform accurately and reliably when the given functions within the system is used. For example, once a client's information is updated, the existing data of that client should also be updated accordingly. Every transaction record has to be stored and calculations has to be made correctly without causing any logical errors which would result in unnoticed errors that can accumulate overtime. Besides that, form data should be validated </w:t>
      </w:r>
      <w:r w:rsidR="0050523E">
        <w:t>in order to prevent any malicious user input from disrupting the system.</w:t>
      </w:r>
    </w:p>
    <w:p w14:paraId="7D22E364" w14:textId="2EB98F01" w:rsidR="00AD23C7" w:rsidRDefault="00F16F84" w:rsidP="00F16F84">
      <w:pPr>
        <w:ind w:firstLine="720"/>
        <w:rPr>
          <w:b/>
          <w:bCs/>
          <w:u w:val="single"/>
        </w:rPr>
      </w:pPr>
      <w:r>
        <w:rPr>
          <w:b/>
          <w:bCs/>
          <w:u w:val="single"/>
        </w:rPr>
        <w:t>Usability requirements</w:t>
      </w:r>
    </w:p>
    <w:p w14:paraId="78651AE4" w14:textId="2F139DAE" w:rsidR="00721DC2" w:rsidRPr="007D08D1" w:rsidRDefault="0050523E" w:rsidP="00721DC2">
      <w:pPr>
        <w:ind w:left="720"/>
      </w:pPr>
      <w:r>
        <w:t xml:space="preserve">The system has to be designed with user-friendly and easy to use interface design practices to give the user a better user experience. Functionality of the system has to mimic the functionality that of the previous physical bookkeeping system so that the typical clerk would need a very little training process to learn the new system. In fact, Quentin </w:t>
      </w:r>
      <w:r w:rsidR="00721DC2">
        <w:t>has to be</w:t>
      </w:r>
      <w:r>
        <w:t xml:space="preserve"> designed to have exactly the</w:t>
      </w:r>
      <w:r w:rsidR="0049531A">
        <w:t xml:space="preserve"> </w:t>
      </w:r>
      <w:r w:rsidR="00721DC2">
        <w:t>same structures of physical record books used by the company. The system must have a clear error messaging system in order to alert the user with providing clear instructions on how to fix the problem.</w:t>
      </w:r>
    </w:p>
    <w:p w14:paraId="17DD8881" w14:textId="083309BD" w:rsidR="00F16F84" w:rsidRDefault="00F16F84" w:rsidP="00F16F84">
      <w:pPr>
        <w:pStyle w:val="Heading5"/>
        <w:numPr>
          <w:ilvl w:val="0"/>
          <w:numId w:val="22"/>
        </w:numPr>
      </w:pPr>
      <w:r>
        <w:lastRenderedPageBreak/>
        <w:t>Organizational Requirements</w:t>
      </w:r>
    </w:p>
    <w:p w14:paraId="29094DE9" w14:textId="73EBC34D" w:rsidR="00F16F84" w:rsidRDefault="00F16F84" w:rsidP="00F16F84">
      <w:pPr>
        <w:ind w:firstLine="720"/>
        <w:rPr>
          <w:b/>
          <w:bCs/>
          <w:u w:val="single"/>
        </w:rPr>
      </w:pPr>
      <w:r>
        <w:rPr>
          <w:b/>
          <w:bCs/>
          <w:u w:val="single"/>
        </w:rPr>
        <w:t>Implementation requirements</w:t>
      </w:r>
    </w:p>
    <w:p w14:paraId="1F07BD04" w14:textId="68B20C9A" w:rsidR="00926F74" w:rsidRPr="007D08D1" w:rsidRDefault="000F4DEF" w:rsidP="00926F74">
      <w:pPr>
        <w:ind w:left="720"/>
      </w:pPr>
      <w:r>
        <w:t>Since Quentin is a</w:t>
      </w:r>
      <w:r w:rsidR="00926F74">
        <w:t xml:space="preserve"> web application, a web browser (tested with Google Chrome) and an internet connection is required. </w:t>
      </w:r>
    </w:p>
    <w:p w14:paraId="13455DAA" w14:textId="4595F317" w:rsidR="00F16F84" w:rsidRDefault="00F16F84" w:rsidP="00F16F84">
      <w:pPr>
        <w:ind w:firstLine="720"/>
        <w:rPr>
          <w:b/>
          <w:bCs/>
          <w:u w:val="single"/>
        </w:rPr>
      </w:pPr>
      <w:r>
        <w:rPr>
          <w:b/>
          <w:bCs/>
          <w:u w:val="single"/>
        </w:rPr>
        <w:t>Delivery requirements</w:t>
      </w:r>
    </w:p>
    <w:p w14:paraId="249B9811" w14:textId="35ED974D" w:rsidR="007D08D1" w:rsidRPr="007D08D1" w:rsidRDefault="00926F74" w:rsidP="00926F74">
      <w:pPr>
        <w:ind w:left="720"/>
      </w:pPr>
      <w:r>
        <w:t xml:space="preserve">The whole system is estimated to be done within 3 months. The full system will be hosted on a web server (currently free use service) and the link to the website will be delivered. </w:t>
      </w:r>
    </w:p>
    <w:p w14:paraId="0B532D86" w14:textId="5BB29505" w:rsidR="00F16F84" w:rsidRDefault="00F16F84" w:rsidP="00F16F84">
      <w:pPr>
        <w:pStyle w:val="Heading5"/>
        <w:numPr>
          <w:ilvl w:val="0"/>
          <w:numId w:val="22"/>
        </w:numPr>
      </w:pPr>
      <w:r>
        <w:t>External Requirements</w:t>
      </w:r>
    </w:p>
    <w:p w14:paraId="2E71D482" w14:textId="6CAB3D3F" w:rsidR="00F16F84" w:rsidRDefault="00F16F84" w:rsidP="00F16F84">
      <w:pPr>
        <w:ind w:firstLine="720"/>
        <w:rPr>
          <w:b/>
          <w:bCs/>
          <w:u w:val="single"/>
        </w:rPr>
      </w:pPr>
      <w:r>
        <w:rPr>
          <w:b/>
          <w:bCs/>
          <w:u w:val="single"/>
        </w:rPr>
        <w:t>Legislative requirements</w:t>
      </w:r>
    </w:p>
    <w:p w14:paraId="00599D51" w14:textId="2493A624" w:rsidR="007D08D1" w:rsidRPr="007D08D1" w:rsidRDefault="00926F74" w:rsidP="00926F74">
      <w:pPr>
        <w:ind w:left="720"/>
      </w:pPr>
      <w:r>
        <w:t xml:space="preserve">The information and data used in the system must be acknowledged by the authorized personnel so that it would not violate the law. </w:t>
      </w:r>
    </w:p>
    <w:p w14:paraId="6EB3B4A1" w14:textId="0F43909D" w:rsidR="00F16F84" w:rsidRDefault="00F16F84" w:rsidP="00F16F84">
      <w:pPr>
        <w:ind w:firstLine="720"/>
        <w:rPr>
          <w:b/>
          <w:bCs/>
          <w:u w:val="single"/>
        </w:rPr>
      </w:pPr>
      <w:r>
        <w:rPr>
          <w:b/>
          <w:bCs/>
          <w:u w:val="single"/>
        </w:rPr>
        <w:t xml:space="preserve">Security requirements </w:t>
      </w:r>
    </w:p>
    <w:p w14:paraId="2E0F8185" w14:textId="6D0BBB2D" w:rsidR="007D08D1" w:rsidRDefault="00926F74" w:rsidP="0040435A">
      <w:pPr>
        <w:ind w:left="720"/>
      </w:pPr>
      <w:r>
        <w:t>Some functionalities of the system are only allowed to be used by the admin level users</w:t>
      </w:r>
      <w:r w:rsidR="0040435A">
        <w:t>. Staff can perform most of the processes except operations like viewing reports and deleting records in some cases. Therefore, security in determining the user is required.</w:t>
      </w:r>
    </w:p>
    <w:p w14:paraId="7618AFCB" w14:textId="77777777" w:rsidR="00DC36A2" w:rsidRDefault="00DC36A2" w:rsidP="0040435A">
      <w:pPr>
        <w:ind w:left="720"/>
      </w:pPr>
    </w:p>
    <w:p w14:paraId="16003B5B" w14:textId="0009C265" w:rsidR="0040435A" w:rsidRDefault="008F62AA" w:rsidP="008D2BB1">
      <w:pPr>
        <w:pStyle w:val="Heading4"/>
        <w:numPr>
          <w:ilvl w:val="3"/>
          <w:numId w:val="23"/>
        </w:numPr>
      </w:pPr>
      <w:r>
        <w:t>Functional Requirements</w:t>
      </w:r>
    </w:p>
    <w:p w14:paraId="310C88E5" w14:textId="5749CF52" w:rsidR="008F62AA" w:rsidRDefault="008F62AA" w:rsidP="0039787F">
      <w:pPr>
        <w:pStyle w:val="Heading5"/>
        <w:numPr>
          <w:ilvl w:val="0"/>
          <w:numId w:val="22"/>
        </w:numPr>
      </w:pPr>
      <w:bookmarkStart w:id="27" w:name="_Hlk39653574"/>
      <w:r w:rsidRPr="008F62AA">
        <w:t>User Login</w:t>
      </w:r>
    </w:p>
    <w:p w14:paraId="07C9396B" w14:textId="2592A96C" w:rsidR="006259B0" w:rsidRDefault="008F62AA" w:rsidP="0039787F">
      <w:pPr>
        <w:ind w:left="720"/>
        <w:rPr>
          <w:u w:val="single"/>
        </w:rPr>
      </w:pPr>
      <w:r w:rsidRPr="006259B0">
        <w:rPr>
          <w:u w:val="single"/>
        </w:rPr>
        <w:t>Description of feature</w:t>
      </w:r>
    </w:p>
    <w:p w14:paraId="0B18985B" w14:textId="0C1CB362" w:rsidR="00D42147" w:rsidRPr="00D42147" w:rsidRDefault="00D42147" w:rsidP="0039787F">
      <w:pPr>
        <w:ind w:left="720"/>
      </w:pPr>
      <w:r>
        <w:t>This feature is used by the user (clerk/ manager/ CEO) to login to the system. They are required to key in the user id and password before they are allowed to entering the system. The user id and password will be verified with the database.</w:t>
      </w:r>
    </w:p>
    <w:p w14:paraId="5B69555F" w14:textId="441A5C97" w:rsidR="008F62AA" w:rsidRDefault="008F62AA" w:rsidP="0039787F">
      <w:pPr>
        <w:ind w:left="720"/>
        <w:rPr>
          <w:u w:val="single"/>
        </w:rPr>
      </w:pPr>
      <w:r w:rsidRPr="006259B0">
        <w:rPr>
          <w:u w:val="single"/>
        </w:rPr>
        <w:t>Stimulus/ Response Sequence</w:t>
      </w:r>
    </w:p>
    <w:p w14:paraId="0202E0EB" w14:textId="77777777" w:rsidR="00483320" w:rsidRDefault="00D42147" w:rsidP="0039787F">
      <w:pPr>
        <w:ind w:left="720"/>
      </w:pPr>
      <w:r>
        <w:t>Stimulus</w:t>
      </w:r>
      <w:r>
        <w:tab/>
        <w:t>: User runs the system</w:t>
      </w:r>
    </w:p>
    <w:p w14:paraId="0E770285" w14:textId="77777777" w:rsidR="00483320" w:rsidRDefault="00D42147" w:rsidP="0039787F">
      <w:pPr>
        <w:ind w:left="720"/>
      </w:pPr>
      <w:r>
        <w:t>Response</w:t>
      </w:r>
      <w:r>
        <w:tab/>
        <w:t>: System request for user id and password</w:t>
      </w:r>
    </w:p>
    <w:p w14:paraId="1B9B48AE" w14:textId="77777777" w:rsidR="00483320" w:rsidRDefault="00D42147" w:rsidP="0039787F">
      <w:pPr>
        <w:ind w:left="720"/>
      </w:pPr>
      <w:r>
        <w:t>Stimulus</w:t>
      </w:r>
      <w:r>
        <w:tab/>
        <w:t xml:space="preserve">: User enters user id and password at the </w:t>
      </w:r>
      <w:r w:rsidR="00886137">
        <w:t>given textbox</w:t>
      </w:r>
    </w:p>
    <w:p w14:paraId="2880BA4A" w14:textId="2D944A25" w:rsidR="00886137" w:rsidRDefault="00886137" w:rsidP="0039787F">
      <w:pPr>
        <w:ind w:left="2160" w:hanging="1440"/>
      </w:pPr>
      <w:r>
        <w:t xml:space="preserve">Response </w:t>
      </w:r>
      <w:r>
        <w:tab/>
        <w:t>:</w:t>
      </w:r>
      <w:r w:rsidR="00483320">
        <w:t xml:space="preserve"> </w:t>
      </w:r>
      <w:r>
        <w:t xml:space="preserve">System verifies the user id and password with the data </w:t>
      </w:r>
      <w:r w:rsidR="00483320">
        <w:br/>
      </w:r>
      <w:r>
        <w:t>in the database. If the user id is invalid or password is not matched, message box will be prompted out to notify the user. If valid, user successfully logged in to the application.</w:t>
      </w:r>
    </w:p>
    <w:p w14:paraId="2CED2FFB" w14:textId="77777777" w:rsidR="004A33CC" w:rsidRPr="00D42147" w:rsidRDefault="004A33CC" w:rsidP="0039787F">
      <w:pPr>
        <w:ind w:left="2160" w:hanging="1440"/>
      </w:pPr>
    </w:p>
    <w:p w14:paraId="25188BCA" w14:textId="3FE65530" w:rsidR="00886137" w:rsidRDefault="008F62AA" w:rsidP="0039787F">
      <w:pPr>
        <w:ind w:left="720"/>
      </w:pPr>
      <w:r w:rsidRPr="006259B0">
        <w:rPr>
          <w:u w:val="single"/>
        </w:rPr>
        <w:lastRenderedPageBreak/>
        <w:t>Functional Requirements</w:t>
      </w:r>
    </w:p>
    <w:p w14:paraId="025EE829" w14:textId="45149740" w:rsidR="00886137" w:rsidRDefault="00886137" w:rsidP="0039787F">
      <w:pPr>
        <w:pStyle w:val="ListParagraph"/>
        <w:numPr>
          <w:ilvl w:val="2"/>
          <w:numId w:val="22"/>
        </w:numPr>
        <w:ind w:left="1440"/>
      </w:pPr>
      <w:r>
        <w:t>User id is provided when they register as staff.</w:t>
      </w:r>
    </w:p>
    <w:p w14:paraId="41FB565B" w14:textId="3BCA3632" w:rsidR="00886137" w:rsidRDefault="00886137" w:rsidP="0039787F">
      <w:pPr>
        <w:pStyle w:val="ListParagraph"/>
        <w:numPr>
          <w:ilvl w:val="2"/>
          <w:numId w:val="22"/>
        </w:numPr>
        <w:ind w:left="1440"/>
      </w:pPr>
      <w:r>
        <w:t>The system must only allow the user with valid id and password to enter the system</w:t>
      </w:r>
    </w:p>
    <w:p w14:paraId="578DF7CD" w14:textId="08F18B8D" w:rsidR="00886137" w:rsidRDefault="00886137" w:rsidP="0039787F">
      <w:pPr>
        <w:pStyle w:val="ListParagraph"/>
        <w:numPr>
          <w:ilvl w:val="2"/>
          <w:numId w:val="22"/>
        </w:numPr>
        <w:ind w:left="1440"/>
      </w:pPr>
      <w:r>
        <w:t>The system must be able to perform authorization process which decides what the user's level can access to.</w:t>
      </w:r>
    </w:p>
    <w:p w14:paraId="35834730" w14:textId="010DE432" w:rsidR="00886137" w:rsidRDefault="00886137" w:rsidP="0039787F">
      <w:pPr>
        <w:pStyle w:val="ListParagraph"/>
        <w:numPr>
          <w:ilvl w:val="2"/>
          <w:numId w:val="22"/>
        </w:numPr>
        <w:ind w:left="1440"/>
      </w:pPr>
      <w:r>
        <w:t>The user much be able to logout after they finished using the system.</w:t>
      </w:r>
    </w:p>
    <w:p w14:paraId="2413DE33" w14:textId="7801D766" w:rsidR="0039580B" w:rsidRDefault="0039580B" w:rsidP="0039787F">
      <w:pPr>
        <w:pStyle w:val="Heading5"/>
        <w:numPr>
          <w:ilvl w:val="0"/>
          <w:numId w:val="22"/>
        </w:numPr>
      </w:pPr>
      <w:r>
        <w:t>Password Recovery</w:t>
      </w:r>
    </w:p>
    <w:p w14:paraId="41A19746" w14:textId="77777777" w:rsidR="0039580B" w:rsidRPr="0039580B" w:rsidRDefault="0039580B" w:rsidP="0039787F">
      <w:pPr>
        <w:ind w:firstLine="720"/>
        <w:rPr>
          <w:u w:val="single"/>
        </w:rPr>
      </w:pPr>
      <w:r w:rsidRPr="0039580B">
        <w:rPr>
          <w:u w:val="single"/>
        </w:rPr>
        <w:t>Description of feature</w:t>
      </w:r>
    </w:p>
    <w:p w14:paraId="79B14F59" w14:textId="74E82569" w:rsidR="0039580B" w:rsidRDefault="0039580B" w:rsidP="0039787F">
      <w:pPr>
        <w:ind w:left="720"/>
      </w:pPr>
      <w:r>
        <w:t xml:space="preserve">This </w:t>
      </w:r>
      <w:r w:rsidR="00364F2D">
        <w:t>feature can be used b</w:t>
      </w:r>
      <w:r w:rsidR="0033454C">
        <w:t>e</w:t>
      </w:r>
      <w:r w:rsidR="00364F2D">
        <w:t xml:space="preserve"> everyone whenever they forget their login password.</w:t>
      </w:r>
    </w:p>
    <w:p w14:paraId="51D61017" w14:textId="7EB4C68A" w:rsidR="00364F2D" w:rsidRDefault="00364F2D" w:rsidP="0039787F">
      <w:pPr>
        <w:ind w:left="720"/>
        <w:rPr>
          <w:u w:val="single"/>
        </w:rPr>
      </w:pPr>
      <w:r w:rsidRPr="006259B0">
        <w:rPr>
          <w:u w:val="single"/>
        </w:rPr>
        <w:t>Stimulus/ Response Sequence</w:t>
      </w:r>
    </w:p>
    <w:p w14:paraId="7831A925" w14:textId="2FC74E75" w:rsidR="00483320" w:rsidRDefault="00483320" w:rsidP="0039787F">
      <w:pPr>
        <w:ind w:left="720"/>
      </w:pPr>
      <w:r>
        <w:t>Stimulus</w:t>
      </w:r>
      <w:r>
        <w:tab/>
        <w:t>: User runs the system</w:t>
      </w:r>
    </w:p>
    <w:p w14:paraId="0C19BD71" w14:textId="00F6E553" w:rsidR="00483320" w:rsidRDefault="00483320" w:rsidP="0039787F">
      <w:pPr>
        <w:ind w:left="720"/>
      </w:pPr>
      <w:r>
        <w:t xml:space="preserve">Response </w:t>
      </w:r>
      <w:r>
        <w:tab/>
        <w:t>: System request for user id and password</w:t>
      </w:r>
    </w:p>
    <w:p w14:paraId="52116906" w14:textId="2F3FEE04" w:rsidR="00483320" w:rsidRDefault="00483320" w:rsidP="0039787F">
      <w:pPr>
        <w:ind w:left="2160" w:hanging="1440"/>
      </w:pPr>
      <w:r>
        <w:t xml:space="preserve">Stimulus </w:t>
      </w:r>
      <w:r>
        <w:tab/>
        <w:t>: User forgets the password and press the "Forgot Password"</w:t>
      </w:r>
    </w:p>
    <w:p w14:paraId="429AC8C6" w14:textId="52C0D607" w:rsidR="00483320" w:rsidRPr="00483320" w:rsidRDefault="00483320" w:rsidP="0039787F">
      <w:pPr>
        <w:ind w:left="2160" w:hanging="1440"/>
      </w:pPr>
      <w:r>
        <w:t>Response</w:t>
      </w:r>
      <w:r>
        <w:tab/>
        <w:t>: System sends the email which contains applicant's password to his email. The email is set when the staffs was registered. No any validation because only the user can open his own mailing account.</w:t>
      </w:r>
    </w:p>
    <w:p w14:paraId="1C34257D" w14:textId="4ADF9EE9" w:rsidR="00364F2D" w:rsidRDefault="00364F2D" w:rsidP="0039787F">
      <w:pPr>
        <w:ind w:left="720"/>
        <w:rPr>
          <w:u w:val="single"/>
        </w:rPr>
      </w:pPr>
      <w:r w:rsidRPr="006259B0">
        <w:rPr>
          <w:u w:val="single"/>
        </w:rPr>
        <w:t>Functional Requirements</w:t>
      </w:r>
    </w:p>
    <w:p w14:paraId="7FE03EB6" w14:textId="5F458B2F" w:rsidR="00483320" w:rsidRPr="00483320" w:rsidRDefault="00483320" w:rsidP="0039787F">
      <w:pPr>
        <w:pStyle w:val="ListParagraph"/>
        <w:numPr>
          <w:ilvl w:val="2"/>
          <w:numId w:val="22"/>
        </w:numPr>
        <w:ind w:left="1440"/>
      </w:pPr>
      <w:r>
        <w:t>The system must be able to send the correct password to the user</w:t>
      </w:r>
      <w:r w:rsidR="0033454C">
        <w:t xml:space="preserve">'s mailbox </w:t>
      </w:r>
    </w:p>
    <w:p w14:paraId="05C74ED9" w14:textId="125F5765" w:rsidR="00364F2D" w:rsidRPr="0039580B" w:rsidRDefault="00364F2D" w:rsidP="0039787F">
      <w:pPr>
        <w:ind w:left="720"/>
      </w:pPr>
    </w:p>
    <w:p w14:paraId="294009CE" w14:textId="68CB6523" w:rsidR="0039580B" w:rsidRDefault="0039580B" w:rsidP="0039787F">
      <w:pPr>
        <w:pStyle w:val="Heading5"/>
        <w:numPr>
          <w:ilvl w:val="0"/>
          <w:numId w:val="22"/>
        </w:numPr>
      </w:pPr>
      <w:r>
        <w:t>Add Supplier</w:t>
      </w:r>
    </w:p>
    <w:p w14:paraId="7108CA65" w14:textId="77777777" w:rsidR="0033454C" w:rsidRPr="0039580B" w:rsidRDefault="0033454C" w:rsidP="0039787F">
      <w:pPr>
        <w:ind w:firstLine="720"/>
        <w:rPr>
          <w:u w:val="single"/>
        </w:rPr>
      </w:pPr>
      <w:r w:rsidRPr="0039580B">
        <w:rPr>
          <w:u w:val="single"/>
        </w:rPr>
        <w:t>Description of feature</w:t>
      </w:r>
    </w:p>
    <w:p w14:paraId="79498185" w14:textId="00C74714" w:rsidR="0033454C" w:rsidRDefault="0033454C" w:rsidP="0039787F">
      <w:pPr>
        <w:ind w:left="720"/>
      </w:pPr>
      <w:r>
        <w:t>This feature can be performed by everyone to add a new milk supplier to the database.</w:t>
      </w:r>
    </w:p>
    <w:p w14:paraId="13FABCD6" w14:textId="77777777" w:rsidR="0033454C" w:rsidRDefault="0033454C" w:rsidP="0039787F">
      <w:pPr>
        <w:ind w:left="720"/>
        <w:rPr>
          <w:u w:val="single"/>
        </w:rPr>
      </w:pPr>
      <w:r w:rsidRPr="006259B0">
        <w:rPr>
          <w:u w:val="single"/>
        </w:rPr>
        <w:t>Stimulus/ Response Sequence</w:t>
      </w:r>
    </w:p>
    <w:p w14:paraId="152B186A" w14:textId="6AEA8EAF" w:rsidR="0033454C" w:rsidRDefault="0033454C" w:rsidP="0039787F">
      <w:pPr>
        <w:ind w:left="720"/>
      </w:pPr>
      <w:r>
        <w:t>Stimulus</w:t>
      </w:r>
      <w:r>
        <w:tab/>
        <w:t xml:space="preserve">: User </w:t>
      </w:r>
      <w:r w:rsidR="00732BF9">
        <w:t>press "Add new supplier" button</w:t>
      </w:r>
    </w:p>
    <w:p w14:paraId="3154569A" w14:textId="78144D72" w:rsidR="0033454C" w:rsidRDefault="0033454C" w:rsidP="0039787F">
      <w:pPr>
        <w:ind w:left="720"/>
      </w:pPr>
      <w:r>
        <w:t xml:space="preserve">Response </w:t>
      </w:r>
      <w:r>
        <w:tab/>
        <w:t xml:space="preserve">: System </w:t>
      </w:r>
      <w:r w:rsidR="00732BF9">
        <w:t>prompts</w:t>
      </w:r>
      <w:r>
        <w:t xml:space="preserve"> </w:t>
      </w:r>
      <w:r w:rsidR="00732BF9">
        <w:t>"Add new supplier form"</w:t>
      </w:r>
    </w:p>
    <w:p w14:paraId="0B8B1F5A" w14:textId="608E9C0A" w:rsidR="0033454C" w:rsidRDefault="0033454C" w:rsidP="0039787F">
      <w:pPr>
        <w:ind w:left="2160" w:hanging="1440"/>
      </w:pPr>
      <w:r>
        <w:t xml:space="preserve">Stimulus </w:t>
      </w:r>
      <w:r>
        <w:tab/>
        <w:t xml:space="preserve">: </w:t>
      </w:r>
      <w:r w:rsidR="007006B0">
        <w:t>User fills in required data to the form</w:t>
      </w:r>
    </w:p>
    <w:p w14:paraId="733E6528" w14:textId="75C37A2F" w:rsidR="0033454C" w:rsidRPr="00483320" w:rsidRDefault="0033454C" w:rsidP="0039787F">
      <w:pPr>
        <w:ind w:left="2160" w:hanging="1440"/>
      </w:pPr>
      <w:r>
        <w:t>Response</w:t>
      </w:r>
      <w:r>
        <w:tab/>
        <w:t xml:space="preserve">: </w:t>
      </w:r>
      <w:r w:rsidR="007006B0">
        <w:t>System validates the information entered in the form.</w:t>
      </w:r>
      <w:r w:rsidR="00CF50EA">
        <w:t xml:space="preserve"> If all the entered information is correct, system will add a new </w:t>
      </w:r>
      <w:r w:rsidR="00E45456">
        <w:t>supplier</w:t>
      </w:r>
      <w:r w:rsidR="00CF50EA">
        <w:t xml:space="preserve"> </w:t>
      </w:r>
      <w:r w:rsidR="00CF50EA">
        <w:lastRenderedPageBreak/>
        <w:t>record to the [</w:t>
      </w:r>
      <w:r w:rsidR="00E45456">
        <w:t>Supplier</w:t>
      </w:r>
      <w:r w:rsidR="00CF50EA">
        <w:t xml:space="preserve">s] table. The database assigns a unique id to the added </w:t>
      </w:r>
      <w:r w:rsidR="00E45456">
        <w:t>supplier</w:t>
      </w:r>
      <w:r w:rsidR="00CF50EA">
        <w:t xml:space="preserve">. If something is wrong in the entered information, user is prompted to enter the faulty data fields again. </w:t>
      </w:r>
    </w:p>
    <w:p w14:paraId="3BBBA8D7" w14:textId="77777777" w:rsidR="0033454C" w:rsidRDefault="0033454C" w:rsidP="0039787F">
      <w:pPr>
        <w:ind w:left="720"/>
        <w:rPr>
          <w:u w:val="single"/>
        </w:rPr>
      </w:pPr>
      <w:r w:rsidRPr="006259B0">
        <w:rPr>
          <w:u w:val="single"/>
        </w:rPr>
        <w:t>Functional Requirements</w:t>
      </w:r>
    </w:p>
    <w:p w14:paraId="29491CF1" w14:textId="293C9233" w:rsidR="0033454C" w:rsidRDefault="00CF50EA" w:rsidP="0039787F">
      <w:pPr>
        <w:pStyle w:val="ListParagraph"/>
        <w:numPr>
          <w:ilvl w:val="2"/>
          <w:numId w:val="22"/>
        </w:numPr>
        <w:ind w:left="1440"/>
      </w:pPr>
      <w:r>
        <w:t>System must be able to verify the information</w:t>
      </w:r>
    </w:p>
    <w:p w14:paraId="1DC1E3EF" w14:textId="412D2122" w:rsidR="00CF50EA" w:rsidRPr="00483320" w:rsidRDefault="00CF50EA" w:rsidP="0039787F">
      <w:pPr>
        <w:pStyle w:val="ListParagraph"/>
        <w:numPr>
          <w:ilvl w:val="2"/>
          <w:numId w:val="22"/>
        </w:numPr>
        <w:ind w:left="1440"/>
      </w:pPr>
      <w:r>
        <w:t>System must identify and prevent duplicate data entry</w:t>
      </w:r>
    </w:p>
    <w:p w14:paraId="5DF3E799" w14:textId="77777777" w:rsidR="0033454C" w:rsidRPr="0033454C" w:rsidRDefault="0033454C" w:rsidP="0039787F"/>
    <w:p w14:paraId="18C4F9AB" w14:textId="711C7B8D" w:rsidR="0039580B" w:rsidRDefault="0039580B" w:rsidP="0039787F">
      <w:pPr>
        <w:pStyle w:val="Heading5"/>
        <w:numPr>
          <w:ilvl w:val="0"/>
          <w:numId w:val="22"/>
        </w:numPr>
      </w:pPr>
      <w:r>
        <w:t>Edit Supplier</w:t>
      </w:r>
    </w:p>
    <w:p w14:paraId="1F906B3A" w14:textId="77777777" w:rsidR="00CF50EA" w:rsidRPr="0039580B" w:rsidRDefault="00CF50EA" w:rsidP="0039787F">
      <w:pPr>
        <w:ind w:firstLine="720"/>
        <w:rPr>
          <w:u w:val="single"/>
        </w:rPr>
      </w:pPr>
      <w:r w:rsidRPr="0039580B">
        <w:rPr>
          <w:u w:val="single"/>
        </w:rPr>
        <w:t>Description of feature</w:t>
      </w:r>
    </w:p>
    <w:p w14:paraId="026E43ED" w14:textId="1D0D1716" w:rsidR="00CF50EA" w:rsidRDefault="00CF50EA" w:rsidP="0039787F">
      <w:pPr>
        <w:ind w:left="720"/>
      </w:pPr>
      <w:r>
        <w:t xml:space="preserve">This feature can be performed by everyone to </w:t>
      </w:r>
      <w:r w:rsidR="00483518">
        <w:t>edit and existing</w:t>
      </w:r>
      <w:r>
        <w:t xml:space="preserve"> milk supplier </w:t>
      </w:r>
      <w:r w:rsidR="00483518">
        <w:t>in</w:t>
      </w:r>
      <w:r>
        <w:t xml:space="preserve"> the database.</w:t>
      </w:r>
    </w:p>
    <w:p w14:paraId="5B3082E2" w14:textId="77777777" w:rsidR="00CF50EA" w:rsidRDefault="00CF50EA" w:rsidP="0039787F">
      <w:pPr>
        <w:ind w:left="720"/>
        <w:rPr>
          <w:u w:val="single"/>
        </w:rPr>
      </w:pPr>
      <w:r w:rsidRPr="006259B0">
        <w:rPr>
          <w:u w:val="single"/>
        </w:rPr>
        <w:t>Stimulus/ Response Sequence</w:t>
      </w:r>
    </w:p>
    <w:p w14:paraId="6F1A0340" w14:textId="01F91F81" w:rsidR="00CF50EA" w:rsidRDefault="00CF50EA" w:rsidP="0039787F">
      <w:pPr>
        <w:ind w:left="720"/>
      </w:pPr>
      <w:r>
        <w:t>Stimulus</w:t>
      </w:r>
      <w:r>
        <w:tab/>
        <w:t>: User press "</w:t>
      </w:r>
      <w:r w:rsidR="00483518">
        <w:t>edit</w:t>
      </w:r>
      <w:r>
        <w:t>" button</w:t>
      </w:r>
      <w:r w:rsidR="00483518">
        <w:t xml:space="preserve"> in suppliers table</w:t>
      </w:r>
    </w:p>
    <w:p w14:paraId="53FB955A" w14:textId="51CA7F4D" w:rsidR="00CF50EA" w:rsidRDefault="00CF50EA" w:rsidP="0039787F">
      <w:pPr>
        <w:ind w:left="720"/>
      </w:pPr>
      <w:r>
        <w:t xml:space="preserve">Response </w:t>
      </w:r>
      <w:r>
        <w:tab/>
        <w:t>: System prompts "</w:t>
      </w:r>
      <w:r w:rsidR="00483518">
        <w:t>Edit</w:t>
      </w:r>
      <w:r>
        <w:t xml:space="preserve"> supplier form"</w:t>
      </w:r>
    </w:p>
    <w:p w14:paraId="759D7522" w14:textId="39490C07" w:rsidR="00CF50EA" w:rsidRDefault="00CF50EA" w:rsidP="0039787F">
      <w:pPr>
        <w:ind w:left="2160" w:hanging="1440"/>
      </w:pPr>
      <w:r>
        <w:t xml:space="preserve">Stimulus </w:t>
      </w:r>
      <w:r>
        <w:tab/>
        <w:t xml:space="preserve">: User </w:t>
      </w:r>
      <w:r w:rsidR="00483518">
        <w:t>edits</w:t>
      </w:r>
      <w:r>
        <w:t xml:space="preserve"> </w:t>
      </w:r>
      <w:r w:rsidR="00483518">
        <w:t xml:space="preserve">the </w:t>
      </w:r>
      <w:r>
        <w:t xml:space="preserve">data </w:t>
      </w:r>
      <w:r w:rsidR="00483518">
        <w:t>from</w:t>
      </w:r>
      <w:r>
        <w:t xml:space="preserve"> the form</w:t>
      </w:r>
    </w:p>
    <w:p w14:paraId="34A39895" w14:textId="777ED848" w:rsidR="00CF50EA" w:rsidRPr="00483320" w:rsidRDefault="00CF50EA" w:rsidP="0039787F">
      <w:pPr>
        <w:ind w:left="2160" w:hanging="1440"/>
      </w:pPr>
      <w:r>
        <w:t>Response</w:t>
      </w:r>
      <w:r>
        <w:tab/>
        <w:t xml:space="preserve">: System validates the information entered in the form. If all the entered information is correct, system will </w:t>
      </w:r>
      <w:r w:rsidR="00483518">
        <w:t>edit the</w:t>
      </w:r>
      <w:r>
        <w:t xml:space="preserve"> </w:t>
      </w:r>
      <w:r w:rsidR="0046521C">
        <w:t>supplier</w:t>
      </w:r>
      <w:r>
        <w:t xml:space="preserve"> record </w:t>
      </w:r>
      <w:r w:rsidR="00483518">
        <w:t>in</w:t>
      </w:r>
      <w:r>
        <w:t xml:space="preserve"> the [</w:t>
      </w:r>
      <w:r w:rsidR="0046521C">
        <w:t>Suppliers</w:t>
      </w:r>
      <w:r>
        <w:t xml:space="preserve">] table. If something is wrong in the entered information, user is prompted to enter the faulty data fields again. </w:t>
      </w:r>
    </w:p>
    <w:p w14:paraId="03215018" w14:textId="77777777" w:rsidR="00CF50EA" w:rsidRDefault="00CF50EA" w:rsidP="0039787F">
      <w:pPr>
        <w:ind w:left="720"/>
        <w:rPr>
          <w:u w:val="single"/>
        </w:rPr>
      </w:pPr>
      <w:r w:rsidRPr="006259B0">
        <w:rPr>
          <w:u w:val="single"/>
        </w:rPr>
        <w:t>Functional Requirements</w:t>
      </w:r>
    </w:p>
    <w:p w14:paraId="300A5288" w14:textId="77777777" w:rsidR="00CF50EA" w:rsidRDefault="00CF50EA" w:rsidP="0039787F">
      <w:pPr>
        <w:pStyle w:val="ListParagraph"/>
        <w:numPr>
          <w:ilvl w:val="2"/>
          <w:numId w:val="22"/>
        </w:numPr>
        <w:ind w:left="1440"/>
      </w:pPr>
      <w:r>
        <w:t>System must be able to verify the information</w:t>
      </w:r>
    </w:p>
    <w:p w14:paraId="170CEC86" w14:textId="77777777" w:rsidR="00CF50EA" w:rsidRPr="00483320" w:rsidRDefault="00CF50EA" w:rsidP="0039787F">
      <w:pPr>
        <w:pStyle w:val="ListParagraph"/>
        <w:numPr>
          <w:ilvl w:val="2"/>
          <w:numId w:val="22"/>
        </w:numPr>
        <w:ind w:left="1440"/>
      </w:pPr>
      <w:r>
        <w:t>System must identify and prevent duplicate data entry</w:t>
      </w:r>
    </w:p>
    <w:p w14:paraId="1C3B0736" w14:textId="77777777" w:rsidR="00CF50EA" w:rsidRPr="00CF50EA" w:rsidRDefault="00CF50EA" w:rsidP="0039787F"/>
    <w:p w14:paraId="57AADE70" w14:textId="434C4837" w:rsidR="0039580B" w:rsidRDefault="0039580B" w:rsidP="0039787F">
      <w:pPr>
        <w:pStyle w:val="Heading5"/>
        <w:numPr>
          <w:ilvl w:val="0"/>
          <w:numId w:val="22"/>
        </w:numPr>
      </w:pPr>
      <w:r>
        <w:t>Remove Supplier</w:t>
      </w:r>
    </w:p>
    <w:p w14:paraId="738B6A1D" w14:textId="77777777" w:rsidR="00483518" w:rsidRPr="0039580B" w:rsidRDefault="00483518" w:rsidP="0039787F">
      <w:pPr>
        <w:ind w:firstLine="720"/>
        <w:rPr>
          <w:u w:val="single"/>
        </w:rPr>
      </w:pPr>
      <w:r w:rsidRPr="0039580B">
        <w:rPr>
          <w:u w:val="single"/>
        </w:rPr>
        <w:t>Description of feature</w:t>
      </w:r>
    </w:p>
    <w:p w14:paraId="4672CC5A" w14:textId="7CBE2104" w:rsidR="00483518" w:rsidRDefault="00483518" w:rsidP="0039787F">
      <w:pPr>
        <w:ind w:left="720"/>
      </w:pPr>
      <w:r>
        <w:t>This feature can be performed by everyone to remove a milk supplier from the database.</w:t>
      </w:r>
    </w:p>
    <w:p w14:paraId="3D166F3D" w14:textId="77777777" w:rsidR="00483518" w:rsidRDefault="00483518" w:rsidP="0039787F">
      <w:pPr>
        <w:ind w:left="720"/>
        <w:rPr>
          <w:u w:val="single"/>
        </w:rPr>
      </w:pPr>
      <w:r w:rsidRPr="006259B0">
        <w:rPr>
          <w:u w:val="single"/>
        </w:rPr>
        <w:t>Stimulus/ Response Sequence</w:t>
      </w:r>
    </w:p>
    <w:p w14:paraId="20B64922" w14:textId="27FDCC95" w:rsidR="00483518" w:rsidRDefault="00483518" w:rsidP="0039787F">
      <w:pPr>
        <w:ind w:left="720"/>
      </w:pPr>
      <w:r>
        <w:t>Stimulus</w:t>
      </w:r>
      <w:r>
        <w:tab/>
        <w:t xml:space="preserve">: User press "Delete" button in the </w:t>
      </w:r>
      <w:r w:rsidR="0046521C">
        <w:t>suppliers</w:t>
      </w:r>
      <w:r>
        <w:t xml:space="preserve"> table</w:t>
      </w:r>
    </w:p>
    <w:p w14:paraId="0C206C41" w14:textId="52D7849F" w:rsidR="00483518" w:rsidRDefault="00483518" w:rsidP="0039787F">
      <w:pPr>
        <w:ind w:left="2160" w:hanging="1440"/>
      </w:pPr>
      <w:r>
        <w:t xml:space="preserve">Response </w:t>
      </w:r>
      <w:r>
        <w:tab/>
        <w:t xml:space="preserve">: System asks for confirmation on delete while showing detailed information of the </w:t>
      </w:r>
      <w:r w:rsidR="0046521C">
        <w:t>supplier</w:t>
      </w:r>
    </w:p>
    <w:p w14:paraId="52E5B75A" w14:textId="426F5755" w:rsidR="00483518" w:rsidRDefault="00483518" w:rsidP="0039787F">
      <w:pPr>
        <w:ind w:left="2160" w:hanging="1440"/>
      </w:pPr>
      <w:r>
        <w:lastRenderedPageBreak/>
        <w:t xml:space="preserve">Stimulus </w:t>
      </w:r>
      <w:r>
        <w:tab/>
        <w:t xml:space="preserve">: User press "Yes" or "No" </w:t>
      </w:r>
    </w:p>
    <w:p w14:paraId="51B7EB4F" w14:textId="28D2E86B" w:rsidR="00483518" w:rsidRPr="00483320" w:rsidRDefault="00483518" w:rsidP="0039787F">
      <w:pPr>
        <w:ind w:left="2160" w:hanging="1440"/>
      </w:pPr>
      <w:r>
        <w:t>Response</w:t>
      </w:r>
      <w:r>
        <w:tab/>
        <w:t xml:space="preserve">: </w:t>
      </w:r>
      <w:r w:rsidR="0046521C">
        <w:t>If yes is pressed, the supplier is removed from the database. If no, the request is ignored.</w:t>
      </w:r>
    </w:p>
    <w:p w14:paraId="17CB19F5" w14:textId="77777777" w:rsidR="00483518" w:rsidRDefault="00483518" w:rsidP="0039787F">
      <w:pPr>
        <w:ind w:left="720"/>
        <w:rPr>
          <w:u w:val="single"/>
        </w:rPr>
      </w:pPr>
      <w:r w:rsidRPr="006259B0">
        <w:rPr>
          <w:u w:val="single"/>
        </w:rPr>
        <w:t>Functional Requirements</w:t>
      </w:r>
    </w:p>
    <w:p w14:paraId="607B4177" w14:textId="64842605" w:rsidR="00483518" w:rsidRPr="00483518" w:rsidRDefault="0046521C" w:rsidP="0039787F">
      <w:pPr>
        <w:pStyle w:val="ListParagraph"/>
        <w:numPr>
          <w:ilvl w:val="2"/>
          <w:numId w:val="22"/>
        </w:numPr>
        <w:ind w:left="1440"/>
      </w:pPr>
      <w:r>
        <w:t>System should not remove a supplier without confirmation</w:t>
      </w:r>
    </w:p>
    <w:p w14:paraId="5124518E" w14:textId="3CB3816E" w:rsidR="0039580B" w:rsidRDefault="0039580B" w:rsidP="0039787F">
      <w:pPr>
        <w:pStyle w:val="Heading5"/>
        <w:numPr>
          <w:ilvl w:val="0"/>
          <w:numId w:val="22"/>
        </w:numPr>
      </w:pPr>
      <w:r>
        <w:t>Search Supplier</w:t>
      </w:r>
    </w:p>
    <w:p w14:paraId="3F2E422B" w14:textId="77777777" w:rsidR="0046521C" w:rsidRPr="0039580B" w:rsidRDefault="0046521C" w:rsidP="0039787F">
      <w:pPr>
        <w:ind w:firstLine="720"/>
        <w:rPr>
          <w:u w:val="single"/>
        </w:rPr>
      </w:pPr>
      <w:bookmarkStart w:id="28" w:name="_Hlk39627318"/>
      <w:r w:rsidRPr="0039580B">
        <w:rPr>
          <w:u w:val="single"/>
        </w:rPr>
        <w:t>Description of feature</w:t>
      </w:r>
    </w:p>
    <w:p w14:paraId="6CAD47A1" w14:textId="2090768E" w:rsidR="0046521C" w:rsidRDefault="0046521C" w:rsidP="0039787F">
      <w:pPr>
        <w:ind w:left="720"/>
      </w:pPr>
      <w:r>
        <w:t>This feature can be performed by everyone to look for a milk supplier from the database.</w:t>
      </w:r>
    </w:p>
    <w:p w14:paraId="4EA1EDCA" w14:textId="77777777" w:rsidR="0046521C" w:rsidRDefault="0046521C" w:rsidP="0039787F">
      <w:pPr>
        <w:ind w:left="720"/>
        <w:rPr>
          <w:u w:val="single"/>
        </w:rPr>
      </w:pPr>
      <w:r w:rsidRPr="006259B0">
        <w:rPr>
          <w:u w:val="single"/>
        </w:rPr>
        <w:t>Stimulus/ Response Sequence</w:t>
      </w:r>
    </w:p>
    <w:p w14:paraId="352C336D" w14:textId="78C8CE96" w:rsidR="0046521C" w:rsidRDefault="0046521C" w:rsidP="0039787F">
      <w:pPr>
        <w:ind w:left="2160" w:hanging="1440"/>
      </w:pPr>
      <w:r>
        <w:t>Stimulus</w:t>
      </w:r>
      <w:r>
        <w:tab/>
        <w:t>: User enters search criteria into the search box inside the supplier table</w:t>
      </w:r>
    </w:p>
    <w:p w14:paraId="7BBDBCA7" w14:textId="05372443" w:rsidR="0046521C" w:rsidRDefault="0046521C" w:rsidP="0039787F">
      <w:pPr>
        <w:ind w:left="2160" w:hanging="1440"/>
      </w:pPr>
      <w:r>
        <w:t xml:space="preserve">Response </w:t>
      </w:r>
      <w:r>
        <w:tab/>
        <w:t xml:space="preserve">: System filter suppliers who has matching data and hides other suppliers </w:t>
      </w:r>
    </w:p>
    <w:p w14:paraId="277A2C7D" w14:textId="77777777" w:rsidR="0046521C" w:rsidRDefault="0046521C" w:rsidP="0039787F">
      <w:pPr>
        <w:ind w:left="720"/>
        <w:rPr>
          <w:u w:val="single"/>
        </w:rPr>
      </w:pPr>
      <w:r w:rsidRPr="006259B0">
        <w:rPr>
          <w:u w:val="single"/>
        </w:rPr>
        <w:t>Functional Requirements</w:t>
      </w:r>
    </w:p>
    <w:p w14:paraId="4D793D37" w14:textId="43AB06C0" w:rsidR="0046521C" w:rsidRPr="0046521C" w:rsidRDefault="0046521C" w:rsidP="0039787F">
      <w:pPr>
        <w:pStyle w:val="ListParagraph"/>
        <w:numPr>
          <w:ilvl w:val="2"/>
          <w:numId w:val="22"/>
        </w:numPr>
        <w:ind w:left="1440"/>
      </w:pPr>
      <w:r>
        <w:t>System must be able to find matching data from any field of a supplier information</w:t>
      </w:r>
    </w:p>
    <w:bookmarkEnd w:id="28"/>
    <w:p w14:paraId="79599517" w14:textId="3DCDC089" w:rsidR="0039580B" w:rsidRDefault="0039580B" w:rsidP="0039787F">
      <w:pPr>
        <w:pStyle w:val="Heading5"/>
        <w:numPr>
          <w:ilvl w:val="0"/>
          <w:numId w:val="22"/>
        </w:numPr>
      </w:pPr>
      <w:r>
        <w:t>Restore Supplier</w:t>
      </w:r>
    </w:p>
    <w:p w14:paraId="14C5D413" w14:textId="77777777" w:rsidR="0046521C" w:rsidRPr="0039580B" w:rsidRDefault="0046521C" w:rsidP="0039787F">
      <w:pPr>
        <w:ind w:firstLine="720"/>
        <w:rPr>
          <w:u w:val="single"/>
        </w:rPr>
      </w:pPr>
      <w:r w:rsidRPr="0039580B">
        <w:rPr>
          <w:u w:val="single"/>
        </w:rPr>
        <w:t>Description of feature</w:t>
      </w:r>
    </w:p>
    <w:p w14:paraId="0465A36A" w14:textId="7AAA2555" w:rsidR="0046521C" w:rsidRDefault="0046521C" w:rsidP="0039787F">
      <w:pPr>
        <w:ind w:left="720"/>
      </w:pPr>
      <w:r>
        <w:t xml:space="preserve">This feature can be performed by </w:t>
      </w:r>
      <w:r w:rsidR="00B93B97">
        <w:t>admin level user</w:t>
      </w:r>
      <w:r>
        <w:t xml:space="preserve"> to </w:t>
      </w:r>
      <w:r w:rsidR="00B93B97">
        <w:t xml:space="preserve">restore a deleted </w:t>
      </w:r>
      <w:r>
        <w:t xml:space="preserve">milk supplier </w:t>
      </w:r>
      <w:r w:rsidR="000A6C69">
        <w:t>back to</w:t>
      </w:r>
      <w:r>
        <w:t xml:space="preserve"> the database.</w:t>
      </w:r>
    </w:p>
    <w:p w14:paraId="4A3ACA10" w14:textId="77777777" w:rsidR="0046521C" w:rsidRDefault="0046521C" w:rsidP="0039787F">
      <w:pPr>
        <w:ind w:left="720"/>
        <w:rPr>
          <w:u w:val="single"/>
        </w:rPr>
      </w:pPr>
      <w:r w:rsidRPr="006259B0">
        <w:rPr>
          <w:u w:val="single"/>
        </w:rPr>
        <w:t>Stimulus/ Response Sequence</w:t>
      </w:r>
    </w:p>
    <w:p w14:paraId="4C669643" w14:textId="4D2D6A54" w:rsidR="0046521C" w:rsidRDefault="0046521C" w:rsidP="0039787F">
      <w:pPr>
        <w:ind w:left="2160" w:hanging="1440"/>
      </w:pPr>
      <w:r>
        <w:t>Stimulus</w:t>
      </w:r>
      <w:r>
        <w:tab/>
        <w:t xml:space="preserve">: User </w:t>
      </w:r>
      <w:r w:rsidR="000A6C69">
        <w:t>selects the deleted supplier from a list and press "restore"</w:t>
      </w:r>
      <w:r>
        <w:t xml:space="preserve"> button</w:t>
      </w:r>
    </w:p>
    <w:p w14:paraId="1DCE3D0B" w14:textId="368B6E2D" w:rsidR="0046521C" w:rsidRPr="00483320" w:rsidRDefault="0046521C" w:rsidP="0039787F">
      <w:pPr>
        <w:ind w:left="2160" w:hanging="1440"/>
      </w:pPr>
      <w:r>
        <w:t>Response</w:t>
      </w:r>
      <w:r>
        <w:tab/>
        <w:t xml:space="preserve">: </w:t>
      </w:r>
      <w:r w:rsidR="000A6C69">
        <w:t xml:space="preserve">System restores the supplier </w:t>
      </w:r>
    </w:p>
    <w:p w14:paraId="0C0898F4" w14:textId="77777777" w:rsidR="0046521C" w:rsidRDefault="0046521C" w:rsidP="0039787F">
      <w:pPr>
        <w:ind w:left="720"/>
        <w:rPr>
          <w:u w:val="single"/>
        </w:rPr>
      </w:pPr>
      <w:r w:rsidRPr="006259B0">
        <w:rPr>
          <w:u w:val="single"/>
        </w:rPr>
        <w:t>Functional Requirements</w:t>
      </w:r>
    </w:p>
    <w:p w14:paraId="00A16A15" w14:textId="2ED23668" w:rsidR="0046521C" w:rsidRPr="00483320" w:rsidRDefault="0046521C" w:rsidP="0039787F">
      <w:pPr>
        <w:pStyle w:val="ListParagraph"/>
        <w:numPr>
          <w:ilvl w:val="2"/>
          <w:numId w:val="22"/>
        </w:numPr>
        <w:ind w:left="1440"/>
      </w:pPr>
      <w:r>
        <w:t xml:space="preserve">System must be able </w:t>
      </w:r>
      <w:r w:rsidR="005A34DD">
        <w:t>find and restore the correct supplier record</w:t>
      </w:r>
    </w:p>
    <w:p w14:paraId="19600C55" w14:textId="77777777" w:rsidR="0046521C" w:rsidRPr="0046521C" w:rsidRDefault="0046521C" w:rsidP="0039787F"/>
    <w:p w14:paraId="7CB991C2" w14:textId="517DFD96" w:rsidR="0039580B" w:rsidRDefault="0039580B" w:rsidP="0039787F">
      <w:pPr>
        <w:pStyle w:val="Heading5"/>
        <w:numPr>
          <w:ilvl w:val="0"/>
          <w:numId w:val="22"/>
        </w:numPr>
      </w:pPr>
      <w:r>
        <w:t>View Supplier</w:t>
      </w:r>
    </w:p>
    <w:p w14:paraId="77A01D1C" w14:textId="77777777" w:rsidR="005A34DD" w:rsidRPr="0039580B" w:rsidRDefault="005A34DD" w:rsidP="0039787F">
      <w:pPr>
        <w:ind w:firstLine="720"/>
        <w:rPr>
          <w:u w:val="single"/>
        </w:rPr>
      </w:pPr>
      <w:r w:rsidRPr="0039580B">
        <w:rPr>
          <w:u w:val="single"/>
        </w:rPr>
        <w:t>Description of feature</w:t>
      </w:r>
    </w:p>
    <w:p w14:paraId="5489AC50" w14:textId="1892771E" w:rsidR="005A34DD" w:rsidRDefault="005A34DD" w:rsidP="0039787F">
      <w:pPr>
        <w:ind w:left="720"/>
      </w:pPr>
      <w:r>
        <w:lastRenderedPageBreak/>
        <w:t>This feature can be performed only by admin level user to view detailed information about a milk supplier in the database.</w:t>
      </w:r>
    </w:p>
    <w:p w14:paraId="40A45DB1" w14:textId="77777777" w:rsidR="005A34DD" w:rsidRDefault="005A34DD" w:rsidP="0039787F">
      <w:pPr>
        <w:ind w:left="720"/>
        <w:rPr>
          <w:u w:val="single"/>
        </w:rPr>
      </w:pPr>
      <w:r w:rsidRPr="006259B0">
        <w:rPr>
          <w:u w:val="single"/>
        </w:rPr>
        <w:t>Stimulus/ Response Sequence</w:t>
      </w:r>
    </w:p>
    <w:p w14:paraId="7CAB26F7" w14:textId="4C48BF93" w:rsidR="005A34DD" w:rsidRDefault="005A34DD" w:rsidP="0039787F">
      <w:pPr>
        <w:ind w:left="2160" w:hanging="1440"/>
      </w:pPr>
      <w:r>
        <w:t>Stimulus</w:t>
      </w:r>
      <w:r>
        <w:tab/>
        <w:t>: User presses "View details" button in the supplier list table</w:t>
      </w:r>
    </w:p>
    <w:p w14:paraId="4D02BF80" w14:textId="6C32B6E8" w:rsidR="005A34DD" w:rsidRDefault="005A34DD" w:rsidP="0039787F">
      <w:pPr>
        <w:ind w:left="2160" w:hanging="1440"/>
      </w:pPr>
      <w:r>
        <w:t xml:space="preserve">Response </w:t>
      </w:r>
      <w:r>
        <w:tab/>
        <w:t>: System prompts detailed supplier information on a modal window</w:t>
      </w:r>
    </w:p>
    <w:p w14:paraId="0A2C6548" w14:textId="77777777" w:rsidR="005A34DD" w:rsidRDefault="005A34DD" w:rsidP="0039787F">
      <w:pPr>
        <w:ind w:left="720"/>
        <w:rPr>
          <w:u w:val="single"/>
        </w:rPr>
      </w:pPr>
      <w:r w:rsidRPr="006259B0">
        <w:rPr>
          <w:u w:val="single"/>
        </w:rPr>
        <w:t>Functional Requirements</w:t>
      </w:r>
    </w:p>
    <w:p w14:paraId="6436373F" w14:textId="2BF29116" w:rsidR="005A34DD" w:rsidRDefault="005A34DD" w:rsidP="0039787F">
      <w:pPr>
        <w:pStyle w:val="ListParagraph"/>
        <w:numPr>
          <w:ilvl w:val="2"/>
          <w:numId w:val="22"/>
        </w:numPr>
        <w:ind w:left="1440"/>
      </w:pPr>
      <w:r>
        <w:t xml:space="preserve">System must be able gather and organize correct information about the supplier from the database </w:t>
      </w:r>
    </w:p>
    <w:p w14:paraId="0EF25FA7" w14:textId="41F9539F" w:rsidR="005A34DD" w:rsidRPr="00483320" w:rsidRDefault="005A34DD" w:rsidP="0039787F">
      <w:pPr>
        <w:pStyle w:val="ListParagraph"/>
        <w:numPr>
          <w:ilvl w:val="2"/>
          <w:numId w:val="22"/>
        </w:numPr>
        <w:ind w:left="1440"/>
      </w:pPr>
      <w:r>
        <w:t>System need to show latest updated information about a supplier</w:t>
      </w:r>
    </w:p>
    <w:p w14:paraId="69763A1B" w14:textId="1DE6DC67" w:rsidR="005A34DD" w:rsidRPr="005A34DD" w:rsidRDefault="005A34DD" w:rsidP="0039787F"/>
    <w:p w14:paraId="7619A9CC" w14:textId="1509D25B" w:rsidR="0039580B" w:rsidRDefault="0039580B" w:rsidP="0039787F">
      <w:pPr>
        <w:pStyle w:val="Heading5"/>
        <w:numPr>
          <w:ilvl w:val="0"/>
          <w:numId w:val="22"/>
        </w:numPr>
      </w:pPr>
      <w:r>
        <w:t>Supplier History</w:t>
      </w:r>
    </w:p>
    <w:p w14:paraId="5127C311" w14:textId="77777777" w:rsidR="005A34DD" w:rsidRPr="0039580B" w:rsidRDefault="005A34DD" w:rsidP="0039787F">
      <w:pPr>
        <w:ind w:firstLine="720"/>
        <w:rPr>
          <w:u w:val="single"/>
        </w:rPr>
      </w:pPr>
      <w:r w:rsidRPr="0039580B">
        <w:rPr>
          <w:u w:val="single"/>
        </w:rPr>
        <w:t>Description of feature</w:t>
      </w:r>
    </w:p>
    <w:p w14:paraId="7D734C86" w14:textId="20504D19" w:rsidR="005A34DD" w:rsidRDefault="005A34DD" w:rsidP="0039787F">
      <w:pPr>
        <w:ind w:left="720"/>
      </w:pPr>
      <w:r>
        <w:t>This feature can be performed only by admin level user to view all the milk collection records and payment records history of a particular milk supplier.</w:t>
      </w:r>
    </w:p>
    <w:p w14:paraId="4B4B995B" w14:textId="77777777" w:rsidR="005A34DD" w:rsidRDefault="005A34DD" w:rsidP="0039787F">
      <w:pPr>
        <w:ind w:left="720"/>
        <w:rPr>
          <w:u w:val="single"/>
        </w:rPr>
      </w:pPr>
      <w:r w:rsidRPr="006259B0">
        <w:rPr>
          <w:u w:val="single"/>
        </w:rPr>
        <w:t>Stimulus/ Response Sequence</w:t>
      </w:r>
    </w:p>
    <w:p w14:paraId="2E470875" w14:textId="5BC6CD51" w:rsidR="005A34DD" w:rsidRDefault="005A34DD" w:rsidP="0039787F">
      <w:pPr>
        <w:ind w:left="720"/>
      </w:pPr>
      <w:r>
        <w:t>Stimulus</w:t>
      </w:r>
      <w:r>
        <w:tab/>
        <w:t>: User press "View History" button</w:t>
      </w:r>
    </w:p>
    <w:p w14:paraId="761C4685" w14:textId="1638F9A3" w:rsidR="005A34DD" w:rsidRDefault="005A34DD" w:rsidP="0039787F">
      <w:pPr>
        <w:ind w:left="2160" w:hanging="1440"/>
      </w:pPr>
      <w:r>
        <w:t xml:space="preserve">Response </w:t>
      </w:r>
      <w:r>
        <w:tab/>
        <w:t>: System opens "Supplier History" modal</w:t>
      </w:r>
      <w:r w:rsidR="002D67CB">
        <w:t xml:space="preserve"> containing milk collection data and payments history of the selected milk supplier</w:t>
      </w:r>
    </w:p>
    <w:p w14:paraId="7D2654D8" w14:textId="77777777" w:rsidR="005A34DD" w:rsidRDefault="005A34DD" w:rsidP="0039787F">
      <w:pPr>
        <w:ind w:left="720"/>
        <w:rPr>
          <w:u w:val="single"/>
        </w:rPr>
      </w:pPr>
      <w:r w:rsidRPr="006259B0">
        <w:rPr>
          <w:u w:val="single"/>
        </w:rPr>
        <w:t>Functional Requirements</w:t>
      </w:r>
    </w:p>
    <w:p w14:paraId="64B62246" w14:textId="77777777" w:rsidR="002D67CB" w:rsidRDefault="002D67CB" w:rsidP="0039787F">
      <w:pPr>
        <w:pStyle w:val="ListParagraph"/>
        <w:numPr>
          <w:ilvl w:val="2"/>
          <w:numId w:val="22"/>
        </w:numPr>
        <w:ind w:left="1440"/>
      </w:pPr>
      <w:r>
        <w:t xml:space="preserve">System must be able gather and organize correct information about the supplier from the database </w:t>
      </w:r>
    </w:p>
    <w:p w14:paraId="3A4DC2BA" w14:textId="77777777" w:rsidR="002D67CB" w:rsidRPr="00483320" w:rsidRDefault="002D67CB" w:rsidP="0039787F">
      <w:pPr>
        <w:pStyle w:val="ListParagraph"/>
        <w:numPr>
          <w:ilvl w:val="2"/>
          <w:numId w:val="22"/>
        </w:numPr>
        <w:ind w:left="1440"/>
      </w:pPr>
      <w:r>
        <w:t>System need to show latest updated information about a supplier</w:t>
      </w:r>
    </w:p>
    <w:p w14:paraId="34D7AD7F" w14:textId="77777777" w:rsidR="005A34DD" w:rsidRPr="005A34DD" w:rsidRDefault="005A34DD" w:rsidP="0039787F"/>
    <w:p w14:paraId="5193EDB8" w14:textId="55A47715" w:rsidR="0039580B" w:rsidRDefault="0039580B" w:rsidP="0039787F">
      <w:pPr>
        <w:pStyle w:val="Heading5"/>
        <w:numPr>
          <w:ilvl w:val="0"/>
          <w:numId w:val="22"/>
        </w:numPr>
      </w:pPr>
      <w:r>
        <w:t>Add Collection Entry</w:t>
      </w:r>
    </w:p>
    <w:p w14:paraId="46258554" w14:textId="77777777" w:rsidR="002D67CB" w:rsidRPr="0039580B" w:rsidRDefault="002D67CB" w:rsidP="0039787F">
      <w:pPr>
        <w:ind w:firstLine="720"/>
        <w:rPr>
          <w:u w:val="single"/>
        </w:rPr>
      </w:pPr>
      <w:r w:rsidRPr="0039580B">
        <w:rPr>
          <w:u w:val="single"/>
        </w:rPr>
        <w:t>Description of feature</w:t>
      </w:r>
    </w:p>
    <w:p w14:paraId="2878D3DD" w14:textId="02BCAB38" w:rsidR="002D67CB" w:rsidRDefault="002D67CB" w:rsidP="0039787F">
      <w:pPr>
        <w:ind w:left="720"/>
      </w:pPr>
      <w:r>
        <w:t>This feature can be performed by everyone to add a new milk collection record to the database.</w:t>
      </w:r>
    </w:p>
    <w:p w14:paraId="3E6491CA" w14:textId="77777777" w:rsidR="002D67CB" w:rsidRDefault="002D67CB" w:rsidP="0039787F">
      <w:pPr>
        <w:ind w:left="720"/>
        <w:rPr>
          <w:u w:val="single"/>
        </w:rPr>
      </w:pPr>
      <w:r w:rsidRPr="006259B0">
        <w:rPr>
          <w:u w:val="single"/>
        </w:rPr>
        <w:t>Stimulus/ Response Sequence</w:t>
      </w:r>
    </w:p>
    <w:p w14:paraId="3339B751" w14:textId="3888B0B7" w:rsidR="002D67CB" w:rsidRDefault="002D67CB" w:rsidP="0039787F">
      <w:pPr>
        <w:ind w:left="2160" w:hanging="1440"/>
      </w:pPr>
      <w:r>
        <w:t>Stimulus</w:t>
      </w:r>
      <w:r>
        <w:tab/>
        <w:t>: User selects the</w:t>
      </w:r>
      <w:r w:rsidR="00863562">
        <w:t xml:space="preserve"> date, supplier and adds the quantity and quality rating of the collected milk to the given form  </w:t>
      </w:r>
    </w:p>
    <w:p w14:paraId="64AA5824" w14:textId="1956878D" w:rsidR="002D67CB" w:rsidRPr="00483320" w:rsidRDefault="002D67CB" w:rsidP="0039787F">
      <w:pPr>
        <w:ind w:left="2160" w:hanging="1440"/>
      </w:pPr>
      <w:r>
        <w:lastRenderedPageBreak/>
        <w:t>Response</w:t>
      </w:r>
      <w:r>
        <w:tab/>
        <w:t>: System validates the information entered in the form. If all the entered information is correct, system will add a new</w:t>
      </w:r>
      <w:r w:rsidR="00933C1D">
        <w:t xml:space="preserve"> collection</w:t>
      </w:r>
      <w:r>
        <w:t xml:space="preserve"> record to the [</w:t>
      </w:r>
      <w:r w:rsidR="00933C1D">
        <w:t>milk_collection</w:t>
      </w:r>
      <w:r>
        <w:t xml:space="preserve">] table. If something is wrong in the entered information, user is prompted to enter the faulty data fields again. </w:t>
      </w:r>
    </w:p>
    <w:p w14:paraId="76044048" w14:textId="77777777" w:rsidR="002D67CB" w:rsidRDefault="002D67CB" w:rsidP="0039787F">
      <w:pPr>
        <w:ind w:left="720"/>
        <w:rPr>
          <w:u w:val="single"/>
        </w:rPr>
      </w:pPr>
      <w:r w:rsidRPr="006259B0">
        <w:rPr>
          <w:u w:val="single"/>
        </w:rPr>
        <w:t>Functional Requirements</w:t>
      </w:r>
    </w:p>
    <w:p w14:paraId="2179390C" w14:textId="601DB6F2" w:rsidR="002D67CB" w:rsidRDefault="002D67CB" w:rsidP="0039787F">
      <w:pPr>
        <w:pStyle w:val="ListParagraph"/>
        <w:numPr>
          <w:ilvl w:val="2"/>
          <w:numId w:val="22"/>
        </w:numPr>
        <w:ind w:left="1440"/>
      </w:pPr>
      <w:r>
        <w:t>System must be able to verify the information</w:t>
      </w:r>
      <w:r w:rsidR="00933C1D">
        <w:t>.</w:t>
      </w:r>
    </w:p>
    <w:p w14:paraId="6F005467" w14:textId="7EF5350B" w:rsidR="00933C1D" w:rsidRDefault="00933C1D" w:rsidP="0039787F">
      <w:pPr>
        <w:pStyle w:val="ListParagraph"/>
        <w:numPr>
          <w:ilvl w:val="2"/>
          <w:numId w:val="22"/>
        </w:numPr>
        <w:ind w:left="1440"/>
      </w:pPr>
      <w:r>
        <w:t>System should bind the collection record with the corresponding supplier</w:t>
      </w:r>
    </w:p>
    <w:p w14:paraId="2000E088" w14:textId="77777777" w:rsidR="00933C1D" w:rsidRPr="002D67CB" w:rsidRDefault="00933C1D" w:rsidP="0039787F">
      <w:pPr>
        <w:ind w:left="1080"/>
      </w:pPr>
    </w:p>
    <w:p w14:paraId="33139A5D" w14:textId="2AE65043" w:rsidR="0039580B" w:rsidRDefault="0039580B" w:rsidP="0039787F">
      <w:pPr>
        <w:pStyle w:val="Heading5"/>
        <w:numPr>
          <w:ilvl w:val="0"/>
          <w:numId w:val="22"/>
        </w:numPr>
      </w:pPr>
      <w:r>
        <w:t>Edit Collection Entry</w:t>
      </w:r>
    </w:p>
    <w:p w14:paraId="70131482" w14:textId="77777777" w:rsidR="00AA5EAA" w:rsidRPr="0039580B" w:rsidRDefault="00AA5EAA" w:rsidP="0039787F">
      <w:pPr>
        <w:ind w:firstLine="720"/>
        <w:rPr>
          <w:u w:val="single"/>
        </w:rPr>
      </w:pPr>
      <w:r w:rsidRPr="0039580B">
        <w:rPr>
          <w:u w:val="single"/>
        </w:rPr>
        <w:t>Description of feature</w:t>
      </w:r>
    </w:p>
    <w:p w14:paraId="2706BBD6" w14:textId="40A562DC" w:rsidR="00AA5EAA" w:rsidRDefault="00AA5EAA" w:rsidP="0039787F">
      <w:pPr>
        <w:ind w:left="720"/>
      </w:pPr>
      <w:r>
        <w:t>This feature can be performed by everyone to edit an existing milk collection record from the database.</w:t>
      </w:r>
    </w:p>
    <w:p w14:paraId="4860B6EA" w14:textId="77777777" w:rsidR="00AA5EAA" w:rsidRDefault="00AA5EAA" w:rsidP="0039787F">
      <w:pPr>
        <w:ind w:left="720"/>
        <w:rPr>
          <w:u w:val="single"/>
        </w:rPr>
      </w:pPr>
      <w:r w:rsidRPr="006259B0">
        <w:rPr>
          <w:u w:val="single"/>
        </w:rPr>
        <w:t>Stimulus/ Response Sequence</w:t>
      </w:r>
    </w:p>
    <w:p w14:paraId="4156155C" w14:textId="149E1BD4" w:rsidR="00AA5EAA" w:rsidRDefault="00AA5EAA" w:rsidP="0039787F">
      <w:pPr>
        <w:ind w:left="2160" w:hanging="1440"/>
      </w:pPr>
      <w:r>
        <w:t>Stimulus</w:t>
      </w:r>
      <w:r>
        <w:tab/>
        <w:t xml:space="preserve">: User can edit the date, and quantity and quality rating of the collected milk in the given form  </w:t>
      </w:r>
    </w:p>
    <w:p w14:paraId="1E7E48E9" w14:textId="3CC0C4AF" w:rsidR="00AA5EAA" w:rsidRPr="00483320" w:rsidRDefault="00AA5EAA" w:rsidP="0039787F">
      <w:pPr>
        <w:ind w:left="2160" w:hanging="1440"/>
      </w:pPr>
      <w:r>
        <w:t>Response</w:t>
      </w:r>
      <w:r>
        <w:tab/>
        <w:t xml:space="preserve">: System validates the information entered in the form. If all the entered information is correct, system will edit the collection record from the [milk_collection] table. If something is wrong in the entered information, user is prompted to enter the faulty data fields again. </w:t>
      </w:r>
    </w:p>
    <w:p w14:paraId="6DBFC7FE" w14:textId="77777777" w:rsidR="00AA5EAA" w:rsidRDefault="00AA5EAA" w:rsidP="0039787F">
      <w:pPr>
        <w:ind w:left="720"/>
        <w:rPr>
          <w:u w:val="single"/>
        </w:rPr>
      </w:pPr>
      <w:r w:rsidRPr="006259B0">
        <w:rPr>
          <w:u w:val="single"/>
        </w:rPr>
        <w:t>Functional Requirements</w:t>
      </w:r>
    </w:p>
    <w:p w14:paraId="716841B3" w14:textId="77777777" w:rsidR="00AA5EAA" w:rsidRDefault="00AA5EAA" w:rsidP="0039787F">
      <w:pPr>
        <w:pStyle w:val="ListParagraph"/>
        <w:numPr>
          <w:ilvl w:val="2"/>
          <w:numId w:val="22"/>
        </w:numPr>
        <w:ind w:left="1440"/>
      </w:pPr>
      <w:r>
        <w:t>System must be able to verify the information.</w:t>
      </w:r>
    </w:p>
    <w:p w14:paraId="47AD558E" w14:textId="1AF242CD" w:rsidR="00AA5EAA" w:rsidRDefault="00AA5EAA" w:rsidP="0039787F">
      <w:pPr>
        <w:pStyle w:val="ListParagraph"/>
        <w:numPr>
          <w:ilvl w:val="2"/>
          <w:numId w:val="22"/>
        </w:numPr>
        <w:ind w:left="1440"/>
      </w:pPr>
      <w:r>
        <w:t>System should bind the updated collection record with the corresponding supplier</w:t>
      </w:r>
    </w:p>
    <w:p w14:paraId="75C70B8D" w14:textId="77777777" w:rsidR="00AA5EAA" w:rsidRPr="00AA5EAA" w:rsidRDefault="00AA5EAA" w:rsidP="0039787F"/>
    <w:p w14:paraId="1215B88E" w14:textId="172392FD" w:rsidR="0039580B" w:rsidRDefault="0039580B" w:rsidP="0039787F">
      <w:pPr>
        <w:pStyle w:val="Heading5"/>
        <w:numPr>
          <w:ilvl w:val="0"/>
          <w:numId w:val="22"/>
        </w:numPr>
      </w:pPr>
      <w:r>
        <w:t>Remove Collection Entry</w:t>
      </w:r>
    </w:p>
    <w:p w14:paraId="5ACC5AEA" w14:textId="77777777" w:rsidR="00AA5EAA" w:rsidRPr="0039580B" w:rsidRDefault="00AA5EAA" w:rsidP="0039787F">
      <w:pPr>
        <w:ind w:firstLine="720"/>
        <w:rPr>
          <w:u w:val="single"/>
        </w:rPr>
      </w:pPr>
      <w:r w:rsidRPr="0039580B">
        <w:rPr>
          <w:u w:val="single"/>
        </w:rPr>
        <w:t>Description of feature</w:t>
      </w:r>
    </w:p>
    <w:p w14:paraId="6CC89799" w14:textId="0C6721E3" w:rsidR="00AA5EAA" w:rsidRDefault="00AA5EAA" w:rsidP="0039787F">
      <w:pPr>
        <w:ind w:left="720"/>
      </w:pPr>
      <w:r>
        <w:t>This feature can be performed by everyone to remove a milk collection record from the database.</w:t>
      </w:r>
    </w:p>
    <w:p w14:paraId="666CCB8E" w14:textId="77777777" w:rsidR="00AA5EAA" w:rsidRDefault="00AA5EAA" w:rsidP="0039787F">
      <w:pPr>
        <w:ind w:left="720"/>
        <w:rPr>
          <w:u w:val="single"/>
        </w:rPr>
      </w:pPr>
      <w:r w:rsidRPr="006259B0">
        <w:rPr>
          <w:u w:val="single"/>
        </w:rPr>
        <w:t>Stimulus/ Response Sequence</w:t>
      </w:r>
    </w:p>
    <w:p w14:paraId="76C9F3E7" w14:textId="30E455D1" w:rsidR="00AA5EAA" w:rsidRDefault="00AA5EAA" w:rsidP="0039787F">
      <w:pPr>
        <w:ind w:left="720"/>
      </w:pPr>
      <w:r>
        <w:t>Stimulus</w:t>
      </w:r>
      <w:r>
        <w:tab/>
        <w:t>: User press "Delete" button in the milk collection table</w:t>
      </w:r>
    </w:p>
    <w:p w14:paraId="3C9EE5A5" w14:textId="77777777" w:rsidR="00AA5EAA" w:rsidRDefault="00AA5EAA" w:rsidP="0039787F">
      <w:pPr>
        <w:ind w:left="2160" w:hanging="1440"/>
      </w:pPr>
      <w:r>
        <w:lastRenderedPageBreak/>
        <w:t xml:space="preserve">Response </w:t>
      </w:r>
      <w:r>
        <w:tab/>
        <w:t>: System asks for confirmation on delete while showing detailed information of the supplier</w:t>
      </w:r>
    </w:p>
    <w:p w14:paraId="36DCC72E" w14:textId="77777777" w:rsidR="00AA5EAA" w:rsidRDefault="00AA5EAA" w:rsidP="0039787F">
      <w:pPr>
        <w:ind w:left="2160" w:hanging="1440"/>
      </w:pPr>
      <w:r>
        <w:t xml:space="preserve">Stimulus </w:t>
      </w:r>
      <w:r>
        <w:tab/>
        <w:t xml:space="preserve">: User press "Yes" or "No" </w:t>
      </w:r>
    </w:p>
    <w:p w14:paraId="4ED1FA30" w14:textId="6B753EA9" w:rsidR="00AA5EAA" w:rsidRPr="00483320" w:rsidRDefault="00AA5EAA" w:rsidP="0039787F">
      <w:pPr>
        <w:ind w:left="2160" w:hanging="1440"/>
      </w:pPr>
      <w:r>
        <w:t>Response</w:t>
      </w:r>
      <w:r>
        <w:tab/>
        <w:t>: If yes is pressed, the record is removed from the database. If no, the request is ignored.</w:t>
      </w:r>
    </w:p>
    <w:p w14:paraId="6877F267" w14:textId="77777777" w:rsidR="00AA5EAA" w:rsidRDefault="00AA5EAA" w:rsidP="0039787F">
      <w:pPr>
        <w:ind w:left="720"/>
        <w:rPr>
          <w:u w:val="single"/>
        </w:rPr>
      </w:pPr>
      <w:r w:rsidRPr="006259B0">
        <w:rPr>
          <w:u w:val="single"/>
        </w:rPr>
        <w:t>Functional Requirements</w:t>
      </w:r>
    </w:p>
    <w:p w14:paraId="5C9B59FE" w14:textId="74B5BB1B" w:rsidR="00AA5EAA" w:rsidRPr="00483518" w:rsidRDefault="00AA5EAA" w:rsidP="0039787F">
      <w:pPr>
        <w:pStyle w:val="ListParagraph"/>
        <w:numPr>
          <w:ilvl w:val="2"/>
          <w:numId w:val="22"/>
        </w:numPr>
        <w:ind w:left="1440"/>
      </w:pPr>
      <w:r>
        <w:t>System should not remove a record without confirmation</w:t>
      </w:r>
    </w:p>
    <w:p w14:paraId="4ACAA297" w14:textId="77777777" w:rsidR="00AA5EAA" w:rsidRPr="00AA5EAA" w:rsidRDefault="00AA5EAA" w:rsidP="0039787F"/>
    <w:p w14:paraId="6655E019" w14:textId="7AD7FB15" w:rsidR="0039580B" w:rsidRDefault="0039580B" w:rsidP="0039787F">
      <w:pPr>
        <w:pStyle w:val="Heading5"/>
        <w:numPr>
          <w:ilvl w:val="0"/>
          <w:numId w:val="22"/>
        </w:numPr>
      </w:pPr>
      <w:r>
        <w:t>Search Collection Entry</w:t>
      </w:r>
    </w:p>
    <w:p w14:paraId="19106087" w14:textId="77777777" w:rsidR="00AA5EAA" w:rsidRPr="0039580B" w:rsidRDefault="00AA5EAA" w:rsidP="0039787F">
      <w:pPr>
        <w:ind w:firstLine="720"/>
        <w:rPr>
          <w:u w:val="single"/>
        </w:rPr>
      </w:pPr>
      <w:r w:rsidRPr="0039580B">
        <w:rPr>
          <w:u w:val="single"/>
        </w:rPr>
        <w:t>Description of feature</w:t>
      </w:r>
    </w:p>
    <w:p w14:paraId="2453DDF5" w14:textId="7A33FC41" w:rsidR="00AA5EAA" w:rsidRDefault="00AA5EAA" w:rsidP="0039787F">
      <w:pPr>
        <w:ind w:left="720"/>
      </w:pPr>
      <w:r>
        <w:t>This feature can be performed by everyone to look for a collection record from the database.</w:t>
      </w:r>
    </w:p>
    <w:p w14:paraId="4076BB59" w14:textId="77777777" w:rsidR="00AA5EAA" w:rsidRDefault="00AA5EAA" w:rsidP="0039787F">
      <w:pPr>
        <w:ind w:left="720"/>
        <w:rPr>
          <w:u w:val="single"/>
        </w:rPr>
      </w:pPr>
      <w:r w:rsidRPr="006259B0">
        <w:rPr>
          <w:u w:val="single"/>
        </w:rPr>
        <w:t>Stimulus/ Response Sequence</w:t>
      </w:r>
    </w:p>
    <w:p w14:paraId="25FE19C7" w14:textId="11596723" w:rsidR="00AA5EAA" w:rsidRDefault="00AA5EAA" w:rsidP="0039787F">
      <w:pPr>
        <w:ind w:left="2160" w:hanging="1440"/>
      </w:pPr>
      <w:r>
        <w:t>Stimulus</w:t>
      </w:r>
      <w:r>
        <w:tab/>
        <w:t>: User enters search criteria into the search box inside the milk collection table</w:t>
      </w:r>
    </w:p>
    <w:p w14:paraId="202FB5F8" w14:textId="7AAB9DF3" w:rsidR="00AA5EAA" w:rsidRDefault="00AA5EAA" w:rsidP="0039787F">
      <w:pPr>
        <w:ind w:left="2160" w:hanging="1440"/>
      </w:pPr>
      <w:r>
        <w:t xml:space="preserve">Response </w:t>
      </w:r>
      <w:r>
        <w:tab/>
        <w:t xml:space="preserve">: System filter records which has matching data and hides other records </w:t>
      </w:r>
    </w:p>
    <w:p w14:paraId="6164BA4B" w14:textId="77777777" w:rsidR="00AA5EAA" w:rsidRDefault="00AA5EAA" w:rsidP="0039787F">
      <w:pPr>
        <w:ind w:left="720"/>
        <w:rPr>
          <w:u w:val="single"/>
        </w:rPr>
      </w:pPr>
      <w:r w:rsidRPr="006259B0">
        <w:rPr>
          <w:u w:val="single"/>
        </w:rPr>
        <w:t>Functional Requirements</w:t>
      </w:r>
    </w:p>
    <w:p w14:paraId="704BA8DC" w14:textId="5143E3DE" w:rsidR="00AA5EAA" w:rsidRPr="0046521C" w:rsidRDefault="00AA5EAA" w:rsidP="0039787F">
      <w:pPr>
        <w:pStyle w:val="ListParagraph"/>
        <w:numPr>
          <w:ilvl w:val="2"/>
          <w:numId w:val="22"/>
        </w:numPr>
        <w:ind w:left="1440"/>
      </w:pPr>
      <w:r>
        <w:t>System must be able to find matching data from any field of a collection records</w:t>
      </w:r>
    </w:p>
    <w:p w14:paraId="4AC853A2" w14:textId="77777777" w:rsidR="00AA5EAA" w:rsidRPr="00AA5EAA" w:rsidRDefault="00AA5EAA" w:rsidP="0039787F"/>
    <w:p w14:paraId="078307FC" w14:textId="371C0F4F" w:rsidR="0039580B" w:rsidRDefault="0039580B" w:rsidP="0039787F">
      <w:pPr>
        <w:pStyle w:val="Heading5"/>
        <w:numPr>
          <w:ilvl w:val="0"/>
          <w:numId w:val="22"/>
        </w:numPr>
      </w:pPr>
      <w:r>
        <w:t>Add Employee</w:t>
      </w:r>
    </w:p>
    <w:p w14:paraId="48ECE6F8" w14:textId="77777777" w:rsidR="00AA5EAA" w:rsidRPr="0039580B" w:rsidRDefault="00AA5EAA" w:rsidP="0039787F">
      <w:pPr>
        <w:ind w:firstLine="720"/>
        <w:rPr>
          <w:u w:val="single"/>
        </w:rPr>
      </w:pPr>
      <w:r w:rsidRPr="0039580B">
        <w:rPr>
          <w:u w:val="single"/>
        </w:rPr>
        <w:t>Description of feature</w:t>
      </w:r>
    </w:p>
    <w:p w14:paraId="4365A1E5" w14:textId="0319312F" w:rsidR="00AA5EAA" w:rsidRDefault="00AA5EAA" w:rsidP="0039787F">
      <w:pPr>
        <w:ind w:left="720"/>
      </w:pPr>
      <w:r>
        <w:t>This feature can be performed by everyone to add a new employee to the database.</w:t>
      </w:r>
    </w:p>
    <w:p w14:paraId="2D0093F3" w14:textId="77777777" w:rsidR="00AA5EAA" w:rsidRDefault="00AA5EAA" w:rsidP="0039787F">
      <w:pPr>
        <w:ind w:left="720"/>
        <w:rPr>
          <w:u w:val="single"/>
        </w:rPr>
      </w:pPr>
      <w:r w:rsidRPr="006259B0">
        <w:rPr>
          <w:u w:val="single"/>
        </w:rPr>
        <w:t>Stimulus/ Response Sequence</w:t>
      </w:r>
    </w:p>
    <w:p w14:paraId="0A38AF3E" w14:textId="219E79D2" w:rsidR="00AA5EAA" w:rsidRDefault="00AA5EAA" w:rsidP="0039787F">
      <w:pPr>
        <w:ind w:left="720"/>
      </w:pPr>
      <w:r>
        <w:t>Stimulus</w:t>
      </w:r>
      <w:r>
        <w:tab/>
        <w:t>: User press "Add new employee" button</w:t>
      </w:r>
    </w:p>
    <w:p w14:paraId="3BA78875" w14:textId="4082DB0D" w:rsidR="00AA5EAA" w:rsidRDefault="00AA5EAA" w:rsidP="0039787F">
      <w:pPr>
        <w:ind w:left="720"/>
      </w:pPr>
      <w:r>
        <w:t xml:space="preserve">Response </w:t>
      </w:r>
      <w:r>
        <w:tab/>
        <w:t>: System prompts "Add new employee form"</w:t>
      </w:r>
    </w:p>
    <w:p w14:paraId="252ACD6B" w14:textId="77777777" w:rsidR="00AA5EAA" w:rsidRDefault="00AA5EAA" w:rsidP="0039787F">
      <w:pPr>
        <w:ind w:left="2160" w:hanging="1440"/>
      </w:pPr>
      <w:r>
        <w:t xml:space="preserve">Stimulus </w:t>
      </w:r>
      <w:r>
        <w:tab/>
        <w:t>: User fills in required data to the form</w:t>
      </w:r>
    </w:p>
    <w:p w14:paraId="76173E56" w14:textId="62583019" w:rsidR="00AA5EAA" w:rsidRPr="00483320" w:rsidRDefault="00AA5EAA" w:rsidP="0039787F">
      <w:pPr>
        <w:ind w:left="2160" w:hanging="1440"/>
      </w:pPr>
      <w:r>
        <w:t>Response</w:t>
      </w:r>
      <w:r>
        <w:tab/>
        <w:t xml:space="preserve">: System validates the information entered in the form. If all the entered information is correct, system will add a new employee </w:t>
      </w:r>
      <w:r>
        <w:lastRenderedPageBreak/>
        <w:t xml:space="preserve">record to the [Employees] table. The database assigns a unique id to the added employee. If something is wrong in the entered information, user is prompted to enter the faulty data fields again. </w:t>
      </w:r>
    </w:p>
    <w:p w14:paraId="74BF597B" w14:textId="77777777" w:rsidR="00AA5EAA" w:rsidRDefault="00AA5EAA" w:rsidP="0039787F">
      <w:pPr>
        <w:ind w:left="720"/>
        <w:rPr>
          <w:u w:val="single"/>
        </w:rPr>
      </w:pPr>
      <w:r w:rsidRPr="006259B0">
        <w:rPr>
          <w:u w:val="single"/>
        </w:rPr>
        <w:t>Functional Requirements</w:t>
      </w:r>
    </w:p>
    <w:p w14:paraId="6BD8C7C8" w14:textId="77777777" w:rsidR="00AA5EAA" w:rsidRDefault="00AA5EAA" w:rsidP="0039787F">
      <w:pPr>
        <w:pStyle w:val="ListParagraph"/>
        <w:numPr>
          <w:ilvl w:val="2"/>
          <w:numId w:val="22"/>
        </w:numPr>
        <w:ind w:left="1440"/>
      </w:pPr>
      <w:r>
        <w:t>System must be able to verify the information</w:t>
      </w:r>
    </w:p>
    <w:p w14:paraId="7675267C" w14:textId="77777777" w:rsidR="00AA5EAA" w:rsidRPr="00483320" w:rsidRDefault="00AA5EAA" w:rsidP="0039787F">
      <w:pPr>
        <w:pStyle w:val="ListParagraph"/>
        <w:numPr>
          <w:ilvl w:val="2"/>
          <w:numId w:val="22"/>
        </w:numPr>
        <w:ind w:left="1440"/>
      </w:pPr>
      <w:r>
        <w:t>System must identify and prevent duplicate data entry</w:t>
      </w:r>
    </w:p>
    <w:p w14:paraId="4A841A2C" w14:textId="77777777" w:rsidR="00AA5EAA" w:rsidRPr="00AA5EAA" w:rsidRDefault="00AA5EAA" w:rsidP="0039787F"/>
    <w:p w14:paraId="48D60D69" w14:textId="0F81EF26" w:rsidR="0039580B" w:rsidRDefault="0039580B" w:rsidP="0039787F">
      <w:pPr>
        <w:pStyle w:val="Heading5"/>
        <w:numPr>
          <w:ilvl w:val="0"/>
          <w:numId w:val="22"/>
        </w:numPr>
      </w:pPr>
      <w:r>
        <w:t>Edit Employee</w:t>
      </w:r>
    </w:p>
    <w:p w14:paraId="17C8CD7E" w14:textId="77777777" w:rsidR="00B87480" w:rsidRPr="0039580B" w:rsidRDefault="00B87480" w:rsidP="0039787F">
      <w:pPr>
        <w:ind w:firstLine="720"/>
        <w:rPr>
          <w:u w:val="single"/>
        </w:rPr>
      </w:pPr>
      <w:r w:rsidRPr="0039580B">
        <w:rPr>
          <w:u w:val="single"/>
        </w:rPr>
        <w:t>Description of feature</w:t>
      </w:r>
    </w:p>
    <w:p w14:paraId="0D802A0D" w14:textId="7D0DF1D1" w:rsidR="00B87480" w:rsidRDefault="00B87480" w:rsidP="0039787F">
      <w:pPr>
        <w:ind w:left="720"/>
      </w:pPr>
      <w:r>
        <w:t xml:space="preserve">This feature can be performed by everyone to edit an existing </w:t>
      </w:r>
      <w:r w:rsidRPr="00B87480">
        <w:t>employee</w:t>
      </w:r>
      <w:r>
        <w:t xml:space="preserve"> in the database.</w:t>
      </w:r>
    </w:p>
    <w:p w14:paraId="08D9EEF2" w14:textId="77777777" w:rsidR="00B87480" w:rsidRDefault="00B87480" w:rsidP="0039787F">
      <w:pPr>
        <w:ind w:left="720"/>
        <w:rPr>
          <w:u w:val="single"/>
        </w:rPr>
      </w:pPr>
      <w:r w:rsidRPr="006259B0">
        <w:rPr>
          <w:u w:val="single"/>
        </w:rPr>
        <w:t>Stimulus/ Response Sequence</w:t>
      </w:r>
    </w:p>
    <w:p w14:paraId="2BB07290" w14:textId="11AC5EEE" w:rsidR="00B87480" w:rsidRDefault="00B87480" w:rsidP="0039787F">
      <w:pPr>
        <w:ind w:left="720"/>
      </w:pPr>
      <w:r>
        <w:t>Stimulus</w:t>
      </w:r>
      <w:r>
        <w:tab/>
        <w:t xml:space="preserve">: User press "edit" button in </w:t>
      </w:r>
      <w:r w:rsidRPr="00B87480">
        <w:t>employee</w:t>
      </w:r>
      <w:r>
        <w:t>s table</w:t>
      </w:r>
    </w:p>
    <w:p w14:paraId="2B27BE14" w14:textId="70E9F637" w:rsidR="00B87480" w:rsidRDefault="00B87480" w:rsidP="0039787F">
      <w:pPr>
        <w:ind w:left="720"/>
      </w:pPr>
      <w:r>
        <w:t xml:space="preserve">Response </w:t>
      </w:r>
      <w:r>
        <w:tab/>
        <w:t xml:space="preserve">: System prompts "Edit </w:t>
      </w:r>
      <w:r w:rsidRPr="00B87480">
        <w:t>employee</w:t>
      </w:r>
      <w:r>
        <w:t xml:space="preserve"> form"</w:t>
      </w:r>
    </w:p>
    <w:p w14:paraId="2EB3CED9" w14:textId="77777777" w:rsidR="00B87480" w:rsidRDefault="00B87480" w:rsidP="0039787F">
      <w:pPr>
        <w:ind w:left="2160" w:hanging="1440"/>
      </w:pPr>
      <w:r>
        <w:t xml:space="preserve">Stimulus </w:t>
      </w:r>
      <w:r>
        <w:tab/>
        <w:t>: User edits the data from the form</w:t>
      </w:r>
    </w:p>
    <w:p w14:paraId="43131C8B" w14:textId="35FBDBC3" w:rsidR="00B87480" w:rsidRPr="00483320" w:rsidRDefault="00B87480" w:rsidP="0039787F">
      <w:pPr>
        <w:ind w:left="2160" w:hanging="1440"/>
      </w:pPr>
      <w:r>
        <w:t>Response</w:t>
      </w:r>
      <w:r>
        <w:tab/>
        <w:t xml:space="preserve">: System validates the information entered in the form. If all the entered information is correct, system will edit the </w:t>
      </w:r>
      <w:r w:rsidRPr="00B87480">
        <w:t xml:space="preserve">employee </w:t>
      </w:r>
      <w:r>
        <w:t xml:space="preserve">record in the [Employees] table. If something is wrong in the entered information, user is prompted to enter the faulty data fields again. </w:t>
      </w:r>
    </w:p>
    <w:p w14:paraId="4F3AE5CC" w14:textId="77777777" w:rsidR="00B87480" w:rsidRDefault="00B87480" w:rsidP="0039787F">
      <w:pPr>
        <w:ind w:left="720"/>
        <w:rPr>
          <w:u w:val="single"/>
        </w:rPr>
      </w:pPr>
      <w:r w:rsidRPr="006259B0">
        <w:rPr>
          <w:u w:val="single"/>
        </w:rPr>
        <w:t>Functional Requirements</w:t>
      </w:r>
    </w:p>
    <w:p w14:paraId="218EB321" w14:textId="77777777" w:rsidR="00B87480" w:rsidRDefault="00B87480" w:rsidP="0039787F">
      <w:pPr>
        <w:pStyle w:val="ListParagraph"/>
        <w:numPr>
          <w:ilvl w:val="2"/>
          <w:numId w:val="22"/>
        </w:numPr>
        <w:ind w:left="1440"/>
      </w:pPr>
      <w:r>
        <w:t>System must be able to verify the information</w:t>
      </w:r>
    </w:p>
    <w:p w14:paraId="7A7AC1AA" w14:textId="77777777" w:rsidR="00B87480" w:rsidRPr="00483320" w:rsidRDefault="00B87480" w:rsidP="0039787F">
      <w:pPr>
        <w:pStyle w:val="ListParagraph"/>
        <w:numPr>
          <w:ilvl w:val="2"/>
          <w:numId w:val="22"/>
        </w:numPr>
        <w:ind w:left="1440"/>
      </w:pPr>
      <w:r>
        <w:t>System must identify and prevent duplicate data entry</w:t>
      </w:r>
    </w:p>
    <w:p w14:paraId="06C03BF5" w14:textId="77777777" w:rsidR="00B87480" w:rsidRPr="00B87480" w:rsidRDefault="00B87480" w:rsidP="0039787F"/>
    <w:p w14:paraId="6C679179" w14:textId="3803C1E8" w:rsidR="00B87480" w:rsidRDefault="0039580B" w:rsidP="0039787F">
      <w:pPr>
        <w:pStyle w:val="Heading5"/>
        <w:numPr>
          <w:ilvl w:val="0"/>
          <w:numId w:val="22"/>
        </w:numPr>
      </w:pPr>
      <w:r>
        <w:t>Remove Employee</w:t>
      </w:r>
    </w:p>
    <w:p w14:paraId="1B0FE6CC" w14:textId="77777777" w:rsidR="00B87480" w:rsidRPr="0039580B" w:rsidRDefault="00B87480" w:rsidP="0039787F">
      <w:pPr>
        <w:ind w:firstLine="720"/>
        <w:rPr>
          <w:u w:val="single"/>
        </w:rPr>
      </w:pPr>
      <w:r w:rsidRPr="0039580B">
        <w:rPr>
          <w:u w:val="single"/>
        </w:rPr>
        <w:t>Description of feature</w:t>
      </w:r>
    </w:p>
    <w:p w14:paraId="4C15EBB6" w14:textId="715A8600" w:rsidR="00B87480" w:rsidRDefault="00B87480" w:rsidP="0039787F">
      <w:pPr>
        <w:ind w:left="720"/>
      </w:pPr>
      <w:r>
        <w:t>This feature can be performed by everyone to remove an employee from the database.</w:t>
      </w:r>
    </w:p>
    <w:p w14:paraId="00008986" w14:textId="77777777" w:rsidR="00B87480" w:rsidRDefault="00B87480" w:rsidP="0039787F">
      <w:pPr>
        <w:ind w:left="720"/>
        <w:rPr>
          <w:u w:val="single"/>
        </w:rPr>
      </w:pPr>
      <w:r w:rsidRPr="006259B0">
        <w:rPr>
          <w:u w:val="single"/>
        </w:rPr>
        <w:t>Stimulus/ Response Sequence</w:t>
      </w:r>
    </w:p>
    <w:p w14:paraId="2FA89C71" w14:textId="237D4315" w:rsidR="00B87480" w:rsidRDefault="00B87480" w:rsidP="0039787F">
      <w:pPr>
        <w:ind w:left="720"/>
      </w:pPr>
      <w:r>
        <w:t>Stimulus</w:t>
      </w:r>
      <w:r>
        <w:tab/>
        <w:t>: User press "Delete" button in the employees table</w:t>
      </w:r>
    </w:p>
    <w:p w14:paraId="72866ED2" w14:textId="238237D0" w:rsidR="00B87480" w:rsidRDefault="00B87480" w:rsidP="0039787F">
      <w:pPr>
        <w:ind w:left="2160" w:hanging="1440"/>
      </w:pPr>
      <w:r>
        <w:t xml:space="preserve">Response </w:t>
      </w:r>
      <w:r>
        <w:tab/>
        <w:t>: System asks for confirmation on delete while showing detailed information of the employee</w:t>
      </w:r>
    </w:p>
    <w:p w14:paraId="2A5658C4" w14:textId="77777777" w:rsidR="00B87480" w:rsidRDefault="00B87480" w:rsidP="0039787F">
      <w:pPr>
        <w:ind w:left="2160" w:hanging="1440"/>
      </w:pPr>
      <w:r>
        <w:lastRenderedPageBreak/>
        <w:t xml:space="preserve">Stimulus </w:t>
      </w:r>
      <w:r>
        <w:tab/>
        <w:t xml:space="preserve">: User press "Yes" or "No" </w:t>
      </w:r>
    </w:p>
    <w:p w14:paraId="4D980F06" w14:textId="77777777" w:rsidR="00B87480" w:rsidRPr="00483320" w:rsidRDefault="00B87480" w:rsidP="0039787F">
      <w:pPr>
        <w:ind w:left="2160" w:hanging="1440"/>
      </w:pPr>
      <w:r>
        <w:t>Response</w:t>
      </w:r>
      <w:r>
        <w:tab/>
        <w:t>: If yes is pressed, the supplier is removed from the database. If no, the request is ignored.</w:t>
      </w:r>
    </w:p>
    <w:p w14:paraId="5D853F61" w14:textId="77777777" w:rsidR="00B87480" w:rsidRDefault="00B87480" w:rsidP="0039787F">
      <w:pPr>
        <w:ind w:left="720"/>
        <w:rPr>
          <w:u w:val="single"/>
        </w:rPr>
      </w:pPr>
      <w:r w:rsidRPr="006259B0">
        <w:rPr>
          <w:u w:val="single"/>
        </w:rPr>
        <w:t>Functional Requirements</w:t>
      </w:r>
    </w:p>
    <w:p w14:paraId="5BDD6326" w14:textId="5B62A1AE" w:rsidR="00B87480" w:rsidRPr="00483518" w:rsidRDefault="00B87480" w:rsidP="0039787F">
      <w:pPr>
        <w:pStyle w:val="ListParagraph"/>
        <w:numPr>
          <w:ilvl w:val="2"/>
          <w:numId w:val="22"/>
        </w:numPr>
        <w:ind w:left="1440"/>
      </w:pPr>
      <w:r>
        <w:t>System should not remove an employee without confirmation</w:t>
      </w:r>
    </w:p>
    <w:p w14:paraId="0332BF53" w14:textId="77777777" w:rsidR="00B87480" w:rsidRPr="00B87480" w:rsidRDefault="00B87480" w:rsidP="0039787F"/>
    <w:p w14:paraId="1FA370F8" w14:textId="06D8D4DF" w:rsidR="0039580B" w:rsidRDefault="0039580B" w:rsidP="0039787F">
      <w:pPr>
        <w:pStyle w:val="Heading5"/>
        <w:numPr>
          <w:ilvl w:val="0"/>
          <w:numId w:val="22"/>
        </w:numPr>
      </w:pPr>
      <w:r>
        <w:t>Search Employee</w:t>
      </w:r>
    </w:p>
    <w:p w14:paraId="6F278CAD" w14:textId="77777777" w:rsidR="00B87480" w:rsidRPr="0039580B" w:rsidRDefault="00B87480" w:rsidP="0039787F">
      <w:pPr>
        <w:ind w:firstLine="720"/>
        <w:rPr>
          <w:u w:val="single"/>
        </w:rPr>
      </w:pPr>
      <w:r w:rsidRPr="0039580B">
        <w:rPr>
          <w:u w:val="single"/>
        </w:rPr>
        <w:t>Description of feature</w:t>
      </w:r>
    </w:p>
    <w:p w14:paraId="5B4CB7BD" w14:textId="0A8807D4" w:rsidR="00B87480" w:rsidRDefault="00B87480" w:rsidP="0039787F">
      <w:pPr>
        <w:ind w:left="720"/>
      </w:pPr>
      <w:r>
        <w:t>This feature can be performed by everyone to look for an employee from the database.</w:t>
      </w:r>
    </w:p>
    <w:p w14:paraId="2931C745" w14:textId="77777777" w:rsidR="00B87480" w:rsidRDefault="00B87480" w:rsidP="0039787F">
      <w:pPr>
        <w:ind w:left="720"/>
        <w:rPr>
          <w:u w:val="single"/>
        </w:rPr>
      </w:pPr>
      <w:r w:rsidRPr="006259B0">
        <w:rPr>
          <w:u w:val="single"/>
        </w:rPr>
        <w:t>Stimulus/ Response Sequence</w:t>
      </w:r>
    </w:p>
    <w:p w14:paraId="75B67456" w14:textId="59C3C193" w:rsidR="00B87480" w:rsidRDefault="00B87480" w:rsidP="0039787F">
      <w:pPr>
        <w:ind w:left="2160" w:hanging="1440"/>
      </w:pPr>
      <w:r>
        <w:t>Stimulus</w:t>
      </w:r>
      <w:r>
        <w:tab/>
        <w:t>: User enters search criteria into the search box inside the employee table</w:t>
      </w:r>
    </w:p>
    <w:p w14:paraId="7399F203" w14:textId="695F687E" w:rsidR="00B87480" w:rsidRDefault="00B87480" w:rsidP="0039787F">
      <w:pPr>
        <w:ind w:left="2160" w:hanging="1440"/>
      </w:pPr>
      <w:r>
        <w:t xml:space="preserve">Response </w:t>
      </w:r>
      <w:r>
        <w:tab/>
        <w:t>: System filter employees who has matching data and hides other employees</w:t>
      </w:r>
    </w:p>
    <w:p w14:paraId="73E65725" w14:textId="77777777" w:rsidR="00B87480" w:rsidRDefault="00B87480" w:rsidP="0039787F">
      <w:pPr>
        <w:ind w:left="720"/>
        <w:rPr>
          <w:u w:val="single"/>
        </w:rPr>
      </w:pPr>
      <w:r w:rsidRPr="006259B0">
        <w:rPr>
          <w:u w:val="single"/>
        </w:rPr>
        <w:t>Functional Requirements</w:t>
      </w:r>
    </w:p>
    <w:p w14:paraId="66AA2298" w14:textId="01D012F4" w:rsidR="00B87480" w:rsidRPr="0046521C" w:rsidRDefault="00B87480" w:rsidP="0039787F">
      <w:pPr>
        <w:pStyle w:val="ListParagraph"/>
        <w:numPr>
          <w:ilvl w:val="2"/>
          <w:numId w:val="22"/>
        </w:numPr>
        <w:ind w:left="1440"/>
      </w:pPr>
      <w:r>
        <w:t xml:space="preserve">System must be able to find matching data from any field of </w:t>
      </w:r>
      <w:proofErr w:type="spellStart"/>
      <w:r>
        <w:t>a</w:t>
      </w:r>
      <w:proofErr w:type="spellEnd"/>
      <w:r>
        <w:t xml:space="preserve"> employee information</w:t>
      </w:r>
    </w:p>
    <w:p w14:paraId="2BEAF0E0" w14:textId="77777777" w:rsidR="00B87480" w:rsidRPr="00B87480" w:rsidRDefault="00B87480" w:rsidP="0039787F"/>
    <w:p w14:paraId="5C319489" w14:textId="379058B1" w:rsidR="0039580B" w:rsidRDefault="0039580B" w:rsidP="0039787F">
      <w:pPr>
        <w:pStyle w:val="Heading5"/>
        <w:numPr>
          <w:ilvl w:val="0"/>
          <w:numId w:val="22"/>
        </w:numPr>
      </w:pPr>
      <w:r>
        <w:t>Restore Employee</w:t>
      </w:r>
    </w:p>
    <w:p w14:paraId="2843C1E4" w14:textId="77777777" w:rsidR="00B87480" w:rsidRPr="0039580B" w:rsidRDefault="00B87480" w:rsidP="0039787F">
      <w:pPr>
        <w:ind w:firstLine="720"/>
        <w:rPr>
          <w:u w:val="single"/>
        </w:rPr>
      </w:pPr>
      <w:r w:rsidRPr="0039580B">
        <w:rPr>
          <w:u w:val="single"/>
        </w:rPr>
        <w:t>Description of feature</w:t>
      </w:r>
    </w:p>
    <w:p w14:paraId="4A721D52" w14:textId="1F30CD98" w:rsidR="00B87480" w:rsidRDefault="00B87480" w:rsidP="0039787F">
      <w:pPr>
        <w:ind w:left="720"/>
      </w:pPr>
      <w:r>
        <w:t>This feature can be performed by admin level user to restore a deleted employee back to the database.</w:t>
      </w:r>
    </w:p>
    <w:p w14:paraId="16DBB64C" w14:textId="77777777" w:rsidR="00B87480" w:rsidRDefault="00B87480" w:rsidP="0039787F">
      <w:pPr>
        <w:ind w:left="720"/>
        <w:rPr>
          <w:u w:val="single"/>
        </w:rPr>
      </w:pPr>
      <w:r w:rsidRPr="006259B0">
        <w:rPr>
          <w:u w:val="single"/>
        </w:rPr>
        <w:t>Stimulus/ Response Sequence</w:t>
      </w:r>
    </w:p>
    <w:p w14:paraId="05ED3D7B" w14:textId="79D424D0" w:rsidR="00B87480" w:rsidRDefault="00B87480" w:rsidP="0039787F">
      <w:pPr>
        <w:ind w:left="2160" w:hanging="1440"/>
      </w:pPr>
      <w:r>
        <w:t>Stimulus</w:t>
      </w:r>
      <w:r>
        <w:tab/>
        <w:t>: User selects the deleted employee from a list and press "restore" button</w:t>
      </w:r>
    </w:p>
    <w:p w14:paraId="795C502D" w14:textId="046452A2" w:rsidR="00B87480" w:rsidRPr="00483320" w:rsidRDefault="00B87480" w:rsidP="0039787F">
      <w:pPr>
        <w:ind w:left="2160" w:hanging="1440"/>
      </w:pPr>
      <w:r>
        <w:t>Response</w:t>
      </w:r>
      <w:r>
        <w:tab/>
        <w:t>: System restores the employee</w:t>
      </w:r>
    </w:p>
    <w:p w14:paraId="657CCCE6" w14:textId="77777777" w:rsidR="00B87480" w:rsidRDefault="00B87480" w:rsidP="0039787F">
      <w:pPr>
        <w:ind w:left="720"/>
        <w:rPr>
          <w:u w:val="single"/>
        </w:rPr>
      </w:pPr>
      <w:r w:rsidRPr="006259B0">
        <w:rPr>
          <w:u w:val="single"/>
        </w:rPr>
        <w:t>Functional Requirements</w:t>
      </w:r>
    </w:p>
    <w:p w14:paraId="7FCD8BD0" w14:textId="73AC2FF7" w:rsidR="00B87480" w:rsidRPr="00483320" w:rsidRDefault="00B87480" w:rsidP="0039787F">
      <w:pPr>
        <w:pStyle w:val="ListParagraph"/>
        <w:numPr>
          <w:ilvl w:val="2"/>
          <w:numId w:val="22"/>
        </w:numPr>
        <w:ind w:left="1440"/>
      </w:pPr>
      <w:r>
        <w:t>System must be able find and restore the correct employee record</w:t>
      </w:r>
    </w:p>
    <w:p w14:paraId="37A74D0D" w14:textId="77777777" w:rsidR="00B87480" w:rsidRPr="00B87480" w:rsidRDefault="00B87480" w:rsidP="0039787F"/>
    <w:p w14:paraId="751C3FAE" w14:textId="08A9FC74" w:rsidR="0039580B" w:rsidRDefault="0039580B" w:rsidP="0039787F">
      <w:pPr>
        <w:pStyle w:val="Heading5"/>
        <w:numPr>
          <w:ilvl w:val="0"/>
          <w:numId w:val="22"/>
        </w:numPr>
      </w:pPr>
      <w:r>
        <w:lastRenderedPageBreak/>
        <w:t>View Employee</w:t>
      </w:r>
    </w:p>
    <w:p w14:paraId="3D037873" w14:textId="77777777" w:rsidR="00B87480" w:rsidRPr="0039580B" w:rsidRDefault="00B87480" w:rsidP="0039787F">
      <w:pPr>
        <w:ind w:firstLine="720"/>
        <w:rPr>
          <w:u w:val="single"/>
        </w:rPr>
      </w:pPr>
      <w:r w:rsidRPr="0039580B">
        <w:rPr>
          <w:u w:val="single"/>
        </w:rPr>
        <w:t>Description of feature</w:t>
      </w:r>
    </w:p>
    <w:p w14:paraId="4930AD04" w14:textId="18A62D3A" w:rsidR="00B87480" w:rsidRDefault="00B87480" w:rsidP="0039787F">
      <w:pPr>
        <w:ind w:left="720"/>
      </w:pPr>
      <w:r>
        <w:t>This feature can be performed only by admin level user to view detailed information about an employee in the database.</w:t>
      </w:r>
    </w:p>
    <w:p w14:paraId="6B6A591A" w14:textId="77777777" w:rsidR="00B87480" w:rsidRDefault="00B87480" w:rsidP="0039787F">
      <w:pPr>
        <w:ind w:left="720"/>
        <w:rPr>
          <w:u w:val="single"/>
        </w:rPr>
      </w:pPr>
      <w:r w:rsidRPr="006259B0">
        <w:rPr>
          <w:u w:val="single"/>
        </w:rPr>
        <w:t>Stimulus/ Response Sequence</w:t>
      </w:r>
    </w:p>
    <w:p w14:paraId="69E934CD" w14:textId="3DFC9A0F" w:rsidR="00B87480" w:rsidRDefault="00B87480" w:rsidP="0039787F">
      <w:pPr>
        <w:ind w:left="2160" w:hanging="1440"/>
      </w:pPr>
      <w:r>
        <w:t>Stimulus</w:t>
      </w:r>
      <w:r>
        <w:tab/>
        <w:t>: User presses "View details" button in the employee list table</w:t>
      </w:r>
    </w:p>
    <w:p w14:paraId="329B8E24" w14:textId="392AB936" w:rsidR="00B87480" w:rsidRDefault="00B87480" w:rsidP="0039787F">
      <w:pPr>
        <w:ind w:left="2160" w:hanging="1440"/>
      </w:pPr>
      <w:r>
        <w:t xml:space="preserve">Response </w:t>
      </w:r>
      <w:r>
        <w:tab/>
        <w:t>: System prompts detailed employee information on a modal window</w:t>
      </w:r>
    </w:p>
    <w:p w14:paraId="14A8C39D" w14:textId="77777777" w:rsidR="00B87480" w:rsidRDefault="00B87480" w:rsidP="0039787F">
      <w:pPr>
        <w:ind w:left="720"/>
        <w:rPr>
          <w:u w:val="single"/>
        </w:rPr>
      </w:pPr>
      <w:r w:rsidRPr="006259B0">
        <w:rPr>
          <w:u w:val="single"/>
        </w:rPr>
        <w:t>Functional Requirements</w:t>
      </w:r>
    </w:p>
    <w:p w14:paraId="29650AEB" w14:textId="430D3F1B"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2460ABA5" w14:textId="0C55B2F8" w:rsidR="00B87480" w:rsidRPr="00483320" w:rsidRDefault="00B87480" w:rsidP="0039787F">
      <w:pPr>
        <w:pStyle w:val="ListParagraph"/>
        <w:numPr>
          <w:ilvl w:val="2"/>
          <w:numId w:val="22"/>
        </w:numPr>
        <w:ind w:left="1440"/>
      </w:pPr>
      <w:r>
        <w:t>System need to show latest updated information about an employee</w:t>
      </w:r>
    </w:p>
    <w:p w14:paraId="7C46A3B6" w14:textId="77777777" w:rsidR="00B87480" w:rsidRPr="00B87480" w:rsidRDefault="00B87480" w:rsidP="0039787F"/>
    <w:p w14:paraId="57C3F656" w14:textId="432679E6" w:rsidR="0039580B" w:rsidRDefault="0039580B" w:rsidP="0039787F">
      <w:pPr>
        <w:pStyle w:val="Heading5"/>
        <w:numPr>
          <w:ilvl w:val="0"/>
          <w:numId w:val="22"/>
        </w:numPr>
      </w:pPr>
      <w:r>
        <w:t>Employee History</w:t>
      </w:r>
    </w:p>
    <w:p w14:paraId="4BAD2E8A" w14:textId="77777777" w:rsidR="00B87480" w:rsidRPr="0039580B" w:rsidRDefault="00B87480" w:rsidP="0039787F">
      <w:pPr>
        <w:ind w:firstLine="720"/>
        <w:rPr>
          <w:u w:val="single"/>
        </w:rPr>
      </w:pPr>
      <w:r w:rsidRPr="0039580B">
        <w:rPr>
          <w:u w:val="single"/>
        </w:rPr>
        <w:t>Description of feature</w:t>
      </w:r>
    </w:p>
    <w:p w14:paraId="4DDF4E3B" w14:textId="217BD66F" w:rsidR="00B87480" w:rsidRDefault="00B87480" w:rsidP="0039787F">
      <w:pPr>
        <w:ind w:left="720"/>
      </w:pPr>
      <w:r>
        <w:t>This feature can be performed only by admin level user to view all the work records and payment records history of a particular employee.</w:t>
      </w:r>
    </w:p>
    <w:p w14:paraId="0AC90F12" w14:textId="77777777" w:rsidR="00B87480" w:rsidRDefault="00B87480" w:rsidP="0039787F">
      <w:pPr>
        <w:ind w:left="720"/>
        <w:rPr>
          <w:u w:val="single"/>
        </w:rPr>
      </w:pPr>
      <w:r w:rsidRPr="006259B0">
        <w:rPr>
          <w:u w:val="single"/>
        </w:rPr>
        <w:t>Stimulus/ Response Sequence</w:t>
      </w:r>
    </w:p>
    <w:p w14:paraId="5E53CCA6" w14:textId="77777777" w:rsidR="00B87480" w:rsidRDefault="00B87480" w:rsidP="0039787F">
      <w:pPr>
        <w:ind w:left="720"/>
      </w:pPr>
      <w:r>
        <w:t>Stimulus</w:t>
      </w:r>
      <w:r>
        <w:tab/>
        <w:t>: User press "View History" button</w:t>
      </w:r>
    </w:p>
    <w:p w14:paraId="4FDEF577" w14:textId="24049CD6" w:rsidR="00B87480" w:rsidRDefault="00B87480" w:rsidP="0039787F">
      <w:pPr>
        <w:ind w:left="2160" w:hanging="1440"/>
      </w:pPr>
      <w:r>
        <w:t xml:space="preserve">Response </w:t>
      </w:r>
      <w:r>
        <w:tab/>
        <w:t xml:space="preserve">: System opens "Employee History" modal containing work records data and payments history of the selected employee </w:t>
      </w:r>
    </w:p>
    <w:p w14:paraId="377BA50E" w14:textId="77777777" w:rsidR="00B87480" w:rsidRDefault="00B87480" w:rsidP="0039787F">
      <w:pPr>
        <w:ind w:left="720"/>
        <w:rPr>
          <w:u w:val="single"/>
        </w:rPr>
      </w:pPr>
      <w:r w:rsidRPr="006259B0">
        <w:rPr>
          <w:u w:val="single"/>
        </w:rPr>
        <w:t>Functional Requirements</w:t>
      </w:r>
    </w:p>
    <w:p w14:paraId="1D77E739" w14:textId="35326372" w:rsidR="00B87480" w:rsidRDefault="00B87480" w:rsidP="0039787F">
      <w:pPr>
        <w:pStyle w:val="ListParagraph"/>
        <w:numPr>
          <w:ilvl w:val="2"/>
          <w:numId w:val="22"/>
        </w:numPr>
        <w:ind w:left="1440"/>
      </w:pPr>
      <w:r>
        <w:t xml:space="preserve">System must be able gather and organize correct information about the employee from the database </w:t>
      </w:r>
    </w:p>
    <w:p w14:paraId="1BEE4715" w14:textId="2BC32172" w:rsidR="00B87480" w:rsidRPr="00483320" w:rsidRDefault="00B87480" w:rsidP="0039787F">
      <w:pPr>
        <w:pStyle w:val="ListParagraph"/>
        <w:numPr>
          <w:ilvl w:val="2"/>
          <w:numId w:val="22"/>
        </w:numPr>
        <w:ind w:left="1440"/>
      </w:pPr>
      <w:r>
        <w:t>System need to show latest updated information about an employee</w:t>
      </w:r>
    </w:p>
    <w:p w14:paraId="361F505C" w14:textId="6A5AB129" w:rsidR="00B87480" w:rsidRDefault="00B87480" w:rsidP="0039787F"/>
    <w:p w14:paraId="344B66A2" w14:textId="77777777" w:rsidR="00B87480" w:rsidRPr="00B87480" w:rsidRDefault="00B87480" w:rsidP="0039787F"/>
    <w:p w14:paraId="25239367"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Add </w:t>
      </w:r>
      <w:r>
        <w:rPr>
          <w:rFonts w:ascii="Constantia" w:eastAsia="STXinwei" w:hAnsi="Constantia" w:cs="Times New Roman"/>
          <w:color w:val="007789"/>
        </w:rPr>
        <w:t>Admission record</w:t>
      </w:r>
    </w:p>
    <w:p w14:paraId="60DA9C23"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DA4D85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add a new admission</w:t>
      </w:r>
      <w:r>
        <w:rPr>
          <w:rFonts w:ascii="Constantia" w:eastAsia="Constantia" w:hAnsi="Constantia" w:cs="Times New Roman"/>
          <w:color w:val="595959"/>
        </w:rPr>
        <w:t xml:space="preserve"> record</w:t>
      </w:r>
      <w:r w:rsidRPr="00E76091">
        <w:rPr>
          <w:rFonts w:ascii="Constantia" w:eastAsia="Constantia" w:hAnsi="Constantia" w:cs="Times New Roman"/>
          <w:color w:val="595959"/>
        </w:rPr>
        <w:t xml:space="preserve"> to the database.</w:t>
      </w:r>
    </w:p>
    <w:p w14:paraId="780D9B03"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D00AE83"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lastRenderedPageBreak/>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 xml:space="preserve">selects the date and enters the admission data </w:t>
      </w:r>
    </w:p>
    <w:p w14:paraId="5E33AB22"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F39257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E60536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must be able to verify the </w:t>
      </w:r>
      <w:r>
        <w:rPr>
          <w:rFonts w:ascii="Constantia" w:eastAsia="Constantia" w:hAnsi="Constantia" w:cs="Times New Roman"/>
          <w:color w:val="595959"/>
        </w:rPr>
        <w:t>admission time information so that wrong combinations would not be added</w:t>
      </w:r>
    </w:p>
    <w:p w14:paraId="606D51CA" w14:textId="77777777" w:rsidR="00E45456" w:rsidRPr="00E76091" w:rsidRDefault="00E45456" w:rsidP="0039787F">
      <w:pPr>
        <w:ind w:left="1440"/>
        <w:contextualSpacing/>
        <w:rPr>
          <w:rFonts w:ascii="Constantia" w:eastAsia="Constantia" w:hAnsi="Constantia" w:cs="Times New Roman"/>
          <w:color w:val="595959"/>
        </w:rPr>
      </w:pPr>
    </w:p>
    <w:p w14:paraId="5CE7A060"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Edit </w:t>
      </w:r>
      <w:r>
        <w:rPr>
          <w:rFonts w:ascii="Constantia" w:eastAsia="STXinwei" w:hAnsi="Constantia" w:cs="Times New Roman"/>
          <w:color w:val="007789"/>
        </w:rPr>
        <w:t>Admission record</w:t>
      </w:r>
    </w:p>
    <w:p w14:paraId="3D007597"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55ABFF3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edit </w:t>
      </w:r>
      <w:r>
        <w:rPr>
          <w:rFonts w:ascii="Constantia" w:eastAsia="Constantia" w:hAnsi="Constantia" w:cs="Times New Roman"/>
          <w:color w:val="595959"/>
        </w:rPr>
        <w:t>an</w:t>
      </w:r>
      <w:r w:rsidRPr="00E76091">
        <w:rPr>
          <w:rFonts w:ascii="Constantia" w:eastAsia="Constantia" w:hAnsi="Constantia" w:cs="Times New Roman"/>
          <w:color w:val="595959"/>
        </w:rPr>
        <w:t xml:space="preserve"> existing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 the database.</w:t>
      </w:r>
    </w:p>
    <w:p w14:paraId="426AC742"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156B067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w:t>
      </w:r>
      <w:r>
        <w:rPr>
          <w:rFonts w:ascii="Constantia" w:eastAsia="Constantia" w:hAnsi="Constantia" w:cs="Times New Roman"/>
          <w:color w:val="595959"/>
        </w:rPr>
        <w:t>edits field in a row of the admission records table</w:t>
      </w:r>
    </w:p>
    <w:p w14:paraId="45E4EF9B"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Response</w:t>
      </w:r>
      <w:r w:rsidRPr="00E76091">
        <w:rPr>
          <w:rFonts w:ascii="Constantia" w:eastAsia="Constantia" w:hAnsi="Constantia" w:cs="Times New Roman"/>
          <w:color w:val="595959"/>
        </w:rPr>
        <w:tab/>
        <w:t xml:space="preserve">: System validates the information entered in the form. If all the entered information is correct, system will </w:t>
      </w:r>
      <w:r>
        <w:rPr>
          <w:rFonts w:ascii="Constantia" w:eastAsia="Constantia" w:hAnsi="Constantia" w:cs="Times New Roman"/>
          <w:color w:val="595959"/>
        </w:rPr>
        <w:t>update the</w:t>
      </w:r>
      <w:r w:rsidRPr="00E76091">
        <w:rPr>
          <w:rFonts w:ascii="Constantia" w:eastAsia="Constantia" w:hAnsi="Constantia" w:cs="Times New Roman"/>
          <w:color w:val="595959"/>
        </w:rPr>
        <w:t xml:space="preserve"> </w:t>
      </w:r>
      <w:r>
        <w:rPr>
          <w:rFonts w:ascii="Constantia" w:eastAsia="Constantia" w:hAnsi="Constantia" w:cs="Times New Roman"/>
          <w:color w:val="595959"/>
        </w:rPr>
        <w:t xml:space="preserve">admission </w:t>
      </w:r>
      <w:r w:rsidRPr="00E76091">
        <w:rPr>
          <w:rFonts w:ascii="Constantia" w:eastAsia="Constantia" w:hAnsi="Constantia" w:cs="Times New Roman"/>
          <w:color w:val="595959"/>
        </w:rPr>
        <w:t>record to the [</w:t>
      </w:r>
      <w:r>
        <w:rPr>
          <w:rFonts w:ascii="Constantia" w:eastAsia="Constantia" w:hAnsi="Constantia" w:cs="Times New Roman"/>
          <w:color w:val="595959"/>
        </w:rPr>
        <w:t>Admissions</w:t>
      </w:r>
      <w:r w:rsidRPr="00E76091">
        <w:rPr>
          <w:rFonts w:ascii="Constantia" w:eastAsia="Constantia" w:hAnsi="Constantia" w:cs="Times New Roman"/>
          <w:color w:val="595959"/>
        </w:rPr>
        <w:t xml:space="preserve">] table. If something is wrong in the entered information, user is prompted to enter the faulty data fields again. </w:t>
      </w:r>
    </w:p>
    <w:p w14:paraId="7AC8F35C"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0A2CF966" w14:textId="77777777" w:rsidR="00E45456" w:rsidRPr="00E76091" w:rsidRDefault="00E45456"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w:t>
      </w:r>
      <w:r w:rsidRPr="00E76091">
        <w:rPr>
          <w:rFonts w:ascii="Constantia" w:eastAsia="Constantia" w:hAnsi="Constantia" w:cs="Times New Roman"/>
          <w:color w:val="595959"/>
        </w:rPr>
        <w:t xml:space="preserve">ystem must be able to verify the </w:t>
      </w:r>
      <w:r>
        <w:rPr>
          <w:rFonts w:ascii="Constantia" w:eastAsia="Constantia" w:hAnsi="Constantia" w:cs="Times New Roman"/>
          <w:color w:val="595959"/>
        </w:rPr>
        <w:t>admission time information so that wrong combinations would not be added</w:t>
      </w:r>
    </w:p>
    <w:p w14:paraId="7A6883F6" w14:textId="77777777" w:rsidR="00E45456" w:rsidRPr="00E76091" w:rsidRDefault="00E45456" w:rsidP="0039787F">
      <w:pPr>
        <w:rPr>
          <w:rFonts w:ascii="Constantia" w:eastAsia="Constantia" w:hAnsi="Constantia" w:cs="Times New Roman"/>
          <w:color w:val="595959"/>
        </w:rPr>
      </w:pPr>
    </w:p>
    <w:p w14:paraId="169B6044"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Remove </w:t>
      </w:r>
      <w:r>
        <w:rPr>
          <w:rFonts w:ascii="Constantia" w:eastAsia="STXinwei" w:hAnsi="Constantia" w:cs="Times New Roman"/>
          <w:color w:val="007789"/>
        </w:rPr>
        <w:t>Admission record</w:t>
      </w:r>
    </w:p>
    <w:p w14:paraId="61C8D9C2"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7156C522"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28D5AB81"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28213AF9"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admission record</w:t>
      </w:r>
      <w:r w:rsidRPr="00E76091">
        <w:rPr>
          <w:rFonts w:ascii="Constantia" w:eastAsia="Constantia" w:hAnsi="Constantia" w:cs="Times New Roman"/>
          <w:color w:val="595959"/>
        </w:rPr>
        <w:t>s table</w:t>
      </w:r>
    </w:p>
    <w:p w14:paraId="1DE02465"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asks for confirmation on delete </w:t>
      </w:r>
    </w:p>
    <w:p w14:paraId="3AE10A89"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Stimulus </w:t>
      </w:r>
      <w:r w:rsidRPr="00E76091">
        <w:rPr>
          <w:rFonts w:ascii="Constantia" w:eastAsia="Constantia" w:hAnsi="Constantia" w:cs="Times New Roman"/>
          <w:color w:val="595959"/>
        </w:rPr>
        <w:tab/>
        <w:t xml:space="preserve">: User press "Yes" or "No" </w:t>
      </w:r>
    </w:p>
    <w:p w14:paraId="665E0D6C"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lastRenderedPageBreak/>
        <w:t>Response</w:t>
      </w:r>
      <w:r w:rsidRPr="00E76091">
        <w:rPr>
          <w:rFonts w:ascii="Constantia" w:eastAsia="Constantia" w:hAnsi="Constantia" w:cs="Times New Roman"/>
          <w:color w:val="595959"/>
        </w:rPr>
        <w:tab/>
        <w:t xml:space="preserve">: If yes is pressed,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is removed from the database. If no, the request is ignored.</w:t>
      </w:r>
    </w:p>
    <w:p w14:paraId="4135D867"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49BBBE09"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 xml:space="preserve">System should not remove an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without confirmation</w:t>
      </w:r>
    </w:p>
    <w:p w14:paraId="42763836" w14:textId="77777777" w:rsidR="00E45456" w:rsidRPr="00E76091" w:rsidRDefault="00E45456" w:rsidP="0039787F">
      <w:pPr>
        <w:ind w:left="1440"/>
        <w:contextualSpacing/>
        <w:rPr>
          <w:rFonts w:ascii="Constantia" w:eastAsia="Constantia" w:hAnsi="Constantia" w:cs="Times New Roman"/>
          <w:color w:val="595959"/>
        </w:rPr>
      </w:pPr>
    </w:p>
    <w:p w14:paraId="4C573A65" w14:textId="77777777" w:rsidR="00E45456" w:rsidRPr="00E76091" w:rsidRDefault="00E45456" w:rsidP="0039787F">
      <w:pPr>
        <w:keepNext/>
        <w:keepLines/>
        <w:numPr>
          <w:ilvl w:val="0"/>
          <w:numId w:val="22"/>
        </w:numPr>
        <w:spacing w:before="40" w:after="0"/>
        <w:outlineLvl w:val="4"/>
        <w:rPr>
          <w:rFonts w:ascii="Constantia" w:eastAsia="STXinwei" w:hAnsi="Constantia" w:cs="Times New Roman"/>
          <w:color w:val="007789"/>
        </w:rPr>
      </w:pPr>
      <w:r w:rsidRPr="00E76091">
        <w:rPr>
          <w:rFonts w:ascii="Constantia" w:eastAsia="STXinwei" w:hAnsi="Constantia" w:cs="Times New Roman"/>
          <w:color w:val="007789"/>
        </w:rPr>
        <w:t xml:space="preserve">Search </w:t>
      </w:r>
      <w:r>
        <w:rPr>
          <w:rFonts w:ascii="Constantia" w:eastAsia="STXinwei" w:hAnsi="Constantia" w:cs="Times New Roman"/>
          <w:color w:val="007789"/>
        </w:rPr>
        <w:t>Admission record</w:t>
      </w:r>
    </w:p>
    <w:p w14:paraId="4968192C" w14:textId="77777777" w:rsidR="00E45456" w:rsidRPr="00E76091" w:rsidRDefault="00E45456" w:rsidP="0039787F">
      <w:pPr>
        <w:ind w:firstLine="720"/>
        <w:rPr>
          <w:rFonts w:ascii="Constantia" w:eastAsia="Constantia" w:hAnsi="Constantia" w:cs="Times New Roman"/>
          <w:color w:val="595959"/>
          <w:u w:val="single"/>
        </w:rPr>
      </w:pPr>
      <w:bookmarkStart w:id="29" w:name="_Hlk39627473"/>
      <w:r w:rsidRPr="00E76091">
        <w:rPr>
          <w:rFonts w:ascii="Constantia" w:eastAsia="Constantia" w:hAnsi="Constantia" w:cs="Times New Roman"/>
          <w:color w:val="595959"/>
          <w:u w:val="single"/>
        </w:rPr>
        <w:t>Description of feature</w:t>
      </w:r>
    </w:p>
    <w:p w14:paraId="399A76B7"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This feature can be performed by everyone to look for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from the database.</w:t>
      </w:r>
    </w:p>
    <w:p w14:paraId="75C91A20"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3EFC410D"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table</w:t>
      </w:r>
    </w:p>
    <w:p w14:paraId="6E585A46"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s </w:t>
      </w:r>
    </w:p>
    <w:p w14:paraId="4E8C255E"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71825D63" w14:textId="149B33A1"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System must be able to find matching data from any field of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admission record</w:t>
      </w:r>
      <w:r w:rsidRPr="00E76091">
        <w:rPr>
          <w:rFonts w:ascii="Constantia" w:eastAsia="Constantia" w:hAnsi="Constantia" w:cs="Times New Roman"/>
          <w:color w:val="595959"/>
        </w:rPr>
        <w:t xml:space="preserve"> information</w:t>
      </w:r>
    </w:p>
    <w:bookmarkEnd w:id="29"/>
    <w:p w14:paraId="21187484" w14:textId="77777777" w:rsidR="00E45456" w:rsidRDefault="00E45456" w:rsidP="0039787F">
      <w:pPr>
        <w:ind w:left="1440"/>
        <w:contextualSpacing/>
        <w:rPr>
          <w:rFonts w:ascii="Constantia" w:eastAsia="Constantia" w:hAnsi="Constantia" w:cs="Times New Roman"/>
          <w:color w:val="595959"/>
        </w:rPr>
      </w:pPr>
    </w:p>
    <w:p w14:paraId="732797A0" w14:textId="77777777" w:rsidR="006637B6" w:rsidRPr="006637B6" w:rsidRDefault="006637B6" w:rsidP="0039787F"/>
    <w:p w14:paraId="3A2ACEDF"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Purchase record</w:t>
      </w:r>
    </w:p>
    <w:p w14:paraId="174F190E"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80F1F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to the database.</w:t>
      </w:r>
    </w:p>
    <w:p w14:paraId="7DCFA6A9"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2398CFE"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button</w:t>
      </w:r>
    </w:p>
    <w:p w14:paraId="14E2BFD2"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59E5A312"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59ADC3D4" w14:textId="22566F0D" w:rsidR="00E45456"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purchase </w:t>
      </w:r>
      <w:r w:rsidRPr="00386D65">
        <w:rPr>
          <w:rFonts w:ascii="Constantia" w:eastAsia="Constantia" w:hAnsi="Constantia" w:cs="Times New Roman"/>
          <w:color w:val="595959"/>
        </w:rPr>
        <w:t>record to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8EF0868" w14:textId="77777777" w:rsidR="004A33CC" w:rsidRPr="00386D65" w:rsidRDefault="004A33CC" w:rsidP="0039787F">
      <w:pPr>
        <w:ind w:left="2160" w:hanging="1440"/>
        <w:rPr>
          <w:rFonts w:ascii="Constantia" w:eastAsia="Constantia" w:hAnsi="Constantia" w:cs="Times New Roman"/>
          <w:color w:val="595959"/>
        </w:rPr>
      </w:pPr>
    </w:p>
    <w:p w14:paraId="7A3E7122"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lastRenderedPageBreak/>
        <w:t>Functional Requirements</w:t>
      </w:r>
    </w:p>
    <w:p w14:paraId="48870C61"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7FF2B5C8" w14:textId="77777777" w:rsidR="00E45456" w:rsidRPr="00386D65" w:rsidRDefault="00E45456" w:rsidP="0039787F">
      <w:pPr>
        <w:rPr>
          <w:rFonts w:ascii="Constantia" w:eastAsia="Constantia" w:hAnsi="Constantia" w:cs="Times New Roman"/>
          <w:color w:val="595959"/>
        </w:rPr>
      </w:pPr>
    </w:p>
    <w:p w14:paraId="1D34C3FA"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Purchase record</w:t>
      </w:r>
    </w:p>
    <w:p w14:paraId="0C4F0D4A"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FBD7D97"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3387DC0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7E11C286"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0A608CCA"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form"</w:t>
      </w:r>
    </w:p>
    <w:p w14:paraId="3505C97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3A0EE140"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Purchases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7E43A3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399AA51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7CBBBA37" w14:textId="77777777" w:rsidR="00E45456" w:rsidRPr="00386D65" w:rsidRDefault="00E45456" w:rsidP="0039787F">
      <w:pPr>
        <w:rPr>
          <w:rFonts w:ascii="Constantia" w:eastAsia="Constantia" w:hAnsi="Constantia" w:cs="Times New Roman"/>
          <w:color w:val="595959"/>
        </w:rPr>
      </w:pPr>
    </w:p>
    <w:p w14:paraId="48E3DAE6"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Purchase record</w:t>
      </w:r>
    </w:p>
    <w:p w14:paraId="68517A66"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8D19AE3"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w:t>
      </w:r>
    </w:p>
    <w:p w14:paraId="3C2FA54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AE51C3F"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s table</w:t>
      </w:r>
    </w:p>
    <w:p w14:paraId="127942E1"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purchase record</w:t>
      </w:r>
    </w:p>
    <w:p w14:paraId="510768BC"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2449DA9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is removed from the database. If no, the request is ignored.</w:t>
      </w:r>
    </w:p>
    <w:p w14:paraId="405310EB"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DBCE734"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without confirmation</w:t>
      </w:r>
    </w:p>
    <w:p w14:paraId="76CEA122" w14:textId="77777777" w:rsidR="0039580B" w:rsidRDefault="0039580B" w:rsidP="0039787F">
      <w:pPr>
        <w:pStyle w:val="Heading5"/>
        <w:numPr>
          <w:ilvl w:val="0"/>
          <w:numId w:val="22"/>
        </w:numPr>
      </w:pPr>
      <w:r>
        <w:lastRenderedPageBreak/>
        <w:t>Search Purchase Record</w:t>
      </w:r>
    </w:p>
    <w:p w14:paraId="3C8748BF" w14:textId="77777777" w:rsidR="00E45456" w:rsidRPr="00E76091" w:rsidRDefault="00E45456"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CFE9C6F" w14:textId="77777777" w:rsidR="00E45456" w:rsidRPr="00E76091" w:rsidRDefault="00E45456"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purchase record</w:t>
      </w:r>
      <w:r w:rsidRPr="00E76091">
        <w:rPr>
          <w:rFonts w:ascii="Constantia" w:eastAsia="Constantia" w:hAnsi="Constantia" w:cs="Times New Roman"/>
          <w:color w:val="595959"/>
        </w:rPr>
        <w:t xml:space="preserve"> from the database.</w:t>
      </w:r>
    </w:p>
    <w:p w14:paraId="3EC40805"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1747C6A"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table</w:t>
      </w:r>
    </w:p>
    <w:p w14:paraId="6CD5A4C1" w14:textId="77777777" w:rsidR="00E45456" w:rsidRPr="00E76091" w:rsidRDefault="00E45456"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s </w:t>
      </w:r>
    </w:p>
    <w:p w14:paraId="5B1E6D6F" w14:textId="77777777" w:rsidR="00E45456" w:rsidRPr="00E76091" w:rsidRDefault="00E45456"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3959214D" w14:textId="77777777" w:rsidR="00E45456" w:rsidRDefault="00E45456" w:rsidP="0039787F">
      <w:pPr>
        <w:numPr>
          <w:ilvl w:val="2"/>
          <w:numId w:val="22"/>
        </w:numPr>
        <w:ind w:left="1440"/>
        <w:contextualSpacing/>
        <w:rPr>
          <w:rFonts w:ascii="Constantia" w:eastAsia="Constantia" w:hAnsi="Constantia" w:cs="Times New Roman"/>
          <w:color w:val="595959"/>
        </w:rPr>
      </w:pPr>
      <w:r w:rsidRPr="00E76091">
        <w:rPr>
          <w:rFonts w:ascii="Constantia" w:eastAsia="Constantia" w:hAnsi="Constantia" w:cs="Times New Roman"/>
          <w:color w:val="595959"/>
        </w:rPr>
        <w:t>System must be able to find matching data from any field of a</w:t>
      </w:r>
      <w:r>
        <w:rPr>
          <w:rFonts w:ascii="Constantia" w:eastAsia="Constantia" w:hAnsi="Constantia" w:cs="Times New Roman"/>
          <w:color w:val="595959"/>
        </w:rPr>
        <w:t>n</w:t>
      </w:r>
      <w:r w:rsidRPr="00E76091">
        <w:rPr>
          <w:rFonts w:ascii="Constantia" w:eastAsia="Constantia" w:hAnsi="Constantia" w:cs="Times New Roman"/>
          <w:color w:val="595959"/>
        </w:rPr>
        <w:t xml:space="preserve"> </w:t>
      </w:r>
      <w:r>
        <w:rPr>
          <w:rFonts w:ascii="Constantia" w:eastAsia="Constantia" w:hAnsi="Constantia" w:cs="Times New Roman"/>
          <w:color w:val="595959"/>
        </w:rPr>
        <w:t>purchase record</w:t>
      </w:r>
      <w:r w:rsidRPr="00E76091">
        <w:rPr>
          <w:rFonts w:ascii="Constantia" w:eastAsia="Constantia" w:hAnsi="Constantia" w:cs="Times New Roman"/>
          <w:color w:val="595959"/>
        </w:rPr>
        <w:t xml:space="preserve"> information</w:t>
      </w:r>
    </w:p>
    <w:p w14:paraId="3DE4FAED" w14:textId="77777777" w:rsidR="006637B6" w:rsidRPr="006637B6" w:rsidRDefault="006637B6" w:rsidP="0039787F"/>
    <w:p w14:paraId="13530E65"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Purchase record</w:t>
      </w:r>
    </w:p>
    <w:p w14:paraId="745BFDF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082C208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 the database.</w:t>
      </w:r>
    </w:p>
    <w:p w14:paraId="1FE82B9E"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8DE00B3"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list table</w:t>
      </w:r>
    </w:p>
    <w:p w14:paraId="67CDA49F"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information on a modal window</w:t>
      </w:r>
    </w:p>
    <w:p w14:paraId="5731608C"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C51AD35"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046E95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216F375A" w14:textId="77777777" w:rsidR="00E45456" w:rsidRPr="00386D65" w:rsidRDefault="00E45456" w:rsidP="0039787F">
      <w:pPr>
        <w:rPr>
          <w:rFonts w:ascii="Constantia" w:eastAsia="Constantia" w:hAnsi="Constantia" w:cs="Times New Roman"/>
          <w:color w:val="595959"/>
        </w:rPr>
      </w:pPr>
    </w:p>
    <w:p w14:paraId="42AB46D2" w14:textId="77777777" w:rsidR="00E45456" w:rsidRPr="00386D65" w:rsidRDefault="00E45456"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Purchase </w:t>
      </w:r>
      <w:r w:rsidRPr="00386D65">
        <w:rPr>
          <w:rFonts w:ascii="Constantia" w:eastAsia="STXinwei" w:hAnsi="Constantia" w:cs="Times New Roman"/>
          <w:color w:val="007789"/>
        </w:rPr>
        <w:t>History</w:t>
      </w:r>
    </w:p>
    <w:p w14:paraId="3FC8B8EF" w14:textId="77777777" w:rsidR="00E45456" w:rsidRPr="00386D65" w:rsidRDefault="00E45456"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126B9014"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purchase record</w:t>
      </w:r>
      <w:r w:rsidRPr="00386D65">
        <w:rPr>
          <w:rFonts w:ascii="Constantia" w:eastAsia="Constantia" w:hAnsi="Constantia" w:cs="Times New Roman"/>
          <w:color w:val="595959"/>
        </w:rPr>
        <w:t>.</w:t>
      </w:r>
    </w:p>
    <w:p w14:paraId="43830E48"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15C7B0C8" w14:textId="77777777" w:rsidR="00E45456" w:rsidRPr="00386D65" w:rsidRDefault="00E45456" w:rsidP="0039787F">
      <w:pPr>
        <w:ind w:left="720"/>
        <w:rPr>
          <w:rFonts w:ascii="Constantia" w:eastAsia="Constantia" w:hAnsi="Constantia" w:cs="Times New Roman"/>
          <w:color w:val="595959"/>
        </w:rPr>
      </w:pPr>
      <w:r w:rsidRPr="00386D65">
        <w:rPr>
          <w:rFonts w:ascii="Constantia" w:eastAsia="Constantia" w:hAnsi="Constantia" w:cs="Times New Roman"/>
          <w:color w:val="595959"/>
        </w:rPr>
        <w:lastRenderedPageBreak/>
        <w:t>Stimulus</w:t>
      </w:r>
      <w:r w:rsidRPr="00386D65">
        <w:rPr>
          <w:rFonts w:ascii="Constantia" w:eastAsia="Constantia" w:hAnsi="Constantia" w:cs="Times New Roman"/>
          <w:color w:val="595959"/>
        </w:rPr>
        <w:tab/>
        <w:t>: User press "View History" button</w:t>
      </w:r>
    </w:p>
    <w:p w14:paraId="28D5AD38" w14:textId="77777777" w:rsidR="00E45456" w:rsidRPr="00386D65" w:rsidRDefault="00E45456"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purchase record</w:t>
      </w:r>
    </w:p>
    <w:p w14:paraId="2862F88A" w14:textId="77777777" w:rsidR="00E45456" w:rsidRPr="00386D65" w:rsidRDefault="00E45456"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77E58CA3"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purchase record</w:t>
      </w:r>
      <w:r w:rsidRPr="00386D65">
        <w:rPr>
          <w:rFonts w:ascii="Constantia" w:eastAsia="Constantia" w:hAnsi="Constantia" w:cs="Times New Roman"/>
          <w:color w:val="595959"/>
        </w:rPr>
        <w:t xml:space="preserve"> from the database </w:t>
      </w:r>
    </w:p>
    <w:p w14:paraId="3C51467F" w14:textId="77777777" w:rsidR="00E45456" w:rsidRPr="00386D65" w:rsidRDefault="00E45456"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purchase record</w:t>
      </w:r>
    </w:p>
    <w:p w14:paraId="150A4497" w14:textId="77777777" w:rsidR="00E45456" w:rsidRPr="00386D65" w:rsidRDefault="00E45456" w:rsidP="0039787F">
      <w:pPr>
        <w:rPr>
          <w:rFonts w:ascii="Constantia" w:eastAsia="Constantia" w:hAnsi="Constantia" w:cs="Times New Roman"/>
          <w:color w:val="595959"/>
        </w:rPr>
      </w:pPr>
    </w:p>
    <w:p w14:paraId="65051E3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Service usage record</w:t>
      </w:r>
    </w:p>
    <w:p w14:paraId="1065BB8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9D86B8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to the database.</w:t>
      </w:r>
    </w:p>
    <w:p w14:paraId="6EA133EA"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951821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button</w:t>
      </w:r>
    </w:p>
    <w:p w14:paraId="06F9277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1F6AE787"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6340F8D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service usage </w:t>
      </w:r>
      <w:r w:rsidRPr="00386D65">
        <w:rPr>
          <w:rFonts w:ascii="Constantia" w:eastAsia="Constantia" w:hAnsi="Constantia" w:cs="Times New Roman"/>
          <w:color w:val="595959"/>
        </w:rPr>
        <w:t>record to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4E971EE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68A6D9A"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79B57F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service</w:t>
      </w:r>
    </w:p>
    <w:p w14:paraId="7D8A0F84" w14:textId="77777777" w:rsidR="0065344C" w:rsidRPr="00386D65" w:rsidRDefault="0065344C" w:rsidP="0039787F">
      <w:pPr>
        <w:rPr>
          <w:rFonts w:ascii="Constantia" w:eastAsia="Constantia" w:hAnsi="Constantia" w:cs="Times New Roman"/>
          <w:color w:val="595959"/>
        </w:rPr>
      </w:pPr>
    </w:p>
    <w:p w14:paraId="34824007"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Service usage record</w:t>
      </w:r>
    </w:p>
    <w:p w14:paraId="03DF16CD"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07A6A2D"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13480090"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4C4A6157"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5C8515F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lastRenderedPageBreak/>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form"</w:t>
      </w:r>
    </w:p>
    <w:p w14:paraId="78A8193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63DB47B0"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w:t>
      </w:r>
      <w:r>
        <w:rPr>
          <w:rFonts w:ascii="Constantia" w:eastAsia="Constantia" w:hAnsi="Constantia" w:cs="Times New Roman"/>
          <w:color w:val="595959"/>
        </w:rPr>
        <w:t>Service_usages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6E5A11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C1FC"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1E448989" w14:textId="77777777" w:rsidR="0065344C" w:rsidRPr="00386D65" w:rsidRDefault="0065344C" w:rsidP="0039787F">
      <w:pPr>
        <w:rPr>
          <w:rFonts w:ascii="Constantia" w:eastAsia="Constantia" w:hAnsi="Constantia" w:cs="Times New Roman"/>
          <w:color w:val="595959"/>
        </w:rPr>
      </w:pPr>
    </w:p>
    <w:p w14:paraId="465D0DF5"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Service usage record</w:t>
      </w:r>
    </w:p>
    <w:p w14:paraId="7AED4AE3"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C5EF35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w:t>
      </w:r>
    </w:p>
    <w:p w14:paraId="61A9C9EF"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49B4CFB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s table</w:t>
      </w:r>
    </w:p>
    <w:p w14:paraId="38922714"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service usage record</w:t>
      </w:r>
    </w:p>
    <w:p w14:paraId="59F2048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4A590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is removed from the database. If no, the request is ignored.</w:t>
      </w:r>
    </w:p>
    <w:p w14:paraId="4EAD306B"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5274958"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without confirmation</w:t>
      </w:r>
    </w:p>
    <w:p w14:paraId="2F3591F5"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Service usage record</w:t>
      </w:r>
    </w:p>
    <w:p w14:paraId="352D2771"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204EDFD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service usage record</w:t>
      </w:r>
      <w:r w:rsidRPr="00E76091">
        <w:rPr>
          <w:rFonts w:ascii="Constantia" w:eastAsia="Constantia" w:hAnsi="Constantia" w:cs="Times New Roman"/>
          <w:color w:val="595959"/>
        </w:rPr>
        <w:t xml:space="preserve"> from the database.</w:t>
      </w:r>
    </w:p>
    <w:p w14:paraId="0CECE62A"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77468430"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table</w:t>
      </w:r>
    </w:p>
    <w:p w14:paraId="674A28B6"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s </w:t>
      </w:r>
    </w:p>
    <w:p w14:paraId="2308B0F3"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1F792429"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lastRenderedPageBreak/>
        <w:t xml:space="preserve">System must be able to find matching data from any field of a </w:t>
      </w:r>
      <w:r>
        <w:rPr>
          <w:rFonts w:ascii="Constantia" w:eastAsia="Constantia" w:hAnsi="Constantia" w:cs="Times New Roman"/>
          <w:color w:val="595959"/>
        </w:rPr>
        <w:t>service usage record</w:t>
      </w:r>
      <w:r w:rsidRPr="00E76091">
        <w:rPr>
          <w:rFonts w:ascii="Constantia" w:eastAsia="Constantia" w:hAnsi="Constantia" w:cs="Times New Roman"/>
          <w:color w:val="595959"/>
        </w:rPr>
        <w:t xml:space="preserve"> information</w:t>
      </w:r>
    </w:p>
    <w:p w14:paraId="056CF0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Service usage record</w:t>
      </w:r>
    </w:p>
    <w:p w14:paraId="3F4483B8"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27DF4FF"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 the database.</w:t>
      </w:r>
    </w:p>
    <w:p w14:paraId="752CBB97"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502591B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list table</w:t>
      </w:r>
    </w:p>
    <w:p w14:paraId="4C539E5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information on a modal window</w:t>
      </w:r>
    </w:p>
    <w:p w14:paraId="3EEEB51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6A7123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273C64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1E89EE34" w14:textId="77777777" w:rsidR="0065344C" w:rsidRPr="00386D65" w:rsidRDefault="0065344C" w:rsidP="0039787F">
      <w:pPr>
        <w:rPr>
          <w:rFonts w:ascii="Constantia" w:eastAsia="Constantia" w:hAnsi="Constantia" w:cs="Times New Roman"/>
          <w:color w:val="595959"/>
        </w:rPr>
      </w:pPr>
    </w:p>
    <w:p w14:paraId="2C841004"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Service usage </w:t>
      </w:r>
      <w:r w:rsidRPr="00386D65">
        <w:rPr>
          <w:rFonts w:ascii="Constantia" w:eastAsia="STXinwei" w:hAnsi="Constantia" w:cs="Times New Roman"/>
          <w:color w:val="007789"/>
        </w:rPr>
        <w:t>History</w:t>
      </w:r>
    </w:p>
    <w:p w14:paraId="61673C19"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079725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service usage record</w:t>
      </w:r>
      <w:r w:rsidRPr="00386D65">
        <w:rPr>
          <w:rFonts w:ascii="Constantia" w:eastAsia="Constantia" w:hAnsi="Constantia" w:cs="Times New Roman"/>
          <w:color w:val="595959"/>
        </w:rPr>
        <w:t>.</w:t>
      </w:r>
    </w:p>
    <w:p w14:paraId="5E240C4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7F7109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4C44A881"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service usage record</w:t>
      </w:r>
    </w:p>
    <w:p w14:paraId="01013E6D"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7C47BBE"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service usage record</w:t>
      </w:r>
      <w:r w:rsidRPr="00386D65">
        <w:rPr>
          <w:rFonts w:ascii="Constantia" w:eastAsia="Constantia" w:hAnsi="Constantia" w:cs="Times New Roman"/>
          <w:color w:val="595959"/>
        </w:rPr>
        <w:t xml:space="preserve"> from the database </w:t>
      </w:r>
    </w:p>
    <w:p w14:paraId="37CBFEF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service usage record</w:t>
      </w:r>
    </w:p>
    <w:p w14:paraId="2C4446D8" w14:textId="77777777" w:rsidR="0065344C" w:rsidRDefault="0065344C" w:rsidP="0039787F"/>
    <w:p w14:paraId="0E349076"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Add </w:t>
      </w:r>
      <w:r>
        <w:rPr>
          <w:rFonts w:ascii="Constantia" w:eastAsia="STXinwei" w:hAnsi="Constantia" w:cs="Times New Roman"/>
          <w:color w:val="007789"/>
        </w:rPr>
        <w:t>Daily usage record</w:t>
      </w:r>
    </w:p>
    <w:p w14:paraId="1196C8C0"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60A024F8"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lastRenderedPageBreak/>
        <w:t xml:space="preserve">This feature can be performed by everyone to add a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to the database.</w:t>
      </w:r>
    </w:p>
    <w:p w14:paraId="7AB7394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21D23F2"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button</w:t>
      </w:r>
    </w:p>
    <w:p w14:paraId="12F8DBF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"Add new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01AB55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fills in required data to the form</w:t>
      </w:r>
    </w:p>
    <w:p w14:paraId="4BACCAEA"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 xml:space="preserve">daily usage </w:t>
      </w:r>
      <w:r w:rsidRPr="00386D65">
        <w:rPr>
          <w:rFonts w:ascii="Constantia" w:eastAsia="Constantia" w:hAnsi="Constantia" w:cs="Times New Roman"/>
          <w:color w:val="595959"/>
        </w:rPr>
        <w:t>record to the [</w:t>
      </w:r>
      <w:r>
        <w:rPr>
          <w:rFonts w:ascii="Constantia" w:eastAsia="Constantia" w:hAnsi="Constantia" w:cs="Times New Roman"/>
          <w:color w:val="595959"/>
        </w:rPr>
        <w:t>Daily 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3EF13EE9"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48074A8F" w14:textId="77777777" w:rsidR="0065344C"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5AC4289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correct usage data with the corresponding daily</w:t>
      </w:r>
    </w:p>
    <w:p w14:paraId="3255FE20" w14:textId="77777777" w:rsidR="0065344C" w:rsidRPr="00386D65" w:rsidRDefault="0065344C" w:rsidP="0039787F">
      <w:pPr>
        <w:rPr>
          <w:rFonts w:ascii="Constantia" w:eastAsia="Constantia" w:hAnsi="Constantia" w:cs="Times New Roman"/>
          <w:color w:val="595959"/>
        </w:rPr>
      </w:pPr>
    </w:p>
    <w:p w14:paraId="2802E03A"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Edit </w:t>
      </w:r>
      <w:r>
        <w:rPr>
          <w:rFonts w:ascii="Constantia" w:eastAsia="STXinwei" w:hAnsi="Constantia" w:cs="Times New Roman"/>
          <w:color w:val="007789"/>
        </w:rPr>
        <w:t>Daily usage record</w:t>
      </w:r>
    </w:p>
    <w:p w14:paraId="1160D94E"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4B7D3CB5"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E8ECE8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67953A80"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2F2223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"Edit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form"</w:t>
      </w:r>
    </w:p>
    <w:p w14:paraId="7E171FB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User edits the data from the form</w:t>
      </w:r>
    </w:p>
    <w:p w14:paraId="5827E4B3" w14:textId="0553D4BA"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w:t>
      </w:r>
      <w:r w:rsidR="004A33CC">
        <w:rPr>
          <w:rFonts w:ascii="Constantia" w:eastAsia="Constantia" w:hAnsi="Constantia" w:cs="Times New Roman"/>
          <w:color w:val="595959"/>
        </w:rPr>
        <w:t>Daily usages</w:t>
      </w:r>
      <w:r w:rsidRPr="00386D65">
        <w:rPr>
          <w:rFonts w:ascii="Constantia" w:eastAsia="Constantia" w:hAnsi="Constantia" w:cs="Times New Roman"/>
          <w:color w:val="595959"/>
        </w:rPr>
        <w:t xml:space="preserve">] table. If something is wrong in the entered information, user is prompted to enter the faulty data fields again. </w:t>
      </w:r>
    </w:p>
    <w:p w14:paraId="0D7D9CBE"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26F2E637"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System must identify and prevent duplicate data entry</w:t>
      </w:r>
    </w:p>
    <w:p w14:paraId="4F768081" w14:textId="77777777" w:rsidR="0065344C" w:rsidRPr="00386D65" w:rsidRDefault="0065344C" w:rsidP="0039787F">
      <w:pPr>
        <w:rPr>
          <w:rFonts w:ascii="Constantia" w:eastAsia="Constantia" w:hAnsi="Constantia" w:cs="Times New Roman"/>
          <w:color w:val="595959"/>
        </w:rPr>
      </w:pPr>
    </w:p>
    <w:p w14:paraId="102CBB5E"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Remove </w:t>
      </w:r>
      <w:r>
        <w:rPr>
          <w:rFonts w:ascii="Constantia" w:eastAsia="STXinwei" w:hAnsi="Constantia" w:cs="Times New Roman"/>
          <w:color w:val="007789"/>
        </w:rPr>
        <w:t>Daily usage record</w:t>
      </w:r>
    </w:p>
    <w:p w14:paraId="1F1CCB35"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2EAC83BA"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lastRenderedPageBreak/>
        <w:t xml:space="preserve">This feature can be performed by everyone to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w:t>
      </w:r>
    </w:p>
    <w:p w14:paraId="2B463763"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3FC78903"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s table</w:t>
      </w:r>
    </w:p>
    <w:p w14:paraId="64E00CD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daily usage record</w:t>
      </w:r>
    </w:p>
    <w:p w14:paraId="025931EE"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Stimulus </w:t>
      </w:r>
      <w:r w:rsidRPr="00386D65">
        <w:rPr>
          <w:rFonts w:ascii="Constantia" w:eastAsia="Constantia" w:hAnsi="Constantia" w:cs="Times New Roman"/>
          <w:color w:val="595959"/>
        </w:rPr>
        <w:tab/>
        <w:t xml:space="preserve">: User press "Yes" or "No" </w:t>
      </w:r>
    </w:p>
    <w:p w14:paraId="32DD362D"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Response</w:t>
      </w:r>
      <w:r w:rsidRPr="00386D65">
        <w:rPr>
          <w:rFonts w:ascii="Constantia" w:eastAsia="Constantia" w:hAnsi="Constantia" w:cs="Times New Roman"/>
          <w:color w:val="595959"/>
        </w:rPr>
        <w:tab/>
        <w:t xml:space="preserve">: If yes is pressed,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is removed from the database. If no, the request is ignored.</w:t>
      </w:r>
    </w:p>
    <w:p w14:paraId="6B743776"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48095E9"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should not remove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without confirmation</w:t>
      </w:r>
    </w:p>
    <w:p w14:paraId="34040927" w14:textId="77777777" w:rsidR="0065344C" w:rsidRPr="00001313" w:rsidRDefault="0065344C" w:rsidP="0039787F">
      <w:pPr>
        <w:keepNext/>
        <w:keepLines/>
        <w:numPr>
          <w:ilvl w:val="0"/>
          <w:numId w:val="22"/>
        </w:numPr>
        <w:spacing w:before="40" w:after="0"/>
        <w:outlineLvl w:val="4"/>
        <w:rPr>
          <w:rFonts w:ascii="Constantia" w:eastAsia="Constantia" w:hAnsi="Constantia" w:cs="Times New Roman"/>
          <w:color w:val="595959"/>
        </w:rPr>
      </w:pPr>
      <w:r w:rsidRPr="00386D65">
        <w:rPr>
          <w:rFonts w:ascii="Constantia" w:eastAsia="STXinwei" w:hAnsi="Constantia" w:cs="Times New Roman"/>
          <w:color w:val="007789"/>
        </w:rPr>
        <w:t xml:space="preserve">Search </w:t>
      </w:r>
      <w:r>
        <w:rPr>
          <w:rFonts w:ascii="Constantia" w:eastAsia="STXinwei" w:hAnsi="Constantia" w:cs="Times New Roman"/>
          <w:color w:val="007789"/>
        </w:rPr>
        <w:t>Daily usage record</w:t>
      </w:r>
    </w:p>
    <w:p w14:paraId="19DFDA2A" w14:textId="77777777" w:rsidR="0065344C" w:rsidRPr="00E76091" w:rsidRDefault="0065344C" w:rsidP="0039787F">
      <w:pPr>
        <w:ind w:firstLine="720"/>
        <w:rPr>
          <w:rFonts w:ascii="Constantia" w:eastAsia="Constantia" w:hAnsi="Constantia" w:cs="Times New Roman"/>
          <w:color w:val="595959"/>
          <w:u w:val="single"/>
        </w:rPr>
      </w:pPr>
      <w:r w:rsidRPr="00E76091">
        <w:rPr>
          <w:rFonts w:ascii="Constantia" w:eastAsia="Constantia" w:hAnsi="Constantia" w:cs="Times New Roman"/>
          <w:color w:val="595959"/>
          <w:u w:val="single"/>
        </w:rPr>
        <w:t>Description of feature</w:t>
      </w:r>
    </w:p>
    <w:p w14:paraId="3BC12B30" w14:textId="77777777" w:rsidR="0065344C" w:rsidRPr="00E76091" w:rsidRDefault="0065344C" w:rsidP="0039787F">
      <w:pPr>
        <w:ind w:left="720"/>
        <w:rPr>
          <w:rFonts w:ascii="Constantia" w:eastAsia="Constantia" w:hAnsi="Constantia" w:cs="Times New Roman"/>
          <w:color w:val="595959"/>
        </w:rPr>
      </w:pPr>
      <w:r w:rsidRPr="00E76091">
        <w:rPr>
          <w:rFonts w:ascii="Constantia" w:eastAsia="Constantia" w:hAnsi="Constantia" w:cs="Times New Roman"/>
          <w:color w:val="595959"/>
        </w:rPr>
        <w:t xml:space="preserve">This feature can be performed by everyone to look for </w:t>
      </w:r>
      <w:r>
        <w:rPr>
          <w:rFonts w:ascii="Constantia" w:eastAsia="Constantia" w:hAnsi="Constantia" w:cs="Times New Roman"/>
          <w:color w:val="595959"/>
        </w:rPr>
        <w:t>a daily usage record</w:t>
      </w:r>
      <w:r w:rsidRPr="00E76091">
        <w:rPr>
          <w:rFonts w:ascii="Constantia" w:eastAsia="Constantia" w:hAnsi="Constantia" w:cs="Times New Roman"/>
          <w:color w:val="595959"/>
        </w:rPr>
        <w:t xml:space="preserve"> from the database.</w:t>
      </w:r>
    </w:p>
    <w:p w14:paraId="7CA2B789"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Stimulus/ Response Sequence</w:t>
      </w:r>
    </w:p>
    <w:p w14:paraId="09680094"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Stimulus</w:t>
      </w:r>
      <w:r w:rsidRPr="00E76091">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table</w:t>
      </w:r>
    </w:p>
    <w:p w14:paraId="75EAE057" w14:textId="77777777" w:rsidR="0065344C" w:rsidRPr="00E76091" w:rsidRDefault="0065344C" w:rsidP="0039787F">
      <w:pPr>
        <w:ind w:left="2160" w:hanging="1440"/>
        <w:rPr>
          <w:rFonts w:ascii="Constantia" w:eastAsia="Constantia" w:hAnsi="Constantia" w:cs="Times New Roman"/>
          <w:color w:val="595959"/>
        </w:rPr>
      </w:pPr>
      <w:r w:rsidRPr="00E76091">
        <w:rPr>
          <w:rFonts w:ascii="Constantia" w:eastAsia="Constantia" w:hAnsi="Constantia" w:cs="Times New Roman"/>
          <w:color w:val="595959"/>
        </w:rPr>
        <w:t xml:space="preserve">Response </w:t>
      </w:r>
      <w:r w:rsidRPr="00E76091">
        <w:rPr>
          <w:rFonts w:ascii="Constantia" w:eastAsia="Constantia" w:hAnsi="Constantia" w:cs="Times New Roman"/>
          <w:color w:val="595959"/>
        </w:rPr>
        <w:tab/>
        <w:t xml:space="preserve">: System filter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r>
        <w:rPr>
          <w:rFonts w:ascii="Constantia" w:eastAsia="Constantia" w:hAnsi="Constantia" w:cs="Times New Roman"/>
          <w:color w:val="595959"/>
        </w:rPr>
        <w:t>which</w:t>
      </w:r>
      <w:r w:rsidRPr="00E76091">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s </w:t>
      </w:r>
    </w:p>
    <w:p w14:paraId="4EAD5ABF" w14:textId="77777777" w:rsidR="0065344C" w:rsidRPr="00E76091" w:rsidRDefault="0065344C" w:rsidP="0039787F">
      <w:pPr>
        <w:ind w:left="720"/>
        <w:rPr>
          <w:rFonts w:ascii="Constantia" w:eastAsia="Constantia" w:hAnsi="Constantia" w:cs="Times New Roman"/>
          <w:color w:val="595959"/>
          <w:u w:val="single"/>
        </w:rPr>
      </w:pPr>
      <w:r w:rsidRPr="00E76091">
        <w:rPr>
          <w:rFonts w:ascii="Constantia" w:eastAsia="Constantia" w:hAnsi="Constantia" w:cs="Times New Roman"/>
          <w:color w:val="595959"/>
          <w:u w:val="single"/>
        </w:rPr>
        <w:t>Functional Requirements</w:t>
      </w:r>
    </w:p>
    <w:p w14:paraId="6B7F3603" w14:textId="77777777" w:rsidR="0065344C" w:rsidRPr="00386D65" w:rsidRDefault="0065344C" w:rsidP="0039787F">
      <w:pPr>
        <w:numPr>
          <w:ilvl w:val="2"/>
          <w:numId w:val="22"/>
        </w:numPr>
        <w:ind w:left="1440"/>
        <w:contextualSpacing/>
        <w:rPr>
          <w:rFonts w:ascii="Constantia" w:eastAsia="Constantia" w:hAnsi="Constantia" w:cs="Times New Roman"/>
          <w:color w:val="595959"/>
          <w:lang w:eastAsia="zh-CN"/>
        </w:rPr>
      </w:pPr>
      <w:r w:rsidRPr="00E76091">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daily usage record</w:t>
      </w:r>
      <w:r w:rsidRPr="00E76091">
        <w:rPr>
          <w:rFonts w:ascii="Constantia" w:eastAsia="Constantia" w:hAnsi="Constantia" w:cs="Times New Roman"/>
          <w:color w:val="595959"/>
        </w:rPr>
        <w:t xml:space="preserve"> information</w:t>
      </w:r>
    </w:p>
    <w:p w14:paraId="0A480F1F"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sidRPr="00386D65">
        <w:rPr>
          <w:rFonts w:ascii="Constantia" w:eastAsia="STXinwei" w:hAnsi="Constantia" w:cs="Times New Roman"/>
          <w:color w:val="007789"/>
        </w:rPr>
        <w:t xml:space="preserve">View </w:t>
      </w:r>
      <w:r>
        <w:rPr>
          <w:rFonts w:ascii="Constantia" w:eastAsia="STXinwei" w:hAnsi="Constantia" w:cs="Times New Roman"/>
          <w:color w:val="007789"/>
        </w:rPr>
        <w:t>Daily usage record</w:t>
      </w:r>
    </w:p>
    <w:p w14:paraId="0978DFD2"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7D2F40AB"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 the database.</w:t>
      </w:r>
    </w:p>
    <w:p w14:paraId="18D0E7F8"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215FD4B6"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list table</w:t>
      </w:r>
    </w:p>
    <w:p w14:paraId="747005C2"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xml:space="preserve">: System prompts detailed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information on a modal window</w:t>
      </w:r>
    </w:p>
    <w:p w14:paraId="0899D3CC"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105EF761"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lastRenderedPageBreak/>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2644F58B"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3E8C9CE7" w14:textId="77777777" w:rsidR="0065344C" w:rsidRPr="00386D65" w:rsidRDefault="0065344C" w:rsidP="0039787F">
      <w:pPr>
        <w:rPr>
          <w:rFonts w:ascii="Constantia" w:eastAsia="Constantia" w:hAnsi="Constantia" w:cs="Times New Roman"/>
          <w:color w:val="595959"/>
        </w:rPr>
      </w:pPr>
    </w:p>
    <w:p w14:paraId="336C27BB" w14:textId="77777777" w:rsidR="0065344C" w:rsidRPr="00386D65"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 xml:space="preserve">Daily usage </w:t>
      </w:r>
      <w:r w:rsidRPr="00386D65">
        <w:rPr>
          <w:rFonts w:ascii="Constantia" w:eastAsia="STXinwei" w:hAnsi="Constantia" w:cs="Times New Roman"/>
          <w:color w:val="007789"/>
        </w:rPr>
        <w:t>History</w:t>
      </w:r>
    </w:p>
    <w:p w14:paraId="573CF44B" w14:textId="77777777" w:rsidR="0065344C" w:rsidRPr="00386D65" w:rsidRDefault="0065344C" w:rsidP="0039787F">
      <w:pPr>
        <w:ind w:firstLine="720"/>
        <w:rPr>
          <w:rFonts w:ascii="Constantia" w:eastAsia="Constantia" w:hAnsi="Constantia" w:cs="Times New Roman"/>
          <w:color w:val="595959"/>
          <w:u w:val="single"/>
        </w:rPr>
      </w:pPr>
      <w:r w:rsidRPr="00386D65">
        <w:rPr>
          <w:rFonts w:ascii="Constantia" w:eastAsia="Constantia" w:hAnsi="Constantia" w:cs="Times New Roman"/>
          <w:color w:val="595959"/>
          <w:u w:val="single"/>
        </w:rPr>
        <w:t>Description of feature</w:t>
      </w:r>
    </w:p>
    <w:p w14:paraId="5874C666"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usage</w:t>
      </w:r>
      <w:r w:rsidRPr="00386D65">
        <w:rPr>
          <w:rFonts w:ascii="Constantia" w:eastAsia="Constantia" w:hAnsi="Constantia" w:cs="Times New Roman"/>
          <w:color w:val="595959"/>
        </w:rPr>
        <w:t xml:space="preserve"> records and payment records history of a particular </w:t>
      </w:r>
      <w:r>
        <w:rPr>
          <w:rFonts w:ascii="Constantia" w:eastAsia="Constantia" w:hAnsi="Constantia" w:cs="Times New Roman"/>
          <w:color w:val="595959"/>
        </w:rPr>
        <w:t>daily usage record</w:t>
      </w:r>
      <w:r w:rsidRPr="00386D65">
        <w:rPr>
          <w:rFonts w:ascii="Constantia" w:eastAsia="Constantia" w:hAnsi="Constantia" w:cs="Times New Roman"/>
          <w:color w:val="595959"/>
        </w:rPr>
        <w:t>.</w:t>
      </w:r>
    </w:p>
    <w:p w14:paraId="12EC1924"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Stimulus/ Response Sequence</w:t>
      </w:r>
    </w:p>
    <w:p w14:paraId="068D24A4" w14:textId="77777777" w:rsidR="0065344C" w:rsidRPr="00386D65" w:rsidRDefault="0065344C" w:rsidP="0039787F">
      <w:pPr>
        <w:ind w:left="720"/>
        <w:rPr>
          <w:rFonts w:ascii="Constantia" w:eastAsia="Constantia" w:hAnsi="Constantia" w:cs="Times New Roman"/>
          <w:color w:val="595959"/>
        </w:rPr>
      </w:pPr>
      <w:r w:rsidRPr="00386D65">
        <w:rPr>
          <w:rFonts w:ascii="Constantia" w:eastAsia="Constantia" w:hAnsi="Constantia" w:cs="Times New Roman"/>
          <w:color w:val="595959"/>
        </w:rPr>
        <w:t>Stimulus</w:t>
      </w:r>
      <w:r w:rsidRPr="00386D65">
        <w:rPr>
          <w:rFonts w:ascii="Constantia" w:eastAsia="Constantia" w:hAnsi="Constantia" w:cs="Times New Roman"/>
          <w:color w:val="595959"/>
        </w:rPr>
        <w:tab/>
        <w:t>: User press "View History" button</w:t>
      </w:r>
    </w:p>
    <w:p w14:paraId="6FC361A5" w14:textId="77777777" w:rsidR="0065344C" w:rsidRPr="00386D65" w:rsidRDefault="0065344C" w:rsidP="0039787F">
      <w:pPr>
        <w:ind w:left="2160" w:hanging="1440"/>
        <w:rPr>
          <w:rFonts w:ascii="Constantia" w:eastAsia="Constantia" w:hAnsi="Constantia" w:cs="Times New Roman"/>
          <w:color w:val="595959"/>
        </w:rPr>
      </w:pPr>
      <w:r w:rsidRPr="00386D65">
        <w:rPr>
          <w:rFonts w:ascii="Constantia" w:eastAsia="Constantia" w:hAnsi="Constantia" w:cs="Times New Roman"/>
          <w:color w:val="595959"/>
        </w:rPr>
        <w:t xml:space="preserve">Response </w:t>
      </w:r>
      <w:r w:rsidRPr="00386D65">
        <w:rPr>
          <w:rFonts w:ascii="Constantia" w:eastAsia="Constantia" w:hAnsi="Constantia" w:cs="Times New Roman"/>
          <w:color w:val="595959"/>
        </w:rPr>
        <w:tab/>
        <w:t>: System opens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daily usage record</w:t>
      </w:r>
    </w:p>
    <w:p w14:paraId="3585EE61" w14:textId="77777777" w:rsidR="0065344C" w:rsidRPr="00386D65" w:rsidRDefault="0065344C" w:rsidP="0039787F">
      <w:pPr>
        <w:ind w:left="720"/>
        <w:rPr>
          <w:rFonts w:ascii="Constantia" w:eastAsia="Constantia" w:hAnsi="Constantia" w:cs="Times New Roman"/>
          <w:color w:val="595959"/>
          <w:u w:val="single"/>
        </w:rPr>
      </w:pPr>
      <w:r w:rsidRPr="00386D65">
        <w:rPr>
          <w:rFonts w:ascii="Constantia" w:eastAsia="Constantia" w:hAnsi="Constantia" w:cs="Times New Roman"/>
          <w:color w:val="595959"/>
          <w:u w:val="single"/>
        </w:rPr>
        <w:t>Functional Requirements</w:t>
      </w:r>
    </w:p>
    <w:p w14:paraId="6E16C764"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daily usage record</w:t>
      </w:r>
      <w:r w:rsidRPr="00386D65">
        <w:rPr>
          <w:rFonts w:ascii="Constantia" w:eastAsia="Constantia" w:hAnsi="Constantia" w:cs="Times New Roman"/>
          <w:color w:val="595959"/>
        </w:rPr>
        <w:t xml:space="preserve"> from the database </w:t>
      </w:r>
    </w:p>
    <w:p w14:paraId="7AEC4475" w14:textId="77777777" w:rsidR="0065344C" w:rsidRPr="00386D65" w:rsidRDefault="0065344C" w:rsidP="0039787F">
      <w:pPr>
        <w:numPr>
          <w:ilvl w:val="2"/>
          <w:numId w:val="22"/>
        </w:numPr>
        <w:ind w:left="1440"/>
        <w:contextualSpacing/>
        <w:rPr>
          <w:rFonts w:ascii="Constantia" w:eastAsia="Constantia" w:hAnsi="Constantia" w:cs="Times New Roman"/>
          <w:color w:val="595959"/>
        </w:rPr>
      </w:pPr>
      <w:r w:rsidRPr="00386D65">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daily usage record</w:t>
      </w:r>
    </w:p>
    <w:p w14:paraId="144FBD94"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Client</w:t>
      </w:r>
    </w:p>
    <w:p w14:paraId="522898B4"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A77053B"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to the database.</w:t>
      </w:r>
    </w:p>
    <w:p w14:paraId="4310B274"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29AD618"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client</w:t>
      </w:r>
      <w:r w:rsidRPr="002E3A27">
        <w:rPr>
          <w:rFonts w:ascii="Constantia" w:eastAsia="Constantia" w:hAnsi="Constantia" w:cs="Times New Roman"/>
          <w:color w:val="595959"/>
        </w:rPr>
        <w:t>" button</w:t>
      </w:r>
    </w:p>
    <w:p w14:paraId="39143B4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5832BD4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2D94264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278C872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52A6A9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5EED21D" w14:textId="36965EDD" w:rsidR="0065344C" w:rsidRPr="004A33CC"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55FF627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lastRenderedPageBreak/>
        <w:t xml:space="preserve">Edit </w:t>
      </w:r>
      <w:r>
        <w:rPr>
          <w:rFonts w:ascii="Constantia" w:eastAsia="STXinwei" w:hAnsi="Constantia" w:cs="Times New Roman"/>
          <w:color w:val="007789"/>
        </w:rPr>
        <w:t>Client</w:t>
      </w:r>
    </w:p>
    <w:p w14:paraId="4170AD4B"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AB4F61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2B514352"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906366"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29422C41"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form"</w:t>
      </w:r>
    </w:p>
    <w:p w14:paraId="6AA8782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5C1749E3"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047A66C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6C4B30F"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316221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3268574" w14:textId="77777777" w:rsidR="0065344C" w:rsidRPr="002E3A27" w:rsidRDefault="0065344C" w:rsidP="0039787F">
      <w:pPr>
        <w:rPr>
          <w:rFonts w:ascii="Constantia" w:eastAsia="Constantia" w:hAnsi="Constantia" w:cs="Times New Roman"/>
          <w:color w:val="595959"/>
        </w:rPr>
      </w:pPr>
    </w:p>
    <w:p w14:paraId="17DA765B"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Client</w:t>
      </w:r>
    </w:p>
    <w:p w14:paraId="32FB31EA"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9B6A1F7"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1E707745"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B9C532E"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client</w:t>
      </w:r>
      <w:r w:rsidRPr="002E3A27">
        <w:rPr>
          <w:rFonts w:ascii="Constantia" w:eastAsia="Constantia" w:hAnsi="Constantia" w:cs="Times New Roman"/>
          <w:color w:val="595959"/>
        </w:rPr>
        <w:t>s table</w:t>
      </w:r>
    </w:p>
    <w:p w14:paraId="172FDFA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client</w:t>
      </w:r>
    </w:p>
    <w:p w14:paraId="22A30E1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64613437"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is removed from the database. If no, the request is ignored.</w:t>
      </w:r>
    </w:p>
    <w:p w14:paraId="001D1F5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847FBA8"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without confirmation</w:t>
      </w:r>
    </w:p>
    <w:p w14:paraId="7C8E5EEE"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Client</w:t>
      </w:r>
    </w:p>
    <w:p w14:paraId="7CDCC545"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88EF2A"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by everyone to look for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w:t>
      </w:r>
    </w:p>
    <w:p w14:paraId="6C4BE4EA"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699C9DD"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table</w:t>
      </w:r>
    </w:p>
    <w:p w14:paraId="44E1E9A5"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s </w:t>
      </w:r>
    </w:p>
    <w:p w14:paraId="29CD27EC"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815F6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w:t>
      </w:r>
    </w:p>
    <w:p w14:paraId="0436B883"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Restore </w:t>
      </w:r>
      <w:r>
        <w:rPr>
          <w:rFonts w:ascii="Constantia" w:eastAsia="STXinwei" w:hAnsi="Constantia" w:cs="Times New Roman"/>
          <w:color w:val="007789"/>
        </w:rPr>
        <w:t>Client</w:t>
      </w:r>
    </w:p>
    <w:p w14:paraId="425119E2"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3C5AD7F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admin level user to restore a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back to the database.</w:t>
      </w:r>
    </w:p>
    <w:p w14:paraId="041B983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1AB3106"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selects the deleted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a list and press "restore" button</w:t>
      </w:r>
    </w:p>
    <w:p w14:paraId="0F84921E"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restores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w:t>
      </w:r>
    </w:p>
    <w:p w14:paraId="6BE641B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73175D"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find and restore the correct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record</w:t>
      </w:r>
    </w:p>
    <w:p w14:paraId="09543291" w14:textId="77777777" w:rsidR="0065344C" w:rsidRPr="002E3A27" w:rsidRDefault="0065344C" w:rsidP="0039787F">
      <w:pPr>
        <w:rPr>
          <w:rFonts w:ascii="Constantia" w:eastAsia="Constantia" w:hAnsi="Constantia" w:cs="Times New Roman"/>
          <w:color w:val="595959"/>
        </w:rPr>
      </w:pPr>
    </w:p>
    <w:p w14:paraId="7E2487D0"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Client</w:t>
      </w:r>
    </w:p>
    <w:p w14:paraId="5A7B3E08"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507A255"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 the database.</w:t>
      </w:r>
    </w:p>
    <w:p w14:paraId="50EB6028"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0D4D118"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list table</w:t>
      </w:r>
    </w:p>
    <w:p w14:paraId="2F667B82"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information on a modal window</w:t>
      </w:r>
    </w:p>
    <w:p w14:paraId="099CF263"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50B705E"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02E2AD07"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4D14A814" w14:textId="77777777" w:rsidR="0065344C" w:rsidRPr="002E3A27" w:rsidRDefault="0065344C" w:rsidP="0039787F">
      <w:pPr>
        <w:rPr>
          <w:rFonts w:ascii="Constantia" w:eastAsia="Constantia" w:hAnsi="Constantia" w:cs="Times New Roman"/>
          <w:color w:val="595959"/>
        </w:rPr>
      </w:pPr>
    </w:p>
    <w:p w14:paraId="2C80EC7F" w14:textId="77777777" w:rsidR="0065344C" w:rsidRPr="002E3A27" w:rsidRDefault="0065344C"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Client</w:t>
      </w:r>
      <w:r w:rsidRPr="002E3A27">
        <w:rPr>
          <w:rFonts w:ascii="Constantia" w:eastAsia="STXinwei" w:hAnsi="Constantia" w:cs="Times New Roman"/>
          <w:color w:val="007789"/>
        </w:rPr>
        <w:t xml:space="preserve"> History</w:t>
      </w:r>
    </w:p>
    <w:p w14:paraId="68FD9DD3" w14:textId="77777777" w:rsidR="0065344C" w:rsidRPr="002E3A27" w:rsidRDefault="0065344C"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9C91C0"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collection records and payment records history of a particular </w:t>
      </w:r>
      <w:r>
        <w:rPr>
          <w:rFonts w:ascii="Constantia" w:eastAsia="Constantia" w:hAnsi="Constantia" w:cs="Times New Roman"/>
          <w:color w:val="595959"/>
        </w:rPr>
        <w:t>client</w:t>
      </w:r>
      <w:r w:rsidRPr="002E3A27">
        <w:rPr>
          <w:rFonts w:ascii="Constantia" w:eastAsia="Constantia" w:hAnsi="Constantia" w:cs="Times New Roman"/>
          <w:color w:val="595959"/>
        </w:rPr>
        <w:t>.</w:t>
      </w:r>
    </w:p>
    <w:p w14:paraId="65905461"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020113" w14:textId="77777777" w:rsidR="0065344C" w:rsidRPr="002E3A27" w:rsidRDefault="0065344C"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User press "View History" button</w:t>
      </w:r>
    </w:p>
    <w:p w14:paraId="00F02F11" w14:textId="77777777" w:rsidR="0065344C" w:rsidRPr="002E3A27" w:rsidRDefault="0065344C"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History" modal containing collection data and payments history of the selected </w:t>
      </w:r>
      <w:r>
        <w:rPr>
          <w:rFonts w:ascii="Constantia" w:eastAsia="Constantia" w:hAnsi="Constantia" w:cs="Times New Roman"/>
          <w:color w:val="595959"/>
        </w:rPr>
        <w:t>client</w:t>
      </w:r>
    </w:p>
    <w:p w14:paraId="194A47B7" w14:textId="77777777" w:rsidR="0065344C" w:rsidRPr="002E3A27" w:rsidRDefault="0065344C"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1ADF539"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client</w:t>
      </w:r>
      <w:r w:rsidRPr="002E3A27">
        <w:rPr>
          <w:rFonts w:ascii="Constantia" w:eastAsia="Constantia" w:hAnsi="Constantia" w:cs="Times New Roman"/>
          <w:color w:val="595959"/>
        </w:rPr>
        <w:t xml:space="preserve"> from the database </w:t>
      </w:r>
    </w:p>
    <w:p w14:paraId="19A56476" w14:textId="77777777" w:rsidR="0065344C" w:rsidRPr="002E3A27" w:rsidRDefault="0065344C"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client</w:t>
      </w:r>
    </w:p>
    <w:p w14:paraId="27AE2DC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Product</w:t>
      </w:r>
    </w:p>
    <w:p w14:paraId="601EE9C8"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FB8A3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to the database.</w:t>
      </w:r>
    </w:p>
    <w:p w14:paraId="78F2B47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028B42"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product</w:t>
      </w:r>
      <w:r w:rsidRPr="002E3A27">
        <w:rPr>
          <w:rFonts w:ascii="Constantia" w:eastAsia="Constantia" w:hAnsi="Constantia" w:cs="Times New Roman"/>
          <w:color w:val="595959"/>
        </w:rPr>
        <w:t>" button</w:t>
      </w:r>
    </w:p>
    <w:p w14:paraId="06A51BD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form"</w:t>
      </w:r>
    </w:p>
    <w:p w14:paraId="072A288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77609A1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5003DA77"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3EE0E1F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5449BFA8"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2C4A84B2" w14:textId="77777777" w:rsidR="00FD24F4" w:rsidRPr="002E3A27" w:rsidRDefault="00FD24F4" w:rsidP="0039787F">
      <w:pPr>
        <w:rPr>
          <w:rFonts w:ascii="Constantia" w:eastAsia="Constantia" w:hAnsi="Constantia" w:cs="Times New Roman"/>
          <w:color w:val="595959"/>
        </w:rPr>
      </w:pPr>
    </w:p>
    <w:p w14:paraId="41D17363"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Product</w:t>
      </w:r>
    </w:p>
    <w:p w14:paraId="1B4464D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9DCAD8C"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by everyone to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11FAA4D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7934CF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product</w:t>
      </w:r>
      <w:r w:rsidRPr="002E3A27">
        <w:rPr>
          <w:rFonts w:ascii="Constantia" w:eastAsia="Constantia" w:hAnsi="Constantia" w:cs="Times New Roman"/>
          <w:color w:val="595959"/>
        </w:rPr>
        <w:t>s table</w:t>
      </w:r>
    </w:p>
    <w:p w14:paraId="48FC46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product</w:t>
      </w:r>
    </w:p>
    <w:p w14:paraId="1122802C"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739BDD4A"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is removed from the database. If no, the request is ignored.</w:t>
      </w:r>
    </w:p>
    <w:p w14:paraId="3D8560C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0DDDC8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without confirmation</w:t>
      </w:r>
    </w:p>
    <w:p w14:paraId="1A60F52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Product</w:t>
      </w:r>
    </w:p>
    <w:p w14:paraId="14AA1DDC"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482CF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look for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w:t>
      </w:r>
    </w:p>
    <w:p w14:paraId="34F26B88"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3140BC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table</w:t>
      </w:r>
    </w:p>
    <w:p w14:paraId="4314ED85"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who has matching data and hides other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s </w:t>
      </w:r>
    </w:p>
    <w:p w14:paraId="14E8D67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3777FB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w:t>
      </w:r>
    </w:p>
    <w:p w14:paraId="5A6AB6EA"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Product</w:t>
      </w:r>
    </w:p>
    <w:p w14:paraId="4AF81463"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2A32EA97"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 the database.</w:t>
      </w:r>
    </w:p>
    <w:p w14:paraId="7E5E6769"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6B22F1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list table</w:t>
      </w:r>
    </w:p>
    <w:p w14:paraId="7CC465D4"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information on a modal window</w:t>
      </w:r>
    </w:p>
    <w:p w14:paraId="1583813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01A127"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66904482"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47A12C6E" w14:textId="77777777" w:rsidR="00FD24F4" w:rsidRPr="002E3A27" w:rsidRDefault="00FD24F4" w:rsidP="0039787F">
      <w:pPr>
        <w:rPr>
          <w:rFonts w:ascii="Constantia" w:eastAsia="Constantia" w:hAnsi="Constantia" w:cs="Times New Roman"/>
          <w:color w:val="595959"/>
        </w:rPr>
      </w:pPr>
    </w:p>
    <w:p w14:paraId="0D3265CF"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Product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6178749D"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51E90A3"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product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609FA2BE"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7333195"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320203D0"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invoice data and client information who purchased the product is shown.</w:t>
      </w:r>
    </w:p>
    <w:p w14:paraId="1258FE8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B2880B0"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product</w:t>
      </w:r>
      <w:r w:rsidRPr="002E3A27">
        <w:rPr>
          <w:rFonts w:ascii="Constantia" w:eastAsia="Constantia" w:hAnsi="Constantia" w:cs="Times New Roman"/>
          <w:color w:val="595959"/>
        </w:rPr>
        <w:t xml:space="preserve"> from the database </w:t>
      </w:r>
    </w:p>
    <w:p w14:paraId="2C0B03AB" w14:textId="44584D01" w:rsidR="006637B6" w:rsidRPr="004A33CC"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product</w:t>
      </w:r>
    </w:p>
    <w:p w14:paraId="0A6A6F19"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Route</w:t>
      </w:r>
    </w:p>
    <w:p w14:paraId="3034BFCA"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2AE7A94"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A route is used as a parent node for invoice generation for organizational requirements. </w:t>
      </w:r>
    </w:p>
    <w:p w14:paraId="2AA16392"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C75AFC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"Add new </w:t>
      </w:r>
      <w:r>
        <w:rPr>
          <w:rFonts w:ascii="Constantia" w:eastAsia="Constantia" w:hAnsi="Constantia" w:cs="Times New Roman"/>
          <w:color w:val="595959"/>
        </w:rPr>
        <w:t>Route</w:t>
      </w:r>
      <w:r w:rsidRPr="002E3A27">
        <w:rPr>
          <w:rFonts w:ascii="Constantia" w:eastAsia="Constantia" w:hAnsi="Constantia" w:cs="Times New Roman"/>
          <w:color w:val="595959"/>
        </w:rPr>
        <w:t>" button</w:t>
      </w:r>
    </w:p>
    <w:p w14:paraId="19E55A09"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"Add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0EBBBE9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fills in required data to the form</w:t>
      </w:r>
    </w:p>
    <w:p w14:paraId="538BB751"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add a new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204800F"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1B18CEC" w14:textId="77777777" w:rsidR="00FD24F4"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37832E5"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A route should have a unique three letter acronym </w:t>
      </w:r>
    </w:p>
    <w:p w14:paraId="75454A17" w14:textId="77777777" w:rsidR="00FD24F4" w:rsidRPr="002E3A27" w:rsidRDefault="00FD24F4" w:rsidP="0039787F">
      <w:pPr>
        <w:rPr>
          <w:rFonts w:ascii="Constantia" w:eastAsia="Constantia" w:hAnsi="Constantia" w:cs="Times New Roman"/>
          <w:color w:val="595959"/>
        </w:rPr>
      </w:pPr>
    </w:p>
    <w:p w14:paraId="7E383875"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Route</w:t>
      </w:r>
    </w:p>
    <w:p w14:paraId="4DDAD41E"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F08673A"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in the database.</w:t>
      </w:r>
    </w:p>
    <w:p w14:paraId="606CFE3A"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5061CEF6"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"edit" button in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534D8FA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"Edit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form"</w:t>
      </w:r>
    </w:p>
    <w:p w14:paraId="618DD7A8"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User edits the data from the form</w:t>
      </w:r>
    </w:p>
    <w:p w14:paraId="199732E2"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s] table. If something is wrong in the entered information, user is prompted to enter the faulty data fields again. </w:t>
      </w:r>
    </w:p>
    <w:p w14:paraId="5887BC53"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A50AD24"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340F3AFC"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756A785" w14:textId="77777777" w:rsidR="00FD24F4" w:rsidRPr="002E3A27" w:rsidRDefault="00FD24F4" w:rsidP="0039787F">
      <w:pPr>
        <w:rPr>
          <w:rFonts w:ascii="Constantia" w:eastAsia="Constantia" w:hAnsi="Constantia" w:cs="Times New Roman"/>
          <w:color w:val="595959"/>
        </w:rPr>
      </w:pPr>
    </w:p>
    <w:p w14:paraId="62656837" w14:textId="77777777" w:rsidR="00FD24F4" w:rsidRPr="002E3A27" w:rsidRDefault="00FD24F4"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Route</w:t>
      </w:r>
    </w:p>
    <w:p w14:paraId="675BEA15" w14:textId="77777777" w:rsidR="00FD24F4" w:rsidRPr="002E3A27" w:rsidRDefault="00FD24F4"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C301B3E"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from the database.</w:t>
      </w:r>
    </w:p>
    <w:p w14:paraId="6C91FDC6"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7C1967B" w14:textId="77777777" w:rsidR="00FD24F4" w:rsidRPr="002E3A27" w:rsidRDefault="00FD24F4"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Route</w:t>
      </w:r>
      <w:r w:rsidRPr="002E3A27">
        <w:rPr>
          <w:rFonts w:ascii="Constantia" w:eastAsia="Constantia" w:hAnsi="Constantia" w:cs="Times New Roman"/>
          <w:color w:val="595959"/>
        </w:rPr>
        <w:t>s table</w:t>
      </w:r>
    </w:p>
    <w:p w14:paraId="18B6C8C6"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Route</w:t>
      </w:r>
    </w:p>
    <w:p w14:paraId="37411079"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5621C2CE" w14:textId="77777777" w:rsidR="00FD24F4" w:rsidRPr="002E3A27" w:rsidRDefault="00FD24F4"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is removed from the database. If no, the request is ignored.</w:t>
      </w:r>
    </w:p>
    <w:p w14:paraId="683B324C" w14:textId="77777777" w:rsidR="00FD24F4" w:rsidRPr="002E3A27" w:rsidRDefault="00FD24F4"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205892B" w14:textId="77777777" w:rsidR="00FD24F4" w:rsidRPr="002E3A27" w:rsidRDefault="00FD24F4"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Route</w:t>
      </w:r>
      <w:r w:rsidRPr="002E3A27">
        <w:rPr>
          <w:rFonts w:ascii="Constantia" w:eastAsia="Constantia" w:hAnsi="Constantia" w:cs="Times New Roman"/>
          <w:color w:val="595959"/>
        </w:rPr>
        <w:t xml:space="preserve"> without confirmation</w:t>
      </w:r>
    </w:p>
    <w:p w14:paraId="696BFE40" w14:textId="77777777" w:rsidR="00FD24F4" w:rsidRPr="002E3A27" w:rsidRDefault="00FD24F4" w:rsidP="0039787F"/>
    <w:p w14:paraId="1EAAF9D0" w14:textId="77777777" w:rsidR="006637B6" w:rsidRPr="006637B6" w:rsidRDefault="006637B6" w:rsidP="0039787F"/>
    <w:p w14:paraId="0528FAE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Order</w:t>
      </w:r>
    </w:p>
    <w:p w14:paraId="102EE14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84A3A6"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invoice generation module.</w:t>
      </w:r>
    </w:p>
    <w:p w14:paraId="08870F1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405BB67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19738810"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 Otherwise, new order is made and empty set of invoice records are being readied to be completed.</w:t>
      </w:r>
    </w:p>
    <w:p w14:paraId="00379453"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F41E4B4"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4DEFC234"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bind an order with route and date so that same route can have two order numbers under a single date.</w:t>
      </w:r>
    </w:p>
    <w:p w14:paraId="01FA3403"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invoices with the order</w:t>
      </w:r>
    </w:p>
    <w:p w14:paraId="768935A5" w14:textId="77777777" w:rsidR="003E56D2" w:rsidRPr="002E3A27" w:rsidRDefault="003E56D2" w:rsidP="0039787F">
      <w:pPr>
        <w:rPr>
          <w:rFonts w:ascii="Constantia" w:eastAsia="Constantia" w:hAnsi="Constantia" w:cs="Times New Roman"/>
          <w:color w:val="595959"/>
        </w:rPr>
      </w:pPr>
    </w:p>
    <w:p w14:paraId="08DBFDD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Order</w:t>
      </w:r>
    </w:p>
    <w:p w14:paraId="7AA60787"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4E7BD1D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in the database.</w:t>
      </w:r>
    </w:p>
    <w:p w14:paraId="7F2EBCA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F08942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enters an order number in the invoice generation modal</w:t>
      </w:r>
    </w:p>
    <w:p w14:paraId="4727B63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If the order number is found, the system loads the invoice data and order data into the modal.</w:t>
      </w:r>
    </w:p>
    <w:p w14:paraId="59854779"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6913C65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form. If all the entered information is correct, system will edit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record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r>
        <w:rPr>
          <w:rFonts w:ascii="Constantia" w:eastAsia="Constantia" w:hAnsi="Constantia" w:cs="Times New Roman"/>
          <w:color w:val="595959"/>
        </w:rPr>
        <w:t xml:space="preserve"> and bind the corresponding invoices with the record.</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36AD128F"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8ADC3B4"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2D399C5F"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1630A309"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lastRenderedPageBreak/>
        <w:t>System has to bind corresponding invoices with the order</w:t>
      </w:r>
    </w:p>
    <w:p w14:paraId="62EB3E6C" w14:textId="77777777" w:rsidR="003E56D2" w:rsidRPr="002E3A27" w:rsidRDefault="003E56D2" w:rsidP="0039787F">
      <w:pPr>
        <w:rPr>
          <w:rFonts w:ascii="Constantia" w:eastAsia="Constantia" w:hAnsi="Constantia" w:cs="Times New Roman"/>
          <w:color w:val="595959"/>
        </w:rPr>
      </w:pPr>
    </w:p>
    <w:p w14:paraId="75C6B13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Order</w:t>
      </w:r>
    </w:p>
    <w:p w14:paraId="628A629A"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1F58815"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from the database.</w:t>
      </w:r>
    </w:p>
    <w:p w14:paraId="73727B2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09EC366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Order</w:t>
      </w:r>
      <w:r w:rsidRPr="002E3A27">
        <w:rPr>
          <w:rFonts w:ascii="Constantia" w:eastAsia="Constantia" w:hAnsi="Constantia" w:cs="Times New Roman"/>
          <w:color w:val="595959"/>
        </w:rPr>
        <w:t>s table</w:t>
      </w:r>
    </w:p>
    <w:p w14:paraId="45EFEB2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Order</w:t>
      </w:r>
    </w:p>
    <w:p w14:paraId="201D19ED"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17785C0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is removed from the database. If no, the request is ignored.</w:t>
      </w:r>
    </w:p>
    <w:p w14:paraId="7F6E9A6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12768C5"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Order</w:t>
      </w:r>
      <w:r w:rsidRPr="002E3A27">
        <w:rPr>
          <w:rFonts w:ascii="Constantia" w:eastAsia="Constantia" w:hAnsi="Constantia" w:cs="Times New Roman"/>
          <w:color w:val="595959"/>
        </w:rPr>
        <w:t xml:space="preserve"> without confirmation</w:t>
      </w:r>
    </w:p>
    <w:p w14:paraId="6FEB1C5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When an order is removed, corresponding invoices also have to be removed from the [Invoices] table</w:t>
      </w:r>
    </w:p>
    <w:p w14:paraId="29AA2598" w14:textId="77777777" w:rsidR="003E56D2" w:rsidRPr="002E3A27" w:rsidRDefault="003E56D2" w:rsidP="0039787F"/>
    <w:p w14:paraId="3C41000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Add </w:t>
      </w:r>
      <w:r>
        <w:rPr>
          <w:rFonts w:ascii="Constantia" w:eastAsia="STXinwei" w:hAnsi="Constantia" w:cs="Times New Roman"/>
          <w:color w:val="007789"/>
        </w:rPr>
        <w:t>Invoice</w:t>
      </w:r>
    </w:p>
    <w:p w14:paraId="24AC059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765EFF90"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to the database.</w:t>
      </w:r>
      <w:r>
        <w:rPr>
          <w:rFonts w:ascii="Constantia" w:eastAsia="Constantia" w:hAnsi="Constantia" w:cs="Times New Roman"/>
          <w:color w:val="595959"/>
        </w:rPr>
        <w:t xml:space="preserve"> This feature is being run along with the add order feature.</w:t>
      </w:r>
    </w:p>
    <w:p w14:paraId="357F40B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6DE324D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w:t>
      </w:r>
    </w:p>
    <w:p w14:paraId="3E0A37CF" w14:textId="77777777" w:rsidR="003E56D2"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loads client's product of choice to the products field</w:t>
      </w:r>
    </w:p>
    <w:p w14:paraId="290BCE0D" w14:textId="77777777" w:rsidR="003E56D2"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Stimulus </w:t>
      </w:r>
      <w:r>
        <w:rPr>
          <w:rFonts w:ascii="Constantia" w:eastAsia="Constantia" w:hAnsi="Constantia" w:cs="Times New Roman"/>
          <w:color w:val="595959"/>
        </w:rPr>
        <w:tab/>
        <w:t>: User may or may not change the product then inserts the quantity</w:t>
      </w:r>
    </w:p>
    <w:p w14:paraId="44EC97FF" w14:textId="77777777" w:rsidR="003E56D2" w:rsidRPr="002E3A27" w:rsidRDefault="003E56D2" w:rsidP="0039787F">
      <w:pPr>
        <w:ind w:left="2160" w:hanging="1440"/>
        <w:rPr>
          <w:rFonts w:ascii="Constantia" w:eastAsia="Constantia" w:hAnsi="Constantia" w:cs="Times New Roman"/>
          <w:color w:val="595959"/>
        </w:rPr>
      </w:pPr>
      <w:r>
        <w:rPr>
          <w:rFonts w:ascii="Constantia" w:eastAsia="Constantia" w:hAnsi="Constantia" w:cs="Times New Roman"/>
          <w:color w:val="595959"/>
        </w:rPr>
        <w:t xml:space="preserve">Response </w:t>
      </w:r>
      <w:r>
        <w:rPr>
          <w:rFonts w:ascii="Constantia" w:eastAsia="Constantia" w:hAnsi="Constantia" w:cs="Times New Roman"/>
          <w:color w:val="595959"/>
        </w:rPr>
        <w:tab/>
        <w:t>: System validates the data and new invoice record is added to the invoices table and corresponding connection between the invoice and the order is made.</w:t>
      </w:r>
    </w:p>
    <w:p w14:paraId="438FF23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44C2D5B"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7974BBD2" w14:textId="77777777" w:rsidR="003E56D2"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lastRenderedPageBreak/>
        <w:t>System must bind an invoice with route and date so that same route can have two invoice numbers under a single date.</w:t>
      </w:r>
    </w:p>
    <w:p w14:paraId="707A0705" w14:textId="0058A838" w:rsidR="004A33CC" w:rsidRPr="004A33CC" w:rsidRDefault="003E56D2" w:rsidP="004A33CC">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 xml:space="preserve">System has to bind corresponding invoices with the order </w:t>
      </w:r>
    </w:p>
    <w:p w14:paraId="646E88D7"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Edit </w:t>
      </w:r>
      <w:r>
        <w:rPr>
          <w:rFonts w:ascii="Constantia" w:eastAsia="STXinwei" w:hAnsi="Constantia" w:cs="Times New Roman"/>
          <w:color w:val="007789"/>
        </w:rPr>
        <w:t>Invoice</w:t>
      </w:r>
    </w:p>
    <w:p w14:paraId="7F848FE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B9144B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edit and existing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in the database.</w:t>
      </w:r>
    </w:p>
    <w:p w14:paraId="2F0527EC"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D9589B"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press "Edit" button in invoices list</w:t>
      </w:r>
    </w:p>
    <w:p w14:paraId="7429244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opens a modal form containing the data of selected invoice</w:t>
      </w:r>
    </w:p>
    <w:p w14:paraId="696175E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edits the data </w:t>
      </w:r>
      <w:r>
        <w:rPr>
          <w:rFonts w:ascii="Constantia" w:eastAsia="Constantia" w:hAnsi="Constantia" w:cs="Times New Roman"/>
          <w:color w:val="595959"/>
        </w:rPr>
        <w:t xml:space="preserve">in </w:t>
      </w:r>
      <w:r w:rsidRPr="002E3A27">
        <w:rPr>
          <w:rFonts w:ascii="Constantia" w:eastAsia="Constantia" w:hAnsi="Constantia" w:cs="Times New Roman"/>
          <w:color w:val="595959"/>
        </w:rPr>
        <w:t>the form</w:t>
      </w:r>
    </w:p>
    <w:p w14:paraId="5AF53573"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w:t>
      </w:r>
      <w:r>
        <w:rPr>
          <w:rFonts w:ascii="Constantia" w:eastAsia="Constantia" w:hAnsi="Constantia" w:cs="Times New Roman"/>
          <w:color w:val="595959"/>
        </w:rPr>
        <w:t>System validates the data and edits the invoice record in the invoices table and corresponding connection between the invoice and the order is made.</w:t>
      </w:r>
    </w:p>
    <w:p w14:paraId="0C105366" w14:textId="77777777" w:rsidR="003E56D2" w:rsidRPr="002E3A27" w:rsidRDefault="003E56D2" w:rsidP="0039787F">
      <w:pPr>
        <w:ind w:left="2160" w:hanging="144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695C22A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EA96BA2"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62406AD2" w14:textId="172897B8" w:rsidR="003E56D2" w:rsidRPr="004A33CC"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has to bind corresponding invoice with the order</w:t>
      </w:r>
    </w:p>
    <w:p w14:paraId="5C4EF04D"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Invoice</w:t>
      </w:r>
    </w:p>
    <w:p w14:paraId="5B65970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35FFEAC"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This feature can be performed by everyone to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from the database.</w:t>
      </w:r>
    </w:p>
    <w:p w14:paraId="74B9F47B"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CE51762"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Invoice</w:t>
      </w:r>
      <w:r w:rsidRPr="002E3A27">
        <w:rPr>
          <w:rFonts w:ascii="Constantia" w:eastAsia="Constantia" w:hAnsi="Constantia" w:cs="Times New Roman"/>
          <w:color w:val="595959"/>
        </w:rPr>
        <w:t>s table</w:t>
      </w:r>
    </w:p>
    <w:p w14:paraId="1BBED87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Invoice</w:t>
      </w:r>
    </w:p>
    <w:p w14:paraId="0382A96B"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46AA2817"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is removed from the database. If no, the request is ignored.</w:t>
      </w:r>
    </w:p>
    <w:p w14:paraId="08D0D95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4F2FAAE9" w14:textId="77777777" w:rsidR="003E56D2" w:rsidRPr="002E3A27" w:rsidRDefault="003E56D2" w:rsidP="0039787F">
      <w:pPr>
        <w:numPr>
          <w:ilvl w:val="2"/>
          <w:numId w:val="22"/>
        </w:numPr>
        <w:ind w:left="1440"/>
        <w:contextualSpacing/>
      </w:pPr>
      <w:r w:rsidRPr="002E3A27">
        <w:rPr>
          <w:rFonts w:ascii="Constantia" w:eastAsia="Constantia" w:hAnsi="Constantia" w:cs="Times New Roman"/>
          <w:color w:val="595959"/>
        </w:rPr>
        <w:t>System should not remove a</w:t>
      </w:r>
      <w:r>
        <w:rPr>
          <w:rFonts w:ascii="Constantia" w:eastAsia="Constantia" w:hAnsi="Constantia" w:cs="Times New Roman"/>
          <w:color w:val="595959"/>
        </w:rPr>
        <w:t>n</w:t>
      </w:r>
      <w:r w:rsidRPr="002E3A27">
        <w:rPr>
          <w:rFonts w:ascii="Constantia" w:eastAsia="Constantia" w:hAnsi="Constantia" w:cs="Times New Roman"/>
          <w:color w:val="595959"/>
        </w:rPr>
        <w:t xml:space="preserve"> </w:t>
      </w:r>
      <w:r>
        <w:rPr>
          <w:rFonts w:ascii="Constantia" w:eastAsia="Constantia" w:hAnsi="Constantia" w:cs="Times New Roman"/>
          <w:color w:val="595959"/>
        </w:rPr>
        <w:t>Invoice</w:t>
      </w:r>
      <w:r w:rsidRPr="002E3A27">
        <w:rPr>
          <w:rFonts w:ascii="Constantia" w:eastAsia="Constantia" w:hAnsi="Constantia" w:cs="Times New Roman"/>
          <w:color w:val="595959"/>
        </w:rPr>
        <w:t xml:space="preserve"> without confirmation</w:t>
      </w:r>
    </w:p>
    <w:p w14:paraId="1375666F" w14:textId="77777777" w:rsidR="006637B6" w:rsidRPr="006637B6" w:rsidRDefault="006637B6" w:rsidP="0039787F"/>
    <w:p w14:paraId="6D93F04B"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lastRenderedPageBreak/>
        <w:t xml:space="preserve">Add </w:t>
      </w:r>
      <w:r>
        <w:rPr>
          <w:rFonts w:ascii="Constantia" w:eastAsia="STXinwei" w:hAnsi="Constantia" w:cs="Times New Roman"/>
          <w:color w:val="007789"/>
        </w:rPr>
        <w:t>Payment</w:t>
      </w:r>
    </w:p>
    <w:p w14:paraId="5F76717E"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DECDF8A"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to the database.</w:t>
      </w:r>
    </w:p>
    <w:p w14:paraId="6348992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3278BA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w:t>
      </w:r>
      <w:r>
        <w:rPr>
          <w:rFonts w:ascii="Constantia" w:eastAsia="Constantia" w:hAnsi="Constantia" w:cs="Times New Roman"/>
          <w:color w:val="595959"/>
        </w:rPr>
        <w:t>selects a client, chooses payment method and enters the received amount in the payment modal</w:t>
      </w:r>
    </w:p>
    <w:p w14:paraId="4F26ACB6"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System validates the information entered in the </w:t>
      </w:r>
      <w:r>
        <w:rPr>
          <w:rFonts w:ascii="Constantia" w:eastAsia="Constantia" w:hAnsi="Constantia" w:cs="Times New Roman"/>
          <w:color w:val="595959"/>
        </w:rPr>
        <w:t>table</w:t>
      </w:r>
      <w:r w:rsidRPr="002E3A27">
        <w:rPr>
          <w:rFonts w:ascii="Constantia" w:eastAsia="Constantia" w:hAnsi="Constantia" w:cs="Times New Roman"/>
          <w:color w:val="595959"/>
        </w:rPr>
        <w:t xml:space="preserve">. If all the entered information is correct, system will add a new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record to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table. The database assigns a unique id to the added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If something is wrong in the entered information, user is prompted to enter the faulty data fields again. </w:t>
      </w:r>
    </w:p>
    <w:p w14:paraId="19BCB0F0"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6DCB376"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be able to verify the information</w:t>
      </w:r>
    </w:p>
    <w:p w14:paraId="0BDDB2A0" w14:textId="77777777" w:rsidR="003E56D2"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System must identify and prevent duplicate data entry</w:t>
      </w:r>
    </w:p>
    <w:p w14:paraId="531A683C"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Pr>
          <w:rFonts w:ascii="Constantia" w:eastAsia="Constantia" w:hAnsi="Constantia" w:cs="Times New Roman"/>
          <w:color w:val="595959"/>
        </w:rPr>
        <w:t>System must make corresponding connections between clients and payments</w:t>
      </w:r>
    </w:p>
    <w:p w14:paraId="371DA3E8"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Remove </w:t>
      </w:r>
      <w:r>
        <w:rPr>
          <w:rFonts w:ascii="Constantia" w:eastAsia="STXinwei" w:hAnsi="Constantia" w:cs="Times New Roman"/>
          <w:color w:val="007789"/>
        </w:rPr>
        <w:t>Payment</w:t>
      </w:r>
    </w:p>
    <w:p w14:paraId="0725DA85"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523CCE9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by everyone to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01CF8D5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126E2BCF"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"Delete" button in the </w:t>
      </w:r>
      <w:r>
        <w:rPr>
          <w:rFonts w:ascii="Constantia" w:eastAsia="Constantia" w:hAnsi="Constantia" w:cs="Times New Roman"/>
          <w:color w:val="595959"/>
        </w:rPr>
        <w:t>payment</w:t>
      </w:r>
      <w:r w:rsidRPr="002E3A27">
        <w:rPr>
          <w:rFonts w:ascii="Constantia" w:eastAsia="Constantia" w:hAnsi="Constantia" w:cs="Times New Roman"/>
          <w:color w:val="595959"/>
        </w:rPr>
        <w:t>s table</w:t>
      </w:r>
    </w:p>
    <w:p w14:paraId="27935894"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asks for confirmation on delete while showing detailed information of the </w:t>
      </w:r>
      <w:r>
        <w:rPr>
          <w:rFonts w:ascii="Constantia" w:eastAsia="Constantia" w:hAnsi="Constantia" w:cs="Times New Roman"/>
          <w:color w:val="595959"/>
        </w:rPr>
        <w:t>payment</w:t>
      </w:r>
    </w:p>
    <w:p w14:paraId="5AB9EEF8"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Stimulus </w:t>
      </w:r>
      <w:r w:rsidRPr="002E3A27">
        <w:rPr>
          <w:rFonts w:ascii="Constantia" w:eastAsia="Constantia" w:hAnsi="Constantia" w:cs="Times New Roman"/>
          <w:color w:val="595959"/>
        </w:rPr>
        <w:tab/>
        <w:t xml:space="preserve">: User press "Yes" or "No" </w:t>
      </w:r>
    </w:p>
    <w:p w14:paraId="2A118BB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Response</w:t>
      </w:r>
      <w:r w:rsidRPr="002E3A27">
        <w:rPr>
          <w:rFonts w:ascii="Constantia" w:eastAsia="Constantia" w:hAnsi="Constantia" w:cs="Times New Roman"/>
          <w:color w:val="595959"/>
        </w:rPr>
        <w:tab/>
        <w:t xml:space="preserve">: If yes is pressed,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is removed from the database. If no, the request is ignored.</w:t>
      </w:r>
    </w:p>
    <w:p w14:paraId="7E28D8D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0013C49E"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should not remove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without confirmation</w:t>
      </w:r>
    </w:p>
    <w:p w14:paraId="116A957A"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Search </w:t>
      </w:r>
      <w:r>
        <w:rPr>
          <w:rFonts w:ascii="Constantia" w:eastAsia="STXinwei" w:hAnsi="Constantia" w:cs="Times New Roman"/>
          <w:color w:val="007789"/>
        </w:rPr>
        <w:t>Payment</w:t>
      </w:r>
    </w:p>
    <w:p w14:paraId="40F52604"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7C02D88"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This feature can be performed by everyone to look for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w:t>
      </w:r>
    </w:p>
    <w:p w14:paraId="429F860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7CE4DF21"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enters search criteria into the search box inside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table</w:t>
      </w:r>
    </w:p>
    <w:p w14:paraId="7350DE1C"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filter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r>
        <w:rPr>
          <w:rFonts w:ascii="Constantia" w:eastAsia="Constantia" w:hAnsi="Constantia" w:cs="Times New Roman"/>
          <w:color w:val="595959"/>
        </w:rPr>
        <w:t>which</w:t>
      </w:r>
      <w:r w:rsidRPr="002E3A27">
        <w:rPr>
          <w:rFonts w:ascii="Constantia" w:eastAsia="Constantia" w:hAnsi="Constantia" w:cs="Times New Roman"/>
          <w:color w:val="595959"/>
        </w:rPr>
        <w:t xml:space="preserve"> has matching data and hides other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s </w:t>
      </w:r>
    </w:p>
    <w:p w14:paraId="0065D262"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5D44B6F7"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to find matching data from any field of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w:t>
      </w:r>
    </w:p>
    <w:p w14:paraId="302C18DF"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sidRPr="002E3A27">
        <w:rPr>
          <w:rFonts w:ascii="Constantia" w:eastAsia="STXinwei" w:hAnsi="Constantia" w:cs="Times New Roman"/>
          <w:color w:val="007789"/>
        </w:rPr>
        <w:t xml:space="preserve">View </w:t>
      </w:r>
      <w:r>
        <w:rPr>
          <w:rFonts w:ascii="Constantia" w:eastAsia="STXinwei" w:hAnsi="Constantia" w:cs="Times New Roman"/>
          <w:color w:val="007789"/>
        </w:rPr>
        <w:t>Payment</w:t>
      </w:r>
    </w:p>
    <w:p w14:paraId="26C2DD88"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1CB97EEE"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detailed information about a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 the database.</w:t>
      </w:r>
    </w:p>
    <w:p w14:paraId="13471FB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2A99871A"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presses "View details" button in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list table</w:t>
      </w:r>
    </w:p>
    <w:p w14:paraId="5EE0CA6F" w14:textId="77777777" w:rsidR="003E56D2" w:rsidRPr="002E3A27" w:rsidRDefault="003E56D2" w:rsidP="0039787F">
      <w:pPr>
        <w:ind w:left="2160" w:hanging="144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xml:space="preserve">: System prompts detailed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information on a modal window</w:t>
      </w:r>
      <w:r>
        <w:rPr>
          <w:rFonts w:ascii="Constantia" w:eastAsia="Constantia" w:hAnsi="Constantia" w:cs="Times New Roman"/>
          <w:color w:val="595959"/>
        </w:rPr>
        <w:t xml:space="preserve"> along with the client's payment history </w:t>
      </w:r>
    </w:p>
    <w:p w14:paraId="70C2E3EE"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7FAF18F8"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7B5DD781"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p>
    <w:p w14:paraId="5A2161FA" w14:textId="77777777" w:rsidR="003E56D2" w:rsidRPr="002E3A27" w:rsidRDefault="003E56D2" w:rsidP="0039787F">
      <w:pPr>
        <w:rPr>
          <w:rFonts w:ascii="Constantia" w:eastAsia="Constantia" w:hAnsi="Constantia" w:cs="Times New Roman"/>
          <w:color w:val="595959"/>
        </w:rPr>
      </w:pPr>
    </w:p>
    <w:p w14:paraId="4DB8A63C" w14:textId="77777777" w:rsidR="003E56D2" w:rsidRPr="002E3A27" w:rsidRDefault="003E56D2" w:rsidP="0039787F">
      <w:pPr>
        <w:keepNext/>
        <w:keepLines/>
        <w:numPr>
          <w:ilvl w:val="0"/>
          <w:numId w:val="22"/>
        </w:numPr>
        <w:spacing w:before="40" w:after="0"/>
        <w:outlineLvl w:val="4"/>
        <w:rPr>
          <w:rFonts w:ascii="Constantia" w:eastAsia="STXinwei" w:hAnsi="Constantia" w:cs="Times New Roman"/>
          <w:color w:val="007789"/>
        </w:rPr>
      </w:pPr>
      <w:r>
        <w:rPr>
          <w:rFonts w:ascii="Constantia" w:eastAsia="STXinwei" w:hAnsi="Constantia" w:cs="Times New Roman"/>
          <w:color w:val="007789"/>
        </w:rPr>
        <w:t>Payment</w:t>
      </w:r>
      <w:r w:rsidRPr="002E3A27">
        <w:rPr>
          <w:rFonts w:ascii="Constantia" w:eastAsia="STXinwei" w:hAnsi="Constantia" w:cs="Times New Roman"/>
          <w:color w:val="007789"/>
        </w:rPr>
        <w:t xml:space="preserve"> </w:t>
      </w:r>
      <w:r>
        <w:rPr>
          <w:rFonts w:ascii="Constantia" w:eastAsia="STXinwei" w:hAnsi="Constantia" w:cs="Times New Roman"/>
          <w:color w:val="007789"/>
        </w:rPr>
        <w:t>Reports</w:t>
      </w:r>
    </w:p>
    <w:p w14:paraId="3FCE33A6" w14:textId="77777777" w:rsidR="003E56D2" w:rsidRPr="002E3A27" w:rsidRDefault="003E56D2" w:rsidP="0039787F">
      <w:pPr>
        <w:ind w:firstLine="720"/>
        <w:rPr>
          <w:rFonts w:ascii="Constantia" w:eastAsia="Constantia" w:hAnsi="Constantia" w:cs="Times New Roman"/>
          <w:color w:val="595959"/>
          <w:u w:val="single"/>
        </w:rPr>
      </w:pPr>
      <w:r w:rsidRPr="002E3A27">
        <w:rPr>
          <w:rFonts w:ascii="Constantia" w:eastAsia="Constantia" w:hAnsi="Constantia" w:cs="Times New Roman"/>
          <w:color w:val="595959"/>
          <w:u w:val="single"/>
        </w:rPr>
        <w:t>Description of feature</w:t>
      </w:r>
    </w:p>
    <w:p w14:paraId="64A037B3"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This feature can be performed only by admin level user to view all the </w:t>
      </w:r>
      <w:r>
        <w:rPr>
          <w:rFonts w:ascii="Constantia" w:eastAsia="Constantia" w:hAnsi="Constantia" w:cs="Times New Roman"/>
          <w:color w:val="595959"/>
        </w:rPr>
        <w:t>purchase reports</w:t>
      </w:r>
      <w:r w:rsidRPr="002E3A27">
        <w:rPr>
          <w:rFonts w:ascii="Constantia" w:eastAsia="Constantia" w:hAnsi="Constantia" w:cs="Times New Roman"/>
          <w:color w:val="595959"/>
        </w:rPr>
        <w:t xml:space="preserve"> of a particular </w:t>
      </w:r>
      <w:r>
        <w:rPr>
          <w:rFonts w:ascii="Constantia" w:eastAsia="Constantia" w:hAnsi="Constantia" w:cs="Times New Roman"/>
          <w:color w:val="595959"/>
        </w:rPr>
        <w:t>payment</w:t>
      </w:r>
      <w:r w:rsidRPr="002E3A27">
        <w:rPr>
          <w:rFonts w:ascii="Constantia" w:eastAsia="Constantia" w:hAnsi="Constantia" w:cs="Times New Roman"/>
          <w:color w:val="595959"/>
        </w:rPr>
        <w:t>.</w:t>
      </w:r>
      <w:r>
        <w:rPr>
          <w:rFonts w:ascii="Constantia" w:eastAsia="Constantia" w:hAnsi="Constantia" w:cs="Times New Roman"/>
          <w:color w:val="595959"/>
        </w:rPr>
        <w:t xml:space="preserve"> </w:t>
      </w:r>
    </w:p>
    <w:p w14:paraId="7185CA68"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Stimulus/ Response Sequence</w:t>
      </w:r>
    </w:p>
    <w:p w14:paraId="34B2E5B4"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Stimulus</w:t>
      </w:r>
      <w:r w:rsidRPr="002E3A27">
        <w:rPr>
          <w:rFonts w:ascii="Constantia" w:eastAsia="Constantia" w:hAnsi="Constantia" w:cs="Times New Roman"/>
          <w:color w:val="595959"/>
        </w:rPr>
        <w:tab/>
        <w:t xml:space="preserve">: User press "View </w:t>
      </w:r>
      <w:r>
        <w:rPr>
          <w:rFonts w:ascii="Constantia" w:eastAsia="Constantia" w:hAnsi="Constantia" w:cs="Times New Roman"/>
          <w:color w:val="595959"/>
        </w:rPr>
        <w:t>Reports</w:t>
      </w:r>
      <w:r w:rsidRPr="002E3A27">
        <w:rPr>
          <w:rFonts w:ascii="Constantia" w:eastAsia="Constantia" w:hAnsi="Constantia" w:cs="Times New Roman"/>
          <w:color w:val="595959"/>
        </w:rPr>
        <w:t>" button</w:t>
      </w:r>
    </w:p>
    <w:p w14:paraId="4E22EFD9" w14:textId="77777777" w:rsidR="003E56D2" w:rsidRPr="002E3A27" w:rsidRDefault="003E56D2" w:rsidP="0039787F">
      <w:pPr>
        <w:ind w:left="720"/>
        <w:rPr>
          <w:rFonts w:ascii="Constantia" w:eastAsia="Constantia" w:hAnsi="Constantia" w:cs="Times New Roman"/>
          <w:color w:val="595959"/>
        </w:rPr>
      </w:pPr>
      <w:r w:rsidRPr="002E3A27">
        <w:rPr>
          <w:rFonts w:ascii="Constantia" w:eastAsia="Constantia" w:hAnsi="Constantia" w:cs="Times New Roman"/>
          <w:color w:val="595959"/>
        </w:rPr>
        <w:t xml:space="preserve">Response </w:t>
      </w:r>
      <w:r w:rsidRPr="002E3A27">
        <w:rPr>
          <w:rFonts w:ascii="Constantia" w:eastAsia="Constantia" w:hAnsi="Constantia" w:cs="Times New Roman"/>
          <w:color w:val="595959"/>
        </w:rPr>
        <w:tab/>
        <w:t>: System opens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w:t>
      </w:r>
      <w:r>
        <w:rPr>
          <w:rFonts w:ascii="Constantia" w:eastAsia="Constantia" w:hAnsi="Constantia" w:cs="Times New Roman"/>
          <w:color w:val="595959"/>
        </w:rPr>
        <w:t>Reports</w:t>
      </w:r>
      <w:r w:rsidRPr="002E3A27">
        <w:rPr>
          <w:rFonts w:ascii="Constantia" w:eastAsia="Constantia" w:hAnsi="Constantia" w:cs="Times New Roman"/>
          <w:color w:val="595959"/>
        </w:rPr>
        <w:t xml:space="preserve">" modal containing </w:t>
      </w:r>
      <w:r>
        <w:rPr>
          <w:rFonts w:ascii="Constantia" w:eastAsia="Constantia" w:hAnsi="Constantia" w:cs="Times New Roman"/>
          <w:color w:val="595959"/>
        </w:rPr>
        <w:t>a list with specific payments data and client information who made the payment.</w:t>
      </w:r>
    </w:p>
    <w:p w14:paraId="2D584049" w14:textId="77777777" w:rsidR="003E56D2" w:rsidRPr="002E3A27" w:rsidRDefault="003E56D2" w:rsidP="0039787F">
      <w:pPr>
        <w:ind w:left="720"/>
        <w:rPr>
          <w:rFonts w:ascii="Constantia" w:eastAsia="Constantia" w:hAnsi="Constantia" w:cs="Times New Roman"/>
          <w:color w:val="595959"/>
          <w:u w:val="single"/>
        </w:rPr>
      </w:pPr>
      <w:r w:rsidRPr="002E3A27">
        <w:rPr>
          <w:rFonts w:ascii="Constantia" w:eastAsia="Constantia" w:hAnsi="Constantia" w:cs="Times New Roman"/>
          <w:color w:val="595959"/>
          <w:u w:val="single"/>
        </w:rPr>
        <w:t>Functional Requirements</w:t>
      </w:r>
    </w:p>
    <w:p w14:paraId="2DA6EBF0" w14:textId="77777777" w:rsidR="003E56D2" w:rsidRPr="002E3A27"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lastRenderedPageBreak/>
        <w:t xml:space="preserve">System must be able gather and organize correct information about the </w:t>
      </w:r>
      <w:r>
        <w:rPr>
          <w:rFonts w:ascii="Constantia" w:eastAsia="Constantia" w:hAnsi="Constantia" w:cs="Times New Roman"/>
          <w:color w:val="595959"/>
        </w:rPr>
        <w:t>payment</w:t>
      </w:r>
      <w:r w:rsidRPr="002E3A27">
        <w:rPr>
          <w:rFonts w:ascii="Constantia" w:eastAsia="Constantia" w:hAnsi="Constantia" w:cs="Times New Roman"/>
          <w:color w:val="595959"/>
        </w:rPr>
        <w:t xml:space="preserve"> from the database </w:t>
      </w:r>
    </w:p>
    <w:p w14:paraId="0CF81394" w14:textId="70890622" w:rsidR="0039580B" w:rsidRDefault="003E56D2" w:rsidP="0039787F">
      <w:pPr>
        <w:numPr>
          <w:ilvl w:val="2"/>
          <w:numId w:val="22"/>
        </w:numPr>
        <w:ind w:left="1440"/>
        <w:contextualSpacing/>
        <w:rPr>
          <w:rFonts w:ascii="Constantia" w:eastAsia="Constantia" w:hAnsi="Constantia" w:cs="Times New Roman"/>
          <w:color w:val="595959"/>
        </w:rPr>
      </w:pPr>
      <w:r w:rsidRPr="002E3A27">
        <w:rPr>
          <w:rFonts w:ascii="Constantia" w:eastAsia="Constantia" w:hAnsi="Constantia" w:cs="Times New Roman"/>
          <w:color w:val="595959"/>
        </w:rPr>
        <w:t xml:space="preserve">System need to show latest updated information about a </w:t>
      </w:r>
      <w:r>
        <w:rPr>
          <w:rFonts w:ascii="Constantia" w:eastAsia="Constantia" w:hAnsi="Constantia" w:cs="Times New Roman"/>
          <w:color w:val="595959"/>
        </w:rPr>
        <w:t>payment</w:t>
      </w:r>
      <w:bookmarkEnd w:id="27"/>
    </w:p>
    <w:p w14:paraId="1A412183" w14:textId="32D189A2" w:rsidR="00D52535" w:rsidRDefault="00D52535" w:rsidP="00D52535">
      <w:pPr>
        <w:pStyle w:val="Heading2"/>
      </w:pPr>
      <w:bookmarkStart w:id="30" w:name="_Toc40010654"/>
      <w:r w:rsidRPr="00D52535">
        <w:rPr>
          <w:caps w:val="0"/>
        </w:rPr>
        <w:t>2.</w:t>
      </w:r>
      <w:r>
        <w:t>2 Data Flow Diagram</w:t>
      </w:r>
      <w:bookmarkEnd w:id="30"/>
    </w:p>
    <w:p w14:paraId="080C8270" w14:textId="5D14D1ED" w:rsidR="00D52535" w:rsidRDefault="00F30B99" w:rsidP="00F30B99">
      <w:pPr>
        <w:pStyle w:val="Heading3"/>
      </w:pPr>
      <w:bookmarkStart w:id="31" w:name="_Toc40010655"/>
      <w:r>
        <w:rPr>
          <w:noProof/>
        </w:rPr>
        <mc:AlternateContent>
          <mc:Choice Requires="wpg">
            <w:drawing>
              <wp:anchor distT="0" distB="0" distL="114300" distR="114300" simplePos="0" relativeHeight="251726848" behindDoc="0" locked="0" layoutInCell="1" allowOverlap="1" wp14:anchorId="603403FB" wp14:editId="1EAE0EDB">
                <wp:simplePos x="0" y="0"/>
                <wp:positionH relativeFrom="margin">
                  <wp:align>right</wp:align>
                </wp:positionH>
                <wp:positionV relativeFrom="paragraph">
                  <wp:posOffset>325459</wp:posOffset>
                </wp:positionV>
                <wp:extent cx="5274310" cy="4648835"/>
                <wp:effectExtent l="0" t="0" r="2540" b="0"/>
                <wp:wrapTopAndBottom/>
                <wp:docPr id="202" name="Group 202"/>
                <wp:cNvGraphicFramePr/>
                <a:graphic xmlns:a="http://schemas.openxmlformats.org/drawingml/2006/main">
                  <a:graphicData uri="http://schemas.microsoft.com/office/word/2010/wordprocessingGroup">
                    <wpg:wgp>
                      <wpg:cNvGrpSpPr/>
                      <wpg:grpSpPr>
                        <a:xfrm>
                          <a:off x="0" y="0"/>
                          <a:ext cx="5274310" cy="4648835"/>
                          <a:chOff x="0" y="0"/>
                          <a:chExt cx="5274310" cy="4648835"/>
                        </a:xfrm>
                      </wpg:grpSpPr>
                      <pic:pic xmlns:pic="http://schemas.openxmlformats.org/drawingml/2006/picture">
                        <pic:nvPicPr>
                          <pic:cNvPr id="200" name="Picture 20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4283075"/>
                          </a:xfrm>
                          <a:prstGeom prst="rect">
                            <a:avLst/>
                          </a:prstGeom>
                          <a:noFill/>
                          <a:ln>
                            <a:noFill/>
                          </a:ln>
                        </pic:spPr>
                      </pic:pic>
                      <wps:wsp>
                        <wps:cNvPr id="201" name="Text Box 201"/>
                        <wps:cNvSpPr txBox="1"/>
                        <wps:spPr>
                          <a:xfrm>
                            <a:off x="0" y="4351020"/>
                            <a:ext cx="5274310" cy="297815"/>
                          </a:xfrm>
                          <a:prstGeom prst="rect">
                            <a:avLst/>
                          </a:prstGeom>
                          <a:solidFill>
                            <a:prstClr val="white"/>
                          </a:solidFill>
                          <a:ln>
                            <a:noFill/>
                          </a:ln>
                        </wps:spPr>
                        <wps:txbx>
                          <w:txbxContent>
                            <w:p w14:paraId="563345E0" w14:textId="69D41C84" w:rsidR="00B93025" w:rsidRDefault="00B93025" w:rsidP="00D52535">
                              <w:pPr>
                                <w:pStyle w:val="Caption"/>
                                <w:jc w:val="center"/>
                                <w:rPr>
                                  <w:noProof/>
                                </w:rPr>
                              </w:pPr>
                              <w:r>
                                <w:t xml:space="preserve">Figure </w:t>
                              </w:r>
                              <w:r>
                                <w:fldChar w:fldCharType="begin"/>
                              </w:r>
                              <w:r>
                                <w:instrText xml:space="preserve"> SEQ Figure \* ARABIC </w:instrText>
                              </w:r>
                              <w:r>
                                <w:fldChar w:fldCharType="separate"/>
                              </w:r>
                              <w:r w:rsidR="00604718">
                                <w:rPr>
                                  <w:noProof/>
                                </w:rPr>
                                <w:t>18</w:t>
                              </w:r>
                              <w:r>
                                <w:rPr>
                                  <w:noProof/>
                                </w:rPr>
                                <w:fldChar w:fldCharType="end"/>
                              </w:r>
                              <w:r>
                                <w:t>: Functional Requirements- User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403FB" id="Group 202" o:spid="_x0000_s1077" style="position:absolute;margin-left:364.1pt;margin-top:25.65pt;width:415.3pt;height:366.05pt;z-index:251726848;mso-position-horizontal:right;mso-position-horizontal-relative:margin" coordsize="52743,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">
                <v:shape id="Picture 200" o:spid="_x0000_s1078" type="#_x0000_t75" style="position:absolute;width:52743;height:4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">
                  <v:imagedata r:id="rId49" o:title=""/>
                </v:shape>
                <v:shape id="Text Box 201" o:spid="_x0000_s1079" type="#_x0000_t202" style="position:absolute;top:43510;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563345E0" w14:textId="69D41C84" w:rsidR="00B93025" w:rsidRDefault="00B93025" w:rsidP="00D52535">
                        <w:pPr>
                          <w:pStyle w:val="Caption"/>
                          <w:jc w:val="center"/>
                          <w:rPr>
                            <w:noProof/>
                          </w:rPr>
                        </w:pPr>
                        <w:r>
                          <w:t xml:space="preserve">Figure </w:t>
                        </w:r>
                        <w:r>
                          <w:fldChar w:fldCharType="begin"/>
                        </w:r>
                        <w:r>
                          <w:instrText xml:space="preserve"> SEQ Figure \* ARABIC </w:instrText>
                        </w:r>
                        <w:r>
                          <w:fldChar w:fldCharType="separate"/>
                        </w:r>
                        <w:r w:rsidR="00604718">
                          <w:rPr>
                            <w:noProof/>
                          </w:rPr>
                          <w:t>18</w:t>
                        </w:r>
                        <w:r>
                          <w:rPr>
                            <w:noProof/>
                          </w:rPr>
                          <w:fldChar w:fldCharType="end"/>
                        </w:r>
                        <w:r>
                          <w:t>: Functional Requirements- User Access</w:t>
                        </w:r>
                      </w:p>
                    </w:txbxContent>
                  </v:textbox>
                </v:shape>
                <w10:wrap type="topAndBottom" anchorx="margin"/>
              </v:group>
            </w:pict>
          </mc:Fallback>
        </mc:AlternateContent>
      </w:r>
      <w:r>
        <w:t xml:space="preserve">2.2.1 </w:t>
      </w:r>
      <w:r w:rsidR="00D52535">
        <w:t>Context Diagram</w:t>
      </w:r>
      <w:bookmarkEnd w:id="31"/>
    </w:p>
    <w:p w14:paraId="41CCEF3E" w14:textId="02627B45" w:rsidR="00F30B99" w:rsidRDefault="00F30B99" w:rsidP="00D52535"/>
    <w:p w14:paraId="474E713B" w14:textId="77777777" w:rsidR="00F30B99" w:rsidRDefault="00F30B99">
      <w:pPr>
        <w:rPr>
          <w:rFonts w:asciiTheme="majorHAnsi" w:eastAsiaTheme="majorEastAsia" w:hAnsiTheme="majorHAnsi" w:cstheme="majorBidi"/>
          <w:color w:val="004F5B" w:themeColor="accent1" w:themeShade="7F"/>
          <w:sz w:val="24"/>
          <w:szCs w:val="24"/>
        </w:rPr>
      </w:pPr>
      <w:r>
        <w:br w:type="page"/>
      </w:r>
    </w:p>
    <w:p w14:paraId="0566DCDA" w14:textId="61A26020" w:rsidR="00D52535" w:rsidRDefault="00F30B99" w:rsidP="00F30B99">
      <w:pPr>
        <w:pStyle w:val="Heading3"/>
      </w:pPr>
      <w:bookmarkStart w:id="32" w:name="_Toc40010656"/>
      <w:r>
        <w:lastRenderedPageBreak/>
        <w:t>2.2.2 Level 0 DFD (Overview Diagram)</w:t>
      </w:r>
      <w:bookmarkEnd w:id="32"/>
    </w:p>
    <w:p w14:paraId="3F1768F8" w14:textId="2D4E98DF" w:rsidR="00F30B99" w:rsidRPr="00F30B99" w:rsidRDefault="008347B0" w:rsidP="00F30B99">
      <w:r>
        <w:rPr>
          <w:noProof/>
        </w:rPr>
        <mc:AlternateContent>
          <mc:Choice Requires="wpg">
            <w:drawing>
              <wp:anchor distT="0" distB="0" distL="114300" distR="114300" simplePos="0" relativeHeight="251728896" behindDoc="0" locked="0" layoutInCell="1" allowOverlap="1" wp14:anchorId="0CC62C50" wp14:editId="167CBC4E">
                <wp:simplePos x="0" y="0"/>
                <wp:positionH relativeFrom="column">
                  <wp:posOffset>195580</wp:posOffset>
                </wp:positionH>
                <wp:positionV relativeFrom="paragraph">
                  <wp:posOffset>431800</wp:posOffset>
                </wp:positionV>
                <wp:extent cx="4987290" cy="8030210"/>
                <wp:effectExtent l="0" t="0" r="3810" b="8890"/>
                <wp:wrapTopAndBottom/>
                <wp:docPr id="206" name="Group 206"/>
                <wp:cNvGraphicFramePr/>
                <a:graphic xmlns:a="http://schemas.openxmlformats.org/drawingml/2006/main">
                  <a:graphicData uri="http://schemas.microsoft.com/office/word/2010/wordprocessingGroup">
                    <wpg:wgp>
                      <wpg:cNvGrpSpPr/>
                      <wpg:grpSpPr>
                        <a:xfrm>
                          <a:off x="0" y="0"/>
                          <a:ext cx="4987290" cy="8030210"/>
                          <a:chOff x="0" y="0"/>
                          <a:chExt cx="5187287" cy="8351217"/>
                        </a:xfrm>
                      </wpg:grpSpPr>
                      <pic:pic xmlns:pic="http://schemas.openxmlformats.org/drawingml/2006/picture">
                        <pic:nvPicPr>
                          <pic:cNvPr id="204" name="Picture 204"/>
                          <pic:cNvPicPr>
                            <a:picLocks noChangeAspect="1"/>
                          </pic:cNvPicPr>
                        </pic:nvPicPr>
                        <pic:blipFill>
                          <a:blip r:embed="rId50"/>
                          <a:stretch>
                            <a:fillRect/>
                          </a:stretch>
                        </pic:blipFill>
                        <pic:spPr>
                          <a:xfrm>
                            <a:off x="0" y="0"/>
                            <a:ext cx="5105400" cy="8018780"/>
                          </a:xfrm>
                          <a:prstGeom prst="rect">
                            <a:avLst/>
                          </a:prstGeom>
                        </pic:spPr>
                      </pic:pic>
                      <wps:wsp>
                        <wps:cNvPr id="205" name="Text Box 205"/>
                        <wps:cNvSpPr txBox="1"/>
                        <wps:spPr>
                          <a:xfrm>
                            <a:off x="81887" y="8188657"/>
                            <a:ext cx="5105400" cy="162560"/>
                          </a:xfrm>
                          <a:prstGeom prst="rect">
                            <a:avLst/>
                          </a:prstGeom>
                          <a:solidFill>
                            <a:prstClr val="white"/>
                          </a:solidFill>
                          <a:ln>
                            <a:noFill/>
                          </a:ln>
                        </wps:spPr>
                        <wps:txbx>
                          <w:txbxContent>
                            <w:p w14:paraId="2173D47B" w14:textId="41C62CD8" w:rsidR="00B93025" w:rsidRPr="009D501F" w:rsidRDefault="00B93025" w:rsidP="00F30B99">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19</w:t>
                              </w:r>
                              <w:r>
                                <w:rPr>
                                  <w:noProof/>
                                </w:rPr>
                                <w:fldChar w:fldCharType="end"/>
                              </w:r>
                              <w:r>
                                <w:t>: Level 0 DFD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2C50" id="Group 206" o:spid="_x0000_s1080" style="position:absolute;margin-left:15.4pt;margin-top:34pt;width:392.7pt;height:632.3pt;z-index:251728896;mso-width-relative:margin;mso-height-relative:margin" coordsize="51872,8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">
                <v:shape id="Picture 204" o:spid="_x0000_s1081" type="#_x0000_t75" style="position:absolute;width:51054;height:80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">
                  <v:imagedata r:id="rId51" o:title=""/>
                </v:shape>
                <v:shape id="Text Box 205" o:spid="_x0000_s1082" type="#_x0000_t202" style="position:absolute;left:818;top:81886;width:51054;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2173D47B" w14:textId="41C62CD8" w:rsidR="00B93025" w:rsidRPr="009D501F" w:rsidRDefault="00B93025" w:rsidP="00F30B99">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19</w:t>
                        </w:r>
                        <w:r>
                          <w:rPr>
                            <w:noProof/>
                          </w:rPr>
                          <w:fldChar w:fldCharType="end"/>
                        </w:r>
                        <w:r>
                          <w:t>: Level 0 DFD diagram</w:t>
                        </w:r>
                      </w:p>
                    </w:txbxContent>
                  </v:textbox>
                </v:shape>
                <w10:wrap type="topAndBottom"/>
              </v:group>
            </w:pict>
          </mc:Fallback>
        </mc:AlternateContent>
      </w:r>
    </w:p>
    <w:p w14:paraId="63D527B5" w14:textId="42688C37" w:rsidR="00724DCC" w:rsidRDefault="008347B0" w:rsidP="008347B0">
      <w:pPr>
        <w:pStyle w:val="Heading2"/>
      </w:pPr>
      <w:bookmarkStart w:id="33" w:name="_Toc40010657"/>
      <w:r w:rsidRPr="008347B0">
        <w:rPr>
          <w:caps w:val="0"/>
        </w:rPr>
        <w:lastRenderedPageBreak/>
        <w:t>2.</w:t>
      </w:r>
      <w:r>
        <w:t xml:space="preserve">3 </w:t>
      </w:r>
      <w:r w:rsidR="00724DCC">
        <w:t>Chapter 2 Conclusion</w:t>
      </w:r>
      <w:bookmarkEnd w:id="33"/>
      <w:r w:rsidR="00724DCC">
        <w:t xml:space="preserve"> </w:t>
      </w:r>
    </w:p>
    <w:p w14:paraId="4D9A758F" w14:textId="77777777" w:rsidR="008347B0" w:rsidRDefault="008347B0" w:rsidP="008347B0">
      <w:pPr>
        <w:pStyle w:val="ListParagraph"/>
        <w:ind w:left="0"/>
      </w:pPr>
      <w:r>
        <w:t>The secret to system success is the correct organization of its data. If the data are organized so as to minimize redundancy along the lines of the structure of the business, normal changes to that business will not require significant changes to a system based on those data. Achieving this resiliency in the face of constant business change has been the holy grail of the computer industry for many years. It can be done if requirements are defined in terms of a clear understanding of the inherent structure of the enterprise's data.</w:t>
      </w:r>
    </w:p>
    <w:p w14:paraId="399CBEAC" w14:textId="77777777" w:rsidR="008347B0" w:rsidRDefault="008347B0" w:rsidP="008347B0">
      <w:pPr>
        <w:pStyle w:val="ListParagraph"/>
      </w:pPr>
    </w:p>
    <w:p w14:paraId="4D4BB083" w14:textId="77777777" w:rsidR="008347B0" w:rsidRDefault="008347B0" w:rsidP="008347B0">
      <w:pPr>
        <w:pStyle w:val="ListParagraph"/>
        <w:ind w:left="0"/>
      </w:pPr>
      <w:r>
        <w:t>The secret to winding up with the right organization of data in a system is to understand how different players view it. The system design must not only accommodate all the different external (business owner's) views that are initially understood, but it must be structured so that it can accommodate future views as well. This is possible only if the underlying, fundamental structure of the data is understood. Hence it is necessary to translate from the external schemata to a conceptual schema, before using this conceptual schema as the basis for database design.</w:t>
      </w:r>
    </w:p>
    <w:p w14:paraId="032FF1D9" w14:textId="6BBF7E3C" w:rsidR="008347B0" w:rsidRDefault="008347B0">
      <w:r>
        <w:br w:type="page"/>
      </w:r>
    </w:p>
    <w:p w14:paraId="53BD2A3B" w14:textId="3A9ECBA4" w:rsidR="002C21CD" w:rsidRDefault="008347B0" w:rsidP="008347B0">
      <w:pPr>
        <w:pStyle w:val="Heading1"/>
      </w:pPr>
      <w:bookmarkStart w:id="34" w:name="_Toc40010658"/>
      <w:r w:rsidRPr="008347B0">
        <w:lastRenderedPageBreak/>
        <w:t>3.</w:t>
      </w:r>
      <w:r>
        <w:t>0 System Design</w:t>
      </w:r>
      <w:bookmarkEnd w:id="34"/>
    </w:p>
    <w:p w14:paraId="72D5898F" w14:textId="6C95085A" w:rsidR="008347B0" w:rsidRDefault="008347B0" w:rsidP="008347B0">
      <w:r>
        <w:t>System design is one of the major phases in the SDLC process. Therefore, the GUI design and database design will be carried out here.</w:t>
      </w:r>
    </w:p>
    <w:p w14:paraId="2C6E6772" w14:textId="66C8630C" w:rsidR="008347B0" w:rsidRDefault="008347B0" w:rsidP="00A1099A">
      <w:pPr>
        <w:pStyle w:val="Heading2"/>
      </w:pPr>
      <w:bookmarkStart w:id="35" w:name="_Toc40010659"/>
      <w:r>
        <w:t>3.1</w:t>
      </w:r>
      <w:r w:rsidR="00AF0AAF">
        <w:t xml:space="preserve"> External Interface requirements</w:t>
      </w:r>
      <w:bookmarkEnd w:id="35"/>
    </w:p>
    <w:p w14:paraId="5BC570F8" w14:textId="7E53F51E" w:rsidR="00750459" w:rsidRDefault="00BA2A5E" w:rsidP="00BA2A5E">
      <w:r>
        <w:t>Since this bookkeeping application is simply designed for the use of clerks, managers and CEOs</w:t>
      </w:r>
      <w:r w:rsidR="00750459">
        <w:t xml:space="preserve"> of a specific company, some terminology used in the application may not make sense to the general public. The interface design also had to mimic the existing physical bookkeeping system so that the user would not have to go through a tough learning curve. Although this is used by trained staff, since this is a medium sized company, the staff is not much mature and experienced so there could be some mistakes such as deleting a client. This will not be big problem because an admin level user can always restore a deleted record since it is not actually removed from the database even if a button in the UI says "Delete".</w:t>
      </w:r>
    </w:p>
    <w:p w14:paraId="75EF8365" w14:textId="6DE6D05A" w:rsidR="00BD539E" w:rsidRDefault="00BD539E" w:rsidP="00BA2A5E">
      <w:r>
        <w:t>For the sake of easy understanding and explanation, each and every element is not described here but all the various types of elements, features and effects are described with examples of fundamental elements.</w:t>
      </w:r>
    </w:p>
    <w:p w14:paraId="02741804" w14:textId="17767E14" w:rsidR="00B178C7" w:rsidRDefault="007545B5" w:rsidP="007545B5">
      <w:pPr>
        <w:pStyle w:val="Heading3"/>
      </w:pPr>
      <w:bookmarkStart w:id="36" w:name="_Toc40010660"/>
      <w:r>
        <w:t xml:space="preserve">3.1.1 </w:t>
      </w:r>
      <w:r w:rsidR="00B178C7">
        <w:t>User Interfaces</w:t>
      </w:r>
      <w:bookmarkEnd w:id="36"/>
    </w:p>
    <w:p w14:paraId="5027EE98" w14:textId="3BC7FE1A" w:rsidR="007545B5" w:rsidRDefault="00F55CB4" w:rsidP="00237DF0">
      <w:pPr>
        <w:pStyle w:val="Heading4"/>
      </w:pPr>
      <w:r>
        <w:t>Login page</w:t>
      </w:r>
    </w:p>
    <w:p w14:paraId="4FF33F6A" w14:textId="0DF2FF23" w:rsidR="007545B5" w:rsidRDefault="00237DF0" w:rsidP="007545B5">
      <w:r>
        <w:rPr>
          <w:noProof/>
        </w:rPr>
        <mc:AlternateContent>
          <mc:Choice Requires="wpg">
            <w:drawing>
              <wp:anchor distT="0" distB="0" distL="114300" distR="114300" simplePos="0" relativeHeight="251758592" behindDoc="0" locked="0" layoutInCell="1" allowOverlap="1" wp14:anchorId="3E328BC0" wp14:editId="4A50C085">
                <wp:simplePos x="0" y="0"/>
                <wp:positionH relativeFrom="column">
                  <wp:posOffset>1014984</wp:posOffset>
                </wp:positionH>
                <wp:positionV relativeFrom="paragraph">
                  <wp:posOffset>631114</wp:posOffset>
                </wp:positionV>
                <wp:extent cx="3238500" cy="2894330"/>
                <wp:effectExtent l="0" t="0" r="0" b="1270"/>
                <wp:wrapTopAndBottom/>
                <wp:docPr id="47" name="Group 47"/>
                <wp:cNvGraphicFramePr/>
                <a:graphic xmlns:a="http://schemas.openxmlformats.org/drawingml/2006/main">
                  <a:graphicData uri="http://schemas.microsoft.com/office/word/2010/wordprocessingGroup">
                    <wpg:wgp>
                      <wpg:cNvGrpSpPr/>
                      <wpg:grpSpPr>
                        <a:xfrm>
                          <a:off x="0" y="0"/>
                          <a:ext cx="3238500" cy="2894330"/>
                          <a:chOff x="0" y="0"/>
                          <a:chExt cx="3238500" cy="2894330"/>
                        </a:xfrm>
                      </wpg:grpSpPr>
                      <pic:pic xmlns:pic="http://schemas.openxmlformats.org/drawingml/2006/picture">
                        <pic:nvPicPr>
                          <pic:cNvPr id="25" name="Picture 25"/>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8500" cy="2537460"/>
                          </a:xfrm>
                          <a:prstGeom prst="rect">
                            <a:avLst/>
                          </a:prstGeom>
                          <a:noFill/>
                          <a:ln>
                            <a:noFill/>
                          </a:ln>
                        </pic:spPr>
                      </pic:pic>
                      <wps:wsp>
                        <wps:cNvPr id="30" name="Text Box 30"/>
                        <wps:cNvSpPr txBox="1"/>
                        <wps:spPr>
                          <a:xfrm>
                            <a:off x="0" y="2596515"/>
                            <a:ext cx="3238500" cy="297815"/>
                          </a:xfrm>
                          <a:prstGeom prst="rect">
                            <a:avLst/>
                          </a:prstGeom>
                          <a:solidFill>
                            <a:prstClr val="white"/>
                          </a:solidFill>
                          <a:ln>
                            <a:noFill/>
                          </a:ln>
                        </wps:spPr>
                        <wps:txbx>
                          <w:txbxContent>
                            <w:p w14:paraId="3DC348D7" w14:textId="7FDB1841" w:rsidR="00237DF0" w:rsidRPr="0013677B" w:rsidRDefault="00237DF0" w:rsidP="00237DF0">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20</w:t>
                              </w:r>
                              <w:r>
                                <w:fldChar w:fldCharType="end"/>
                              </w:r>
                              <w:r>
                                <w:t>: Login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328BC0" id="Group 47" o:spid="_x0000_s1083" style="position:absolute;margin-left:79.9pt;margin-top:49.7pt;width:255pt;height:227.9pt;z-index:251758592" coordsize="32385,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">
                <v:shape id="Picture 25" o:spid="_x0000_s1084" type="#_x0000_t75" style="position:absolute;width:32385;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">
                  <v:imagedata r:id="rId53" o:title=""/>
                </v:shape>
                <v:shape id="Text Box 30" o:spid="_x0000_s1085" type="#_x0000_t202" style="position:absolute;top:25965;width:3238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DC348D7" w14:textId="7FDB1841" w:rsidR="00237DF0" w:rsidRPr="0013677B" w:rsidRDefault="00237DF0" w:rsidP="00237DF0">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20</w:t>
                        </w:r>
                        <w:r>
                          <w:fldChar w:fldCharType="end"/>
                        </w:r>
                        <w:r>
                          <w:t>: Login Modal</w:t>
                        </w:r>
                      </w:p>
                    </w:txbxContent>
                  </v:textbox>
                </v:shape>
                <w10:wrap type="topAndBottom"/>
              </v:group>
            </w:pict>
          </mc:Fallback>
        </mc:AlternateContent>
      </w:r>
      <w:r w:rsidR="007545B5">
        <w:t>Login page is displayed to anyone who tries to access the website. The login form is simply designed and contains only the User ID and Password input box.</w:t>
      </w:r>
    </w:p>
    <w:p w14:paraId="02195FB0" w14:textId="04987968" w:rsidR="007545B5" w:rsidRDefault="007545B5" w:rsidP="00B178C7">
      <w:pPr>
        <w:pStyle w:val="Heading4"/>
      </w:pPr>
      <w:r>
        <w:lastRenderedPageBreak/>
        <w:t>Navigation bar</w:t>
      </w:r>
    </w:p>
    <w:p w14:paraId="6F911B32" w14:textId="2EF21575" w:rsidR="007545B5" w:rsidRDefault="00FB3E8D" w:rsidP="007545B5">
      <w:r>
        <w:rPr>
          <w:noProof/>
        </w:rPr>
        <mc:AlternateContent>
          <mc:Choice Requires="wps">
            <w:drawing>
              <wp:anchor distT="0" distB="0" distL="114300" distR="114300" simplePos="0" relativeHeight="251739136" behindDoc="0" locked="0" layoutInCell="1" allowOverlap="1" wp14:anchorId="51B8D116" wp14:editId="16F69366">
                <wp:simplePos x="0" y="0"/>
                <wp:positionH relativeFrom="column">
                  <wp:posOffset>360680</wp:posOffset>
                </wp:positionH>
                <wp:positionV relativeFrom="paragraph">
                  <wp:posOffset>2924175</wp:posOffset>
                </wp:positionV>
                <wp:extent cx="4551680" cy="635"/>
                <wp:effectExtent l="0" t="0" r="0" b="0"/>
                <wp:wrapTopAndBottom/>
                <wp:docPr id="211" name="Text Box 211"/>
                <wp:cNvGraphicFramePr/>
                <a:graphic xmlns:a="http://schemas.openxmlformats.org/drawingml/2006/main">
                  <a:graphicData uri="http://schemas.microsoft.com/office/word/2010/wordprocessingShape">
                    <wps:wsp>
                      <wps:cNvSpPr txBox="1"/>
                      <wps:spPr>
                        <a:xfrm>
                          <a:off x="0" y="0"/>
                          <a:ext cx="4551680" cy="635"/>
                        </a:xfrm>
                        <a:prstGeom prst="rect">
                          <a:avLst/>
                        </a:prstGeom>
                        <a:solidFill>
                          <a:prstClr val="white"/>
                        </a:solidFill>
                        <a:ln>
                          <a:noFill/>
                        </a:ln>
                      </wps:spPr>
                      <wps:txbx>
                        <w:txbxContent>
                          <w:p w14:paraId="5B66ED89" w14:textId="22304072" w:rsidR="00B93025" w:rsidRPr="009D1C68" w:rsidRDefault="00B93025"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21</w:t>
                            </w:r>
                            <w:r>
                              <w:rPr>
                                <w:noProof/>
                              </w:rPr>
                              <w:fldChar w:fldCharType="end"/>
                            </w:r>
                            <w:r>
                              <w:t>: Navigation bar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8D116" id="Text Box 211" o:spid="_x0000_s1086" type="#_x0000_t202" style="position:absolute;margin-left:28.4pt;margin-top:230.25pt;width:358.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g/LgIAAGk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" stroked="f">
                <v:textbox style="mso-fit-shape-to-text:t" inset="0,0,0,0">
                  <w:txbxContent>
                    <w:p w14:paraId="5B66ED89" w14:textId="22304072" w:rsidR="00B93025" w:rsidRPr="009D1C68" w:rsidRDefault="00B93025"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21</w:t>
                      </w:r>
                      <w:r>
                        <w:rPr>
                          <w:noProof/>
                        </w:rPr>
                        <w:fldChar w:fldCharType="end"/>
                      </w:r>
                      <w:r>
                        <w:t>: Navigation bar elements</w:t>
                      </w:r>
                    </w:p>
                  </w:txbxContent>
                </v:textbox>
                <w10:wrap type="topAndBottom"/>
              </v:shape>
            </w:pict>
          </mc:Fallback>
        </mc:AlternateContent>
      </w:r>
      <w:r w:rsidRPr="00B47610">
        <w:rPr>
          <w:noProof/>
        </w:rPr>
        <w:drawing>
          <wp:anchor distT="0" distB="0" distL="114300" distR="114300" simplePos="0" relativeHeight="251735040" behindDoc="0" locked="0" layoutInCell="1" allowOverlap="1" wp14:anchorId="5310B481" wp14:editId="0C8164CF">
            <wp:simplePos x="0" y="0"/>
            <wp:positionH relativeFrom="margin">
              <wp:align>center</wp:align>
            </wp:positionH>
            <wp:positionV relativeFrom="paragraph">
              <wp:posOffset>1699398</wp:posOffset>
            </wp:positionV>
            <wp:extent cx="4551680" cy="1167765"/>
            <wp:effectExtent l="0" t="0" r="127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51680" cy="11677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62C985F2" wp14:editId="5B0507E1">
                <wp:simplePos x="0" y="0"/>
                <wp:positionH relativeFrom="column">
                  <wp:posOffset>-2540</wp:posOffset>
                </wp:positionH>
                <wp:positionV relativeFrom="paragraph">
                  <wp:posOffset>1327150</wp:posOffset>
                </wp:positionV>
                <wp:extent cx="527431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8A11481" w14:textId="23C38DCA" w:rsidR="00B93025" w:rsidRPr="00EC2A78" w:rsidRDefault="00B93025"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22</w:t>
                            </w:r>
                            <w:r>
                              <w:rPr>
                                <w:noProof/>
                              </w:rPr>
                              <w:fldChar w:fldCharType="end"/>
                            </w:r>
                            <w:r>
                              <w:t>: 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985F2" id="Text Box 210" o:spid="_x0000_s1087" type="#_x0000_t202" style="position:absolute;margin-left:-.2pt;margin-top:104.5pt;width:415.3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" stroked="f">
                <v:textbox style="mso-fit-shape-to-text:t" inset="0,0,0,0">
                  <w:txbxContent>
                    <w:p w14:paraId="58A11481" w14:textId="23C38DCA" w:rsidR="00B93025" w:rsidRPr="00EC2A78" w:rsidRDefault="00B93025" w:rsidP="00FB3E8D">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22</w:t>
                      </w:r>
                      <w:r>
                        <w:rPr>
                          <w:noProof/>
                        </w:rPr>
                        <w:fldChar w:fldCharType="end"/>
                      </w:r>
                      <w:r>
                        <w:t>: Navigation bar</w:t>
                      </w:r>
                    </w:p>
                  </w:txbxContent>
                </v:textbox>
                <w10:wrap type="topAndBottom"/>
              </v:shape>
            </w:pict>
          </mc:Fallback>
        </mc:AlternateContent>
      </w:r>
      <w:r w:rsidR="00B47610" w:rsidRPr="00B47610">
        <w:rPr>
          <w:noProof/>
        </w:rPr>
        <w:drawing>
          <wp:anchor distT="0" distB="0" distL="114300" distR="114300" simplePos="0" relativeHeight="251732992" behindDoc="0" locked="0" layoutInCell="1" allowOverlap="1" wp14:anchorId="12A69CF5" wp14:editId="6B0C22CB">
            <wp:simplePos x="0" y="0"/>
            <wp:positionH relativeFrom="margin">
              <wp:align>right</wp:align>
            </wp:positionH>
            <wp:positionV relativeFrom="paragraph">
              <wp:posOffset>1054680</wp:posOffset>
            </wp:positionV>
            <wp:extent cx="5274310" cy="215900"/>
            <wp:effectExtent l="0" t="0" r="254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900"/>
                    </a:xfrm>
                    <a:prstGeom prst="rect">
                      <a:avLst/>
                    </a:prstGeom>
                  </pic:spPr>
                </pic:pic>
              </a:graphicData>
            </a:graphic>
          </wp:anchor>
        </w:drawing>
      </w:r>
      <w:r w:rsidR="007545B5">
        <w:t>The navigation bar is displayed at the top of every page so that the user can navigate to any basic module in the website such as "Suppliers", "Inventory", "Staff" and "Sales". By default, the "Suppliers" module is opened initially. The navigation bar holds a button to collapse the side bar of every module and at the right side of the navigation bar, information about logged in user is displayed.</w:t>
      </w:r>
    </w:p>
    <w:p w14:paraId="725A4784" w14:textId="0EC6D79B" w:rsidR="00B47610" w:rsidRDefault="00B47610" w:rsidP="007545B5"/>
    <w:p w14:paraId="3AB41D6E" w14:textId="77777777" w:rsidR="007545B5" w:rsidRPr="007545B5" w:rsidRDefault="007545B5" w:rsidP="007545B5"/>
    <w:p w14:paraId="2EFF53E4" w14:textId="217FC03D" w:rsidR="00F55CB4" w:rsidRDefault="00F55CB4" w:rsidP="00B178C7">
      <w:pPr>
        <w:pStyle w:val="Heading4"/>
      </w:pPr>
      <w:r>
        <w:t>Side bar</w:t>
      </w:r>
    </w:p>
    <w:p w14:paraId="65CA41B6" w14:textId="200E41DD" w:rsidR="00FB3E8D" w:rsidRPr="007545B5" w:rsidRDefault="008970CD" w:rsidP="007545B5">
      <w:r>
        <w:rPr>
          <w:noProof/>
        </w:rPr>
        <mc:AlternateContent>
          <mc:Choice Requires="wps">
            <w:drawing>
              <wp:anchor distT="0" distB="0" distL="114300" distR="114300" simplePos="0" relativeHeight="251743232" behindDoc="0" locked="0" layoutInCell="1" allowOverlap="1" wp14:anchorId="0633434C" wp14:editId="4B9FC0B4">
                <wp:simplePos x="0" y="0"/>
                <wp:positionH relativeFrom="column">
                  <wp:posOffset>680085</wp:posOffset>
                </wp:positionH>
                <wp:positionV relativeFrom="paragraph">
                  <wp:posOffset>4641215</wp:posOffset>
                </wp:positionV>
                <wp:extent cx="391414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3914140" cy="635"/>
                        </a:xfrm>
                        <a:prstGeom prst="rect">
                          <a:avLst/>
                        </a:prstGeom>
                        <a:solidFill>
                          <a:prstClr val="white"/>
                        </a:solidFill>
                        <a:ln>
                          <a:noFill/>
                        </a:ln>
                      </wps:spPr>
                      <wps:txbx>
                        <w:txbxContent>
                          <w:p w14:paraId="036238F1" w14:textId="63F244BB" w:rsidR="00B93025" w:rsidRPr="008120D9" w:rsidRDefault="00B93025" w:rsidP="008970C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23</w:t>
                            </w:r>
                            <w:r>
                              <w:rPr>
                                <w:noProof/>
                              </w:rPr>
                              <w:fldChar w:fldCharType="end"/>
                            </w:r>
                            <w:r>
                              <w:t>: Sidebar elements of Sales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3434C" id="Text Box 213" o:spid="_x0000_s1088" type="#_x0000_t202" style="position:absolute;margin-left:53.55pt;margin-top:365.45pt;width:308.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uVVMAIAAGkEAAAOAAAAZHJzL2Uyb0RvYy54bWysVFFv2yAQfp+0/4B4XxwnXbV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" stroked="f">
                <v:textbox style="mso-fit-shape-to-text:t" inset="0,0,0,0">
                  <w:txbxContent>
                    <w:p w14:paraId="036238F1" w14:textId="63F244BB" w:rsidR="00B93025" w:rsidRPr="008120D9" w:rsidRDefault="00B93025" w:rsidP="008970CD">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23</w:t>
                      </w:r>
                      <w:r>
                        <w:rPr>
                          <w:noProof/>
                        </w:rPr>
                        <w:fldChar w:fldCharType="end"/>
                      </w:r>
                      <w:r>
                        <w:t>: Sidebar elements of Sales module</w:t>
                      </w:r>
                    </w:p>
                  </w:txbxContent>
                </v:textbox>
                <w10:wrap type="topAndBottom"/>
              </v:shape>
            </w:pict>
          </mc:Fallback>
        </mc:AlternateContent>
      </w:r>
      <w:r>
        <w:rPr>
          <w:noProof/>
        </w:rPr>
        <w:drawing>
          <wp:anchor distT="0" distB="0" distL="114300" distR="114300" simplePos="0" relativeHeight="251741184" behindDoc="1" locked="0" layoutInCell="1" allowOverlap="1" wp14:anchorId="77AB609B" wp14:editId="4AB09614">
            <wp:simplePos x="0" y="0"/>
            <wp:positionH relativeFrom="margin">
              <wp:align>center</wp:align>
            </wp:positionH>
            <wp:positionV relativeFrom="paragraph">
              <wp:posOffset>1541614</wp:posOffset>
            </wp:positionV>
            <wp:extent cx="3914140" cy="3042920"/>
            <wp:effectExtent l="0" t="0" r="0" b="508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914140" cy="304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5B5">
        <w:t xml:space="preserve">The side bar contains sub modules which are specific to the selected base module. Every base module has </w:t>
      </w:r>
      <w:r w:rsidR="00C15905">
        <w:t>its</w:t>
      </w:r>
      <w:r w:rsidR="007545B5">
        <w:t xml:space="preserve"> own dashboard so that typical informative data about that particular module can be examined.</w:t>
      </w:r>
      <w:r w:rsidR="00C15905">
        <w:t xml:space="preserve"> Therefore, "Dashboard" is at the top of every side bar. Other are navigation buttons to navigate the user to specific sub modules of the selected base module. For example, the "Sales" module's side bar contains, "Dashboard", "Clients", "Products", "Invoices", "Payments" and "Reports". Each of the modules contains elements which are specifically designed for that sub modules task. </w:t>
      </w:r>
    </w:p>
    <w:p w14:paraId="41B20F5E" w14:textId="58EC249E" w:rsidR="00F55CB4" w:rsidRDefault="00F55CB4" w:rsidP="00B178C7">
      <w:pPr>
        <w:pStyle w:val="Heading4"/>
      </w:pPr>
      <w:r>
        <w:lastRenderedPageBreak/>
        <w:t>Dashboard</w:t>
      </w:r>
    </w:p>
    <w:p w14:paraId="63C32FB7" w14:textId="64DE53D8" w:rsidR="00C15905" w:rsidRDefault="00C15905" w:rsidP="00C15905">
      <w:r>
        <w:t xml:space="preserve">The dashboard consists of many elements such as graphs, charts and tables which contains many summarized data about a selected base module. The user can interact with the elements by clicking and hovering mouse over them but the user </w:t>
      </w:r>
      <w:r w:rsidR="00A0782B">
        <w:t>cannot</w:t>
      </w:r>
      <w:r>
        <w:t xml:space="preserve"> change or update any of the information displayed, but clicking on a particular set of data would take the user to the specific sub module which contains the clicked data.</w:t>
      </w:r>
    </w:p>
    <w:p w14:paraId="27CC3713" w14:textId="5E01913A" w:rsidR="00C15905" w:rsidRDefault="00C15905" w:rsidP="00C15905">
      <w:r>
        <w:t>The dashboard is one of the most effective ways for a decision maker to get an idea of how the things are behaving and to see patterns.</w:t>
      </w:r>
    </w:p>
    <w:p w14:paraId="7D2D4505" w14:textId="5A2581AD" w:rsidR="008970CD" w:rsidRDefault="008970CD" w:rsidP="00B178C7">
      <w:pPr>
        <w:pStyle w:val="Heading4"/>
      </w:pPr>
      <w:r>
        <w:t>Tables</w:t>
      </w:r>
    </w:p>
    <w:p w14:paraId="61DA5EA7" w14:textId="0B18DADB" w:rsidR="00237DF0" w:rsidRPr="008970CD" w:rsidRDefault="00237DF0" w:rsidP="008970CD">
      <w:r>
        <w:rPr>
          <w:noProof/>
        </w:rPr>
        <mc:AlternateContent>
          <mc:Choice Requires="wps">
            <w:drawing>
              <wp:anchor distT="0" distB="0" distL="114300" distR="114300" simplePos="0" relativeHeight="251762688" behindDoc="1" locked="0" layoutInCell="1" allowOverlap="1" wp14:anchorId="2C6FFBD9" wp14:editId="737A4B30">
                <wp:simplePos x="0" y="0"/>
                <wp:positionH relativeFrom="column">
                  <wp:posOffset>-2540</wp:posOffset>
                </wp:positionH>
                <wp:positionV relativeFrom="paragraph">
                  <wp:posOffset>3349625</wp:posOffset>
                </wp:positionV>
                <wp:extent cx="527431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5410EE8" w14:textId="50212A5A" w:rsidR="00237DF0" w:rsidRPr="002A7631" w:rsidRDefault="00237DF0" w:rsidP="00237DF0">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24</w:t>
                            </w:r>
                            <w:r>
                              <w:fldChar w:fldCharType="end"/>
                            </w:r>
                            <w:r>
                              <w:t>: Table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FFBD9" id="Text Box 58" o:spid="_x0000_s1089" type="#_x0000_t202" style="position:absolute;margin-left:-.2pt;margin-top:263.75pt;width:415.3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ti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" stroked="f">
                <v:textbox style="mso-fit-shape-to-text:t" inset="0,0,0,0">
                  <w:txbxContent>
                    <w:p w14:paraId="15410EE8" w14:textId="50212A5A" w:rsidR="00237DF0" w:rsidRPr="002A7631" w:rsidRDefault="00237DF0" w:rsidP="00237DF0">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24</w:t>
                      </w:r>
                      <w:r>
                        <w:fldChar w:fldCharType="end"/>
                      </w:r>
                      <w:r>
                        <w:t>: Table Example</w:t>
                      </w:r>
                    </w:p>
                  </w:txbxContent>
                </v:textbox>
                <w10:wrap type="tight"/>
              </v:shape>
            </w:pict>
          </mc:Fallback>
        </mc:AlternateContent>
      </w:r>
      <w:r w:rsidRPr="00237DF0">
        <w:drawing>
          <wp:anchor distT="0" distB="0" distL="114300" distR="114300" simplePos="0" relativeHeight="251760640" behindDoc="0" locked="0" layoutInCell="1" allowOverlap="1" wp14:anchorId="149D544A" wp14:editId="35A36D0B">
            <wp:simplePos x="0" y="0"/>
            <wp:positionH relativeFrom="margin">
              <wp:align>right</wp:align>
            </wp:positionH>
            <wp:positionV relativeFrom="paragraph">
              <wp:posOffset>728319</wp:posOffset>
            </wp:positionV>
            <wp:extent cx="5274310" cy="2564765"/>
            <wp:effectExtent l="0" t="0" r="2540" b="6985"/>
            <wp:wrapTight wrapText="bothSides">
              <wp:wrapPolygon edited="0">
                <wp:start x="0" y="0"/>
                <wp:lineTo x="0" y="21498"/>
                <wp:lineTo x="21532" y="21498"/>
                <wp:lineTo x="2153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64765"/>
                    </a:xfrm>
                    <a:prstGeom prst="rect">
                      <a:avLst/>
                    </a:prstGeom>
                  </pic:spPr>
                </pic:pic>
              </a:graphicData>
            </a:graphic>
          </wp:anchor>
        </w:drawing>
      </w:r>
      <w:r w:rsidR="005E305A">
        <w:t xml:space="preserve">Tables are extremely effective way of data representation and it has been used in almost every module contained in the application and delivers a great deal of user experience. </w:t>
      </w:r>
    </w:p>
    <w:p w14:paraId="412EDA1A" w14:textId="4B9339B0" w:rsidR="00F55CB4" w:rsidRDefault="00F55CB4" w:rsidP="00B178C7">
      <w:pPr>
        <w:pStyle w:val="Heading4"/>
      </w:pPr>
      <w:r>
        <w:t>Search/ Filter Records</w:t>
      </w:r>
    </w:p>
    <w:p w14:paraId="122D5763" w14:textId="5B4F5C28" w:rsidR="006D633D" w:rsidRDefault="006D633D" w:rsidP="006D633D">
      <w:r>
        <w:t xml:space="preserve">Almost all the tables and lists contain this functionality. Typing out a word or set of characters would search and filter out the data which only contains the typed string. Only a pre-determined list of columns is scanned so that the user can filter that data effectively and efficiently specific to that table or list. </w:t>
      </w:r>
    </w:p>
    <w:p w14:paraId="7D694F16" w14:textId="54D53E5A" w:rsidR="005E305A" w:rsidRDefault="005E305A" w:rsidP="006D633D">
      <w:r>
        <w:rPr>
          <w:noProof/>
        </w:rPr>
        <mc:AlternateContent>
          <mc:Choice Requires="wps">
            <w:drawing>
              <wp:anchor distT="0" distB="0" distL="114300" distR="114300" simplePos="0" relativeHeight="251747328" behindDoc="0" locked="0" layoutInCell="1" allowOverlap="1" wp14:anchorId="3D419464" wp14:editId="599B1B88">
                <wp:simplePos x="0" y="0"/>
                <wp:positionH relativeFrom="margin">
                  <wp:align>right</wp:align>
                </wp:positionH>
                <wp:positionV relativeFrom="paragraph">
                  <wp:posOffset>1214755</wp:posOffset>
                </wp:positionV>
                <wp:extent cx="5274310" cy="285750"/>
                <wp:effectExtent l="0" t="0" r="2540" b="0"/>
                <wp:wrapTopAndBottom/>
                <wp:docPr id="215" name="Text Box 215"/>
                <wp:cNvGraphicFramePr/>
                <a:graphic xmlns:a="http://schemas.openxmlformats.org/drawingml/2006/main">
                  <a:graphicData uri="http://schemas.microsoft.com/office/word/2010/wordprocessingShape">
                    <wps:wsp>
                      <wps:cNvSpPr txBox="1"/>
                      <wps:spPr>
                        <a:xfrm>
                          <a:off x="0" y="0"/>
                          <a:ext cx="5274310" cy="285750"/>
                        </a:xfrm>
                        <a:prstGeom prst="rect">
                          <a:avLst/>
                        </a:prstGeom>
                        <a:solidFill>
                          <a:prstClr val="white"/>
                        </a:solidFill>
                        <a:ln>
                          <a:noFill/>
                        </a:ln>
                      </wps:spPr>
                      <wps:txbx>
                        <w:txbxContent>
                          <w:p w14:paraId="36CC9967" w14:textId="005763A2" w:rsidR="00B93025" w:rsidRPr="00C438E4" w:rsidRDefault="00B93025" w:rsidP="005E305A">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25</w:t>
                            </w:r>
                            <w:r>
                              <w:rPr>
                                <w:noProof/>
                              </w:rPr>
                              <w:fldChar w:fldCharType="end"/>
                            </w:r>
                            <w:r>
                              <w:t>: Search field for clients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19464" id="Text Box 215" o:spid="_x0000_s1090" type="#_x0000_t202" style="position:absolute;margin-left:364.1pt;margin-top:95.65pt;width:415.3pt;height:2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" stroked="f">
                <v:textbox inset="0,0,0,0">
                  <w:txbxContent>
                    <w:p w14:paraId="36CC9967" w14:textId="005763A2" w:rsidR="00B93025" w:rsidRPr="00C438E4" w:rsidRDefault="00B93025" w:rsidP="005E305A">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25</w:t>
                      </w:r>
                      <w:r>
                        <w:rPr>
                          <w:noProof/>
                        </w:rPr>
                        <w:fldChar w:fldCharType="end"/>
                      </w:r>
                      <w:r>
                        <w:t>: Search field for clients table</w:t>
                      </w:r>
                    </w:p>
                  </w:txbxContent>
                </v:textbox>
                <w10:wrap type="topAndBottom" anchorx="margin"/>
              </v:shape>
            </w:pict>
          </mc:Fallback>
        </mc:AlternateContent>
      </w:r>
      <w:r w:rsidRPr="005E305A">
        <w:rPr>
          <w:noProof/>
        </w:rPr>
        <w:drawing>
          <wp:anchor distT="0" distB="0" distL="114300" distR="114300" simplePos="0" relativeHeight="251745280" behindDoc="0" locked="0" layoutInCell="1" allowOverlap="1" wp14:anchorId="61DCE516" wp14:editId="2E7C16C2">
            <wp:simplePos x="0" y="0"/>
            <wp:positionH relativeFrom="margin">
              <wp:align>center</wp:align>
            </wp:positionH>
            <wp:positionV relativeFrom="paragraph">
              <wp:posOffset>301487</wp:posOffset>
            </wp:positionV>
            <wp:extent cx="5105400" cy="904875"/>
            <wp:effectExtent l="0" t="0" r="0" b="952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5400" cy="904875"/>
                    </a:xfrm>
                    <a:prstGeom prst="rect">
                      <a:avLst/>
                    </a:prstGeom>
                  </pic:spPr>
                </pic:pic>
              </a:graphicData>
            </a:graphic>
            <wp14:sizeRelH relativeFrom="margin">
              <wp14:pctWidth>0</wp14:pctWidth>
            </wp14:sizeRelH>
            <wp14:sizeRelV relativeFrom="margin">
              <wp14:pctHeight>0</wp14:pctHeight>
            </wp14:sizeRelV>
          </wp:anchor>
        </w:drawing>
      </w:r>
      <w:r>
        <w:t>Usually a search field can be found on top of a table.</w:t>
      </w:r>
    </w:p>
    <w:p w14:paraId="197AB50D" w14:textId="58C6D1F8" w:rsidR="006D633D" w:rsidRDefault="006D633D" w:rsidP="00B178C7">
      <w:pPr>
        <w:pStyle w:val="Heading4"/>
      </w:pPr>
      <w:r>
        <w:lastRenderedPageBreak/>
        <w:t>Column sorting</w:t>
      </w:r>
    </w:p>
    <w:p w14:paraId="3CFEF369" w14:textId="2C93F3F5" w:rsidR="00AE1C3D" w:rsidRPr="00AE1C3D" w:rsidRDefault="007D1CEE" w:rsidP="00AE1C3D">
      <w:r>
        <w:rPr>
          <w:noProof/>
        </w:rPr>
        <mc:AlternateContent>
          <mc:Choice Requires="wpg">
            <w:drawing>
              <wp:anchor distT="0" distB="0" distL="114300" distR="114300" simplePos="0" relativeHeight="251771904" behindDoc="0" locked="0" layoutInCell="1" allowOverlap="1" wp14:anchorId="4302CC3B" wp14:editId="6981EEF5">
                <wp:simplePos x="0" y="0"/>
                <wp:positionH relativeFrom="margin">
                  <wp:align>center</wp:align>
                </wp:positionH>
                <wp:positionV relativeFrom="paragraph">
                  <wp:posOffset>397510</wp:posOffset>
                </wp:positionV>
                <wp:extent cx="4211320" cy="1306830"/>
                <wp:effectExtent l="0" t="0" r="0" b="7620"/>
                <wp:wrapTopAndBottom/>
                <wp:docPr id="199" name="Group 199"/>
                <wp:cNvGraphicFramePr/>
                <a:graphic xmlns:a="http://schemas.openxmlformats.org/drawingml/2006/main">
                  <a:graphicData uri="http://schemas.microsoft.com/office/word/2010/wordprocessingGroup">
                    <wpg:wgp>
                      <wpg:cNvGrpSpPr/>
                      <wpg:grpSpPr>
                        <a:xfrm>
                          <a:off x="0" y="0"/>
                          <a:ext cx="4211320" cy="1306830"/>
                          <a:chOff x="0" y="0"/>
                          <a:chExt cx="4211320" cy="1306830"/>
                        </a:xfrm>
                      </wpg:grpSpPr>
                      <pic:pic xmlns:pic="http://schemas.openxmlformats.org/drawingml/2006/picture">
                        <pic:nvPicPr>
                          <pic:cNvPr id="192" name="Picture 192"/>
                          <pic:cNvPicPr>
                            <a:picLocks noChangeAspect="1"/>
                          </pic:cNvPicPr>
                        </pic:nvPicPr>
                        <pic:blipFill rotWithShape="1">
                          <a:blip r:embed="rId59" cstate="print">
                            <a:extLst>
                              <a:ext uri="{28A0092B-C50C-407E-A947-70E740481C1C}">
                                <a14:useLocalDpi xmlns:a14="http://schemas.microsoft.com/office/drawing/2010/main" val="0"/>
                              </a:ext>
                            </a:extLst>
                          </a:blip>
                          <a:srcRect r="52012"/>
                          <a:stretch/>
                        </pic:blipFill>
                        <pic:spPr bwMode="auto">
                          <a:xfrm>
                            <a:off x="0" y="0"/>
                            <a:ext cx="4211320" cy="950595"/>
                          </a:xfrm>
                          <a:prstGeom prst="rect">
                            <a:avLst/>
                          </a:prstGeom>
                          <a:noFill/>
                          <a:ln>
                            <a:noFill/>
                          </a:ln>
                          <a:extLst>
                            <a:ext uri="{53640926-AAD7-44D8-BBD7-CCE9431645EC}">
                              <a14:shadowObscured xmlns:a14="http://schemas.microsoft.com/office/drawing/2010/main"/>
                            </a:ext>
                          </a:extLst>
                        </pic:spPr>
                      </pic:pic>
                      <wps:wsp>
                        <wps:cNvPr id="198" name="Text Box 198"/>
                        <wps:cNvSpPr txBox="1"/>
                        <wps:spPr>
                          <a:xfrm>
                            <a:off x="0" y="1009015"/>
                            <a:ext cx="4211320" cy="297815"/>
                          </a:xfrm>
                          <a:prstGeom prst="rect">
                            <a:avLst/>
                          </a:prstGeom>
                          <a:solidFill>
                            <a:prstClr val="white"/>
                          </a:solidFill>
                          <a:ln>
                            <a:noFill/>
                          </a:ln>
                        </wps:spPr>
                        <wps:txbx>
                          <w:txbxContent>
                            <w:p w14:paraId="624DDB7A" w14:textId="1C1A0CDC" w:rsidR="007D1CEE" w:rsidRPr="00753B4A" w:rsidRDefault="007D1CEE" w:rsidP="007D1CE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26</w:t>
                              </w:r>
                              <w:r>
                                <w:fldChar w:fldCharType="end"/>
                              </w:r>
                              <w:r>
                                <w:t>: Column Sorting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2CC3B" id="Group 199" o:spid="_x0000_s1091" style="position:absolute;margin-left:0;margin-top:31.3pt;width:331.6pt;height:102.9pt;z-index:251771904;mso-position-horizontal:center;mso-position-horizontal-relative:margin" coordsize="42113,13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">
                <v:shape id="Picture 192" o:spid="_x0000_s1092" type="#_x0000_t75" style="position:absolute;width:42113;height:9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">
                  <v:imagedata r:id="rId60" o:title="" cropright="34087f"/>
                </v:shape>
                <v:shape id="Text Box 198" o:spid="_x0000_s1093" type="#_x0000_t202" style="position:absolute;top:10090;width:4211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624DDB7A" w14:textId="1C1A0CDC" w:rsidR="007D1CEE" w:rsidRPr="00753B4A" w:rsidRDefault="007D1CEE" w:rsidP="007D1CE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26</w:t>
                        </w:r>
                        <w:r>
                          <w:fldChar w:fldCharType="end"/>
                        </w:r>
                        <w:r>
                          <w:t>: Column Sorting</w:t>
                        </w:r>
                      </w:p>
                    </w:txbxContent>
                  </v:textbox>
                </v:shape>
                <w10:wrap type="topAndBottom" anchorx="margin"/>
              </v:group>
            </w:pict>
          </mc:Fallback>
        </mc:AlternateContent>
      </w:r>
      <w:r w:rsidR="00AE1C3D">
        <w:t xml:space="preserve">Every column in tables can be sorted ascending or descending. </w:t>
      </w:r>
    </w:p>
    <w:p w14:paraId="13EC8EED" w14:textId="5C19C733" w:rsidR="000E388E" w:rsidRPr="000E388E" w:rsidRDefault="000E388E" w:rsidP="000E388E"/>
    <w:p w14:paraId="0039DAA4" w14:textId="7213378D" w:rsidR="00F55CB4" w:rsidRDefault="00F55CB4" w:rsidP="00B178C7">
      <w:pPr>
        <w:pStyle w:val="Heading4"/>
      </w:pPr>
      <w:r>
        <w:t>Table Pagination</w:t>
      </w:r>
    </w:p>
    <w:p w14:paraId="0A6B58F1" w14:textId="5BA1575A" w:rsidR="002B6417" w:rsidRPr="00AE1C3D" w:rsidRDefault="007D1CEE" w:rsidP="00AE1C3D">
      <w:r>
        <w:rPr>
          <w:noProof/>
        </w:rPr>
        <mc:AlternateContent>
          <mc:Choice Requires="wpg">
            <w:drawing>
              <wp:anchor distT="0" distB="0" distL="114300" distR="114300" simplePos="0" relativeHeight="251774976" behindDoc="0" locked="0" layoutInCell="1" allowOverlap="1" wp14:anchorId="57A0F8F3" wp14:editId="38B92F15">
                <wp:simplePos x="0" y="0"/>
                <wp:positionH relativeFrom="column">
                  <wp:posOffset>473659</wp:posOffset>
                </wp:positionH>
                <wp:positionV relativeFrom="paragraph">
                  <wp:posOffset>531825</wp:posOffset>
                </wp:positionV>
                <wp:extent cx="4315460" cy="1475105"/>
                <wp:effectExtent l="0" t="0" r="8890" b="0"/>
                <wp:wrapTopAndBottom/>
                <wp:docPr id="207" name="Group 207"/>
                <wp:cNvGraphicFramePr/>
                <a:graphic xmlns:a="http://schemas.openxmlformats.org/drawingml/2006/main">
                  <a:graphicData uri="http://schemas.microsoft.com/office/word/2010/wordprocessingGroup">
                    <wpg:wgp>
                      <wpg:cNvGrpSpPr/>
                      <wpg:grpSpPr>
                        <a:xfrm>
                          <a:off x="0" y="0"/>
                          <a:ext cx="4315460" cy="1475105"/>
                          <a:chOff x="0" y="0"/>
                          <a:chExt cx="4315460" cy="1475105"/>
                        </a:xfrm>
                      </wpg:grpSpPr>
                      <pic:pic xmlns:pic="http://schemas.openxmlformats.org/drawingml/2006/picture">
                        <pic:nvPicPr>
                          <pic:cNvPr id="194" name="Picture 194"/>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15460" cy="1120775"/>
                          </a:xfrm>
                          <a:prstGeom prst="rect">
                            <a:avLst/>
                          </a:prstGeom>
                          <a:noFill/>
                          <a:ln>
                            <a:noFill/>
                          </a:ln>
                        </pic:spPr>
                      </pic:pic>
                      <wps:wsp>
                        <wps:cNvPr id="203" name="Text Box 203"/>
                        <wps:cNvSpPr txBox="1"/>
                        <wps:spPr>
                          <a:xfrm>
                            <a:off x="0" y="1177290"/>
                            <a:ext cx="4315460" cy="297815"/>
                          </a:xfrm>
                          <a:prstGeom prst="rect">
                            <a:avLst/>
                          </a:prstGeom>
                          <a:solidFill>
                            <a:prstClr val="white"/>
                          </a:solidFill>
                          <a:ln>
                            <a:noFill/>
                          </a:ln>
                        </wps:spPr>
                        <wps:txbx>
                          <w:txbxContent>
                            <w:p w14:paraId="61A43DAE" w14:textId="562B3D2F" w:rsidR="007D1CEE" w:rsidRPr="00A8742C" w:rsidRDefault="007D1CEE" w:rsidP="007D1CE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27</w:t>
                              </w:r>
                              <w:r>
                                <w:fldChar w:fldCharType="end"/>
                              </w:r>
                              <w:r>
                                <w:t>: Table Pagination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A0F8F3" id="Group 207" o:spid="_x0000_s1094" style="position:absolute;margin-left:37.3pt;margin-top:41.9pt;width:339.8pt;height:116.15pt;z-index:251774976" coordsize="43154,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">
                <v:shape id="Picture 194" o:spid="_x0000_s1095" type="#_x0000_t75" style="position:absolute;width:43154;height:1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">
                  <v:imagedata r:id="rId62" o:title=""/>
                </v:shape>
                <v:shape id="Text Box 203" o:spid="_x0000_s1096" type="#_x0000_t202" style="position:absolute;top:11772;width:4315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61A43DAE" w14:textId="562B3D2F" w:rsidR="007D1CEE" w:rsidRPr="00A8742C" w:rsidRDefault="007D1CEE" w:rsidP="007D1CEE">
                        <w:pPr>
                          <w:pStyle w:val="Caption"/>
                          <w:jc w:val="center"/>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27</w:t>
                        </w:r>
                        <w:r>
                          <w:fldChar w:fldCharType="end"/>
                        </w:r>
                        <w:r>
                          <w:t>: Table Pagination</w:t>
                        </w:r>
                      </w:p>
                    </w:txbxContent>
                  </v:textbox>
                </v:shape>
                <w10:wrap type="topAndBottom"/>
              </v:group>
            </w:pict>
          </mc:Fallback>
        </mc:AlternateContent>
      </w:r>
      <w:r w:rsidR="00AE1C3D">
        <w:t xml:space="preserve">Every table which has more than 5 or 10 records is paginated and the user can travers through pages from bottom right pagination buttons. </w:t>
      </w:r>
    </w:p>
    <w:p w14:paraId="32562572" w14:textId="5AB362B5" w:rsidR="00F55CB4" w:rsidRDefault="00F55CB4" w:rsidP="00B178C7">
      <w:pPr>
        <w:pStyle w:val="Heading4"/>
      </w:pPr>
      <w:r>
        <w:t>Advanced components</w:t>
      </w:r>
      <w:r w:rsidR="004F0577">
        <w:t xml:space="preserve"> and features </w:t>
      </w:r>
    </w:p>
    <w:p w14:paraId="7036E353" w14:textId="21FDAE6D" w:rsidR="00F55CB4" w:rsidRDefault="00F55CB4" w:rsidP="00B178C7">
      <w:pPr>
        <w:pStyle w:val="Heading5"/>
      </w:pPr>
      <w:r>
        <w:t>Date picker</w:t>
      </w:r>
    </w:p>
    <w:p w14:paraId="2C466734" w14:textId="66C9E939" w:rsidR="004F0577" w:rsidRDefault="007D1CEE" w:rsidP="004F0577">
      <w:r>
        <w:rPr>
          <w:noProof/>
        </w:rPr>
        <mc:AlternateContent>
          <mc:Choice Requires="wpg">
            <w:drawing>
              <wp:anchor distT="0" distB="0" distL="114300" distR="114300" simplePos="0" relativeHeight="251778048" behindDoc="0" locked="0" layoutInCell="1" allowOverlap="1" wp14:anchorId="6B050FB0" wp14:editId="334FF8B2">
                <wp:simplePos x="0" y="0"/>
                <wp:positionH relativeFrom="column">
                  <wp:posOffset>1724558</wp:posOffset>
                </wp:positionH>
                <wp:positionV relativeFrom="paragraph">
                  <wp:posOffset>933577</wp:posOffset>
                </wp:positionV>
                <wp:extent cx="1824355" cy="2528570"/>
                <wp:effectExtent l="0" t="0" r="4445" b="5080"/>
                <wp:wrapTopAndBottom/>
                <wp:docPr id="217" name="Group 217"/>
                <wp:cNvGraphicFramePr/>
                <a:graphic xmlns:a="http://schemas.openxmlformats.org/drawingml/2006/main">
                  <a:graphicData uri="http://schemas.microsoft.com/office/word/2010/wordprocessingGroup">
                    <wpg:wgp>
                      <wpg:cNvGrpSpPr/>
                      <wpg:grpSpPr>
                        <a:xfrm>
                          <a:off x="0" y="0"/>
                          <a:ext cx="1824355" cy="2528570"/>
                          <a:chOff x="0" y="0"/>
                          <a:chExt cx="1824355" cy="2528570"/>
                        </a:xfrm>
                      </wpg:grpSpPr>
                      <pic:pic xmlns:pic="http://schemas.openxmlformats.org/drawingml/2006/picture">
                        <pic:nvPicPr>
                          <pic:cNvPr id="195" name="Picture 195"/>
                          <pic:cNvPicPr>
                            <a:picLocks noChangeAspect="1"/>
                          </pic:cNvPicPr>
                        </pic:nvPicPr>
                        <pic:blipFill>
                          <a:blip r:embed="rId63"/>
                          <a:stretch>
                            <a:fillRect/>
                          </a:stretch>
                        </pic:blipFill>
                        <pic:spPr>
                          <a:xfrm>
                            <a:off x="0" y="0"/>
                            <a:ext cx="1824355" cy="2172970"/>
                          </a:xfrm>
                          <a:prstGeom prst="rect">
                            <a:avLst/>
                          </a:prstGeom>
                        </pic:spPr>
                      </pic:pic>
                      <wps:wsp>
                        <wps:cNvPr id="216" name="Text Box 216"/>
                        <wps:cNvSpPr txBox="1"/>
                        <wps:spPr>
                          <a:xfrm>
                            <a:off x="0" y="2230755"/>
                            <a:ext cx="1824355" cy="297815"/>
                          </a:xfrm>
                          <a:prstGeom prst="rect">
                            <a:avLst/>
                          </a:prstGeom>
                          <a:solidFill>
                            <a:prstClr val="white"/>
                          </a:solidFill>
                          <a:ln>
                            <a:noFill/>
                          </a:ln>
                        </wps:spPr>
                        <wps:txbx>
                          <w:txbxContent>
                            <w:p w14:paraId="0AD3A731" w14:textId="543BAF41" w:rsidR="007D1CEE" w:rsidRPr="001426DC" w:rsidRDefault="007D1CEE" w:rsidP="007D1CEE">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28</w:t>
                              </w:r>
                              <w:r>
                                <w:fldChar w:fldCharType="end"/>
                              </w:r>
                              <w:r>
                                <w:t>: Date Picker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50FB0" id="Group 217" o:spid="_x0000_s1097" style="position:absolute;margin-left:135.8pt;margin-top:73.5pt;width:143.65pt;height:199.1pt;z-index:251778048" coordsize="18243,2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">
                <v:shape id="Picture 195" o:spid="_x0000_s1098" type="#_x0000_t75" style="position:absolute;width:18243;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">
                  <v:imagedata r:id="rId64" o:title=""/>
                </v:shape>
                <v:shape id="Text Box 216" o:spid="_x0000_s1099" type="#_x0000_t202" style="position:absolute;top:22307;width:182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0AD3A731" w14:textId="543BAF41" w:rsidR="007D1CEE" w:rsidRPr="001426DC" w:rsidRDefault="007D1CEE" w:rsidP="007D1CEE">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28</w:t>
                        </w:r>
                        <w:r>
                          <w:fldChar w:fldCharType="end"/>
                        </w:r>
                        <w:r>
                          <w:t>: Date Picker</w:t>
                        </w:r>
                      </w:p>
                    </w:txbxContent>
                  </v:textbox>
                </v:shape>
                <w10:wrap type="topAndBottom"/>
              </v:group>
            </w:pict>
          </mc:Fallback>
        </mc:AlternateContent>
      </w:r>
      <w:r w:rsidR="004F0577">
        <w:t>This is very useful for the user when its needed to select a date. This opens a small sized calendar which highlights the current date and the user can choose any date they want. This reduces the risk of user entering "not a date" and it is easier for the user to choose a date than typing in.</w:t>
      </w:r>
    </w:p>
    <w:p w14:paraId="7D949679" w14:textId="242FA461" w:rsidR="007D1CEE" w:rsidRPr="004F0577" w:rsidRDefault="007D1CEE" w:rsidP="004F0577"/>
    <w:p w14:paraId="4C2E0D52" w14:textId="69FE83E1" w:rsidR="00F55CB4" w:rsidRDefault="00F55CB4" w:rsidP="00B178C7">
      <w:pPr>
        <w:pStyle w:val="Heading5"/>
      </w:pPr>
      <w:r>
        <w:lastRenderedPageBreak/>
        <w:t>Select picker</w:t>
      </w:r>
    </w:p>
    <w:p w14:paraId="4FE1A7C1" w14:textId="60C767C7" w:rsidR="007D1CEE" w:rsidRPr="004F0577" w:rsidRDefault="007D1CEE" w:rsidP="004F0577">
      <w:r>
        <w:rPr>
          <w:noProof/>
        </w:rPr>
        <mc:AlternateContent>
          <mc:Choice Requires="wpg">
            <w:drawing>
              <wp:anchor distT="0" distB="0" distL="114300" distR="114300" simplePos="0" relativeHeight="251783168" behindDoc="0" locked="0" layoutInCell="1" allowOverlap="1" wp14:anchorId="0FA7E6C7" wp14:editId="1E0483C2">
                <wp:simplePos x="0" y="0"/>
                <wp:positionH relativeFrom="column">
                  <wp:posOffset>-1829</wp:posOffset>
                </wp:positionH>
                <wp:positionV relativeFrom="paragraph">
                  <wp:posOffset>1180617</wp:posOffset>
                </wp:positionV>
                <wp:extent cx="5274310" cy="2499360"/>
                <wp:effectExtent l="0" t="0" r="2540" b="0"/>
                <wp:wrapTopAndBottom/>
                <wp:docPr id="220" name="Group 220"/>
                <wp:cNvGraphicFramePr/>
                <a:graphic xmlns:a="http://schemas.openxmlformats.org/drawingml/2006/main">
                  <a:graphicData uri="http://schemas.microsoft.com/office/word/2010/wordprocessingGroup">
                    <wpg:wgp>
                      <wpg:cNvGrpSpPr/>
                      <wpg:grpSpPr>
                        <a:xfrm>
                          <a:off x="0" y="0"/>
                          <a:ext cx="5274310" cy="2499360"/>
                          <a:chOff x="0" y="0"/>
                          <a:chExt cx="5274310" cy="2499360"/>
                        </a:xfrm>
                      </wpg:grpSpPr>
                      <pic:pic xmlns:pic="http://schemas.openxmlformats.org/drawingml/2006/picture">
                        <pic:nvPicPr>
                          <pic:cNvPr id="218" name="Picture 218"/>
                          <pic:cNvPicPr>
                            <a:picLocks noChangeAspect="1"/>
                          </pic:cNvPicPr>
                        </pic:nvPicPr>
                        <pic:blipFill>
                          <a:blip r:embed="rId65"/>
                          <a:stretch>
                            <a:fillRect/>
                          </a:stretch>
                        </pic:blipFill>
                        <pic:spPr>
                          <a:xfrm>
                            <a:off x="0" y="0"/>
                            <a:ext cx="5274310" cy="2146935"/>
                          </a:xfrm>
                          <a:prstGeom prst="rect">
                            <a:avLst/>
                          </a:prstGeom>
                        </pic:spPr>
                      </pic:pic>
                      <wps:wsp>
                        <wps:cNvPr id="219" name="Text Box 219"/>
                        <wps:cNvSpPr txBox="1"/>
                        <wps:spPr>
                          <a:xfrm>
                            <a:off x="0" y="2201545"/>
                            <a:ext cx="5274310" cy="297815"/>
                          </a:xfrm>
                          <a:prstGeom prst="rect">
                            <a:avLst/>
                          </a:prstGeom>
                          <a:solidFill>
                            <a:prstClr val="white"/>
                          </a:solidFill>
                          <a:ln>
                            <a:noFill/>
                          </a:ln>
                        </wps:spPr>
                        <wps:txbx>
                          <w:txbxContent>
                            <w:p w14:paraId="47DB9B30" w14:textId="72905796" w:rsidR="007D1CEE" w:rsidRPr="002D1CB0" w:rsidRDefault="007D1CEE" w:rsidP="007D1CEE">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29</w:t>
                              </w:r>
                              <w:r>
                                <w:fldChar w:fldCharType="end"/>
                              </w:r>
                              <w:r>
                                <w:t>:Select Picker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A7E6C7" id="Group 220" o:spid="_x0000_s1100" style="position:absolute;margin-left:-.15pt;margin-top:92.95pt;width:415.3pt;height:196.8pt;z-index:251783168" coordsize="52743,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">
                <v:shape id="Picture 218" o:spid="_x0000_s1101" type="#_x0000_t75" style="position:absolute;width:52743;height:2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">
                  <v:imagedata r:id="rId66" o:title=""/>
                </v:shape>
                <v:shape id="Text Box 219" o:spid="_x0000_s1102" type="#_x0000_t202" style="position:absolute;top:22015;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47DB9B30" w14:textId="72905796" w:rsidR="007D1CEE" w:rsidRPr="002D1CB0" w:rsidRDefault="007D1CEE" w:rsidP="007D1CEE">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29</w:t>
                        </w:r>
                        <w:r>
                          <w:fldChar w:fldCharType="end"/>
                        </w:r>
                        <w:r>
                          <w:t>:Select Picker</w:t>
                        </w:r>
                      </w:p>
                    </w:txbxContent>
                  </v:textbox>
                </v:shape>
                <w10:wrap type="topAndBottom"/>
              </v:group>
            </w:pict>
          </mc:Fallback>
        </mc:AlternateContent>
      </w:r>
      <w:r w:rsidR="004F0577">
        <w:t>Select picker is another very useful component which shows the list of clients</w:t>
      </w:r>
      <w:r w:rsidR="003C755E">
        <w:t xml:space="preserve">, products etc. More importantly, a single row shows multiple data about a single record which is helpful for the user to confirm that the right row is selected. Another important thing is, being able to search for data inside the field. The user can start typing on the field and only the matching rows are shown. </w:t>
      </w:r>
    </w:p>
    <w:p w14:paraId="67EFC0FD" w14:textId="2AC86878" w:rsidR="00F55CB4" w:rsidRDefault="00F55CB4" w:rsidP="00B178C7">
      <w:pPr>
        <w:pStyle w:val="Heading5"/>
      </w:pPr>
      <w:r>
        <w:t>Typeahead</w:t>
      </w:r>
    </w:p>
    <w:p w14:paraId="5BDAA357" w14:textId="6FB9532F" w:rsidR="007D1CEE" w:rsidRPr="003C755E" w:rsidRDefault="007D1CEE" w:rsidP="003C755E">
      <w:r>
        <w:rPr>
          <w:noProof/>
        </w:rPr>
        <mc:AlternateContent>
          <mc:Choice Requires="wpg">
            <w:drawing>
              <wp:anchor distT="0" distB="0" distL="114300" distR="114300" simplePos="0" relativeHeight="251788288" behindDoc="0" locked="0" layoutInCell="1" allowOverlap="1" wp14:anchorId="33B914AE" wp14:editId="2E3F5AB5">
                <wp:simplePos x="0" y="0"/>
                <wp:positionH relativeFrom="column">
                  <wp:posOffset>1687982</wp:posOffset>
                </wp:positionH>
                <wp:positionV relativeFrom="paragraph">
                  <wp:posOffset>707085</wp:posOffset>
                </wp:positionV>
                <wp:extent cx="1891030" cy="2411730"/>
                <wp:effectExtent l="0" t="0" r="0" b="7620"/>
                <wp:wrapTopAndBottom/>
                <wp:docPr id="223" name="Group 223"/>
                <wp:cNvGraphicFramePr/>
                <a:graphic xmlns:a="http://schemas.openxmlformats.org/drawingml/2006/main">
                  <a:graphicData uri="http://schemas.microsoft.com/office/word/2010/wordprocessingGroup">
                    <wpg:wgp>
                      <wpg:cNvGrpSpPr/>
                      <wpg:grpSpPr>
                        <a:xfrm>
                          <a:off x="0" y="0"/>
                          <a:ext cx="1891030" cy="2411730"/>
                          <a:chOff x="0" y="0"/>
                          <a:chExt cx="1891030" cy="2411730"/>
                        </a:xfrm>
                      </wpg:grpSpPr>
                      <pic:pic xmlns:pic="http://schemas.openxmlformats.org/drawingml/2006/picture">
                        <pic:nvPicPr>
                          <pic:cNvPr id="221" name="Picture 221"/>
                          <pic:cNvPicPr>
                            <a:picLocks noChangeAspect="1"/>
                          </pic:cNvPicPr>
                        </pic:nvPicPr>
                        <pic:blipFill>
                          <a:blip r:embed="rId67"/>
                          <a:stretch>
                            <a:fillRect/>
                          </a:stretch>
                        </pic:blipFill>
                        <pic:spPr>
                          <a:xfrm>
                            <a:off x="241402" y="0"/>
                            <a:ext cx="1415415" cy="2055495"/>
                          </a:xfrm>
                          <a:prstGeom prst="rect">
                            <a:avLst/>
                          </a:prstGeom>
                        </pic:spPr>
                      </pic:pic>
                      <wps:wsp>
                        <wps:cNvPr id="222" name="Text Box 222"/>
                        <wps:cNvSpPr txBox="1"/>
                        <wps:spPr>
                          <a:xfrm>
                            <a:off x="0" y="2113915"/>
                            <a:ext cx="1891030" cy="297815"/>
                          </a:xfrm>
                          <a:prstGeom prst="rect">
                            <a:avLst/>
                          </a:prstGeom>
                          <a:solidFill>
                            <a:prstClr val="white"/>
                          </a:solidFill>
                          <a:ln>
                            <a:noFill/>
                          </a:ln>
                        </wps:spPr>
                        <wps:txbx>
                          <w:txbxContent>
                            <w:p w14:paraId="630C12CB" w14:textId="45753705" w:rsidR="007D1CEE" w:rsidRPr="005153B6" w:rsidRDefault="007D1CEE" w:rsidP="007D1CEE">
                              <w:pPr>
                                <w:pStyle w:val="Caption"/>
                                <w:rPr>
                                  <w:color w:val="595959" w:themeColor="text1" w:themeTint="A6"/>
                                </w:rPr>
                              </w:pPr>
                              <w:r>
                                <w:t xml:space="preserve">Figure </w:t>
                              </w:r>
                              <w:r>
                                <w:fldChar w:fldCharType="begin"/>
                              </w:r>
                              <w:r>
                                <w:instrText xml:space="preserve"> SEQ Figure \* ARABIC </w:instrText>
                              </w:r>
                              <w:r>
                                <w:fldChar w:fldCharType="separate"/>
                              </w:r>
                              <w:r w:rsidR="00604718">
                                <w:rPr>
                                  <w:noProof/>
                                </w:rPr>
                                <w:t>30</w:t>
                              </w:r>
                              <w:r>
                                <w:fldChar w:fldCharType="end"/>
                              </w:r>
                              <w:r>
                                <w:t>: Typeahead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B914AE" id="Group 223" o:spid="_x0000_s1103" style="position:absolute;margin-left:132.9pt;margin-top:55.7pt;width:148.9pt;height:189.9pt;z-index:251788288" coordsize="18910,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">
                <v:shape id="Picture 221" o:spid="_x0000_s1104" type="#_x0000_t75" style="position:absolute;left:2414;width:14154;height:2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">
                  <v:imagedata r:id="rId68" o:title=""/>
                </v:shape>
                <v:shape id="Text Box 222" o:spid="_x0000_s1105" type="#_x0000_t202" style="position:absolute;top:21139;width:1891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14:paraId="630C12CB" w14:textId="45753705" w:rsidR="007D1CEE" w:rsidRPr="005153B6" w:rsidRDefault="007D1CEE" w:rsidP="007D1CEE">
                        <w:pPr>
                          <w:pStyle w:val="Caption"/>
                          <w:rPr>
                            <w:color w:val="595959" w:themeColor="text1" w:themeTint="A6"/>
                          </w:rPr>
                        </w:pPr>
                        <w:r>
                          <w:t xml:space="preserve">Figure </w:t>
                        </w:r>
                        <w:r>
                          <w:fldChar w:fldCharType="begin"/>
                        </w:r>
                        <w:r>
                          <w:instrText xml:space="preserve"> SEQ Figure \* ARABIC </w:instrText>
                        </w:r>
                        <w:r>
                          <w:fldChar w:fldCharType="separate"/>
                        </w:r>
                        <w:r w:rsidR="00604718">
                          <w:rPr>
                            <w:noProof/>
                          </w:rPr>
                          <w:t>30</w:t>
                        </w:r>
                        <w:r>
                          <w:fldChar w:fldCharType="end"/>
                        </w:r>
                        <w:r>
                          <w:t>: Typeahead Example</w:t>
                        </w:r>
                      </w:p>
                    </w:txbxContent>
                  </v:textbox>
                </v:shape>
                <w10:wrap type="topAndBottom"/>
              </v:group>
            </w:pict>
          </mc:Fallback>
        </mc:AlternateContent>
      </w:r>
      <w:r w:rsidR="003C755E">
        <w:t>This component is used in numeric fields when there are frequently entered values, so that the user can either continue to type or choose from the list. This field allows the user to type any numeric value they want or use a suggested value.</w:t>
      </w:r>
    </w:p>
    <w:p w14:paraId="3E6F28A8" w14:textId="55F388CE" w:rsidR="00F55CB4" w:rsidRDefault="00F55CB4" w:rsidP="00B178C7">
      <w:pPr>
        <w:pStyle w:val="Heading5"/>
      </w:pPr>
      <w:r>
        <w:t>Realtime calculations</w:t>
      </w:r>
    </w:p>
    <w:p w14:paraId="76F97241" w14:textId="6F44EF40" w:rsidR="001355DD" w:rsidRDefault="003C755E" w:rsidP="003C755E">
      <w:r>
        <w:t xml:space="preserve">Realtime calculations are solely happened in the front-end and those values are not stored in the database or anywhere. Therefore, the calculations are almost instant and </w:t>
      </w:r>
      <w:r w:rsidR="001355DD">
        <w:t xml:space="preserve">only purpose is to give the user an idea about a calculated value. </w:t>
      </w:r>
    </w:p>
    <w:p w14:paraId="71286594" w14:textId="2FD21A96" w:rsidR="003C755E" w:rsidRPr="003C755E" w:rsidRDefault="001355DD" w:rsidP="003C755E">
      <w:r>
        <w:t>For example, in the invoice module, when the user selects a product and quantity of the product, the amount which is calculated by (unit price * quantity) is put into the amount field.</w:t>
      </w:r>
    </w:p>
    <w:p w14:paraId="30378EAF" w14:textId="5BEF851B" w:rsidR="00F55CB4" w:rsidRDefault="00F55CB4" w:rsidP="00B178C7">
      <w:pPr>
        <w:pStyle w:val="Heading5"/>
      </w:pPr>
      <w:r>
        <w:lastRenderedPageBreak/>
        <w:t>Realtime row addition</w:t>
      </w:r>
    </w:p>
    <w:p w14:paraId="402E6EFD" w14:textId="41C06EA1" w:rsidR="001355DD" w:rsidRDefault="001355DD" w:rsidP="001355DD">
      <w:r>
        <w:t xml:space="preserve">There are some input forms where the user needs to insert data with using a single form for every record. This way of data entering comes in handy when there are multiple records to be added with little differences. </w:t>
      </w:r>
    </w:p>
    <w:p w14:paraId="16E9118A" w14:textId="56175F55" w:rsidR="007D1CEE" w:rsidRPr="001355DD" w:rsidRDefault="007D1CEE" w:rsidP="001355DD">
      <w:r>
        <w:rPr>
          <w:noProof/>
        </w:rPr>
        <mc:AlternateContent>
          <mc:Choice Requires="wpg">
            <w:drawing>
              <wp:anchor distT="0" distB="0" distL="114300" distR="114300" simplePos="0" relativeHeight="251793408" behindDoc="0" locked="0" layoutInCell="1" allowOverlap="1" wp14:anchorId="4FCFF533" wp14:editId="4F879231">
                <wp:simplePos x="0" y="0"/>
                <wp:positionH relativeFrom="column">
                  <wp:posOffset>-1829</wp:posOffset>
                </wp:positionH>
                <wp:positionV relativeFrom="paragraph">
                  <wp:posOffset>1394409</wp:posOffset>
                </wp:positionV>
                <wp:extent cx="5274310" cy="1204595"/>
                <wp:effectExtent l="0" t="0" r="2540" b="0"/>
                <wp:wrapTopAndBottom/>
                <wp:docPr id="226" name="Group 226"/>
                <wp:cNvGraphicFramePr/>
                <a:graphic xmlns:a="http://schemas.openxmlformats.org/drawingml/2006/main">
                  <a:graphicData uri="http://schemas.microsoft.com/office/word/2010/wordprocessingGroup">
                    <wpg:wgp>
                      <wpg:cNvGrpSpPr/>
                      <wpg:grpSpPr>
                        <a:xfrm>
                          <a:off x="0" y="0"/>
                          <a:ext cx="5274310" cy="1204595"/>
                          <a:chOff x="0" y="0"/>
                          <a:chExt cx="5274310" cy="1204595"/>
                        </a:xfrm>
                      </wpg:grpSpPr>
                      <pic:pic xmlns:pic="http://schemas.openxmlformats.org/drawingml/2006/picture">
                        <pic:nvPicPr>
                          <pic:cNvPr id="224" name="Picture 224"/>
                          <pic:cNvPicPr>
                            <a:picLocks noChangeAspect="1"/>
                          </pic:cNvPicPr>
                        </pic:nvPicPr>
                        <pic:blipFill>
                          <a:blip r:embed="rId69"/>
                          <a:stretch>
                            <a:fillRect/>
                          </a:stretch>
                        </pic:blipFill>
                        <pic:spPr>
                          <a:xfrm>
                            <a:off x="0" y="0"/>
                            <a:ext cx="5274310" cy="850265"/>
                          </a:xfrm>
                          <a:prstGeom prst="rect">
                            <a:avLst/>
                          </a:prstGeom>
                        </pic:spPr>
                      </pic:pic>
                      <wps:wsp>
                        <wps:cNvPr id="225" name="Text Box 225"/>
                        <wps:cNvSpPr txBox="1"/>
                        <wps:spPr>
                          <a:xfrm>
                            <a:off x="0" y="906780"/>
                            <a:ext cx="5274310" cy="297815"/>
                          </a:xfrm>
                          <a:prstGeom prst="rect">
                            <a:avLst/>
                          </a:prstGeom>
                          <a:solidFill>
                            <a:prstClr val="white"/>
                          </a:solidFill>
                          <a:ln>
                            <a:noFill/>
                          </a:ln>
                        </wps:spPr>
                        <wps:txbx>
                          <w:txbxContent>
                            <w:p w14:paraId="43DFA4B4" w14:textId="1CAB2951" w:rsidR="007D1CEE" w:rsidRPr="0088724D" w:rsidRDefault="007D1CEE" w:rsidP="007D1CEE">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31</w:t>
                              </w:r>
                              <w:r>
                                <w:fldChar w:fldCharType="end"/>
                              </w:r>
                              <w:r>
                                <w:t>: Row addition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CFF533" id="Group 226" o:spid="_x0000_s1106" style="position:absolute;margin-left:-.15pt;margin-top:109.8pt;width:415.3pt;height:94.85pt;z-index:251793408" coordsize="52743,12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">
                <v:shape id="Picture 224" o:spid="_x0000_s1107" type="#_x0000_t75" style="position:absolute;width:52743;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">
                  <v:imagedata r:id="rId70" o:title=""/>
                </v:shape>
                <v:shape id="Text Box 225" o:spid="_x0000_s1108" type="#_x0000_t202" style="position:absolute;top:9067;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43DFA4B4" w14:textId="1CAB2951" w:rsidR="007D1CEE" w:rsidRPr="0088724D" w:rsidRDefault="007D1CEE" w:rsidP="007D1CEE">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31</w:t>
                        </w:r>
                        <w:r>
                          <w:fldChar w:fldCharType="end"/>
                        </w:r>
                        <w:r>
                          <w:t>: Row addition</w:t>
                        </w:r>
                      </w:p>
                    </w:txbxContent>
                  </v:textbox>
                </v:shape>
                <w10:wrap type="topAndBottom"/>
              </v:group>
            </w:pict>
          </mc:Fallback>
        </mc:AlternateContent>
      </w:r>
      <w:r w:rsidR="00244E0B">
        <w:t>W</w:t>
      </w:r>
      <w:r w:rsidR="001355DD">
        <w:t>hen the user finishes adding data to a row and needs to add another row to the table</w:t>
      </w:r>
      <w:r w:rsidR="00244E0B">
        <w:t>, usually the information in that row is processed, and transferred to the database before adding the new row. But that method takes time to add a new row and the user would have to be waiting until the backend process is being done. But the Realtime row addition stores the row data temporarily then submits all the table data to the database at the end of user interaction. Which results in better user experience and very less network usage.</w:t>
      </w:r>
    </w:p>
    <w:p w14:paraId="6054889E" w14:textId="62030C4A" w:rsidR="00F55CB4" w:rsidRDefault="00F55CB4" w:rsidP="00B178C7">
      <w:pPr>
        <w:pStyle w:val="Heading4"/>
      </w:pPr>
      <w:r>
        <w:t>Modal Dialogs</w:t>
      </w:r>
    </w:p>
    <w:p w14:paraId="7A87D5C3" w14:textId="7C432C17" w:rsidR="007D1CEE" w:rsidRPr="00244E0B" w:rsidRDefault="007D1CEE" w:rsidP="00244E0B">
      <w:r>
        <w:rPr>
          <w:noProof/>
        </w:rPr>
        <mc:AlternateContent>
          <mc:Choice Requires="wpg">
            <w:drawing>
              <wp:anchor distT="0" distB="0" distL="114300" distR="114300" simplePos="0" relativeHeight="251798528" behindDoc="0" locked="0" layoutInCell="1" allowOverlap="1" wp14:anchorId="232718D6" wp14:editId="74FBD5BA">
                <wp:simplePos x="0" y="0"/>
                <wp:positionH relativeFrom="column">
                  <wp:posOffset>-1829</wp:posOffset>
                </wp:positionH>
                <wp:positionV relativeFrom="paragraph">
                  <wp:posOffset>1139723</wp:posOffset>
                </wp:positionV>
                <wp:extent cx="5274310" cy="3706699"/>
                <wp:effectExtent l="0" t="0" r="2540" b="8255"/>
                <wp:wrapTopAndBottom/>
                <wp:docPr id="230" name="Group 230"/>
                <wp:cNvGraphicFramePr/>
                <a:graphic xmlns:a="http://schemas.openxmlformats.org/drawingml/2006/main">
                  <a:graphicData uri="http://schemas.microsoft.com/office/word/2010/wordprocessingGroup">
                    <wpg:wgp>
                      <wpg:cNvGrpSpPr/>
                      <wpg:grpSpPr>
                        <a:xfrm>
                          <a:off x="0" y="0"/>
                          <a:ext cx="5274310" cy="3706699"/>
                          <a:chOff x="0" y="0"/>
                          <a:chExt cx="5274310" cy="3706699"/>
                        </a:xfrm>
                      </wpg:grpSpPr>
                      <pic:pic xmlns:pic="http://schemas.openxmlformats.org/drawingml/2006/picture">
                        <pic:nvPicPr>
                          <pic:cNvPr id="228" name="Picture 228"/>
                          <pic:cNvPicPr>
                            <a:picLocks noChangeAspect="1"/>
                          </pic:cNvPicPr>
                        </pic:nvPicPr>
                        <pic:blipFill>
                          <a:blip r:embed="rId71"/>
                          <a:stretch>
                            <a:fillRect/>
                          </a:stretch>
                        </pic:blipFill>
                        <pic:spPr>
                          <a:xfrm>
                            <a:off x="0" y="0"/>
                            <a:ext cx="5274310" cy="3421380"/>
                          </a:xfrm>
                          <a:prstGeom prst="rect">
                            <a:avLst/>
                          </a:prstGeom>
                        </pic:spPr>
                      </pic:pic>
                      <wps:wsp>
                        <wps:cNvPr id="229" name="Text Box 229"/>
                        <wps:cNvSpPr txBox="1"/>
                        <wps:spPr>
                          <a:xfrm>
                            <a:off x="0" y="3408884"/>
                            <a:ext cx="5274310" cy="297815"/>
                          </a:xfrm>
                          <a:prstGeom prst="rect">
                            <a:avLst/>
                          </a:prstGeom>
                          <a:solidFill>
                            <a:prstClr val="white"/>
                          </a:solidFill>
                          <a:ln>
                            <a:noFill/>
                          </a:ln>
                        </wps:spPr>
                        <wps:txbx>
                          <w:txbxContent>
                            <w:p w14:paraId="458C0EED" w14:textId="1C5CCDE6" w:rsidR="007D1CEE" w:rsidRPr="008A3543" w:rsidRDefault="007D1CEE" w:rsidP="007D1CEE">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32</w:t>
                              </w:r>
                              <w:r>
                                <w:fldChar w:fldCharType="end"/>
                              </w:r>
                              <w:r>
                                <w:t>: Add Product Modal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718D6" id="Group 230" o:spid="_x0000_s1109" style="position:absolute;margin-left:-.15pt;margin-top:89.75pt;width:415.3pt;height:291.85pt;z-index:251798528" coordsize="52743,37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">
                <v:shape id="Picture 228" o:spid="_x0000_s1110" type="#_x0000_t75" style="position:absolute;width:52743;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">
                  <v:imagedata r:id="rId72" o:title=""/>
                </v:shape>
                <v:shape id="Text Box 229" o:spid="_x0000_s1111" type="#_x0000_t202" style="position:absolute;top:34088;width:5274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458C0EED" w14:textId="1C5CCDE6" w:rsidR="007D1CEE" w:rsidRPr="008A3543" w:rsidRDefault="007D1CEE" w:rsidP="007D1CEE">
                        <w:pPr>
                          <w:pStyle w:val="Caption"/>
                          <w:jc w:val="center"/>
                          <w:rPr>
                            <w:color w:val="595959" w:themeColor="text1" w:themeTint="A6"/>
                          </w:rPr>
                        </w:pPr>
                        <w:r>
                          <w:t xml:space="preserve">Figure </w:t>
                        </w:r>
                        <w:r>
                          <w:fldChar w:fldCharType="begin"/>
                        </w:r>
                        <w:r>
                          <w:instrText xml:space="preserve"> SEQ Figure \* ARABIC </w:instrText>
                        </w:r>
                        <w:r>
                          <w:fldChar w:fldCharType="separate"/>
                        </w:r>
                        <w:r w:rsidR="00604718">
                          <w:rPr>
                            <w:noProof/>
                          </w:rPr>
                          <w:t>32</w:t>
                        </w:r>
                        <w:r>
                          <w:fldChar w:fldCharType="end"/>
                        </w:r>
                        <w:r>
                          <w:t>: Add Product Modal Example</w:t>
                        </w:r>
                      </w:p>
                    </w:txbxContent>
                  </v:textbox>
                </v:shape>
                <w10:wrap type="topAndBottom"/>
              </v:group>
            </w:pict>
          </mc:Fallback>
        </mc:AlternateContent>
      </w:r>
      <w:r w:rsidR="00244E0B">
        <w:t>Modal dialogs are the ones which opens above the existing page in order to show/ edit detailed information about a chosen element such as a client, product etc. These modal dialogs can contain all the elements described above and this helps the user to focus on the information and gives the user impression/ visual cue</w:t>
      </w:r>
      <w:r w:rsidR="00105AE4">
        <w:t>,</w:t>
      </w:r>
      <w:r w:rsidR="00244E0B">
        <w:t xml:space="preserve"> that the displayed information has a different combination from the previous page.</w:t>
      </w:r>
    </w:p>
    <w:p w14:paraId="085DF79C" w14:textId="7E2213DD" w:rsidR="00F55CB4" w:rsidRDefault="00F55CB4" w:rsidP="00B178C7">
      <w:pPr>
        <w:pStyle w:val="Heading4"/>
      </w:pPr>
      <w:r>
        <w:lastRenderedPageBreak/>
        <w:t>Visual Ques and effects</w:t>
      </w:r>
    </w:p>
    <w:p w14:paraId="065AFF3B" w14:textId="00C73A34" w:rsidR="006A2AC5" w:rsidRDefault="00105AE4" w:rsidP="006A2AC5">
      <w:r>
        <w:t xml:space="preserve">The UI is designed to give the user a special awareness inside the page so that he gets an idea where to look and what to do next subconsciously. Effects like button hover effects, toggle on off buttons, collapsing and expanding menus helps to give that impression better. Also, the </w:t>
      </w:r>
      <w:r w:rsidR="00B47610">
        <w:t>response speed and animation speed are adjusted to give a better user experience.</w:t>
      </w:r>
    </w:p>
    <w:p w14:paraId="30E475C2" w14:textId="4D2192F0" w:rsidR="00B47610" w:rsidRDefault="00B47610" w:rsidP="006A2AC5">
      <w:r>
        <w:t>The application has a high contrast dark mode theme and it cannot be changed soon.</w:t>
      </w:r>
    </w:p>
    <w:p w14:paraId="1C0EDB54" w14:textId="443B1940" w:rsidR="00B178C7" w:rsidRDefault="00B178C7" w:rsidP="00B178C7">
      <w:pPr>
        <w:pStyle w:val="Heading3"/>
      </w:pPr>
      <w:bookmarkStart w:id="37" w:name="_Toc40010661"/>
      <w:r>
        <w:t>3.1.2 Hardware Interfaces</w:t>
      </w:r>
      <w:bookmarkEnd w:id="37"/>
    </w:p>
    <w:p w14:paraId="2A447468" w14:textId="3F7AEDF7" w:rsidR="00B178C7" w:rsidRPr="00B178C7" w:rsidRDefault="00B178C7" w:rsidP="00B178C7">
      <w:r>
        <w:t>A part from a working computer system and an internet connection, using a printer is suggested as an external device for printing reports and invoices.</w:t>
      </w:r>
    </w:p>
    <w:p w14:paraId="209C72E1" w14:textId="655CC1A0" w:rsidR="00B178C7" w:rsidRDefault="00B178C7" w:rsidP="00B178C7">
      <w:pPr>
        <w:pStyle w:val="Heading3"/>
      </w:pPr>
      <w:bookmarkStart w:id="38" w:name="_Toc40010662"/>
      <w:r>
        <w:t>3.1.3 Software Interfaces</w:t>
      </w:r>
      <w:bookmarkEnd w:id="38"/>
    </w:p>
    <w:p w14:paraId="327CFEAD" w14:textId="6C80E2D5" w:rsidR="00B178C7" w:rsidRDefault="00B178C7" w:rsidP="00B178C7">
      <w:r>
        <w:t>Any updated web browser can run the application but this has been tested only in Google Chrome. No other software is needed.</w:t>
      </w:r>
    </w:p>
    <w:p w14:paraId="18D37550" w14:textId="2C8F886F" w:rsidR="00B178C7" w:rsidRDefault="00DC7832" w:rsidP="00DC7832">
      <w:pPr>
        <w:pStyle w:val="Heading2"/>
      </w:pPr>
      <w:bookmarkStart w:id="39" w:name="_Toc40010663"/>
      <w:r>
        <w:lastRenderedPageBreak/>
        <w:t>3.2 Entity Relationship Diagram (ERD)</w:t>
      </w:r>
      <w:bookmarkEnd w:id="39"/>
    </w:p>
    <w:p w14:paraId="317D1B1D" w14:textId="69E315AD" w:rsidR="007E41C4" w:rsidRDefault="009406A7" w:rsidP="007E41C4">
      <w:r>
        <w:rPr>
          <w:noProof/>
        </w:rPr>
        <mc:AlternateContent>
          <mc:Choice Requires="wpg">
            <w:drawing>
              <wp:anchor distT="0" distB="0" distL="114300" distR="114300" simplePos="0" relativeHeight="251752448" behindDoc="0" locked="0" layoutInCell="1" allowOverlap="1" wp14:anchorId="4F6E7A78" wp14:editId="68334648">
                <wp:simplePos x="0" y="0"/>
                <wp:positionH relativeFrom="margin">
                  <wp:align>left</wp:align>
                </wp:positionH>
                <wp:positionV relativeFrom="paragraph">
                  <wp:posOffset>335777</wp:posOffset>
                </wp:positionV>
                <wp:extent cx="5274310" cy="6045835"/>
                <wp:effectExtent l="0" t="0" r="2540" b="0"/>
                <wp:wrapTopAndBottom/>
                <wp:docPr id="14" name="Group 14"/>
                <wp:cNvGraphicFramePr/>
                <a:graphic xmlns:a="http://schemas.openxmlformats.org/drawingml/2006/main">
                  <a:graphicData uri="http://schemas.microsoft.com/office/word/2010/wordprocessingGroup">
                    <wpg:wgp>
                      <wpg:cNvGrpSpPr/>
                      <wpg:grpSpPr>
                        <a:xfrm>
                          <a:off x="0" y="0"/>
                          <a:ext cx="5274310" cy="6045835"/>
                          <a:chOff x="0" y="0"/>
                          <a:chExt cx="5274310" cy="6046442"/>
                        </a:xfrm>
                      </wpg:grpSpPr>
                      <pic:pic xmlns:pic="http://schemas.openxmlformats.org/drawingml/2006/picture">
                        <pic:nvPicPr>
                          <pic:cNvPr id="7" name="Picture 7"/>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bwMode="auto">
                          <a:xfrm>
                            <a:off x="36335" y="0"/>
                            <a:ext cx="5201639" cy="5695950"/>
                          </a:xfrm>
                          <a:prstGeom prst="rect">
                            <a:avLst/>
                          </a:prstGeom>
                          <a:noFill/>
                          <a:ln>
                            <a:noFill/>
                          </a:ln>
                        </pic:spPr>
                      </pic:pic>
                      <wps:wsp>
                        <wps:cNvPr id="10" name="Text Box 10"/>
                        <wps:cNvSpPr txBox="1"/>
                        <wps:spPr>
                          <a:xfrm>
                            <a:off x="0" y="5836257"/>
                            <a:ext cx="5274310" cy="210185"/>
                          </a:xfrm>
                          <a:prstGeom prst="rect">
                            <a:avLst/>
                          </a:prstGeom>
                          <a:solidFill>
                            <a:prstClr val="white"/>
                          </a:solidFill>
                          <a:ln>
                            <a:noFill/>
                          </a:ln>
                        </wps:spPr>
                        <wps:txbx>
                          <w:txbxContent>
                            <w:p w14:paraId="6E9D5FC5" w14:textId="5AF50185" w:rsidR="00B93025" w:rsidRPr="00844331" w:rsidRDefault="00B93025" w:rsidP="00E50F3D">
                              <w:pPr>
                                <w:pStyle w:val="Caption"/>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33</w:t>
                              </w:r>
                              <w:r>
                                <w:rPr>
                                  <w:noProof/>
                                </w:rPr>
                                <w:fldChar w:fldCharType="end"/>
                              </w:r>
                              <w:r>
                                <w:t>: ERD Diagram for Quentin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6E7A78" id="Group 14" o:spid="_x0000_s1112" style="position:absolute;margin-left:0;margin-top:26.45pt;width:415.3pt;height:476.05pt;z-index:251752448;mso-position-horizontal:left;mso-position-horizontal-relative:margin" coordsize="52743,60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">
                <v:shape id="Picture 7" o:spid="_x0000_s1113" type="#_x0000_t75" style="position:absolute;left:363;width:52016;height:5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">
                  <v:imagedata r:id="rId74" o:title=""/>
                </v:shape>
                <v:shape id="Text Box 10" o:spid="_x0000_s1114" type="#_x0000_t202" style="position:absolute;top:58362;width:52743;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E9D5FC5" w14:textId="5AF50185" w:rsidR="00B93025" w:rsidRPr="00844331" w:rsidRDefault="00B93025" w:rsidP="00E50F3D">
                        <w:pPr>
                          <w:pStyle w:val="Caption"/>
                          <w:rPr>
                            <w:noProof/>
                            <w:color w:val="595959" w:themeColor="text1" w:themeTint="A6"/>
                          </w:rPr>
                        </w:pPr>
                        <w:r>
                          <w:t xml:space="preserve">Figure </w:t>
                        </w:r>
                        <w:r>
                          <w:fldChar w:fldCharType="begin"/>
                        </w:r>
                        <w:r>
                          <w:instrText xml:space="preserve"> SEQ Figure \* ARABIC </w:instrText>
                        </w:r>
                        <w:r>
                          <w:fldChar w:fldCharType="separate"/>
                        </w:r>
                        <w:r w:rsidR="00604718">
                          <w:rPr>
                            <w:noProof/>
                          </w:rPr>
                          <w:t>33</w:t>
                        </w:r>
                        <w:r>
                          <w:rPr>
                            <w:noProof/>
                          </w:rPr>
                          <w:fldChar w:fldCharType="end"/>
                        </w:r>
                        <w:r>
                          <w:t>: ERD Diagram for Quentin system</w:t>
                        </w:r>
                      </w:p>
                    </w:txbxContent>
                  </v:textbox>
                </v:shape>
                <w10:wrap type="topAndBottom" anchorx="margin"/>
              </v:group>
            </w:pict>
          </mc:Fallback>
        </mc:AlternateContent>
      </w:r>
    </w:p>
    <w:p w14:paraId="566365EC" w14:textId="428E586D" w:rsidR="00E50F3D" w:rsidRPr="007E41C4" w:rsidRDefault="009406A7" w:rsidP="007E41C4">
      <w:pPr>
        <w:pStyle w:val="Heading2"/>
      </w:pPr>
      <w:bookmarkStart w:id="40" w:name="_Toc40010664"/>
      <w:r>
        <w:t xml:space="preserve">3.3 </w:t>
      </w:r>
      <w:r w:rsidR="005849EA">
        <w:t>Data Dictionary</w:t>
      </w:r>
      <w:bookmarkEnd w:id="40"/>
      <w:r w:rsidR="005849EA">
        <w:t xml:space="preserve"> </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849EA" w:rsidRPr="005849EA" w14:paraId="42B12DAB" w14:textId="77777777" w:rsidTr="005849EA">
        <w:tc>
          <w:tcPr>
            <w:tcW w:w="8296" w:type="dxa"/>
            <w:gridSpan w:val="5"/>
            <w:vAlign w:val="center"/>
          </w:tcPr>
          <w:p w14:paraId="1F5CB5A5" w14:textId="1920CA47" w:rsidR="005849EA" w:rsidRPr="005849EA" w:rsidRDefault="005849EA" w:rsidP="005849EA">
            <w:pPr>
              <w:rPr>
                <w:color w:val="auto"/>
              </w:rPr>
            </w:pPr>
            <w:r w:rsidRPr="005849EA">
              <w:rPr>
                <w:color w:val="auto"/>
              </w:rPr>
              <w:t xml:space="preserve">Table Name: </w:t>
            </w:r>
            <w:r w:rsidRPr="005849EA">
              <w:rPr>
                <w:b/>
                <w:bCs/>
                <w:color w:val="auto"/>
              </w:rPr>
              <w:t>Users</w:t>
            </w:r>
          </w:p>
        </w:tc>
      </w:tr>
      <w:tr w:rsidR="005849EA" w:rsidRPr="005849EA" w14:paraId="036C0432" w14:textId="77777777" w:rsidTr="005849EA">
        <w:tc>
          <w:tcPr>
            <w:tcW w:w="8296" w:type="dxa"/>
            <w:gridSpan w:val="5"/>
            <w:vAlign w:val="center"/>
          </w:tcPr>
          <w:p w14:paraId="7444833F" w14:textId="780E0B4F" w:rsidR="005849EA" w:rsidRPr="005849EA" w:rsidRDefault="005849EA" w:rsidP="005849EA">
            <w:pPr>
              <w:rPr>
                <w:color w:val="auto"/>
              </w:rPr>
            </w:pPr>
            <w:r w:rsidRPr="005849EA">
              <w:rPr>
                <w:color w:val="auto"/>
              </w:rPr>
              <w:t>Description:</w:t>
            </w:r>
            <w:r>
              <w:rPr>
                <w:color w:val="auto"/>
              </w:rPr>
              <w:t xml:space="preserve"> stores user login credentials </w:t>
            </w:r>
          </w:p>
        </w:tc>
      </w:tr>
      <w:tr w:rsidR="005849EA" w:rsidRPr="005849EA" w14:paraId="142BD2EF" w14:textId="77777777" w:rsidTr="005849EA">
        <w:trPr>
          <w:trHeight w:val="674"/>
        </w:trPr>
        <w:tc>
          <w:tcPr>
            <w:tcW w:w="1659" w:type="dxa"/>
            <w:vAlign w:val="center"/>
          </w:tcPr>
          <w:p w14:paraId="2231D1D7" w14:textId="58655C88" w:rsidR="005849EA" w:rsidRPr="005849EA" w:rsidRDefault="005849EA" w:rsidP="005849EA">
            <w:pPr>
              <w:jc w:val="center"/>
              <w:rPr>
                <w:b/>
                <w:bCs/>
                <w:color w:val="auto"/>
              </w:rPr>
            </w:pPr>
            <w:r w:rsidRPr="005849EA">
              <w:rPr>
                <w:b/>
                <w:bCs/>
                <w:color w:val="auto"/>
              </w:rPr>
              <w:t>Fields</w:t>
            </w:r>
          </w:p>
        </w:tc>
        <w:tc>
          <w:tcPr>
            <w:tcW w:w="1659" w:type="dxa"/>
            <w:vAlign w:val="center"/>
          </w:tcPr>
          <w:p w14:paraId="6C4BDAFA" w14:textId="209EC329" w:rsidR="005849EA" w:rsidRPr="005849EA" w:rsidRDefault="005849EA" w:rsidP="005849EA">
            <w:pPr>
              <w:jc w:val="center"/>
              <w:rPr>
                <w:b/>
                <w:bCs/>
                <w:color w:val="auto"/>
              </w:rPr>
            </w:pPr>
            <w:r w:rsidRPr="005849EA">
              <w:rPr>
                <w:b/>
                <w:bCs/>
                <w:color w:val="auto"/>
              </w:rPr>
              <w:t>Data Type</w:t>
            </w:r>
          </w:p>
        </w:tc>
        <w:tc>
          <w:tcPr>
            <w:tcW w:w="1659" w:type="dxa"/>
            <w:vAlign w:val="center"/>
          </w:tcPr>
          <w:p w14:paraId="351C99AA" w14:textId="6C0DE504" w:rsidR="005849EA" w:rsidRPr="005849EA" w:rsidRDefault="005849EA" w:rsidP="005849EA">
            <w:pPr>
              <w:jc w:val="center"/>
              <w:rPr>
                <w:b/>
                <w:bCs/>
                <w:color w:val="auto"/>
              </w:rPr>
            </w:pPr>
            <w:r w:rsidRPr="005849EA">
              <w:rPr>
                <w:b/>
                <w:bCs/>
                <w:color w:val="auto"/>
              </w:rPr>
              <w:t>Null/ Not Null</w:t>
            </w:r>
          </w:p>
        </w:tc>
        <w:tc>
          <w:tcPr>
            <w:tcW w:w="1659" w:type="dxa"/>
            <w:vAlign w:val="center"/>
          </w:tcPr>
          <w:p w14:paraId="253FD784" w14:textId="5F4BC948" w:rsidR="005849EA" w:rsidRPr="005849EA" w:rsidRDefault="005849EA" w:rsidP="005849EA">
            <w:pPr>
              <w:jc w:val="center"/>
              <w:rPr>
                <w:b/>
                <w:bCs/>
                <w:color w:val="auto"/>
              </w:rPr>
            </w:pPr>
            <w:r w:rsidRPr="005849EA">
              <w:rPr>
                <w:b/>
                <w:bCs/>
                <w:color w:val="auto"/>
              </w:rPr>
              <w:t>Default Value</w:t>
            </w:r>
          </w:p>
        </w:tc>
        <w:tc>
          <w:tcPr>
            <w:tcW w:w="1660" w:type="dxa"/>
            <w:vAlign w:val="center"/>
          </w:tcPr>
          <w:p w14:paraId="1D3BA4BE" w14:textId="61195A4A" w:rsidR="005849EA" w:rsidRPr="005849EA" w:rsidRDefault="005849EA" w:rsidP="005849EA">
            <w:pPr>
              <w:jc w:val="center"/>
              <w:rPr>
                <w:b/>
                <w:bCs/>
                <w:color w:val="auto"/>
              </w:rPr>
            </w:pPr>
            <w:r w:rsidRPr="005849EA">
              <w:rPr>
                <w:b/>
                <w:bCs/>
                <w:color w:val="auto"/>
              </w:rPr>
              <w:t>Rules</w:t>
            </w:r>
          </w:p>
        </w:tc>
      </w:tr>
      <w:tr w:rsidR="005849EA" w:rsidRPr="005849EA" w14:paraId="0E433B72" w14:textId="77777777" w:rsidTr="005849EA">
        <w:trPr>
          <w:trHeight w:val="260"/>
        </w:trPr>
        <w:tc>
          <w:tcPr>
            <w:tcW w:w="1659" w:type="dxa"/>
            <w:vAlign w:val="center"/>
          </w:tcPr>
          <w:p w14:paraId="26B02B05" w14:textId="4FD75D98" w:rsidR="005849EA" w:rsidRPr="005849EA" w:rsidRDefault="005849EA" w:rsidP="005849EA">
            <w:pPr>
              <w:rPr>
                <w:color w:val="auto"/>
              </w:rPr>
            </w:pPr>
            <w:proofErr w:type="spellStart"/>
            <w:r w:rsidRPr="005849EA">
              <w:rPr>
                <w:color w:val="auto"/>
              </w:rPr>
              <w:t>user_id</w:t>
            </w:r>
            <w:proofErr w:type="spellEnd"/>
          </w:p>
        </w:tc>
        <w:tc>
          <w:tcPr>
            <w:tcW w:w="1659" w:type="dxa"/>
            <w:vAlign w:val="center"/>
          </w:tcPr>
          <w:p w14:paraId="4F6F1AC2" w14:textId="0FC58889" w:rsidR="005849EA" w:rsidRPr="005849EA" w:rsidRDefault="005849EA" w:rsidP="005849EA">
            <w:pPr>
              <w:rPr>
                <w:color w:val="auto"/>
              </w:rPr>
            </w:pPr>
            <w:r w:rsidRPr="005849EA">
              <w:rPr>
                <w:color w:val="auto"/>
              </w:rPr>
              <w:t>int</w:t>
            </w:r>
          </w:p>
        </w:tc>
        <w:tc>
          <w:tcPr>
            <w:tcW w:w="1659" w:type="dxa"/>
            <w:vAlign w:val="center"/>
          </w:tcPr>
          <w:p w14:paraId="74626A4D" w14:textId="4877317E" w:rsidR="005849EA" w:rsidRPr="005849EA" w:rsidRDefault="005849EA" w:rsidP="005849EA">
            <w:pPr>
              <w:rPr>
                <w:color w:val="auto"/>
              </w:rPr>
            </w:pPr>
            <w:r w:rsidRPr="005849EA">
              <w:rPr>
                <w:color w:val="auto"/>
              </w:rPr>
              <w:t>not null</w:t>
            </w:r>
          </w:p>
        </w:tc>
        <w:tc>
          <w:tcPr>
            <w:tcW w:w="1659" w:type="dxa"/>
            <w:vAlign w:val="center"/>
          </w:tcPr>
          <w:p w14:paraId="7E950667" w14:textId="1FB2816C" w:rsidR="005849EA" w:rsidRPr="005849EA" w:rsidRDefault="005849EA" w:rsidP="005849EA">
            <w:pPr>
              <w:rPr>
                <w:color w:val="auto"/>
              </w:rPr>
            </w:pPr>
            <w:r w:rsidRPr="005849EA">
              <w:rPr>
                <w:color w:val="auto"/>
              </w:rPr>
              <w:t>-</w:t>
            </w:r>
          </w:p>
        </w:tc>
        <w:tc>
          <w:tcPr>
            <w:tcW w:w="1660" w:type="dxa"/>
            <w:vAlign w:val="center"/>
          </w:tcPr>
          <w:p w14:paraId="36239621" w14:textId="1E1BCD20" w:rsidR="005849EA" w:rsidRPr="005849EA" w:rsidRDefault="005849EA" w:rsidP="005849EA">
            <w:pPr>
              <w:rPr>
                <w:color w:val="auto"/>
              </w:rPr>
            </w:pPr>
            <w:r w:rsidRPr="005849EA">
              <w:rPr>
                <w:color w:val="auto"/>
              </w:rPr>
              <w:t>-</w:t>
            </w:r>
          </w:p>
        </w:tc>
      </w:tr>
      <w:tr w:rsidR="005849EA" w:rsidRPr="005849EA" w14:paraId="167CC9A7" w14:textId="77777777" w:rsidTr="005849EA">
        <w:trPr>
          <w:trHeight w:val="260"/>
        </w:trPr>
        <w:tc>
          <w:tcPr>
            <w:tcW w:w="1659" w:type="dxa"/>
            <w:vAlign w:val="center"/>
          </w:tcPr>
          <w:p w14:paraId="30539485" w14:textId="4ACD92FE" w:rsidR="005849EA" w:rsidRPr="005849EA" w:rsidRDefault="005849EA" w:rsidP="005849EA">
            <w:pPr>
              <w:rPr>
                <w:color w:val="auto"/>
              </w:rPr>
            </w:pPr>
            <w:r>
              <w:rPr>
                <w:color w:val="auto"/>
              </w:rPr>
              <w:t>Username</w:t>
            </w:r>
          </w:p>
        </w:tc>
        <w:tc>
          <w:tcPr>
            <w:tcW w:w="1659" w:type="dxa"/>
            <w:vAlign w:val="center"/>
          </w:tcPr>
          <w:p w14:paraId="11756DF6" w14:textId="69313E10" w:rsidR="005849EA" w:rsidRPr="005849EA" w:rsidRDefault="005849EA" w:rsidP="005849EA">
            <w:pPr>
              <w:rPr>
                <w:color w:val="auto"/>
              </w:rPr>
            </w:pPr>
            <w:r>
              <w:rPr>
                <w:color w:val="auto"/>
              </w:rPr>
              <w:t>varchar(50)</w:t>
            </w:r>
          </w:p>
        </w:tc>
        <w:tc>
          <w:tcPr>
            <w:tcW w:w="1659" w:type="dxa"/>
            <w:vAlign w:val="center"/>
          </w:tcPr>
          <w:p w14:paraId="61084052" w14:textId="2993CF27" w:rsidR="005849EA" w:rsidRPr="005849EA" w:rsidRDefault="005849EA" w:rsidP="005849EA">
            <w:pPr>
              <w:rPr>
                <w:color w:val="auto"/>
              </w:rPr>
            </w:pPr>
            <w:r>
              <w:rPr>
                <w:color w:val="auto"/>
              </w:rPr>
              <w:t>not null</w:t>
            </w:r>
          </w:p>
        </w:tc>
        <w:tc>
          <w:tcPr>
            <w:tcW w:w="1659" w:type="dxa"/>
            <w:vAlign w:val="center"/>
          </w:tcPr>
          <w:p w14:paraId="14986E59" w14:textId="267EDB45" w:rsidR="005849EA" w:rsidRPr="005849EA" w:rsidRDefault="005849EA" w:rsidP="005849EA">
            <w:pPr>
              <w:rPr>
                <w:color w:val="auto"/>
              </w:rPr>
            </w:pPr>
            <w:r>
              <w:rPr>
                <w:color w:val="auto"/>
              </w:rPr>
              <w:t>-</w:t>
            </w:r>
          </w:p>
        </w:tc>
        <w:tc>
          <w:tcPr>
            <w:tcW w:w="1660" w:type="dxa"/>
            <w:vAlign w:val="center"/>
          </w:tcPr>
          <w:p w14:paraId="36CDF6AB" w14:textId="6BAEA035" w:rsidR="005849EA" w:rsidRPr="005849EA" w:rsidRDefault="005849EA" w:rsidP="005849EA">
            <w:pPr>
              <w:rPr>
                <w:color w:val="auto"/>
              </w:rPr>
            </w:pPr>
            <w:r>
              <w:rPr>
                <w:color w:val="auto"/>
              </w:rPr>
              <w:t>-</w:t>
            </w:r>
          </w:p>
        </w:tc>
      </w:tr>
      <w:tr w:rsidR="005849EA" w:rsidRPr="005849EA" w14:paraId="724BC511" w14:textId="77777777" w:rsidTr="005849EA">
        <w:tc>
          <w:tcPr>
            <w:tcW w:w="1659" w:type="dxa"/>
            <w:vAlign w:val="center"/>
          </w:tcPr>
          <w:p w14:paraId="0FADF576" w14:textId="79FE0BDE" w:rsidR="005849EA" w:rsidRPr="005849EA" w:rsidRDefault="005849EA" w:rsidP="005849EA">
            <w:pPr>
              <w:rPr>
                <w:color w:val="auto"/>
              </w:rPr>
            </w:pPr>
            <w:r>
              <w:rPr>
                <w:color w:val="auto"/>
              </w:rPr>
              <w:t xml:space="preserve">Password </w:t>
            </w:r>
          </w:p>
        </w:tc>
        <w:tc>
          <w:tcPr>
            <w:tcW w:w="1659" w:type="dxa"/>
            <w:vAlign w:val="center"/>
          </w:tcPr>
          <w:p w14:paraId="1FAE6BE3" w14:textId="34A2DBDF" w:rsidR="005849EA" w:rsidRPr="005849EA" w:rsidRDefault="005849EA" w:rsidP="005849EA">
            <w:pPr>
              <w:rPr>
                <w:color w:val="auto"/>
              </w:rPr>
            </w:pPr>
            <w:r>
              <w:rPr>
                <w:color w:val="auto"/>
              </w:rPr>
              <w:t>varchar(50)</w:t>
            </w:r>
          </w:p>
        </w:tc>
        <w:tc>
          <w:tcPr>
            <w:tcW w:w="1659" w:type="dxa"/>
            <w:vAlign w:val="center"/>
          </w:tcPr>
          <w:p w14:paraId="016DA9E7" w14:textId="574FF6D9" w:rsidR="005849EA" w:rsidRPr="005849EA" w:rsidRDefault="005849EA" w:rsidP="005849EA">
            <w:pPr>
              <w:rPr>
                <w:color w:val="auto"/>
              </w:rPr>
            </w:pPr>
            <w:r>
              <w:rPr>
                <w:color w:val="auto"/>
              </w:rPr>
              <w:t>not null</w:t>
            </w:r>
          </w:p>
        </w:tc>
        <w:tc>
          <w:tcPr>
            <w:tcW w:w="1659" w:type="dxa"/>
            <w:vAlign w:val="center"/>
          </w:tcPr>
          <w:p w14:paraId="671BAC80" w14:textId="31BDCE0E" w:rsidR="005849EA" w:rsidRPr="005849EA" w:rsidRDefault="005849EA" w:rsidP="005849EA">
            <w:pPr>
              <w:rPr>
                <w:color w:val="auto"/>
              </w:rPr>
            </w:pPr>
            <w:r>
              <w:rPr>
                <w:color w:val="auto"/>
              </w:rPr>
              <w:t>-</w:t>
            </w:r>
          </w:p>
        </w:tc>
        <w:tc>
          <w:tcPr>
            <w:tcW w:w="1660" w:type="dxa"/>
            <w:vAlign w:val="center"/>
          </w:tcPr>
          <w:p w14:paraId="2BB5A370" w14:textId="5996C627" w:rsidR="005849EA" w:rsidRPr="005849EA" w:rsidRDefault="005849EA" w:rsidP="00E50F3D">
            <w:pPr>
              <w:keepNext/>
              <w:rPr>
                <w:color w:val="auto"/>
              </w:rPr>
            </w:pPr>
            <w:r>
              <w:rPr>
                <w:color w:val="auto"/>
              </w:rPr>
              <w:t>-</w:t>
            </w:r>
          </w:p>
        </w:tc>
      </w:tr>
    </w:tbl>
    <w:p w14:paraId="2A6B3279" w14:textId="570BFC0D" w:rsidR="00576327"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2</w:t>
      </w:r>
      <w:r w:rsidR="00B93025">
        <w:rPr>
          <w:noProof/>
        </w:rPr>
        <w:fldChar w:fldCharType="end"/>
      </w:r>
      <w:r>
        <w:t xml:space="preserve">: </w:t>
      </w:r>
      <w:r w:rsidRPr="00173ADE">
        <w:t>Data dictionary for Users table</w:t>
      </w:r>
    </w:p>
    <w:p w14:paraId="00C78C85" w14:textId="77777777" w:rsidR="00E50F3D" w:rsidRPr="00E50F3D" w:rsidRDefault="00E50F3D" w:rsidP="00E50F3D"/>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849EA" w:rsidRPr="005849EA" w14:paraId="55C2EFBF" w14:textId="77777777" w:rsidTr="00BE0888">
        <w:tc>
          <w:tcPr>
            <w:tcW w:w="8296" w:type="dxa"/>
            <w:gridSpan w:val="5"/>
            <w:vAlign w:val="center"/>
          </w:tcPr>
          <w:p w14:paraId="5F68E26A" w14:textId="407D2A4B" w:rsidR="005849EA" w:rsidRPr="005849EA" w:rsidRDefault="005849EA" w:rsidP="00BE0888">
            <w:pPr>
              <w:rPr>
                <w:color w:val="auto"/>
              </w:rPr>
            </w:pPr>
            <w:r w:rsidRPr="005849EA">
              <w:rPr>
                <w:color w:val="auto"/>
              </w:rPr>
              <w:t xml:space="preserve">Table Name: </w:t>
            </w:r>
            <w:r w:rsidR="006D6B67">
              <w:rPr>
                <w:b/>
                <w:bCs/>
                <w:color w:val="auto"/>
              </w:rPr>
              <w:t xml:space="preserve">Suppliers </w:t>
            </w:r>
          </w:p>
        </w:tc>
      </w:tr>
      <w:tr w:rsidR="005849EA" w:rsidRPr="005849EA" w14:paraId="34B3C6B0" w14:textId="77777777" w:rsidTr="00BE0888">
        <w:tc>
          <w:tcPr>
            <w:tcW w:w="8296" w:type="dxa"/>
            <w:gridSpan w:val="5"/>
            <w:vAlign w:val="center"/>
          </w:tcPr>
          <w:p w14:paraId="32745A2A" w14:textId="3209EAC0" w:rsidR="005849EA" w:rsidRPr="005849EA" w:rsidRDefault="005849EA" w:rsidP="00BE0888">
            <w:pPr>
              <w:rPr>
                <w:color w:val="auto"/>
              </w:rPr>
            </w:pPr>
            <w:r w:rsidRPr="005849EA">
              <w:rPr>
                <w:color w:val="auto"/>
              </w:rPr>
              <w:t>Description:</w:t>
            </w:r>
            <w:r>
              <w:rPr>
                <w:color w:val="auto"/>
              </w:rPr>
              <w:t xml:space="preserve"> stores </w:t>
            </w:r>
            <w:r w:rsidR="006D6B67">
              <w:rPr>
                <w:color w:val="auto"/>
              </w:rPr>
              <w:t>milk supplier details</w:t>
            </w:r>
            <w:r>
              <w:rPr>
                <w:color w:val="auto"/>
              </w:rPr>
              <w:t xml:space="preserve"> </w:t>
            </w:r>
          </w:p>
        </w:tc>
      </w:tr>
      <w:tr w:rsidR="005849EA" w:rsidRPr="005849EA" w14:paraId="57FCA3C4" w14:textId="77777777" w:rsidTr="00BE0888">
        <w:trPr>
          <w:trHeight w:val="674"/>
        </w:trPr>
        <w:tc>
          <w:tcPr>
            <w:tcW w:w="1659" w:type="dxa"/>
            <w:vAlign w:val="center"/>
          </w:tcPr>
          <w:p w14:paraId="6FDA2813" w14:textId="77777777" w:rsidR="005849EA" w:rsidRPr="005849EA" w:rsidRDefault="005849EA" w:rsidP="00BE0888">
            <w:pPr>
              <w:jc w:val="center"/>
              <w:rPr>
                <w:b/>
                <w:bCs/>
                <w:color w:val="auto"/>
              </w:rPr>
            </w:pPr>
            <w:r w:rsidRPr="005849EA">
              <w:rPr>
                <w:b/>
                <w:bCs/>
                <w:color w:val="auto"/>
              </w:rPr>
              <w:t>Fields</w:t>
            </w:r>
          </w:p>
        </w:tc>
        <w:tc>
          <w:tcPr>
            <w:tcW w:w="1659" w:type="dxa"/>
            <w:vAlign w:val="center"/>
          </w:tcPr>
          <w:p w14:paraId="1F404E73" w14:textId="77777777" w:rsidR="005849EA" w:rsidRPr="005849EA" w:rsidRDefault="005849EA" w:rsidP="00BE0888">
            <w:pPr>
              <w:jc w:val="center"/>
              <w:rPr>
                <w:b/>
                <w:bCs/>
                <w:color w:val="auto"/>
              </w:rPr>
            </w:pPr>
            <w:r w:rsidRPr="005849EA">
              <w:rPr>
                <w:b/>
                <w:bCs/>
                <w:color w:val="auto"/>
              </w:rPr>
              <w:t>Data Type</w:t>
            </w:r>
          </w:p>
        </w:tc>
        <w:tc>
          <w:tcPr>
            <w:tcW w:w="1659" w:type="dxa"/>
            <w:vAlign w:val="center"/>
          </w:tcPr>
          <w:p w14:paraId="010E5AD6" w14:textId="77777777" w:rsidR="005849EA" w:rsidRPr="005849EA" w:rsidRDefault="005849EA" w:rsidP="00BE0888">
            <w:pPr>
              <w:jc w:val="center"/>
              <w:rPr>
                <w:b/>
                <w:bCs/>
                <w:color w:val="auto"/>
              </w:rPr>
            </w:pPr>
            <w:r w:rsidRPr="005849EA">
              <w:rPr>
                <w:b/>
                <w:bCs/>
                <w:color w:val="auto"/>
              </w:rPr>
              <w:t>Null/ Not Null</w:t>
            </w:r>
          </w:p>
        </w:tc>
        <w:tc>
          <w:tcPr>
            <w:tcW w:w="1659" w:type="dxa"/>
            <w:vAlign w:val="center"/>
          </w:tcPr>
          <w:p w14:paraId="1EBF7B0B" w14:textId="77777777" w:rsidR="005849EA" w:rsidRPr="005849EA" w:rsidRDefault="005849EA" w:rsidP="00BE0888">
            <w:pPr>
              <w:jc w:val="center"/>
              <w:rPr>
                <w:b/>
                <w:bCs/>
                <w:color w:val="auto"/>
              </w:rPr>
            </w:pPr>
            <w:r w:rsidRPr="005849EA">
              <w:rPr>
                <w:b/>
                <w:bCs/>
                <w:color w:val="auto"/>
              </w:rPr>
              <w:t>Default Value</w:t>
            </w:r>
          </w:p>
        </w:tc>
        <w:tc>
          <w:tcPr>
            <w:tcW w:w="1660" w:type="dxa"/>
            <w:vAlign w:val="center"/>
          </w:tcPr>
          <w:p w14:paraId="32E00A6C" w14:textId="77777777" w:rsidR="005849EA" w:rsidRPr="005849EA" w:rsidRDefault="005849EA" w:rsidP="00BE0888">
            <w:pPr>
              <w:jc w:val="center"/>
              <w:rPr>
                <w:b/>
                <w:bCs/>
                <w:color w:val="auto"/>
              </w:rPr>
            </w:pPr>
            <w:r w:rsidRPr="005849EA">
              <w:rPr>
                <w:b/>
                <w:bCs/>
                <w:color w:val="auto"/>
              </w:rPr>
              <w:t>Rules</w:t>
            </w:r>
          </w:p>
        </w:tc>
      </w:tr>
      <w:tr w:rsidR="005849EA" w:rsidRPr="005849EA" w14:paraId="248DD39F" w14:textId="77777777" w:rsidTr="00BE0888">
        <w:trPr>
          <w:trHeight w:val="260"/>
        </w:trPr>
        <w:tc>
          <w:tcPr>
            <w:tcW w:w="1659" w:type="dxa"/>
            <w:vAlign w:val="center"/>
          </w:tcPr>
          <w:p w14:paraId="12238630" w14:textId="4CBE6CC4" w:rsidR="005849EA" w:rsidRPr="005849EA" w:rsidRDefault="006D6B67" w:rsidP="00BE0888">
            <w:pPr>
              <w:rPr>
                <w:color w:val="auto"/>
              </w:rPr>
            </w:pPr>
            <w:proofErr w:type="spellStart"/>
            <w:r>
              <w:rPr>
                <w:color w:val="auto"/>
              </w:rPr>
              <w:t>supplier</w:t>
            </w:r>
            <w:r w:rsidR="005849EA" w:rsidRPr="005849EA">
              <w:rPr>
                <w:color w:val="auto"/>
              </w:rPr>
              <w:t>_id</w:t>
            </w:r>
            <w:proofErr w:type="spellEnd"/>
          </w:p>
        </w:tc>
        <w:tc>
          <w:tcPr>
            <w:tcW w:w="1659" w:type="dxa"/>
            <w:vAlign w:val="center"/>
          </w:tcPr>
          <w:p w14:paraId="77DF917D" w14:textId="77777777" w:rsidR="005849EA" w:rsidRPr="005849EA" w:rsidRDefault="005849EA" w:rsidP="00BE0888">
            <w:pPr>
              <w:rPr>
                <w:color w:val="auto"/>
              </w:rPr>
            </w:pPr>
            <w:r w:rsidRPr="005849EA">
              <w:rPr>
                <w:color w:val="auto"/>
              </w:rPr>
              <w:t>int</w:t>
            </w:r>
          </w:p>
        </w:tc>
        <w:tc>
          <w:tcPr>
            <w:tcW w:w="1659" w:type="dxa"/>
            <w:vAlign w:val="center"/>
          </w:tcPr>
          <w:p w14:paraId="56DD4F23" w14:textId="77777777" w:rsidR="005849EA" w:rsidRPr="005849EA" w:rsidRDefault="005849EA" w:rsidP="00BE0888">
            <w:pPr>
              <w:rPr>
                <w:color w:val="auto"/>
              </w:rPr>
            </w:pPr>
            <w:r w:rsidRPr="005849EA">
              <w:rPr>
                <w:color w:val="auto"/>
              </w:rPr>
              <w:t>not null</w:t>
            </w:r>
          </w:p>
        </w:tc>
        <w:tc>
          <w:tcPr>
            <w:tcW w:w="1659" w:type="dxa"/>
            <w:vAlign w:val="center"/>
          </w:tcPr>
          <w:p w14:paraId="0331CCC2" w14:textId="77777777" w:rsidR="005849EA" w:rsidRPr="005849EA" w:rsidRDefault="005849EA" w:rsidP="00BE0888">
            <w:pPr>
              <w:rPr>
                <w:color w:val="auto"/>
              </w:rPr>
            </w:pPr>
            <w:r w:rsidRPr="005849EA">
              <w:rPr>
                <w:color w:val="auto"/>
              </w:rPr>
              <w:t>-</w:t>
            </w:r>
          </w:p>
        </w:tc>
        <w:tc>
          <w:tcPr>
            <w:tcW w:w="1660" w:type="dxa"/>
            <w:vAlign w:val="center"/>
          </w:tcPr>
          <w:p w14:paraId="2888D631" w14:textId="77777777" w:rsidR="005849EA" w:rsidRPr="005849EA" w:rsidRDefault="005849EA" w:rsidP="00BE0888">
            <w:pPr>
              <w:rPr>
                <w:color w:val="auto"/>
              </w:rPr>
            </w:pPr>
            <w:r w:rsidRPr="005849EA">
              <w:rPr>
                <w:color w:val="auto"/>
              </w:rPr>
              <w:t>-</w:t>
            </w:r>
          </w:p>
        </w:tc>
      </w:tr>
      <w:tr w:rsidR="005849EA" w:rsidRPr="005849EA" w14:paraId="4982D240" w14:textId="77777777" w:rsidTr="00BE0888">
        <w:trPr>
          <w:trHeight w:val="260"/>
        </w:trPr>
        <w:tc>
          <w:tcPr>
            <w:tcW w:w="1659" w:type="dxa"/>
            <w:vAlign w:val="center"/>
          </w:tcPr>
          <w:p w14:paraId="6FFC3F9E" w14:textId="602112A6" w:rsidR="005849EA" w:rsidRPr="005849EA" w:rsidRDefault="006D6B67" w:rsidP="00BE0888">
            <w:pPr>
              <w:rPr>
                <w:color w:val="auto"/>
              </w:rPr>
            </w:pPr>
            <w:r>
              <w:rPr>
                <w:color w:val="auto"/>
              </w:rPr>
              <w:t>Index</w:t>
            </w:r>
          </w:p>
        </w:tc>
        <w:tc>
          <w:tcPr>
            <w:tcW w:w="1659" w:type="dxa"/>
            <w:vAlign w:val="center"/>
          </w:tcPr>
          <w:p w14:paraId="3B218DD4" w14:textId="7B19A6CF" w:rsidR="005849EA" w:rsidRPr="005849EA" w:rsidRDefault="006D6B67" w:rsidP="00BE0888">
            <w:pPr>
              <w:rPr>
                <w:color w:val="auto"/>
              </w:rPr>
            </w:pPr>
            <w:r>
              <w:rPr>
                <w:color w:val="auto"/>
              </w:rPr>
              <w:t>int</w:t>
            </w:r>
          </w:p>
        </w:tc>
        <w:tc>
          <w:tcPr>
            <w:tcW w:w="1659" w:type="dxa"/>
            <w:vAlign w:val="center"/>
          </w:tcPr>
          <w:p w14:paraId="114ADA8E" w14:textId="77777777" w:rsidR="005849EA" w:rsidRPr="005849EA" w:rsidRDefault="005849EA" w:rsidP="00BE0888">
            <w:pPr>
              <w:rPr>
                <w:color w:val="auto"/>
              </w:rPr>
            </w:pPr>
            <w:r>
              <w:rPr>
                <w:color w:val="auto"/>
              </w:rPr>
              <w:t>not null</w:t>
            </w:r>
          </w:p>
        </w:tc>
        <w:tc>
          <w:tcPr>
            <w:tcW w:w="1659" w:type="dxa"/>
            <w:vAlign w:val="center"/>
          </w:tcPr>
          <w:p w14:paraId="7FAF3992" w14:textId="77777777" w:rsidR="005849EA" w:rsidRPr="005849EA" w:rsidRDefault="005849EA" w:rsidP="00BE0888">
            <w:pPr>
              <w:rPr>
                <w:color w:val="auto"/>
              </w:rPr>
            </w:pPr>
            <w:r>
              <w:rPr>
                <w:color w:val="auto"/>
              </w:rPr>
              <w:t>-</w:t>
            </w:r>
          </w:p>
        </w:tc>
        <w:tc>
          <w:tcPr>
            <w:tcW w:w="1660" w:type="dxa"/>
            <w:vAlign w:val="center"/>
          </w:tcPr>
          <w:p w14:paraId="00409AE4" w14:textId="77777777" w:rsidR="005849EA" w:rsidRPr="005849EA" w:rsidRDefault="005849EA" w:rsidP="00BE0888">
            <w:pPr>
              <w:rPr>
                <w:color w:val="auto"/>
              </w:rPr>
            </w:pPr>
            <w:r>
              <w:rPr>
                <w:color w:val="auto"/>
              </w:rPr>
              <w:t>-</w:t>
            </w:r>
          </w:p>
        </w:tc>
      </w:tr>
      <w:tr w:rsidR="005849EA" w:rsidRPr="005849EA" w14:paraId="7C1BCAB9" w14:textId="77777777" w:rsidTr="00BE0888">
        <w:tc>
          <w:tcPr>
            <w:tcW w:w="1659" w:type="dxa"/>
            <w:vAlign w:val="center"/>
          </w:tcPr>
          <w:p w14:paraId="3AC8CEA6" w14:textId="3DB93344" w:rsidR="005849EA" w:rsidRPr="005849EA" w:rsidRDefault="006D6B67" w:rsidP="00BE0888">
            <w:pPr>
              <w:rPr>
                <w:color w:val="auto"/>
              </w:rPr>
            </w:pPr>
            <w:r>
              <w:rPr>
                <w:color w:val="auto"/>
              </w:rPr>
              <w:t>Name</w:t>
            </w:r>
          </w:p>
        </w:tc>
        <w:tc>
          <w:tcPr>
            <w:tcW w:w="1659" w:type="dxa"/>
            <w:vAlign w:val="center"/>
          </w:tcPr>
          <w:p w14:paraId="44AC7FA9" w14:textId="77777777" w:rsidR="005849EA" w:rsidRPr="005849EA" w:rsidRDefault="005849EA" w:rsidP="00BE0888">
            <w:pPr>
              <w:rPr>
                <w:color w:val="auto"/>
              </w:rPr>
            </w:pPr>
            <w:r>
              <w:rPr>
                <w:color w:val="auto"/>
              </w:rPr>
              <w:t>varchar(50)</w:t>
            </w:r>
          </w:p>
        </w:tc>
        <w:tc>
          <w:tcPr>
            <w:tcW w:w="1659" w:type="dxa"/>
            <w:vAlign w:val="center"/>
          </w:tcPr>
          <w:p w14:paraId="28AA4991" w14:textId="77777777" w:rsidR="005849EA" w:rsidRPr="005849EA" w:rsidRDefault="005849EA" w:rsidP="00BE0888">
            <w:pPr>
              <w:rPr>
                <w:color w:val="auto"/>
              </w:rPr>
            </w:pPr>
            <w:r>
              <w:rPr>
                <w:color w:val="auto"/>
              </w:rPr>
              <w:t>not null</w:t>
            </w:r>
          </w:p>
        </w:tc>
        <w:tc>
          <w:tcPr>
            <w:tcW w:w="1659" w:type="dxa"/>
            <w:vAlign w:val="center"/>
          </w:tcPr>
          <w:p w14:paraId="27D50AFB" w14:textId="77777777" w:rsidR="005849EA" w:rsidRPr="005849EA" w:rsidRDefault="005849EA" w:rsidP="00BE0888">
            <w:pPr>
              <w:rPr>
                <w:color w:val="auto"/>
              </w:rPr>
            </w:pPr>
            <w:r>
              <w:rPr>
                <w:color w:val="auto"/>
              </w:rPr>
              <w:t>-</w:t>
            </w:r>
          </w:p>
        </w:tc>
        <w:tc>
          <w:tcPr>
            <w:tcW w:w="1660" w:type="dxa"/>
            <w:vAlign w:val="center"/>
          </w:tcPr>
          <w:p w14:paraId="331307B7" w14:textId="77777777" w:rsidR="005849EA" w:rsidRPr="005849EA" w:rsidRDefault="005849EA" w:rsidP="00BE0888">
            <w:pPr>
              <w:rPr>
                <w:color w:val="auto"/>
              </w:rPr>
            </w:pPr>
            <w:r>
              <w:rPr>
                <w:color w:val="auto"/>
              </w:rPr>
              <w:t>-</w:t>
            </w:r>
          </w:p>
        </w:tc>
      </w:tr>
      <w:tr w:rsidR="006D6B67" w:rsidRPr="005849EA" w14:paraId="721B6DDB" w14:textId="77777777" w:rsidTr="00BE0888">
        <w:tc>
          <w:tcPr>
            <w:tcW w:w="1659" w:type="dxa"/>
            <w:vAlign w:val="center"/>
          </w:tcPr>
          <w:p w14:paraId="081C9E6D" w14:textId="0354ACCD" w:rsidR="006D6B67" w:rsidRDefault="006D6B67" w:rsidP="00BE0888">
            <w:pPr>
              <w:rPr>
                <w:color w:val="auto"/>
              </w:rPr>
            </w:pPr>
            <w:r>
              <w:rPr>
                <w:color w:val="auto"/>
              </w:rPr>
              <w:t>Code No</w:t>
            </w:r>
          </w:p>
        </w:tc>
        <w:tc>
          <w:tcPr>
            <w:tcW w:w="1659" w:type="dxa"/>
            <w:vAlign w:val="center"/>
          </w:tcPr>
          <w:p w14:paraId="4CF67824" w14:textId="04596CBA" w:rsidR="006D6B67" w:rsidRDefault="006D6B67" w:rsidP="00BE0888">
            <w:pPr>
              <w:rPr>
                <w:color w:val="auto"/>
              </w:rPr>
            </w:pPr>
            <w:r>
              <w:rPr>
                <w:color w:val="auto"/>
              </w:rPr>
              <w:t>varchar(50)</w:t>
            </w:r>
          </w:p>
        </w:tc>
        <w:tc>
          <w:tcPr>
            <w:tcW w:w="1659" w:type="dxa"/>
            <w:vAlign w:val="center"/>
          </w:tcPr>
          <w:p w14:paraId="266BCDED" w14:textId="75ACDE7A" w:rsidR="006D6B67" w:rsidRDefault="006D6B67" w:rsidP="00BE0888">
            <w:pPr>
              <w:rPr>
                <w:color w:val="auto"/>
              </w:rPr>
            </w:pPr>
            <w:r>
              <w:rPr>
                <w:color w:val="auto"/>
              </w:rPr>
              <w:t>-</w:t>
            </w:r>
          </w:p>
        </w:tc>
        <w:tc>
          <w:tcPr>
            <w:tcW w:w="1659" w:type="dxa"/>
            <w:vAlign w:val="center"/>
          </w:tcPr>
          <w:p w14:paraId="10C7D691" w14:textId="03DFF665" w:rsidR="006D6B67" w:rsidRDefault="006D6B67" w:rsidP="00BE0888">
            <w:pPr>
              <w:rPr>
                <w:color w:val="auto"/>
              </w:rPr>
            </w:pPr>
            <w:r>
              <w:rPr>
                <w:color w:val="auto"/>
              </w:rPr>
              <w:t>-</w:t>
            </w:r>
          </w:p>
        </w:tc>
        <w:tc>
          <w:tcPr>
            <w:tcW w:w="1660" w:type="dxa"/>
            <w:vAlign w:val="center"/>
          </w:tcPr>
          <w:p w14:paraId="5D7F2781" w14:textId="41FC2EC6" w:rsidR="006D6B67" w:rsidRDefault="006D6B67" w:rsidP="00BE0888">
            <w:pPr>
              <w:rPr>
                <w:color w:val="auto"/>
              </w:rPr>
            </w:pPr>
            <w:r>
              <w:rPr>
                <w:color w:val="auto"/>
              </w:rPr>
              <w:t>-</w:t>
            </w:r>
          </w:p>
        </w:tc>
      </w:tr>
      <w:tr w:rsidR="006D6B67" w:rsidRPr="005849EA" w14:paraId="4AEC5F1D" w14:textId="77777777" w:rsidTr="00BE0888">
        <w:tc>
          <w:tcPr>
            <w:tcW w:w="1659" w:type="dxa"/>
            <w:vAlign w:val="center"/>
          </w:tcPr>
          <w:p w14:paraId="06C901C3" w14:textId="6A711FD4" w:rsidR="006D6B67" w:rsidRDefault="006D6B67" w:rsidP="00BE0888">
            <w:pPr>
              <w:rPr>
                <w:color w:val="auto"/>
              </w:rPr>
            </w:pPr>
            <w:r>
              <w:rPr>
                <w:color w:val="auto"/>
              </w:rPr>
              <w:t>Contact</w:t>
            </w:r>
          </w:p>
        </w:tc>
        <w:tc>
          <w:tcPr>
            <w:tcW w:w="1659" w:type="dxa"/>
            <w:vAlign w:val="center"/>
          </w:tcPr>
          <w:p w14:paraId="685545B8" w14:textId="24733E95" w:rsidR="006D6B67" w:rsidRDefault="006D6B67" w:rsidP="00BE0888">
            <w:pPr>
              <w:rPr>
                <w:color w:val="auto"/>
              </w:rPr>
            </w:pPr>
            <w:r>
              <w:rPr>
                <w:color w:val="auto"/>
              </w:rPr>
              <w:t>varchar(50)</w:t>
            </w:r>
          </w:p>
        </w:tc>
        <w:tc>
          <w:tcPr>
            <w:tcW w:w="1659" w:type="dxa"/>
            <w:vAlign w:val="center"/>
          </w:tcPr>
          <w:p w14:paraId="2A60804F" w14:textId="7434AA39" w:rsidR="006D6B67" w:rsidRDefault="006D6B67" w:rsidP="00BE0888">
            <w:pPr>
              <w:rPr>
                <w:color w:val="auto"/>
              </w:rPr>
            </w:pPr>
            <w:r>
              <w:rPr>
                <w:color w:val="auto"/>
              </w:rPr>
              <w:t>-</w:t>
            </w:r>
          </w:p>
        </w:tc>
        <w:tc>
          <w:tcPr>
            <w:tcW w:w="1659" w:type="dxa"/>
            <w:vAlign w:val="center"/>
          </w:tcPr>
          <w:p w14:paraId="53270FB8" w14:textId="23735394" w:rsidR="006D6B67" w:rsidRDefault="006D6B67" w:rsidP="00BE0888">
            <w:pPr>
              <w:rPr>
                <w:color w:val="auto"/>
              </w:rPr>
            </w:pPr>
            <w:r>
              <w:rPr>
                <w:color w:val="auto"/>
              </w:rPr>
              <w:t>-</w:t>
            </w:r>
          </w:p>
        </w:tc>
        <w:tc>
          <w:tcPr>
            <w:tcW w:w="1660" w:type="dxa"/>
            <w:vAlign w:val="center"/>
          </w:tcPr>
          <w:p w14:paraId="1C92E874" w14:textId="1A5A2CCF" w:rsidR="006D6B67" w:rsidRDefault="006D6B67" w:rsidP="00BE0888">
            <w:pPr>
              <w:rPr>
                <w:color w:val="auto"/>
              </w:rPr>
            </w:pPr>
            <w:r>
              <w:rPr>
                <w:color w:val="auto"/>
              </w:rPr>
              <w:t>-</w:t>
            </w:r>
          </w:p>
        </w:tc>
      </w:tr>
      <w:tr w:rsidR="006D6B67" w:rsidRPr="005849EA" w14:paraId="5122B0D7" w14:textId="77777777" w:rsidTr="00BE0888">
        <w:tc>
          <w:tcPr>
            <w:tcW w:w="1659" w:type="dxa"/>
            <w:vAlign w:val="center"/>
          </w:tcPr>
          <w:p w14:paraId="351481D3" w14:textId="3949DA0D" w:rsidR="006D6B67" w:rsidRDefault="006D6B67" w:rsidP="00BE0888">
            <w:pPr>
              <w:rPr>
                <w:color w:val="auto"/>
              </w:rPr>
            </w:pPr>
            <w:proofErr w:type="spellStart"/>
            <w:r>
              <w:rPr>
                <w:color w:val="auto"/>
              </w:rPr>
              <w:t>Start_date</w:t>
            </w:r>
            <w:proofErr w:type="spellEnd"/>
          </w:p>
        </w:tc>
        <w:tc>
          <w:tcPr>
            <w:tcW w:w="1659" w:type="dxa"/>
            <w:vAlign w:val="center"/>
          </w:tcPr>
          <w:p w14:paraId="6EC55EB4" w14:textId="6E4E2B78" w:rsidR="006D6B67" w:rsidRDefault="006D6B67" w:rsidP="00BE0888">
            <w:pPr>
              <w:rPr>
                <w:color w:val="auto"/>
              </w:rPr>
            </w:pPr>
            <w:r>
              <w:rPr>
                <w:color w:val="auto"/>
              </w:rPr>
              <w:t>date</w:t>
            </w:r>
          </w:p>
        </w:tc>
        <w:tc>
          <w:tcPr>
            <w:tcW w:w="1659" w:type="dxa"/>
            <w:vAlign w:val="center"/>
          </w:tcPr>
          <w:p w14:paraId="24CF248A" w14:textId="47E697F3" w:rsidR="006D6B67" w:rsidRDefault="006D6B67" w:rsidP="00BE0888">
            <w:pPr>
              <w:rPr>
                <w:color w:val="auto"/>
              </w:rPr>
            </w:pPr>
            <w:r>
              <w:rPr>
                <w:color w:val="auto"/>
              </w:rPr>
              <w:t>-</w:t>
            </w:r>
          </w:p>
        </w:tc>
        <w:tc>
          <w:tcPr>
            <w:tcW w:w="1659" w:type="dxa"/>
            <w:vAlign w:val="center"/>
          </w:tcPr>
          <w:p w14:paraId="39B9936E" w14:textId="74601AC5" w:rsidR="006D6B67" w:rsidRDefault="006D6B67" w:rsidP="00BE0888">
            <w:pPr>
              <w:rPr>
                <w:color w:val="auto"/>
              </w:rPr>
            </w:pPr>
            <w:r>
              <w:rPr>
                <w:color w:val="auto"/>
              </w:rPr>
              <w:t>-</w:t>
            </w:r>
          </w:p>
        </w:tc>
        <w:tc>
          <w:tcPr>
            <w:tcW w:w="1660" w:type="dxa"/>
            <w:vAlign w:val="center"/>
          </w:tcPr>
          <w:p w14:paraId="1F59BFE0" w14:textId="57AF94C6" w:rsidR="006D6B67" w:rsidRDefault="006D6B67" w:rsidP="00BE0888">
            <w:pPr>
              <w:rPr>
                <w:color w:val="auto"/>
              </w:rPr>
            </w:pPr>
            <w:proofErr w:type="spellStart"/>
            <w:r>
              <w:rPr>
                <w:color w:val="auto"/>
              </w:rPr>
              <w:t>yyyy</w:t>
            </w:r>
            <w:proofErr w:type="spellEnd"/>
            <w:r>
              <w:rPr>
                <w:color w:val="auto"/>
              </w:rPr>
              <w:t>-mm-dd</w:t>
            </w:r>
          </w:p>
        </w:tc>
      </w:tr>
      <w:tr w:rsidR="006D6B67" w:rsidRPr="005849EA" w14:paraId="43B70A10" w14:textId="77777777" w:rsidTr="00BE0888">
        <w:tc>
          <w:tcPr>
            <w:tcW w:w="1659" w:type="dxa"/>
            <w:vAlign w:val="center"/>
          </w:tcPr>
          <w:p w14:paraId="2EEDD401" w14:textId="039B395C" w:rsidR="006D6B67" w:rsidRDefault="006D6B67" w:rsidP="00BE0888">
            <w:pPr>
              <w:rPr>
                <w:color w:val="auto"/>
              </w:rPr>
            </w:pPr>
            <w:r>
              <w:rPr>
                <w:color w:val="auto"/>
              </w:rPr>
              <w:t>Remarks</w:t>
            </w:r>
          </w:p>
        </w:tc>
        <w:tc>
          <w:tcPr>
            <w:tcW w:w="1659" w:type="dxa"/>
            <w:vAlign w:val="center"/>
          </w:tcPr>
          <w:p w14:paraId="74EAE807" w14:textId="3B4FD8C1" w:rsidR="006D6B67" w:rsidRDefault="006D6B67" w:rsidP="00BE0888">
            <w:pPr>
              <w:rPr>
                <w:color w:val="auto"/>
              </w:rPr>
            </w:pPr>
            <w:r>
              <w:rPr>
                <w:color w:val="auto"/>
              </w:rPr>
              <w:t>varchar(50)</w:t>
            </w:r>
          </w:p>
        </w:tc>
        <w:tc>
          <w:tcPr>
            <w:tcW w:w="1659" w:type="dxa"/>
            <w:vAlign w:val="center"/>
          </w:tcPr>
          <w:p w14:paraId="72D44130" w14:textId="013B3723" w:rsidR="006D6B67" w:rsidRDefault="006D6B67" w:rsidP="00BE0888">
            <w:pPr>
              <w:rPr>
                <w:color w:val="auto"/>
              </w:rPr>
            </w:pPr>
            <w:r>
              <w:rPr>
                <w:color w:val="auto"/>
              </w:rPr>
              <w:t>-</w:t>
            </w:r>
          </w:p>
        </w:tc>
        <w:tc>
          <w:tcPr>
            <w:tcW w:w="1659" w:type="dxa"/>
            <w:vAlign w:val="center"/>
          </w:tcPr>
          <w:p w14:paraId="53D5B6F6" w14:textId="57BEF714" w:rsidR="006D6B67" w:rsidRDefault="006D6B67" w:rsidP="00BE0888">
            <w:pPr>
              <w:rPr>
                <w:color w:val="auto"/>
              </w:rPr>
            </w:pPr>
            <w:r>
              <w:rPr>
                <w:color w:val="auto"/>
              </w:rPr>
              <w:t>-</w:t>
            </w:r>
          </w:p>
        </w:tc>
        <w:tc>
          <w:tcPr>
            <w:tcW w:w="1660" w:type="dxa"/>
            <w:vAlign w:val="center"/>
          </w:tcPr>
          <w:p w14:paraId="48D8E431" w14:textId="3E4700C2" w:rsidR="006D6B67" w:rsidRDefault="006D6B67" w:rsidP="00BE0888">
            <w:pPr>
              <w:rPr>
                <w:color w:val="auto"/>
              </w:rPr>
            </w:pPr>
            <w:r>
              <w:rPr>
                <w:color w:val="auto"/>
              </w:rPr>
              <w:t>-</w:t>
            </w:r>
          </w:p>
        </w:tc>
      </w:tr>
      <w:tr w:rsidR="006D6B67" w:rsidRPr="005849EA" w14:paraId="13EDE9F6" w14:textId="77777777" w:rsidTr="00BE0888">
        <w:tc>
          <w:tcPr>
            <w:tcW w:w="1659" w:type="dxa"/>
            <w:vAlign w:val="center"/>
          </w:tcPr>
          <w:p w14:paraId="0ED0E6C0" w14:textId="2CF2196C" w:rsidR="006D6B67" w:rsidRDefault="006D6B67" w:rsidP="00BE0888">
            <w:pPr>
              <w:rPr>
                <w:color w:val="auto"/>
              </w:rPr>
            </w:pPr>
            <w:r>
              <w:rPr>
                <w:color w:val="auto"/>
              </w:rPr>
              <w:t xml:space="preserve">Enabled </w:t>
            </w:r>
          </w:p>
        </w:tc>
        <w:tc>
          <w:tcPr>
            <w:tcW w:w="1659" w:type="dxa"/>
            <w:vAlign w:val="center"/>
          </w:tcPr>
          <w:p w14:paraId="7F311E60" w14:textId="64C9426F" w:rsidR="006D6B67" w:rsidRDefault="006D6B67" w:rsidP="00BE0888">
            <w:pPr>
              <w:rPr>
                <w:color w:val="auto"/>
              </w:rPr>
            </w:pPr>
            <w:r>
              <w:rPr>
                <w:color w:val="auto"/>
              </w:rPr>
              <w:t>bool</w:t>
            </w:r>
          </w:p>
        </w:tc>
        <w:tc>
          <w:tcPr>
            <w:tcW w:w="1659" w:type="dxa"/>
            <w:vAlign w:val="center"/>
          </w:tcPr>
          <w:p w14:paraId="1A6745C8" w14:textId="068983F5" w:rsidR="006D6B67" w:rsidRDefault="006D6B67" w:rsidP="00BE0888">
            <w:pPr>
              <w:rPr>
                <w:color w:val="auto"/>
              </w:rPr>
            </w:pPr>
            <w:r>
              <w:rPr>
                <w:color w:val="auto"/>
              </w:rPr>
              <w:t>not null</w:t>
            </w:r>
          </w:p>
        </w:tc>
        <w:tc>
          <w:tcPr>
            <w:tcW w:w="1659" w:type="dxa"/>
            <w:vAlign w:val="center"/>
          </w:tcPr>
          <w:p w14:paraId="06ECDBB5" w14:textId="13C7DB0B" w:rsidR="006D6B67" w:rsidRDefault="006D6B67" w:rsidP="00BE0888">
            <w:pPr>
              <w:rPr>
                <w:color w:val="auto"/>
              </w:rPr>
            </w:pPr>
            <w:r>
              <w:rPr>
                <w:color w:val="auto"/>
              </w:rPr>
              <w:t>true</w:t>
            </w:r>
          </w:p>
        </w:tc>
        <w:tc>
          <w:tcPr>
            <w:tcW w:w="1660" w:type="dxa"/>
            <w:vAlign w:val="center"/>
          </w:tcPr>
          <w:p w14:paraId="47B55E42" w14:textId="752AED6A" w:rsidR="006D6B67" w:rsidRDefault="006D6B67" w:rsidP="00BE0888">
            <w:pPr>
              <w:rPr>
                <w:color w:val="auto"/>
              </w:rPr>
            </w:pPr>
            <w:r>
              <w:rPr>
                <w:color w:val="auto"/>
              </w:rPr>
              <w:t>-</w:t>
            </w:r>
          </w:p>
        </w:tc>
      </w:tr>
      <w:tr w:rsidR="006D6B67" w:rsidRPr="005849EA" w14:paraId="3AA94EC8" w14:textId="77777777" w:rsidTr="00BE0888">
        <w:tc>
          <w:tcPr>
            <w:tcW w:w="1659" w:type="dxa"/>
            <w:vAlign w:val="center"/>
          </w:tcPr>
          <w:p w14:paraId="681C9641" w14:textId="33A755ED" w:rsidR="006D6B67" w:rsidRDefault="006D6B67" w:rsidP="00BE0888">
            <w:pPr>
              <w:rPr>
                <w:color w:val="auto"/>
              </w:rPr>
            </w:pPr>
            <w:r>
              <w:rPr>
                <w:color w:val="auto"/>
              </w:rPr>
              <w:t xml:space="preserve">Timestamp </w:t>
            </w:r>
          </w:p>
        </w:tc>
        <w:tc>
          <w:tcPr>
            <w:tcW w:w="1659" w:type="dxa"/>
            <w:vAlign w:val="center"/>
          </w:tcPr>
          <w:p w14:paraId="2BBD2B42" w14:textId="32613B0F" w:rsidR="006D6B67" w:rsidRDefault="006D6B67" w:rsidP="00BE0888">
            <w:pPr>
              <w:rPr>
                <w:color w:val="auto"/>
              </w:rPr>
            </w:pPr>
            <w:r>
              <w:rPr>
                <w:color w:val="auto"/>
              </w:rPr>
              <w:t xml:space="preserve">timestamp </w:t>
            </w:r>
          </w:p>
        </w:tc>
        <w:tc>
          <w:tcPr>
            <w:tcW w:w="1659" w:type="dxa"/>
            <w:vAlign w:val="center"/>
          </w:tcPr>
          <w:p w14:paraId="13314F2F" w14:textId="5F1AB8A1" w:rsidR="006D6B67" w:rsidRDefault="006D6B67" w:rsidP="00BE0888">
            <w:pPr>
              <w:rPr>
                <w:color w:val="auto"/>
              </w:rPr>
            </w:pPr>
            <w:r>
              <w:rPr>
                <w:color w:val="auto"/>
              </w:rPr>
              <w:t>not null</w:t>
            </w:r>
          </w:p>
        </w:tc>
        <w:tc>
          <w:tcPr>
            <w:tcW w:w="1659" w:type="dxa"/>
            <w:vAlign w:val="center"/>
          </w:tcPr>
          <w:p w14:paraId="65B76722" w14:textId="1F29E330" w:rsidR="006D6B67" w:rsidRDefault="006D6B67" w:rsidP="00BE0888">
            <w:pPr>
              <w:rPr>
                <w:color w:val="auto"/>
              </w:rPr>
            </w:pPr>
            <w:r>
              <w:rPr>
                <w:color w:val="auto"/>
              </w:rPr>
              <w:t>-</w:t>
            </w:r>
          </w:p>
        </w:tc>
        <w:tc>
          <w:tcPr>
            <w:tcW w:w="1660" w:type="dxa"/>
            <w:vAlign w:val="center"/>
          </w:tcPr>
          <w:p w14:paraId="47FC71DF" w14:textId="24FD7517" w:rsidR="006D6B67" w:rsidRDefault="006D6B67" w:rsidP="00E50F3D">
            <w:pPr>
              <w:keepNext/>
              <w:rPr>
                <w:color w:val="auto"/>
              </w:rPr>
            </w:pPr>
            <w:r>
              <w:rPr>
                <w:color w:val="auto"/>
              </w:rPr>
              <w:t>-</w:t>
            </w:r>
          </w:p>
        </w:tc>
      </w:tr>
    </w:tbl>
    <w:p w14:paraId="12227D4C" w14:textId="1D5314B3" w:rsidR="0099700B"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3</w:t>
      </w:r>
      <w:r w:rsidR="00B93025">
        <w:rPr>
          <w:noProof/>
        </w:rPr>
        <w:fldChar w:fldCharType="end"/>
      </w:r>
      <w:r w:rsidRPr="003C1EFE">
        <w:t xml:space="preserve">: Data dictionary for </w:t>
      </w:r>
      <w:r>
        <w:t>Suppliers</w:t>
      </w:r>
      <w:r w:rsidRPr="003C1EFE">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D6B67" w:rsidRPr="005849EA" w14:paraId="580B4D26" w14:textId="77777777" w:rsidTr="00BE0888">
        <w:tc>
          <w:tcPr>
            <w:tcW w:w="8296" w:type="dxa"/>
            <w:gridSpan w:val="5"/>
            <w:vAlign w:val="center"/>
          </w:tcPr>
          <w:p w14:paraId="121C057D" w14:textId="53702E44" w:rsidR="006D6B67" w:rsidRPr="005849EA" w:rsidRDefault="006D6B67" w:rsidP="00BE0888">
            <w:pPr>
              <w:rPr>
                <w:color w:val="auto"/>
              </w:rPr>
            </w:pPr>
            <w:r w:rsidRPr="005849EA">
              <w:rPr>
                <w:color w:val="auto"/>
              </w:rPr>
              <w:t xml:space="preserve">Table Name: </w:t>
            </w:r>
            <w:r>
              <w:rPr>
                <w:b/>
                <w:bCs/>
                <w:color w:val="auto"/>
              </w:rPr>
              <w:t>Milk Collections</w:t>
            </w:r>
          </w:p>
        </w:tc>
      </w:tr>
      <w:tr w:rsidR="006D6B67" w:rsidRPr="005849EA" w14:paraId="1CE083C1" w14:textId="77777777" w:rsidTr="00BE0888">
        <w:tc>
          <w:tcPr>
            <w:tcW w:w="8296" w:type="dxa"/>
            <w:gridSpan w:val="5"/>
            <w:vAlign w:val="center"/>
          </w:tcPr>
          <w:p w14:paraId="449B823F" w14:textId="5E41EBFF" w:rsidR="006D6B67" w:rsidRPr="005849EA" w:rsidRDefault="006D6B67" w:rsidP="00BE0888">
            <w:pPr>
              <w:rPr>
                <w:color w:val="auto"/>
              </w:rPr>
            </w:pPr>
            <w:r w:rsidRPr="005849EA">
              <w:rPr>
                <w:color w:val="auto"/>
              </w:rPr>
              <w:t>Description:</w:t>
            </w:r>
            <w:r>
              <w:rPr>
                <w:color w:val="auto"/>
              </w:rPr>
              <w:t xml:space="preserve"> stores milk collection records </w:t>
            </w:r>
          </w:p>
        </w:tc>
      </w:tr>
      <w:tr w:rsidR="006D6B67" w:rsidRPr="005849EA" w14:paraId="562B5C67" w14:textId="77777777" w:rsidTr="00BE0888">
        <w:trPr>
          <w:trHeight w:val="674"/>
        </w:trPr>
        <w:tc>
          <w:tcPr>
            <w:tcW w:w="1659" w:type="dxa"/>
            <w:vAlign w:val="center"/>
          </w:tcPr>
          <w:p w14:paraId="6C2B46EC" w14:textId="77777777" w:rsidR="006D6B67" w:rsidRPr="005849EA" w:rsidRDefault="006D6B67" w:rsidP="00BE0888">
            <w:pPr>
              <w:jc w:val="center"/>
              <w:rPr>
                <w:b/>
                <w:bCs/>
                <w:color w:val="auto"/>
              </w:rPr>
            </w:pPr>
            <w:r w:rsidRPr="005849EA">
              <w:rPr>
                <w:b/>
                <w:bCs/>
                <w:color w:val="auto"/>
              </w:rPr>
              <w:t>Fields</w:t>
            </w:r>
          </w:p>
        </w:tc>
        <w:tc>
          <w:tcPr>
            <w:tcW w:w="1659" w:type="dxa"/>
            <w:vAlign w:val="center"/>
          </w:tcPr>
          <w:p w14:paraId="534CB455" w14:textId="77777777" w:rsidR="006D6B67" w:rsidRPr="005849EA" w:rsidRDefault="006D6B67" w:rsidP="00BE0888">
            <w:pPr>
              <w:jc w:val="center"/>
              <w:rPr>
                <w:b/>
                <w:bCs/>
                <w:color w:val="auto"/>
              </w:rPr>
            </w:pPr>
            <w:r w:rsidRPr="005849EA">
              <w:rPr>
                <w:b/>
                <w:bCs/>
                <w:color w:val="auto"/>
              </w:rPr>
              <w:t>Data Type</w:t>
            </w:r>
          </w:p>
        </w:tc>
        <w:tc>
          <w:tcPr>
            <w:tcW w:w="1659" w:type="dxa"/>
            <w:vAlign w:val="center"/>
          </w:tcPr>
          <w:p w14:paraId="40AF1099" w14:textId="77777777" w:rsidR="006D6B67" w:rsidRPr="005849EA" w:rsidRDefault="006D6B67" w:rsidP="00BE0888">
            <w:pPr>
              <w:jc w:val="center"/>
              <w:rPr>
                <w:b/>
                <w:bCs/>
                <w:color w:val="auto"/>
              </w:rPr>
            </w:pPr>
            <w:r w:rsidRPr="005849EA">
              <w:rPr>
                <w:b/>
                <w:bCs/>
                <w:color w:val="auto"/>
              </w:rPr>
              <w:t>Null/ Not Null</w:t>
            </w:r>
          </w:p>
        </w:tc>
        <w:tc>
          <w:tcPr>
            <w:tcW w:w="1659" w:type="dxa"/>
            <w:vAlign w:val="center"/>
          </w:tcPr>
          <w:p w14:paraId="171C90C1" w14:textId="77777777" w:rsidR="006D6B67" w:rsidRPr="005849EA" w:rsidRDefault="006D6B67" w:rsidP="00BE0888">
            <w:pPr>
              <w:jc w:val="center"/>
              <w:rPr>
                <w:b/>
                <w:bCs/>
                <w:color w:val="auto"/>
              </w:rPr>
            </w:pPr>
            <w:r w:rsidRPr="005849EA">
              <w:rPr>
                <w:b/>
                <w:bCs/>
                <w:color w:val="auto"/>
              </w:rPr>
              <w:t>Default Value</w:t>
            </w:r>
          </w:p>
        </w:tc>
        <w:tc>
          <w:tcPr>
            <w:tcW w:w="1660" w:type="dxa"/>
            <w:vAlign w:val="center"/>
          </w:tcPr>
          <w:p w14:paraId="3DEA076B" w14:textId="77777777" w:rsidR="006D6B67" w:rsidRPr="005849EA" w:rsidRDefault="006D6B67" w:rsidP="00BE0888">
            <w:pPr>
              <w:jc w:val="center"/>
              <w:rPr>
                <w:b/>
                <w:bCs/>
                <w:color w:val="auto"/>
              </w:rPr>
            </w:pPr>
            <w:r w:rsidRPr="005849EA">
              <w:rPr>
                <w:b/>
                <w:bCs/>
                <w:color w:val="auto"/>
              </w:rPr>
              <w:t>Rules</w:t>
            </w:r>
          </w:p>
        </w:tc>
      </w:tr>
      <w:tr w:rsidR="006D6B67" w:rsidRPr="005849EA" w14:paraId="4552851A" w14:textId="77777777" w:rsidTr="00BE0888">
        <w:trPr>
          <w:trHeight w:val="260"/>
        </w:trPr>
        <w:tc>
          <w:tcPr>
            <w:tcW w:w="1659" w:type="dxa"/>
            <w:vAlign w:val="center"/>
          </w:tcPr>
          <w:p w14:paraId="5884AEAA" w14:textId="2F88B47C" w:rsidR="006D6B67" w:rsidRPr="005849EA" w:rsidRDefault="006D6B67" w:rsidP="00BE0888">
            <w:pPr>
              <w:rPr>
                <w:color w:val="auto"/>
              </w:rPr>
            </w:pPr>
            <w:proofErr w:type="spellStart"/>
            <w:r>
              <w:rPr>
                <w:color w:val="auto"/>
              </w:rPr>
              <w:t>collection_id</w:t>
            </w:r>
            <w:proofErr w:type="spellEnd"/>
          </w:p>
        </w:tc>
        <w:tc>
          <w:tcPr>
            <w:tcW w:w="1659" w:type="dxa"/>
            <w:vAlign w:val="center"/>
          </w:tcPr>
          <w:p w14:paraId="752D8207" w14:textId="77777777" w:rsidR="006D6B67" w:rsidRPr="005849EA" w:rsidRDefault="006D6B67" w:rsidP="00BE0888">
            <w:pPr>
              <w:rPr>
                <w:color w:val="auto"/>
              </w:rPr>
            </w:pPr>
            <w:r w:rsidRPr="005849EA">
              <w:rPr>
                <w:color w:val="auto"/>
              </w:rPr>
              <w:t>int</w:t>
            </w:r>
          </w:p>
        </w:tc>
        <w:tc>
          <w:tcPr>
            <w:tcW w:w="1659" w:type="dxa"/>
            <w:vAlign w:val="center"/>
          </w:tcPr>
          <w:p w14:paraId="6DE23150" w14:textId="77777777" w:rsidR="006D6B67" w:rsidRPr="005849EA" w:rsidRDefault="006D6B67" w:rsidP="00BE0888">
            <w:pPr>
              <w:rPr>
                <w:color w:val="auto"/>
              </w:rPr>
            </w:pPr>
            <w:r w:rsidRPr="005849EA">
              <w:rPr>
                <w:color w:val="auto"/>
              </w:rPr>
              <w:t>not null</w:t>
            </w:r>
          </w:p>
        </w:tc>
        <w:tc>
          <w:tcPr>
            <w:tcW w:w="1659" w:type="dxa"/>
            <w:vAlign w:val="center"/>
          </w:tcPr>
          <w:p w14:paraId="198AC420" w14:textId="77777777" w:rsidR="006D6B67" w:rsidRPr="005849EA" w:rsidRDefault="006D6B67" w:rsidP="00BE0888">
            <w:pPr>
              <w:rPr>
                <w:color w:val="auto"/>
              </w:rPr>
            </w:pPr>
            <w:r w:rsidRPr="005849EA">
              <w:rPr>
                <w:color w:val="auto"/>
              </w:rPr>
              <w:t>-</w:t>
            </w:r>
          </w:p>
        </w:tc>
        <w:tc>
          <w:tcPr>
            <w:tcW w:w="1660" w:type="dxa"/>
            <w:vAlign w:val="center"/>
          </w:tcPr>
          <w:p w14:paraId="7B92AF0D" w14:textId="77777777" w:rsidR="006D6B67" w:rsidRPr="005849EA" w:rsidRDefault="006D6B67" w:rsidP="00BE0888">
            <w:pPr>
              <w:rPr>
                <w:color w:val="auto"/>
              </w:rPr>
            </w:pPr>
            <w:r w:rsidRPr="005849EA">
              <w:rPr>
                <w:color w:val="auto"/>
              </w:rPr>
              <w:t>-</w:t>
            </w:r>
          </w:p>
        </w:tc>
      </w:tr>
      <w:tr w:rsidR="006D6B67" w:rsidRPr="005849EA" w14:paraId="2616C7E2" w14:textId="77777777" w:rsidTr="00BE0888">
        <w:trPr>
          <w:trHeight w:val="260"/>
        </w:trPr>
        <w:tc>
          <w:tcPr>
            <w:tcW w:w="1659" w:type="dxa"/>
            <w:vAlign w:val="center"/>
          </w:tcPr>
          <w:p w14:paraId="09C90832" w14:textId="36444DF8" w:rsidR="006D6B67" w:rsidRPr="005849EA" w:rsidRDefault="006D6B67" w:rsidP="00BE0888">
            <w:pPr>
              <w:rPr>
                <w:color w:val="auto"/>
              </w:rPr>
            </w:pPr>
            <w:proofErr w:type="spellStart"/>
            <w:r>
              <w:rPr>
                <w:color w:val="auto"/>
              </w:rPr>
              <w:t>supplier_id</w:t>
            </w:r>
            <w:proofErr w:type="spellEnd"/>
          </w:p>
        </w:tc>
        <w:tc>
          <w:tcPr>
            <w:tcW w:w="1659" w:type="dxa"/>
            <w:vAlign w:val="center"/>
          </w:tcPr>
          <w:p w14:paraId="004C202A" w14:textId="39C7A3F0" w:rsidR="006D6B67" w:rsidRPr="005849EA" w:rsidRDefault="006D6B67" w:rsidP="00BE0888">
            <w:pPr>
              <w:rPr>
                <w:color w:val="auto"/>
              </w:rPr>
            </w:pPr>
            <w:r>
              <w:rPr>
                <w:color w:val="auto"/>
              </w:rPr>
              <w:t>int</w:t>
            </w:r>
          </w:p>
        </w:tc>
        <w:tc>
          <w:tcPr>
            <w:tcW w:w="1659" w:type="dxa"/>
            <w:vAlign w:val="center"/>
          </w:tcPr>
          <w:p w14:paraId="037A8F01" w14:textId="77777777" w:rsidR="006D6B67" w:rsidRPr="005849EA" w:rsidRDefault="006D6B67" w:rsidP="00BE0888">
            <w:pPr>
              <w:rPr>
                <w:color w:val="auto"/>
              </w:rPr>
            </w:pPr>
            <w:r>
              <w:rPr>
                <w:color w:val="auto"/>
              </w:rPr>
              <w:t>not null</w:t>
            </w:r>
          </w:p>
        </w:tc>
        <w:tc>
          <w:tcPr>
            <w:tcW w:w="1659" w:type="dxa"/>
            <w:vAlign w:val="center"/>
          </w:tcPr>
          <w:p w14:paraId="0FCCBF22" w14:textId="77777777" w:rsidR="006D6B67" w:rsidRPr="005849EA" w:rsidRDefault="006D6B67" w:rsidP="00BE0888">
            <w:pPr>
              <w:rPr>
                <w:color w:val="auto"/>
              </w:rPr>
            </w:pPr>
            <w:r>
              <w:rPr>
                <w:color w:val="auto"/>
              </w:rPr>
              <w:t>-</w:t>
            </w:r>
          </w:p>
        </w:tc>
        <w:tc>
          <w:tcPr>
            <w:tcW w:w="1660" w:type="dxa"/>
            <w:vAlign w:val="center"/>
          </w:tcPr>
          <w:p w14:paraId="3CCD2BD1" w14:textId="77777777" w:rsidR="006D6B67" w:rsidRPr="005849EA" w:rsidRDefault="006D6B67" w:rsidP="00BE0888">
            <w:pPr>
              <w:rPr>
                <w:color w:val="auto"/>
              </w:rPr>
            </w:pPr>
            <w:r>
              <w:rPr>
                <w:color w:val="auto"/>
              </w:rPr>
              <w:t>-</w:t>
            </w:r>
          </w:p>
        </w:tc>
      </w:tr>
      <w:tr w:rsidR="006D6B67" w:rsidRPr="005849EA" w14:paraId="123450E5" w14:textId="77777777" w:rsidTr="00BE0888">
        <w:tc>
          <w:tcPr>
            <w:tcW w:w="1659" w:type="dxa"/>
            <w:vAlign w:val="center"/>
          </w:tcPr>
          <w:p w14:paraId="52FEE7E4" w14:textId="72D79BDC" w:rsidR="006D6B67" w:rsidRPr="005849EA" w:rsidRDefault="006D6B67" w:rsidP="00BE0888">
            <w:pPr>
              <w:rPr>
                <w:color w:val="auto"/>
              </w:rPr>
            </w:pPr>
            <w:r>
              <w:rPr>
                <w:color w:val="auto"/>
              </w:rPr>
              <w:t>Date</w:t>
            </w:r>
          </w:p>
        </w:tc>
        <w:tc>
          <w:tcPr>
            <w:tcW w:w="1659" w:type="dxa"/>
            <w:vAlign w:val="center"/>
          </w:tcPr>
          <w:p w14:paraId="1812F7E9" w14:textId="7CF5A1EC" w:rsidR="006D6B67" w:rsidRPr="005849EA" w:rsidRDefault="006D6B67" w:rsidP="00BE0888">
            <w:pPr>
              <w:rPr>
                <w:color w:val="auto"/>
              </w:rPr>
            </w:pPr>
            <w:r>
              <w:rPr>
                <w:color w:val="auto"/>
              </w:rPr>
              <w:t>date</w:t>
            </w:r>
          </w:p>
        </w:tc>
        <w:tc>
          <w:tcPr>
            <w:tcW w:w="1659" w:type="dxa"/>
            <w:vAlign w:val="center"/>
          </w:tcPr>
          <w:p w14:paraId="2ABD7692" w14:textId="77777777" w:rsidR="006D6B67" w:rsidRPr="005849EA" w:rsidRDefault="006D6B67" w:rsidP="00BE0888">
            <w:pPr>
              <w:rPr>
                <w:color w:val="auto"/>
              </w:rPr>
            </w:pPr>
            <w:r>
              <w:rPr>
                <w:color w:val="auto"/>
              </w:rPr>
              <w:t>not null</w:t>
            </w:r>
          </w:p>
        </w:tc>
        <w:tc>
          <w:tcPr>
            <w:tcW w:w="1659" w:type="dxa"/>
            <w:vAlign w:val="center"/>
          </w:tcPr>
          <w:p w14:paraId="417A791C" w14:textId="77777777" w:rsidR="006D6B67" w:rsidRPr="005849EA" w:rsidRDefault="006D6B67" w:rsidP="00BE0888">
            <w:pPr>
              <w:rPr>
                <w:color w:val="auto"/>
              </w:rPr>
            </w:pPr>
            <w:r>
              <w:rPr>
                <w:color w:val="auto"/>
              </w:rPr>
              <w:t>-</w:t>
            </w:r>
          </w:p>
        </w:tc>
        <w:tc>
          <w:tcPr>
            <w:tcW w:w="1660" w:type="dxa"/>
            <w:vAlign w:val="center"/>
          </w:tcPr>
          <w:p w14:paraId="1284F83F" w14:textId="77777777" w:rsidR="006D6B67" w:rsidRPr="005849EA" w:rsidRDefault="006D6B67" w:rsidP="00BE0888">
            <w:pPr>
              <w:rPr>
                <w:color w:val="auto"/>
              </w:rPr>
            </w:pPr>
            <w:r>
              <w:rPr>
                <w:color w:val="auto"/>
              </w:rPr>
              <w:t>-</w:t>
            </w:r>
          </w:p>
        </w:tc>
      </w:tr>
      <w:tr w:rsidR="006D6B67" w:rsidRPr="005849EA" w14:paraId="416E5091" w14:textId="77777777" w:rsidTr="00BE0888">
        <w:tc>
          <w:tcPr>
            <w:tcW w:w="1659" w:type="dxa"/>
            <w:vAlign w:val="center"/>
          </w:tcPr>
          <w:p w14:paraId="3B70A45E" w14:textId="54495EA1" w:rsidR="006D6B67" w:rsidRDefault="006D6B67" w:rsidP="00BE0888">
            <w:pPr>
              <w:rPr>
                <w:color w:val="auto"/>
              </w:rPr>
            </w:pPr>
            <w:r>
              <w:rPr>
                <w:color w:val="auto"/>
              </w:rPr>
              <w:t>Amount</w:t>
            </w:r>
          </w:p>
        </w:tc>
        <w:tc>
          <w:tcPr>
            <w:tcW w:w="1659" w:type="dxa"/>
            <w:vAlign w:val="center"/>
          </w:tcPr>
          <w:p w14:paraId="6B5E70CE" w14:textId="2BC72EBF" w:rsidR="006D6B67" w:rsidRDefault="006D6B67" w:rsidP="00BE0888">
            <w:pPr>
              <w:rPr>
                <w:color w:val="auto"/>
              </w:rPr>
            </w:pPr>
            <w:r>
              <w:rPr>
                <w:color w:val="auto"/>
              </w:rPr>
              <w:t>float</w:t>
            </w:r>
          </w:p>
        </w:tc>
        <w:tc>
          <w:tcPr>
            <w:tcW w:w="1659" w:type="dxa"/>
            <w:vAlign w:val="center"/>
          </w:tcPr>
          <w:p w14:paraId="211A73B1" w14:textId="0A02628B" w:rsidR="006D6B67" w:rsidRDefault="006D6B67" w:rsidP="00BE0888">
            <w:pPr>
              <w:rPr>
                <w:color w:val="auto"/>
              </w:rPr>
            </w:pPr>
            <w:r>
              <w:rPr>
                <w:color w:val="auto"/>
              </w:rPr>
              <w:t>not null</w:t>
            </w:r>
          </w:p>
        </w:tc>
        <w:tc>
          <w:tcPr>
            <w:tcW w:w="1659" w:type="dxa"/>
            <w:vAlign w:val="center"/>
          </w:tcPr>
          <w:p w14:paraId="0ED513A9" w14:textId="39642569" w:rsidR="006D6B67" w:rsidRDefault="006D6B67" w:rsidP="00BE0888">
            <w:pPr>
              <w:rPr>
                <w:color w:val="auto"/>
              </w:rPr>
            </w:pPr>
            <w:r>
              <w:rPr>
                <w:color w:val="auto"/>
              </w:rPr>
              <w:t>0.00</w:t>
            </w:r>
          </w:p>
        </w:tc>
        <w:tc>
          <w:tcPr>
            <w:tcW w:w="1660" w:type="dxa"/>
            <w:vAlign w:val="center"/>
          </w:tcPr>
          <w:p w14:paraId="1F600361" w14:textId="5BCB91BF" w:rsidR="006D6B67" w:rsidRDefault="006D6B67" w:rsidP="00BE0888">
            <w:pPr>
              <w:rPr>
                <w:color w:val="auto"/>
              </w:rPr>
            </w:pPr>
            <w:r>
              <w:rPr>
                <w:color w:val="auto"/>
              </w:rPr>
              <w:t>Format: #.##</w:t>
            </w:r>
          </w:p>
        </w:tc>
      </w:tr>
      <w:tr w:rsidR="006D6B67" w:rsidRPr="005849EA" w14:paraId="3790BBC9" w14:textId="77777777" w:rsidTr="00BE0888">
        <w:tc>
          <w:tcPr>
            <w:tcW w:w="1659" w:type="dxa"/>
            <w:vAlign w:val="center"/>
          </w:tcPr>
          <w:p w14:paraId="244B612E" w14:textId="2798DF01" w:rsidR="006D6B67" w:rsidRDefault="006D6B67" w:rsidP="00BE0888">
            <w:pPr>
              <w:rPr>
                <w:color w:val="auto"/>
              </w:rPr>
            </w:pPr>
            <w:r>
              <w:rPr>
                <w:color w:val="auto"/>
              </w:rPr>
              <w:t xml:space="preserve">Quality </w:t>
            </w:r>
          </w:p>
        </w:tc>
        <w:tc>
          <w:tcPr>
            <w:tcW w:w="1659" w:type="dxa"/>
            <w:vAlign w:val="center"/>
          </w:tcPr>
          <w:p w14:paraId="7ADBDCE7" w14:textId="785692B3" w:rsidR="006D6B67" w:rsidRDefault="006D6B67" w:rsidP="00BE0888">
            <w:pPr>
              <w:rPr>
                <w:color w:val="auto"/>
              </w:rPr>
            </w:pPr>
            <w:r>
              <w:rPr>
                <w:color w:val="auto"/>
              </w:rPr>
              <w:t xml:space="preserve">float </w:t>
            </w:r>
          </w:p>
        </w:tc>
        <w:tc>
          <w:tcPr>
            <w:tcW w:w="1659" w:type="dxa"/>
            <w:vAlign w:val="center"/>
          </w:tcPr>
          <w:p w14:paraId="5FB676CA" w14:textId="409FDAB2" w:rsidR="006D6B67" w:rsidRDefault="006D6B67" w:rsidP="00BE0888">
            <w:pPr>
              <w:rPr>
                <w:color w:val="auto"/>
              </w:rPr>
            </w:pPr>
            <w:r>
              <w:rPr>
                <w:color w:val="auto"/>
              </w:rPr>
              <w:t>not null</w:t>
            </w:r>
          </w:p>
        </w:tc>
        <w:tc>
          <w:tcPr>
            <w:tcW w:w="1659" w:type="dxa"/>
            <w:vAlign w:val="center"/>
          </w:tcPr>
          <w:p w14:paraId="75F7FA5F" w14:textId="3A0B4451" w:rsidR="006D6B67" w:rsidRDefault="006D6B67" w:rsidP="00BE0888">
            <w:pPr>
              <w:rPr>
                <w:color w:val="auto"/>
              </w:rPr>
            </w:pPr>
            <w:r>
              <w:rPr>
                <w:color w:val="auto"/>
              </w:rPr>
              <w:t>0.0</w:t>
            </w:r>
          </w:p>
        </w:tc>
        <w:tc>
          <w:tcPr>
            <w:tcW w:w="1660" w:type="dxa"/>
            <w:vAlign w:val="center"/>
          </w:tcPr>
          <w:p w14:paraId="454D0A4B" w14:textId="59A8C144" w:rsidR="006D6B67" w:rsidRDefault="006D6B67" w:rsidP="00E50F3D">
            <w:pPr>
              <w:keepNext/>
              <w:rPr>
                <w:color w:val="auto"/>
              </w:rPr>
            </w:pPr>
            <w:r>
              <w:rPr>
                <w:color w:val="auto"/>
              </w:rPr>
              <w:t xml:space="preserve">Format: </w:t>
            </w:r>
            <w:r w:rsidR="00620B75">
              <w:rPr>
                <w:color w:val="auto"/>
              </w:rPr>
              <w:t>#.#</w:t>
            </w:r>
          </w:p>
        </w:tc>
      </w:tr>
    </w:tbl>
    <w:p w14:paraId="06D52668" w14:textId="49B11BCE" w:rsidR="0099700B"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4</w:t>
      </w:r>
      <w:r w:rsidR="00B93025">
        <w:rPr>
          <w:noProof/>
        </w:rPr>
        <w:fldChar w:fldCharType="end"/>
      </w:r>
      <w:r w:rsidRPr="00F2374F">
        <w:t xml:space="preserve">: Data dictionary for </w:t>
      </w:r>
      <w:r>
        <w:t>Milk Collections</w:t>
      </w:r>
      <w:r w:rsidRPr="00F2374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20B75" w:rsidRPr="005849EA" w14:paraId="702E3DE8" w14:textId="77777777" w:rsidTr="00BE0888">
        <w:tc>
          <w:tcPr>
            <w:tcW w:w="8296" w:type="dxa"/>
            <w:gridSpan w:val="5"/>
            <w:vAlign w:val="center"/>
          </w:tcPr>
          <w:p w14:paraId="4D206E24" w14:textId="586BBC69" w:rsidR="00620B75" w:rsidRPr="005849EA" w:rsidRDefault="00620B75" w:rsidP="00BE0888">
            <w:pPr>
              <w:rPr>
                <w:color w:val="auto"/>
              </w:rPr>
            </w:pPr>
            <w:r w:rsidRPr="005849EA">
              <w:rPr>
                <w:color w:val="auto"/>
              </w:rPr>
              <w:t xml:space="preserve">Table Name: </w:t>
            </w:r>
            <w:r>
              <w:rPr>
                <w:b/>
                <w:bCs/>
                <w:color w:val="auto"/>
              </w:rPr>
              <w:t xml:space="preserve">Employees </w:t>
            </w:r>
          </w:p>
        </w:tc>
      </w:tr>
      <w:tr w:rsidR="00620B75" w:rsidRPr="005849EA" w14:paraId="4A843B6A" w14:textId="77777777" w:rsidTr="00BE0888">
        <w:tc>
          <w:tcPr>
            <w:tcW w:w="8296" w:type="dxa"/>
            <w:gridSpan w:val="5"/>
            <w:vAlign w:val="center"/>
          </w:tcPr>
          <w:p w14:paraId="3909DD86" w14:textId="1D54F6B3" w:rsidR="00620B75" w:rsidRPr="005849EA" w:rsidRDefault="00620B75" w:rsidP="00BE0888">
            <w:pPr>
              <w:rPr>
                <w:color w:val="auto"/>
              </w:rPr>
            </w:pPr>
            <w:r w:rsidRPr="005849EA">
              <w:rPr>
                <w:color w:val="auto"/>
              </w:rPr>
              <w:t>Description:</w:t>
            </w:r>
            <w:r>
              <w:rPr>
                <w:color w:val="auto"/>
              </w:rPr>
              <w:t xml:space="preserve"> stores employee details </w:t>
            </w:r>
          </w:p>
        </w:tc>
      </w:tr>
      <w:tr w:rsidR="00620B75" w:rsidRPr="005849EA" w14:paraId="34288C44" w14:textId="77777777" w:rsidTr="00BE0888">
        <w:trPr>
          <w:trHeight w:val="674"/>
        </w:trPr>
        <w:tc>
          <w:tcPr>
            <w:tcW w:w="1659" w:type="dxa"/>
            <w:vAlign w:val="center"/>
          </w:tcPr>
          <w:p w14:paraId="4DE83443" w14:textId="77777777" w:rsidR="00620B75" w:rsidRPr="005849EA" w:rsidRDefault="00620B75" w:rsidP="00BE0888">
            <w:pPr>
              <w:jc w:val="center"/>
              <w:rPr>
                <w:b/>
                <w:bCs/>
                <w:color w:val="auto"/>
              </w:rPr>
            </w:pPr>
            <w:r w:rsidRPr="005849EA">
              <w:rPr>
                <w:b/>
                <w:bCs/>
                <w:color w:val="auto"/>
              </w:rPr>
              <w:t>Fields</w:t>
            </w:r>
          </w:p>
        </w:tc>
        <w:tc>
          <w:tcPr>
            <w:tcW w:w="1659" w:type="dxa"/>
            <w:vAlign w:val="center"/>
          </w:tcPr>
          <w:p w14:paraId="6029D79D" w14:textId="77777777" w:rsidR="00620B75" w:rsidRPr="005849EA" w:rsidRDefault="00620B75" w:rsidP="00BE0888">
            <w:pPr>
              <w:jc w:val="center"/>
              <w:rPr>
                <w:b/>
                <w:bCs/>
                <w:color w:val="auto"/>
              </w:rPr>
            </w:pPr>
            <w:r w:rsidRPr="005849EA">
              <w:rPr>
                <w:b/>
                <w:bCs/>
                <w:color w:val="auto"/>
              </w:rPr>
              <w:t>Data Type</w:t>
            </w:r>
          </w:p>
        </w:tc>
        <w:tc>
          <w:tcPr>
            <w:tcW w:w="1659" w:type="dxa"/>
            <w:vAlign w:val="center"/>
          </w:tcPr>
          <w:p w14:paraId="404183BE" w14:textId="77777777" w:rsidR="00620B75" w:rsidRPr="005849EA" w:rsidRDefault="00620B75" w:rsidP="00BE0888">
            <w:pPr>
              <w:jc w:val="center"/>
              <w:rPr>
                <w:b/>
                <w:bCs/>
                <w:color w:val="auto"/>
              </w:rPr>
            </w:pPr>
            <w:r w:rsidRPr="005849EA">
              <w:rPr>
                <w:b/>
                <w:bCs/>
                <w:color w:val="auto"/>
              </w:rPr>
              <w:t>Null/ Not Null</w:t>
            </w:r>
          </w:p>
        </w:tc>
        <w:tc>
          <w:tcPr>
            <w:tcW w:w="1659" w:type="dxa"/>
            <w:vAlign w:val="center"/>
          </w:tcPr>
          <w:p w14:paraId="2C67E478" w14:textId="77777777" w:rsidR="00620B75" w:rsidRPr="005849EA" w:rsidRDefault="00620B75" w:rsidP="00BE0888">
            <w:pPr>
              <w:jc w:val="center"/>
              <w:rPr>
                <w:b/>
                <w:bCs/>
                <w:color w:val="auto"/>
              </w:rPr>
            </w:pPr>
            <w:r w:rsidRPr="005849EA">
              <w:rPr>
                <w:b/>
                <w:bCs/>
                <w:color w:val="auto"/>
              </w:rPr>
              <w:t>Default Value</w:t>
            </w:r>
          </w:p>
        </w:tc>
        <w:tc>
          <w:tcPr>
            <w:tcW w:w="1660" w:type="dxa"/>
            <w:vAlign w:val="center"/>
          </w:tcPr>
          <w:p w14:paraId="28B49E45" w14:textId="77777777" w:rsidR="00620B75" w:rsidRPr="005849EA" w:rsidRDefault="00620B75" w:rsidP="00BE0888">
            <w:pPr>
              <w:jc w:val="center"/>
              <w:rPr>
                <w:b/>
                <w:bCs/>
                <w:color w:val="auto"/>
              </w:rPr>
            </w:pPr>
            <w:r w:rsidRPr="005849EA">
              <w:rPr>
                <w:b/>
                <w:bCs/>
                <w:color w:val="auto"/>
              </w:rPr>
              <w:t>Rules</w:t>
            </w:r>
          </w:p>
        </w:tc>
      </w:tr>
      <w:tr w:rsidR="00620B75" w:rsidRPr="005849EA" w14:paraId="3F6E8EEA" w14:textId="77777777" w:rsidTr="00BE0888">
        <w:trPr>
          <w:trHeight w:val="260"/>
        </w:trPr>
        <w:tc>
          <w:tcPr>
            <w:tcW w:w="1659" w:type="dxa"/>
            <w:vAlign w:val="center"/>
          </w:tcPr>
          <w:p w14:paraId="1299E652" w14:textId="2F4B8866" w:rsidR="00620B75" w:rsidRPr="005849EA" w:rsidRDefault="00620B75" w:rsidP="00BE0888">
            <w:pPr>
              <w:rPr>
                <w:color w:val="auto"/>
              </w:rPr>
            </w:pPr>
            <w:proofErr w:type="spellStart"/>
            <w:r>
              <w:rPr>
                <w:color w:val="auto"/>
              </w:rPr>
              <w:t>employee</w:t>
            </w:r>
            <w:r w:rsidRPr="005849EA">
              <w:rPr>
                <w:color w:val="auto"/>
              </w:rPr>
              <w:t>_id</w:t>
            </w:r>
            <w:proofErr w:type="spellEnd"/>
          </w:p>
        </w:tc>
        <w:tc>
          <w:tcPr>
            <w:tcW w:w="1659" w:type="dxa"/>
            <w:vAlign w:val="center"/>
          </w:tcPr>
          <w:p w14:paraId="3525948F" w14:textId="77777777" w:rsidR="00620B75" w:rsidRPr="005849EA" w:rsidRDefault="00620B75" w:rsidP="00BE0888">
            <w:pPr>
              <w:rPr>
                <w:color w:val="auto"/>
              </w:rPr>
            </w:pPr>
            <w:r w:rsidRPr="005849EA">
              <w:rPr>
                <w:color w:val="auto"/>
              </w:rPr>
              <w:t>int</w:t>
            </w:r>
          </w:p>
        </w:tc>
        <w:tc>
          <w:tcPr>
            <w:tcW w:w="1659" w:type="dxa"/>
            <w:vAlign w:val="center"/>
          </w:tcPr>
          <w:p w14:paraId="7DC0F156" w14:textId="77777777" w:rsidR="00620B75" w:rsidRPr="005849EA" w:rsidRDefault="00620B75" w:rsidP="00BE0888">
            <w:pPr>
              <w:rPr>
                <w:color w:val="auto"/>
              </w:rPr>
            </w:pPr>
            <w:r w:rsidRPr="005849EA">
              <w:rPr>
                <w:color w:val="auto"/>
              </w:rPr>
              <w:t>not null</w:t>
            </w:r>
          </w:p>
        </w:tc>
        <w:tc>
          <w:tcPr>
            <w:tcW w:w="1659" w:type="dxa"/>
            <w:vAlign w:val="center"/>
          </w:tcPr>
          <w:p w14:paraId="6DF763B4" w14:textId="77777777" w:rsidR="00620B75" w:rsidRPr="005849EA" w:rsidRDefault="00620B75" w:rsidP="00BE0888">
            <w:pPr>
              <w:rPr>
                <w:color w:val="auto"/>
              </w:rPr>
            </w:pPr>
            <w:r w:rsidRPr="005849EA">
              <w:rPr>
                <w:color w:val="auto"/>
              </w:rPr>
              <w:t>-</w:t>
            </w:r>
          </w:p>
        </w:tc>
        <w:tc>
          <w:tcPr>
            <w:tcW w:w="1660" w:type="dxa"/>
            <w:vAlign w:val="center"/>
          </w:tcPr>
          <w:p w14:paraId="46B8ED25" w14:textId="77777777" w:rsidR="00620B75" w:rsidRPr="005849EA" w:rsidRDefault="00620B75" w:rsidP="00BE0888">
            <w:pPr>
              <w:rPr>
                <w:color w:val="auto"/>
              </w:rPr>
            </w:pPr>
            <w:r w:rsidRPr="005849EA">
              <w:rPr>
                <w:color w:val="auto"/>
              </w:rPr>
              <w:t>-</w:t>
            </w:r>
          </w:p>
        </w:tc>
      </w:tr>
      <w:tr w:rsidR="00620B75" w:rsidRPr="005849EA" w14:paraId="382B5359" w14:textId="77777777" w:rsidTr="00BE0888">
        <w:trPr>
          <w:trHeight w:val="260"/>
        </w:trPr>
        <w:tc>
          <w:tcPr>
            <w:tcW w:w="1659" w:type="dxa"/>
            <w:vAlign w:val="center"/>
          </w:tcPr>
          <w:p w14:paraId="0F6D851F" w14:textId="77777777" w:rsidR="00620B75" w:rsidRPr="005849EA" w:rsidRDefault="00620B75" w:rsidP="00BE0888">
            <w:pPr>
              <w:rPr>
                <w:color w:val="auto"/>
              </w:rPr>
            </w:pPr>
            <w:r>
              <w:rPr>
                <w:color w:val="auto"/>
              </w:rPr>
              <w:t>Index</w:t>
            </w:r>
          </w:p>
        </w:tc>
        <w:tc>
          <w:tcPr>
            <w:tcW w:w="1659" w:type="dxa"/>
            <w:vAlign w:val="center"/>
          </w:tcPr>
          <w:p w14:paraId="7798AF21" w14:textId="77777777" w:rsidR="00620B75" w:rsidRPr="005849EA" w:rsidRDefault="00620B75" w:rsidP="00BE0888">
            <w:pPr>
              <w:rPr>
                <w:color w:val="auto"/>
              </w:rPr>
            </w:pPr>
            <w:r>
              <w:rPr>
                <w:color w:val="auto"/>
              </w:rPr>
              <w:t>int</w:t>
            </w:r>
          </w:p>
        </w:tc>
        <w:tc>
          <w:tcPr>
            <w:tcW w:w="1659" w:type="dxa"/>
            <w:vAlign w:val="center"/>
          </w:tcPr>
          <w:p w14:paraId="37838005" w14:textId="77777777" w:rsidR="00620B75" w:rsidRPr="005849EA" w:rsidRDefault="00620B75" w:rsidP="00BE0888">
            <w:pPr>
              <w:rPr>
                <w:color w:val="auto"/>
              </w:rPr>
            </w:pPr>
            <w:r>
              <w:rPr>
                <w:color w:val="auto"/>
              </w:rPr>
              <w:t>not null</w:t>
            </w:r>
          </w:p>
        </w:tc>
        <w:tc>
          <w:tcPr>
            <w:tcW w:w="1659" w:type="dxa"/>
            <w:vAlign w:val="center"/>
          </w:tcPr>
          <w:p w14:paraId="4AD3238C" w14:textId="77777777" w:rsidR="00620B75" w:rsidRPr="005849EA" w:rsidRDefault="00620B75" w:rsidP="00BE0888">
            <w:pPr>
              <w:rPr>
                <w:color w:val="auto"/>
              </w:rPr>
            </w:pPr>
            <w:r>
              <w:rPr>
                <w:color w:val="auto"/>
              </w:rPr>
              <w:t>-</w:t>
            </w:r>
          </w:p>
        </w:tc>
        <w:tc>
          <w:tcPr>
            <w:tcW w:w="1660" w:type="dxa"/>
            <w:vAlign w:val="center"/>
          </w:tcPr>
          <w:p w14:paraId="210782A2" w14:textId="77777777" w:rsidR="00620B75" w:rsidRPr="005849EA" w:rsidRDefault="00620B75" w:rsidP="00BE0888">
            <w:pPr>
              <w:rPr>
                <w:color w:val="auto"/>
              </w:rPr>
            </w:pPr>
            <w:r>
              <w:rPr>
                <w:color w:val="auto"/>
              </w:rPr>
              <w:t>-</w:t>
            </w:r>
          </w:p>
        </w:tc>
      </w:tr>
      <w:tr w:rsidR="00620B75" w:rsidRPr="005849EA" w14:paraId="710E7498" w14:textId="77777777" w:rsidTr="00BE0888">
        <w:tc>
          <w:tcPr>
            <w:tcW w:w="1659" w:type="dxa"/>
            <w:vAlign w:val="center"/>
          </w:tcPr>
          <w:p w14:paraId="712956A5" w14:textId="77777777" w:rsidR="00620B75" w:rsidRPr="005849EA" w:rsidRDefault="00620B75" w:rsidP="00BE0888">
            <w:pPr>
              <w:rPr>
                <w:color w:val="auto"/>
              </w:rPr>
            </w:pPr>
            <w:r>
              <w:rPr>
                <w:color w:val="auto"/>
              </w:rPr>
              <w:t>Name</w:t>
            </w:r>
          </w:p>
        </w:tc>
        <w:tc>
          <w:tcPr>
            <w:tcW w:w="1659" w:type="dxa"/>
            <w:vAlign w:val="center"/>
          </w:tcPr>
          <w:p w14:paraId="59EDE58F" w14:textId="77777777" w:rsidR="00620B75" w:rsidRPr="005849EA" w:rsidRDefault="00620B75" w:rsidP="00BE0888">
            <w:pPr>
              <w:rPr>
                <w:color w:val="auto"/>
              </w:rPr>
            </w:pPr>
            <w:r>
              <w:rPr>
                <w:color w:val="auto"/>
              </w:rPr>
              <w:t>varchar(50)</w:t>
            </w:r>
          </w:p>
        </w:tc>
        <w:tc>
          <w:tcPr>
            <w:tcW w:w="1659" w:type="dxa"/>
            <w:vAlign w:val="center"/>
          </w:tcPr>
          <w:p w14:paraId="168C9544" w14:textId="77777777" w:rsidR="00620B75" w:rsidRPr="005849EA" w:rsidRDefault="00620B75" w:rsidP="00BE0888">
            <w:pPr>
              <w:rPr>
                <w:color w:val="auto"/>
              </w:rPr>
            </w:pPr>
            <w:r>
              <w:rPr>
                <w:color w:val="auto"/>
              </w:rPr>
              <w:t>not null</w:t>
            </w:r>
          </w:p>
        </w:tc>
        <w:tc>
          <w:tcPr>
            <w:tcW w:w="1659" w:type="dxa"/>
            <w:vAlign w:val="center"/>
          </w:tcPr>
          <w:p w14:paraId="2A46FDEA" w14:textId="77777777" w:rsidR="00620B75" w:rsidRPr="005849EA" w:rsidRDefault="00620B75" w:rsidP="00BE0888">
            <w:pPr>
              <w:rPr>
                <w:color w:val="auto"/>
              </w:rPr>
            </w:pPr>
            <w:r>
              <w:rPr>
                <w:color w:val="auto"/>
              </w:rPr>
              <w:t>-</w:t>
            </w:r>
          </w:p>
        </w:tc>
        <w:tc>
          <w:tcPr>
            <w:tcW w:w="1660" w:type="dxa"/>
            <w:vAlign w:val="center"/>
          </w:tcPr>
          <w:p w14:paraId="0087B3EE" w14:textId="77777777" w:rsidR="00620B75" w:rsidRPr="005849EA" w:rsidRDefault="00620B75" w:rsidP="00BE0888">
            <w:pPr>
              <w:rPr>
                <w:color w:val="auto"/>
              </w:rPr>
            </w:pPr>
            <w:r>
              <w:rPr>
                <w:color w:val="auto"/>
              </w:rPr>
              <w:t>-</w:t>
            </w:r>
          </w:p>
        </w:tc>
      </w:tr>
      <w:tr w:rsidR="00620B75" w:rsidRPr="005849EA" w14:paraId="18440A1B" w14:textId="77777777" w:rsidTr="00BE0888">
        <w:tc>
          <w:tcPr>
            <w:tcW w:w="1659" w:type="dxa"/>
            <w:vAlign w:val="center"/>
          </w:tcPr>
          <w:p w14:paraId="529BE1D5" w14:textId="1F6AB7E9" w:rsidR="00620B75" w:rsidRDefault="00620B75" w:rsidP="00BE0888">
            <w:pPr>
              <w:rPr>
                <w:color w:val="auto"/>
              </w:rPr>
            </w:pPr>
            <w:r>
              <w:rPr>
                <w:color w:val="auto"/>
              </w:rPr>
              <w:t>Address</w:t>
            </w:r>
          </w:p>
        </w:tc>
        <w:tc>
          <w:tcPr>
            <w:tcW w:w="1659" w:type="dxa"/>
            <w:vAlign w:val="center"/>
          </w:tcPr>
          <w:p w14:paraId="41337C13" w14:textId="77777777" w:rsidR="00620B75" w:rsidRDefault="00620B75" w:rsidP="00BE0888">
            <w:pPr>
              <w:rPr>
                <w:color w:val="auto"/>
              </w:rPr>
            </w:pPr>
            <w:r>
              <w:rPr>
                <w:color w:val="auto"/>
              </w:rPr>
              <w:t>varchar(50)</w:t>
            </w:r>
          </w:p>
        </w:tc>
        <w:tc>
          <w:tcPr>
            <w:tcW w:w="1659" w:type="dxa"/>
            <w:vAlign w:val="center"/>
          </w:tcPr>
          <w:p w14:paraId="6F2BBA9E" w14:textId="77777777" w:rsidR="00620B75" w:rsidRDefault="00620B75" w:rsidP="00BE0888">
            <w:pPr>
              <w:rPr>
                <w:color w:val="auto"/>
              </w:rPr>
            </w:pPr>
            <w:r>
              <w:rPr>
                <w:color w:val="auto"/>
              </w:rPr>
              <w:t>-</w:t>
            </w:r>
          </w:p>
        </w:tc>
        <w:tc>
          <w:tcPr>
            <w:tcW w:w="1659" w:type="dxa"/>
            <w:vAlign w:val="center"/>
          </w:tcPr>
          <w:p w14:paraId="7BA337CE" w14:textId="77777777" w:rsidR="00620B75" w:rsidRDefault="00620B75" w:rsidP="00BE0888">
            <w:pPr>
              <w:rPr>
                <w:color w:val="auto"/>
              </w:rPr>
            </w:pPr>
            <w:r>
              <w:rPr>
                <w:color w:val="auto"/>
              </w:rPr>
              <w:t>-</w:t>
            </w:r>
          </w:p>
        </w:tc>
        <w:tc>
          <w:tcPr>
            <w:tcW w:w="1660" w:type="dxa"/>
            <w:vAlign w:val="center"/>
          </w:tcPr>
          <w:p w14:paraId="3FA0D624" w14:textId="77777777" w:rsidR="00620B75" w:rsidRDefault="00620B75" w:rsidP="00BE0888">
            <w:pPr>
              <w:rPr>
                <w:color w:val="auto"/>
              </w:rPr>
            </w:pPr>
            <w:r>
              <w:rPr>
                <w:color w:val="auto"/>
              </w:rPr>
              <w:t>-</w:t>
            </w:r>
          </w:p>
        </w:tc>
      </w:tr>
      <w:tr w:rsidR="00620B75" w:rsidRPr="005849EA" w14:paraId="1050C688" w14:textId="77777777" w:rsidTr="00BE0888">
        <w:tc>
          <w:tcPr>
            <w:tcW w:w="1659" w:type="dxa"/>
            <w:vAlign w:val="center"/>
          </w:tcPr>
          <w:p w14:paraId="05447E49" w14:textId="081C9D78" w:rsidR="00620B75" w:rsidRDefault="00620B75" w:rsidP="00BE0888">
            <w:pPr>
              <w:rPr>
                <w:color w:val="auto"/>
              </w:rPr>
            </w:pPr>
            <w:r>
              <w:rPr>
                <w:color w:val="auto"/>
              </w:rPr>
              <w:t>NIC</w:t>
            </w:r>
          </w:p>
        </w:tc>
        <w:tc>
          <w:tcPr>
            <w:tcW w:w="1659" w:type="dxa"/>
            <w:vAlign w:val="center"/>
          </w:tcPr>
          <w:p w14:paraId="2FAD6D25" w14:textId="77777777" w:rsidR="00620B75" w:rsidRDefault="00620B75" w:rsidP="00BE0888">
            <w:pPr>
              <w:rPr>
                <w:color w:val="auto"/>
              </w:rPr>
            </w:pPr>
            <w:r>
              <w:rPr>
                <w:color w:val="auto"/>
              </w:rPr>
              <w:t>varchar(50)</w:t>
            </w:r>
          </w:p>
        </w:tc>
        <w:tc>
          <w:tcPr>
            <w:tcW w:w="1659" w:type="dxa"/>
            <w:vAlign w:val="center"/>
          </w:tcPr>
          <w:p w14:paraId="2B40E7E1" w14:textId="77777777" w:rsidR="00620B75" w:rsidRDefault="00620B75" w:rsidP="00BE0888">
            <w:pPr>
              <w:rPr>
                <w:color w:val="auto"/>
              </w:rPr>
            </w:pPr>
            <w:r>
              <w:rPr>
                <w:color w:val="auto"/>
              </w:rPr>
              <w:t>-</w:t>
            </w:r>
          </w:p>
        </w:tc>
        <w:tc>
          <w:tcPr>
            <w:tcW w:w="1659" w:type="dxa"/>
            <w:vAlign w:val="center"/>
          </w:tcPr>
          <w:p w14:paraId="740C687E" w14:textId="77777777" w:rsidR="00620B75" w:rsidRDefault="00620B75" w:rsidP="00BE0888">
            <w:pPr>
              <w:rPr>
                <w:color w:val="auto"/>
              </w:rPr>
            </w:pPr>
            <w:r>
              <w:rPr>
                <w:color w:val="auto"/>
              </w:rPr>
              <w:t>-</w:t>
            </w:r>
          </w:p>
        </w:tc>
        <w:tc>
          <w:tcPr>
            <w:tcW w:w="1660" w:type="dxa"/>
            <w:vAlign w:val="center"/>
          </w:tcPr>
          <w:p w14:paraId="1B11AE19" w14:textId="77777777" w:rsidR="00620B75" w:rsidRDefault="00620B75" w:rsidP="00BE0888">
            <w:pPr>
              <w:rPr>
                <w:color w:val="auto"/>
              </w:rPr>
            </w:pPr>
            <w:r>
              <w:rPr>
                <w:color w:val="auto"/>
              </w:rPr>
              <w:t>-</w:t>
            </w:r>
          </w:p>
        </w:tc>
      </w:tr>
      <w:tr w:rsidR="00620B75" w:rsidRPr="005849EA" w14:paraId="2361CBDE" w14:textId="77777777" w:rsidTr="00BE0888">
        <w:tc>
          <w:tcPr>
            <w:tcW w:w="1659" w:type="dxa"/>
            <w:vAlign w:val="center"/>
          </w:tcPr>
          <w:p w14:paraId="05DD13E5" w14:textId="34D7EF43" w:rsidR="00620B75" w:rsidRDefault="00620B75" w:rsidP="00BE0888">
            <w:pPr>
              <w:rPr>
                <w:color w:val="auto"/>
              </w:rPr>
            </w:pPr>
            <w:r>
              <w:rPr>
                <w:color w:val="auto"/>
              </w:rPr>
              <w:t>Contact 1</w:t>
            </w:r>
          </w:p>
        </w:tc>
        <w:tc>
          <w:tcPr>
            <w:tcW w:w="1659" w:type="dxa"/>
            <w:vAlign w:val="center"/>
          </w:tcPr>
          <w:p w14:paraId="0D50EC6B" w14:textId="0C4898A1" w:rsidR="00620B75" w:rsidRDefault="00620B75" w:rsidP="00BE0888">
            <w:pPr>
              <w:rPr>
                <w:color w:val="auto"/>
              </w:rPr>
            </w:pPr>
            <w:r>
              <w:rPr>
                <w:color w:val="auto"/>
              </w:rPr>
              <w:t>varchar(50)</w:t>
            </w:r>
          </w:p>
        </w:tc>
        <w:tc>
          <w:tcPr>
            <w:tcW w:w="1659" w:type="dxa"/>
            <w:vAlign w:val="center"/>
          </w:tcPr>
          <w:p w14:paraId="748A8F7F" w14:textId="77777777" w:rsidR="00620B75" w:rsidRDefault="00620B75" w:rsidP="00BE0888">
            <w:pPr>
              <w:rPr>
                <w:color w:val="auto"/>
              </w:rPr>
            </w:pPr>
            <w:r>
              <w:rPr>
                <w:color w:val="auto"/>
              </w:rPr>
              <w:t>-</w:t>
            </w:r>
          </w:p>
        </w:tc>
        <w:tc>
          <w:tcPr>
            <w:tcW w:w="1659" w:type="dxa"/>
            <w:vAlign w:val="center"/>
          </w:tcPr>
          <w:p w14:paraId="02AFF80C" w14:textId="77777777" w:rsidR="00620B75" w:rsidRDefault="00620B75" w:rsidP="00BE0888">
            <w:pPr>
              <w:rPr>
                <w:color w:val="auto"/>
              </w:rPr>
            </w:pPr>
            <w:r>
              <w:rPr>
                <w:color w:val="auto"/>
              </w:rPr>
              <w:t>-</w:t>
            </w:r>
          </w:p>
        </w:tc>
        <w:tc>
          <w:tcPr>
            <w:tcW w:w="1660" w:type="dxa"/>
            <w:vAlign w:val="center"/>
          </w:tcPr>
          <w:p w14:paraId="33CB900B" w14:textId="135B3D12" w:rsidR="00620B75" w:rsidRDefault="00620B75" w:rsidP="00BE0888">
            <w:pPr>
              <w:rPr>
                <w:color w:val="auto"/>
              </w:rPr>
            </w:pPr>
            <w:r>
              <w:rPr>
                <w:color w:val="auto"/>
              </w:rPr>
              <w:t>-</w:t>
            </w:r>
          </w:p>
        </w:tc>
      </w:tr>
      <w:tr w:rsidR="00620B75" w:rsidRPr="005849EA" w14:paraId="760EF86F" w14:textId="77777777" w:rsidTr="00BE0888">
        <w:tc>
          <w:tcPr>
            <w:tcW w:w="1659" w:type="dxa"/>
            <w:vAlign w:val="center"/>
          </w:tcPr>
          <w:p w14:paraId="79D6D445" w14:textId="6D4D5B41" w:rsidR="00620B75" w:rsidRDefault="00620B75" w:rsidP="00BE0888">
            <w:pPr>
              <w:rPr>
                <w:color w:val="auto"/>
              </w:rPr>
            </w:pPr>
            <w:r>
              <w:rPr>
                <w:color w:val="auto"/>
              </w:rPr>
              <w:t>Contact 2</w:t>
            </w:r>
          </w:p>
        </w:tc>
        <w:tc>
          <w:tcPr>
            <w:tcW w:w="1659" w:type="dxa"/>
            <w:vAlign w:val="center"/>
          </w:tcPr>
          <w:p w14:paraId="419A45FD" w14:textId="77777777" w:rsidR="00620B75" w:rsidRDefault="00620B75" w:rsidP="00BE0888">
            <w:pPr>
              <w:rPr>
                <w:color w:val="auto"/>
              </w:rPr>
            </w:pPr>
            <w:r>
              <w:rPr>
                <w:color w:val="auto"/>
              </w:rPr>
              <w:t>varchar(50)</w:t>
            </w:r>
          </w:p>
        </w:tc>
        <w:tc>
          <w:tcPr>
            <w:tcW w:w="1659" w:type="dxa"/>
            <w:vAlign w:val="center"/>
          </w:tcPr>
          <w:p w14:paraId="567BDC8A" w14:textId="77777777" w:rsidR="00620B75" w:rsidRDefault="00620B75" w:rsidP="00BE0888">
            <w:pPr>
              <w:rPr>
                <w:color w:val="auto"/>
              </w:rPr>
            </w:pPr>
            <w:r>
              <w:rPr>
                <w:color w:val="auto"/>
              </w:rPr>
              <w:t>-</w:t>
            </w:r>
          </w:p>
        </w:tc>
        <w:tc>
          <w:tcPr>
            <w:tcW w:w="1659" w:type="dxa"/>
            <w:vAlign w:val="center"/>
          </w:tcPr>
          <w:p w14:paraId="68C88DF8" w14:textId="77777777" w:rsidR="00620B75" w:rsidRDefault="00620B75" w:rsidP="00BE0888">
            <w:pPr>
              <w:rPr>
                <w:color w:val="auto"/>
              </w:rPr>
            </w:pPr>
            <w:r>
              <w:rPr>
                <w:color w:val="auto"/>
              </w:rPr>
              <w:t>-</w:t>
            </w:r>
          </w:p>
        </w:tc>
        <w:tc>
          <w:tcPr>
            <w:tcW w:w="1660" w:type="dxa"/>
            <w:vAlign w:val="center"/>
          </w:tcPr>
          <w:p w14:paraId="70FB5C40" w14:textId="77777777" w:rsidR="00620B75" w:rsidRDefault="00620B75" w:rsidP="00BE0888">
            <w:pPr>
              <w:rPr>
                <w:color w:val="auto"/>
              </w:rPr>
            </w:pPr>
            <w:r>
              <w:rPr>
                <w:color w:val="auto"/>
              </w:rPr>
              <w:t>-</w:t>
            </w:r>
          </w:p>
        </w:tc>
      </w:tr>
      <w:tr w:rsidR="00620B75" w:rsidRPr="005849EA" w14:paraId="7B131F3C" w14:textId="77777777" w:rsidTr="00BE0888">
        <w:tc>
          <w:tcPr>
            <w:tcW w:w="1659" w:type="dxa"/>
            <w:vAlign w:val="center"/>
          </w:tcPr>
          <w:p w14:paraId="375DBDD3" w14:textId="10AE85E7" w:rsidR="00620B75" w:rsidRDefault="00620B75" w:rsidP="00BE0888">
            <w:pPr>
              <w:rPr>
                <w:color w:val="auto"/>
              </w:rPr>
            </w:pPr>
            <w:r>
              <w:rPr>
                <w:color w:val="auto"/>
              </w:rPr>
              <w:t>Enroll Date</w:t>
            </w:r>
          </w:p>
        </w:tc>
        <w:tc>
          <w:tcPr>
            <w:tcW w:w="1659" w:type="dxa"/>
            <w:vAlign w:val="center"/>
          </w:tcPr>
          <w:p w14:paraId="2248191A" w14:textId="3144E062" w:rsidR="00620B75" w:rsidRDefault="00620B75" w:rsidP="00BE0888">
            <w:pPr>
              <w:rPr>
                <w:color w:val="auto"/>
              </w:rPr>
            </w:pPr>
            <w:r>
              <w:rPr>
                <w:color w:val="auto"/>
              </w:rPr>
              <w:t>date</w:t>
            </w:r>
          </w:p>
        </w:tc>
        <w:tc>
          <w:tcPr>
            <w:tcW w:w="1659" w:type="dxa"/>
            <w:vAlign w:val="center"/>
          </w:tcPr>
          <w:p w14:paraId="42F7BEEE" w14:textId="77777777" w:rsidR="00620B75" w:rsidRDefault="00620B75" w:rsidP="00BE0888">
            <w:pPr>
              <w:rPr>
                <w:color w:val="auto"/>
              </w:rPr>
            </w:pPr>
            <w:r>
              <w:rPr>
                <w:color w:val="auto"/>
              </w:rPr>
              <w:t>not null</w:t>
            </w:r>
          </w:p>
        </w:tc>
        <w:tc>
          <w:tcPr>
            <w:tcW w:w="1659" w:type="dxa"/>
            <w:vAlign w:val="center"/>
          </w:tcPr>
          <w:p w14:paraId="35648B0D" w14:textId="319814DB" w:rsidR="00620B75" w:rsidRDefault="00620B75" w:rsidP="00BE0888">
            <w:pPr>
              <w:rPr>
                <w:color w:val="auto"/>
              </w:rPr>
            </w:pPr>
            <w:r>
              <w:rPr>
                <w:color w:val="auto"/>
              </w:rPr>
              <w:t>-</w:t>
            </w:r>
          </w:p>
        </w:tc>
        <w:tc>
          <w:tcPr>
            <w:tcW w:w="1660" w:type="dxa"/>
            <w:vAlign w:val="center"/>
          </w:tcPr>
          <w:p w14:paraId="6D373C59" w14:textId="234F6148" w:rsidR="00620B75" w:rsidRDefault="00620B75" w:rsidP="00BE0888">
            <w:pPr>
              <w:rPr>
                <w:color w:val="auto"/>
              </w:rPr>
            </w:pPr>
            <w:proofErr w:type="spellStart"/>
            <w:r>
              <w:rPr>
                <w:color w:val="auto"/>
              </w:rPr>
              <w:t>yyyy</w:t>
            </w:r>
            <w:proofErr w:type="spellEnd"/>
            <w:r>
              <w:rPr>
                <w:color w:val="auto"/>
              </w:rPr>
              <w:t>-mm-dd</w:t>
            </w:r>
          </w:p>
        </w:tc>
      </w:tr>
      <w:tr w:rsidR="00620B75" w:rsidRPr="005849EA" w14:paraId="0166AAFB" w14:textId="77777777" w:rsidTr="00BE0888">
        <w:tc>
          <w:tcPr>
            <w:tcW w:w="1659" w:type="dxa"/>
            <w:vAlign w:val="center"/>
          </w:tcPr>
          <w:p w14:paraId="27A23935" w14:textId="672CE2A1" w:rsidR="00620B75" w:rsidRDefault="00620B75" w:rsidP="00BE0888">
            <w:pPr>
              <w:rPr>
                <w:color w:val="auto"/>
              </w:rPr>
            </w:pPr>
            <w:r>
              <w:rPr>
                <w:color w:val="auto"/>
              </w:rPr>
              <w:t>Remarks</w:t>
            </w:r>
          </w:p>
        </w:tc>
        <w:tc>
          <w:tcPr>
            <w:tcW w:w="1659" w:type="dxa"/>
            <w:vAlign w:val="center"/>
          </w:tcPr>
          <w:p w14:paraId="15797C33" w14:textId="0691B60B" w:rsidR="00620B75" w:rsidRDefault="00620B75" w:rsidP="00BE0888">
            <w:pPr>
              <w:rPr>
                <w:color w:val="auto"/>
              </w:rPr>
            </w:pPr>
            <w:r>
              <w:rPr>
                <w:color w:val="auto"/>
              </w:rPr>
              <w:t>varchar(50)</w:t>
            </w:r>
          </w:p>
        </w:tc>
        <w:tc>
          <w:tcPr>
            <w:tcW w:w="1659" w:type="dxa"/>
            <w:vAlign w:val="center"/>
          </w:tcPr>
          <w:p w14:paraId="709E711D" w14:textId="18BB32D4" w:rsidR="00620B75" w:rsidRDefault="00620B75" w:rsidP="00BE0888">
            <w:pPr>
              <w:rPr>
                <w:color w:val="auto"/>
              </w:rPr>
            </w:pPr>
            <w:r>
              <w:rPr>
                <w:color w:val="auto"/>
              </w:rPr>
              <w:t>-</w:t>
            </w:r>
          </w:p>
        </w:tc>
        <w:tc>
          <w:tcPr>
            <w:tcW w:w="1659" w:type="dxa"/>
            <w:vAlign w:val="center"/>
          </w:tcPr>
          <w:p w14:paraId="09665568" w14:textId="005D7490" w:rsidR="00620B75" w:rsidRDefault="00620B75" w:rsidP="00BE0888">
            <w:pPr>
              <w:rPr>
                <w:color w:val="auto"/>
              </w:rPr>
            </w:pPr>
            <w:r>
              <w:rPr>
                <w:color w:val="auto"/>
              </w:rPr>
              <w:t>-</w:t>
            </w:r>
          </w:p>
        </w:tc>
        <w:tc>
          <w:tcPr>
            <w:tcW w:w="1660" w:type="dxa"/>
            <w:vAlign w:val="center"/>
          </w:tcPr>
          <w:p w14:paraId="35E7319A" w14:textId="77777777" w:rsidR="00620B75" w:rsidRDefault="00620B75" w:rsidP="00BE0888">
            <w:pPr>
              <w:rPr>
                <w:color w:val="auto"/>
              </w:rPr>
            </w:pPr>
            <w:r>
              <w:rPr>
                <w:color w:val="auto"/>
              </w:rPr>
              <w:t>-</w:t>
            </w:r>
          </w:p>
        </w:tc>
      </w:tr>
      <w:tr w:rsidR="00620B75" w:rsidRPr="005849EA" w14:paraId="27CE081C" w14:textId="77777777" w:rsidTr="00BE0888">
        <w:tc>
          <w:tcPr>
            <w:tcW w:w="1659" w:type="dxa"/>
            <w:vAlign w:val="center"/>
          </w:tcPr>
          <w:p w14:paraId="758D63E7" w14:textId="29BA1907" w:rsidR="00620B75" w:rsidRDefault="00620B75" w:rsidP="00BE0888">
            <w:pPr>
              <w:rPr>
                <w:color w:val="auto"/>
              </w:rPr>
            </w:pPr>
            <w:r>
              <w:rPr>
                <w:color w:val="auto"/>
              </w:rPr>
              <w:t xml:space="preserve">Enabled </w:t>
            </w:r>
          </w:p>
        </w:tc>
        <w:tc>
          <w:tcPr>
            <w:tcW w:w="1659" w:type="dxa"/>
            <w:vAlign w:val="center"/>
          </w:tcPr>
          <w:p w14:paraId="4C3E84A0" w14:textId="0AA08170" w:rsidR="00620B75" w:rsidRDefault="00620B75" w:rsidP="00BE0888">
            <w:pPr>
              <w:rPr>
                <w:color w:val="auto"/>
              </w:rPr>
            </w:pPr>
            <w:r>
              <w:rPr>
                <w:color w:val="auto"/>
              </w:rPr>
              <w:t>bool</w:t>
            </w:r>
          </w:p>
        </w:tc>
        <w:tc>
          <w:tcPr>
            <w:tcW w:w="1659" w:type="dxa"/>
            <w:vAlign w:val="center"/>
          </w:tcPr>
          <w:p w14:paraId="1572D873" w14:textId="519B1196" w:rsidR="00620B75" w:rsidRDefault="00620B75" w:rsidP="00BE0888">
            <w:pPr>
              <w:rPr>
                <w:color w:val="auto"/>
              </w:rPr>
            </w:pPr>
            <w:r>
              <w:rPr>
                <w:color w:val="auto"/>
              </w:rPr>
              <w:t>not null</w:t>
            </w:r>
          </w:p>
        </w:tc>
        <w:tc>
          <w:tcPr>
            <w:tcW w:w="1659" w:type="dxa"/>
            <w:vAlign w:val="center"/>
          </w:tcPr>
          <w:p w14:paraId="71E683F3" w14:textId="71947396" w:rsidR="00620B75" w:rsidRDefault="00620B75" w:rsidP="00BE0888">
            <w:pPr>
              <w:rPr>
                <w:color w:val="auto"/>
              </w:rPr>
            </w:pPr>
            <w:r>
              <w:rPr>
                <w:color w:val="auto"/>
              </w:rPr>
              <w:t>true</w:t>
            </w:r>
          </w:p>
        </w:tc>
        <w:tc>
          <w:tcPr>
            <w:tcW w:w="1660" w:type="dxa"/>
            <w:vAlign w:val="center"/>
          </w:tcPr>
          <w:p w14:paraId="3360E8C1" w14:textId="6275FF8D" w:rsidR="00620B75" w:rsidRDefault="00620B75" w:rsidP="00BE0888">
            <w:pPr>
              <w:rPr>
                <w:color w:val="auto"/>
              </w:rPr>
            </w:pPr>
            <w:r>
              <w:rPr>
                <w:color w:val="auto"/>
              </w:rPr>
              <w:t>-</w:t>
            </w:r>
          </w:p>
        </w:tc>
      </w:tr>
      <w:tr w:rsidR="00620B75" w:rsidRPr="005849EA" w14:paraId="01618311" w14:textId="77777777" w:rsidTr="00BE0888">
        <w:tc>
          <w:tcPr>
            <w:tcW w:w="1659" w:type="dxa"/>
            <w:vAlign w:val="center"/>
          </w:tcPr>
          <w:p w14:paraId="49102F13" w14:textId="0FCF36D1" w:rsidR="00620B75" w:rsidRDefault="00620B75" w:rsidP="00BE0888">
            <w:pPr>
              <w:rPr>
                <w:color w:val="auto"/>
              </w:rPr>
            </w:pPr>
            <w:r>
              <w:rPr>
                <w:color w:val="auto"/>
              </w:rPr>
              <w:t>Timestamp</w:t>
            </w:r>
          </w:p>
        </w:tc>
        <w:tc>
          <w:tcPr>
            <w:tcW w:w="1659" w:type="dxa"/>
            <w:vAlign w:val="center"/>
          </w:tcPr>
          <w:p w14:paraId="0CEAD87A" w14:textId="7CA8AF27" w:rsidR="00620B75" w:rsidRDefault="00620B75" w:rsidP="00BE0888">
            <w:pPr>
              <w:rPr>
                <w:color w:val="auto"/>
              </w:rPr>
            </w:pPr>
            <w:r>
              <w:rPr>
                <w:color w:val="auto"/>
              </w:rPr>
              <w:t xml:space="preserve">timestamp </w:t>
            </w:r>
          </w:p>
        </w:tc>
        <w:tc>
          <w:tcPr>
            <w:tcW w:w="1659" w:type="dxa"/>
            <w:vAlign w:val="center"/>
          </w:tcPr>
          <w:p w14:paraId="287F7B5E" w14:textId="34FAD330" w:rsidR="00620B75" w:rsidRDefault="00620B75" w:rsidP="00BE0888">
            <w:pPr>
              <w:rPr>
                <w:color w:val="auto"/>
              </w:rPr>
            </w:pPr>
            <w:r>
              <w:rPr>
                <w:color w:val="auto"/>
              </w:rPr>
              <w:t>not null</w:t>
            </w:r>
          </w:p>
        </w:tc>
        <w:tc>
          <w:tcPr>
            <w:tcW w:w="1659" w:type="dxa"/>
            <w:vAlign w:val="center"/>
          </w:tcPr>
          <w:p w14:paraId="3DAC7DB8" w14:textId="1584ACBC" w:rsidR="00620B75" w:rsidRDefault="00620B75" w:rsidP="00BE0888">
            <w:pPr>
              <w:rPr>
                <w:color w:val="auto"/>
              </w:rPr>
            </w:pPr>
            <w:r>
              <w:rPr>
                <w:color w:val="auto"/>
              </w:rPr>
              <w:t>-</w:t>
            </w:r>
          </w:p>
        </w:tc>
        <w:tc>
          <w:tcPr>
            <w:tcW w:w="1660" w:type="dxa"/>
            <w:vAlign w:val="center"/>
          </w:tcPr>
          <w:p w14:paraId="1D5FDB01" w14:textId="1DE3690A" w:rsidR="00620B75" w:rsidRDefault="00620B75" w:rsidP="00E50F3D">
            <w:pPr>
              <w:keepNext/>
              <w:rPr>
                <w:color w:val="auto"/>
              </w:rPr>
            </w:pPr>
            <w:r>
              <w:rPr>
                <w:color w:val="auto"/>
              </w:rPr>
              <w:t>-</w:t>
            </w:r>
          </w:p>
        </w:tc>
      </w:tr>
    </w:tbl>
    <w:p w14:paraId="00A9A124" w14:textId="49167B74" w:rsidR="0099700B"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5</w:t>
      </w:r>
      <w:r w:rsidR="00B93025">
        <w:rPr>
          <w:noProof/>
        </w:rPr>
        <w:fldChar w:fldCharType="end"/>
      </w:r>
      <w:r w:rsidRPr="00CE033F">
        <w:t xml:space="preserve">: Data dictionary for </w:t>
      </w:r>
      <w:r>
        <w:t>Employees</w:t>
      </w:r>
      <w:r w:rsidRPr="00CE033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20B75" w:rsidRPr="005849EA" w14:paraId="01D3CDAA" w14:textId="77777777" w:rsidTr="00BE0888">
        <w:tc>
          <w:tcPr>
            <w:tcW w:w="8296" w:type="dxa"/>
            <w:gridSpan w:val="5"/>
            <w:vAlign w:val="center"/>
          </w:tcPr>
          <w:p w14:paraId="3F462A5B" w14:textId="0405BA8B" w:rsidR="00620B75" w:rsidRPr="005849EA" w:rsidRDefault="00620B75" w:rsidP="00BE0888">
            <w:pPr>
              <w:rPr>
                <w:color w:val="auto"/>
              </w:rPr>
            </w:pPr>
            <w:r w:rsidRPr="005849EA">
              <w:rPr>
                <w:color w:val="auto"/>
              </w:rPr>
              <w:lastRenderedPageBreak/>
              <w:t xml:space="preserve">Table Name: </w:t>
            </w:r>
            <w:r>
              <w:rPr>
                <w:b/>
                <w:bCs/>
                <w:color w:val="auto"/>
              </w:rPr>
              <w:t xml:space="preserve">Admissions </w:t>
            </w:r>
          </w:p>
        </w:tc>
      </w:tr>
      <w:tr w:rsidR="00620B75" w:rsidRPr="005849EA" w14:paraId="60CEB9EC" w14:textId="77777777" w:rsidTr="00BE0888">
        <w:tc>
          <w:tcPr>
            <w:tcW w:w="8296" w:type="dxa"/>
            <w:gridSpan w:val="5"/>
            <w:vAlign w:val="center"/>
          </w:tcPr>
          <w:p w14:paraId="358595C0" w14:textId="665E697E" w:rsidR="00620B75" w:rsidRPr="005849EA" w:rsidRDefault="00620B75" w:rsidP="00BE0888">
            <w:pPr>
              <w:rPr>
                <w:color w:val="auto"/>
              </w:rPr>
            </w:pPr>
            <w:r w:rsidRPr="005849EA">
              <w:rPr>
                <w:color w:val="auto"/>
              </w:rPr>
              <w:t>Description:</w:t>
            </w:r>
            <w:r>
              <w:rPr>
                <w:color w:val="auto"/>
              </w:rPr>
              <w:t xml:space="preserve"> stores employee daily attendance </w:t>
            </w:r>
          </w:p>
        </w:tc>
      </w:tr>
      <w:tr w:rsidR="00620B75" w:rsidRPr="005849EA" w14:paraId="0AA945BB" w14:textId="77777777" w:rsidTr="00BE0888">
        <w:trPr>
          <w:trHeight w:val="674"/>
        </w:trPr>
        <w:tc>
          <w:tcPr>
            <w:tcW w:w="1659" w:type="dxa"/>
            <w:vAlign w:val="center"/>
          </w:tcPr>
          <w:p w14:paraId="75BF750A" w14:textId="77777777" w:rsidR="00620B75" w:rsidRPr="005849EA" w:rsidRDefault="00620B75" w:rsidP="00BE0888">
            <w:pPr>
              <w:jc w:val="center"/>
              <w:rPr>
                <w:b/>
                <w:bCs/>
                <w:color w:val="auto"/>
              </w:rPr>
            </w:pPr>
            <w:r w:rsidRPr="005849EA">
              <w:rPr>
                <w:b/>
                <w:bCs/>
                <w:color w:val="auto"/>
              </w:rPr>
              <w:t>Fields</w:t>
            </w:r>
          </w:p>
        </w:tc>
        <w:tc>
          <w:tcPr>
            <w:tcW w:w="1659" w:type="dxa"/>
            <w:vAlign w:val="center"/>
          </w:tcPr>
          <w:p w14:paraId="4CF9E676" w14:textId="77777777" w:rsidR="00620B75" w:rsidRPr="005849EA" w:rsidRDefault="00620B75" w:rsidP="00BE0888">
            <w:pPr>
              <w:jc w:val="center"/>
              <w:rPr>
                <w:b/>
                <w:bCs/>
                <w:color w:val="auto"/>
              </w:rPr>
            </w:pPr>
            <w:r w:rsidRPr="005849EA">
              <w:rPr>
                <w:b/>
                <w:bCs/>
                <w:color w:val="auto"/>
              </w:rPr>
              <w:t>Data Type</w:t>
            </w:r>
          </w:p>
        </w:tc>
        <w:tc>
          <w:tcPr>
            <w:tcW w:w="1659" w:type="dxa"/>
            <w:vAlign w:val="center"/>
          </w:tcPr>
          <w:p w14:paraId="2A0B1103" w14:textId="77777777" w:rsidR="00620B75" w:rsidRPr="005849EA" w:rsidRDefault="00620B75" w:rsidP="00BE0888">
            <w:pPr>
              <w:jc w:val="center"/>
              <w:rPr>
                <w:b/>
                <w:bCs/>
                <w:color w:val="auto"/>
              </w:rPr>
            </w:pPr>
            <w:r w:rsidRPr="005849EA">
              <w:rPr>
                <w:b/>
                <w:bCs/>
                <w:color w:val="auto"/>
              </w:rPr>
              <w:t>Null/ Not Null</w:t>
            </w:r>
          </w:p>
        </w:tc>
        <w:tc>
          <w:tcPr>
            <w:tcW w:w="1659" w:type="dxa"/>
            <w:vAlign w:val="center"/>
          </w:tcPr>
          <w:p w14:paraId="05987942" w14:textId="77777777" w:rsidR="00620B75" w:rsidRPr="005849EA" w:rsidRDefault="00620B75" w:rsidP="00BE0888">
            <w:pPr>
              <w:jc w:val="center"/>
              <w:rPr>
                <w:b/>
                <w:bCs/>
                <w:color w:val="auto"/>
              </w:rPr>
            </w:pPr>
            <w:r w:rsidRPr="005849EA">
              <w:rPr>
                <w:b/>
                <w:bCs/>
                <w:color w:val="auto"/>
              </w:rPr>
              <w:t>Default Value</w:t>
            </w:r>
          </w:p>
        </w:tc>
        <w:tc>
          <w:tcPr>
            <w:tcW w:w="1660" w:type="dxa"/>
            <w:vAlign w:val="center"/>
          </w:tcPr>
          <w:p w14:paraId="4570924C" w14:textId="77777777" w:rsidR="00620B75" w:rsidRPr="005849EA" w:rsidRDefault="00620B75" w:rsidP="00BE0888">
            <w:pPr>
              <w:jc w:val="center"/>
              <w:rPr>
                <w:b/>
                <w:bCs/>
                <w:color w:val="auto"/>
              </w:rPr>
            </w:pPr>
            <w:r w:rsidRPr="005849EA">
              <w:rPr>
                <w:b/>
                <w:bCs/>
                <w:color w:val="auto"/>
              </w:rPr>
              <w:t>Rules</w:t>
            </w:r>
          </w:p>
        </w:tc>
      </w:tr>
      <w:tr w:rsidR="00620B75" w:rsidRPr="005849EA" w14:paraId="744A2EEC" w14:textId="77777777" w:rsidTr="00BE0888">
        <w:trPr>
          <w:trHeight w:val="260"/>
        </w:trPr>
        <w:tc>
          <w:tcPr>
            <w:tcW w:w="1659" w:type="dxa"/>
            <w:vAlign w:val="center"/>
          </w:tcPr>
          <w:p w14:paraId="1AE4BB6D" w14:textId="385DC223" w:rsidR="00620B75" w:rsidRPr="005849EA" w:rsidRDefault="00620B75" w:rsidP="00BE0888">
            <w:pPr>
              <w:rPr>
                <w:color w:val="auto"/>
              </w:rPr>
            </w:pPr>
            <w:proofErr w:type="spellStart"/>
            <w:r>
              <w:rPr>
                <w:color w:val="auto"/>
              </w:rPr>
              <w:t>admission</w:t>
            </w:r>
            <w:r w:rsidRPr="005849EA">
              <w:rPr>
                <w:color w:val="auto"/>
              </w:rPr>
              <w:t>_id</w:t>
            </w:r>
            <w:proofErr w:type="spellEnd"/>
          </w:p>
        </w:tc>
        <w:tc>
          <w:tcPr>
            <w:tcW w:w="1659" w:type="dxa"/>
            <w:vAlign w:val="center"/>
          </w:tcPr>
          <w:p w14:paraId="53F709AE" w14:textId="77777777" w:rsidR="00620B75" w:rsidRPr="005849EA" w:rsidRDefault="00620B75" w:rsidP="00BE0888">
            <w:pPr>
              <w:rPr>
                <w:color w:val="auto"/>
              </w:rPr>
            </w:pPr>
            <w:r w:rsidRPr="005849EA">
              <w:rPr>
                <w:color w:val="auto"/>
              </w:rPr>
              <w:t>int</w:t>
            </w:r>
          </w:p>
        </w:tc>
        <w:tc>
          <w:tcPr>
            <w:tcW w:w="1659" w:type="dxa"/>
            <w:vAlign w:val="center"/>
          </w:tcPr>
          <w:p w14:paraId="473B442F" w14:textId="77777777" w:rsidR="00620B75" w:rsidRPr="005849EA" w:rsidRDefault="00620B75" w:rsidP="00BE0888">
            <w:pPr>
              <w:rPr>
                <w:color w:val="auto"/>
              </w:rPr>
            </w:pPr>
            <w:r w:rsidRPr="005849EA">
              <w:rPr>
                <w:color w:val="auto"/>
              </w:rPr>
              <w:t>not null</w:t>
            </w:r>
          </w:p>
        </w:tc>
        <w:tc>
          <w:tcPr>
            <w:tcW w:w="1659" w:type="dxa"/>
            <w:vAlign w:val="center"/>
          </w:tcPr>
          <w:p w14:paraId="47B38F19" w14:textId="77777777" w:rsidR="00620B75" w:rsidRPr="005849EA" w:rsidRDefault="00620B75" w:rsidP="00BE0888">
            <w:pPr>
              <w:rPr>
                <w:color w:val="auto"/>
              </w:rPr>
            </w:pPr>
            <w:r w:rsidRPr="005849EA">
              <w:rPr>
                <w:color w:val="auto"/>
              </w:rPr>
              <w:t>-</w:t>
            </w:r>
          </w:p>
        </w:tc>
        <w:tc>
          <w:tcPr>
            <w:tcW w:w="1660" w:type="dxa"/>
            <w:vAlign w:val="center"/>
          </w:tcPr>
          <w:p w14:paraId="4E858B9F" w14:textId="77777777" w:rsidR="00620B75" w:rsidRPr="005849EA" w:rsidRDefault="00620B75" w:rsidP="00BE0888">
            <w:pPr>
              <w:rPr>
                <w:color w:val="auto"/>
              </w:rPr>
            </w:pPr>
            <w:r w:rsidRPr="005849EA">
              <w:rPr>
                <w:color w:val="auto"/>
              </w:rPr>
              <w:t>-</w:t>
            </w:r>
          </w:p>
        </w:tc>
      </w:tr>
      <w:tr w:rsidR="00620B75" w:rsidRPr="005849EA" w14:paraId="1D777F64" w14:textId="77777777" w:rsidTr="00BE0888">
        <w:trPr>
          <w:trHeight w:val="260"/>
        </w:trPr>
        <w:tc>
          <w:tcPr>
            <w:tcW w:w="1659" w:type="dxa"/>
            <w:vAlign w:val="center"/>
          </w:tcPr>
          <w:p w14:paraId="5CF6FD9B" w14:textId="3696CA25" w:rsidR="00620B75" w:rsidRPr="005849EA" w:rsidRDefault="00620B75" w:rsidP="00BE0888">
            <w:pPr>
              <w:rPr>
                <w:color w:val="auto"/>
              </w:rPr>
            </w:pPr>
            <w:proofErr w:type="spellStart"/>
            <w:r>
              <w:rPr>
                <w:color w:val="auto"/>
              </w:rPr>
              <w:t>employee_id</w:t>
            </w:r>
            <w:proofErr w:type="spellEnd"/>
          </w:p>
        </w:tc>
        <w:tc>
          <w:tcPr>
            <w:tcW w:w="1659" w:type="dxa"/>
            <w:vAlign w:val="center"/>
          </w:tcPr>
          <w:p w14:paraId="0A6C167A" w14:textId="77777777" w:rsidR="00620B75" w:rsidRPr="005849EA" w:rsidRDefault="00620B75" w:rsidP="00BE0888">
            <w:pPr>
              <w:rPr>
                <w:color w:val="auto"/>
              </w:rPr>
            </w:pPr>
            <w:r>
              <w:rPr>
                <w:color w:val="auto"/>
              </w:rPr>
              <w:t>int</w:t>
            </w:r>
          </w:p>
        </w:tc>
        <w:tc>
          <w:tcPr>
            <w:tcW w:w="1659" w:type="dxa"/>
            <w:vAlign w:val="center"/>
          </w:tcPr>
          <w:p w14:paraId="6FA700C3" w14:textId="77777777" w:rsidR="00620B75" w:rsidRPr="005849EA" w:rsidRDefault="00620B75" w:rsidP="00BE0888">
            <w:pPr>
              <w:rPr>
                <w:color w:val="auto"/>
              </w:rPr>
            </w:pPr>
            <w:r>
              <w:rPr>
                <w:color w:val="auto"/>
              </w:rPr>
              <w:t>not null</w:t>
            </w:r>
          </w:p>
        </w:tc>
        <w:tc>
          <w:tcPr>
            <w:tcW w:w="1659" w:type="dxa"/>
            <w:vAlign w:val="center"/>
          </w:tcPr>
          <w:p w14:paraId="74D52CC0" w14:textId="77777777" w:rsidR="00620B75" w:rsidRPr="005849EA" w:rsidRDefault="00620B75" w:rsidP="00BE0888">
            <w:pPr>
              <w:rPr>
                <w:color w:val="auto"/>
              </w:rPr>
            </w:pPr>
            <w:r>
              <w:rPr>
                <w:color w:val="auto"/>
              </w:rPr>
              <w:t>-</w:t>
            </w:r>
          </w:p>
        </w:tc>
        <w:tc>
          <w:tcPr>
            <w:tcW w:w="1660" w:type="dxa"/>
            <w:vAlign w:val="center"/>
          </w:tcPr>
          <w:p w14:paraId="3122C1F4" w14:textId="77777777" w:rsidR="00620B75" w:rsidRPr="005849EA" w:rsidRDefault="00620B75" w:rsidP="00BE0888">
            <w:pPr>
              <w:rPr>
                <w:color w:val="auto"/>
              </w:rPr>
            </w:pPr>
            <w:r>
              <w:rPr>
                <w:color w:val="auto"/>
              </w:rPr>
              <w:t>-</w:t>
            </w:r>
          </w:p>
        </w:tc>
      </w:tr>
      <w:tr w:rsidR="00620B75" w:rsidRPr="005849EA" w14:paraId="24B92294" w14:textId="77777777" w:rsidTr="00BE0888">
        <w:tc>
          <w:tcPr>
            <w:tcW w:w="1659" w:type="dxa"/>
            <w:vAlign w:val="center"/>
          </w:tcPr>
          <w:p w14:paraId="0C5ED953" w14:textId="6AC09F7C" w:rsidR="00620B75" w:rsidRPr="005849EA" w:rsidRDefault="00620B75" w:rsidP="00BE0888">
            <w:pPr>
              <w:rPr>
                <w:color w:val="auto"/>
              </w:rPr>
            </w:pPr>
            <w:r>
              <w:rPr>
                <w:color w:val="auto"/>
              </w:rPr>
              <w:t>Date</w:t>
            </w:r>
          </w:p>
        </w:tc>
        <w:tc>
          <w:tcPr>
            <w:tcW w:w="1659" w:type="dxa"/>
            <w:vAlign w:val="center"/>
          </w:tcPr>
          <w:p w14:paraId="2DC40F42" w14:textId="0D5AA7CE" w:rsidR="00620B75" w:rsidRPr="005849EA" w:rsidRDefault="00620B75" w:rsidP="00BE0888">
            <w:pPr>
              <w:rPr>
                <w:color w:val="auto"/>
              </w:rPr>
            </w:pPr>
            <w:r>
              <w:rPr>
                <w:color w:val="auto"/>
              </w:rPr>
              <w:t>date</w:t>
            </w:r>
          </w:p>
        </w:tc>
        <w:tc>
          <w:tcPr>
            <w:tcW w:w="1659" w:type="dxa"/>
            <w:vAlign w:val="center"/>
          </w:tcPr>
          <w:p w14:paraId="558A231A" w14:textId="77777777" w:rsidR="00620B75" w:rsidRPr="005849EA" w:rsidRDefault="00620B75" w:rsidP="00BE0888">
            <w:pPr>
              <w:rPr>
                <w:color w:val="auto"/>
              </w:rPr>
            </w:pPr>
            <w:r>
              <w:rPr>
                <w:color w:val="auto"/>
              </w:rPr>
              <w:t>not null</w:t>
            </w:r>
          </w:p>
        </w:tc>
        <w:tc>
          <w:tcPr>
            <w:tcW w:w="1659" w:type="dxa"/>
            <w:vAlign w:val="center"/>
          </w:tcPr>
          <w:p w14:paraId="2F718B44" w14:textId="77777777" w:rsidR="00620B75" w:rsidRPr="005849EA" w:rsidRDefault="00620B75" w:rsidP="00BE0888">
            <w:pPr>
              <w:rPr>
                <w:color w:val="auto"/>
              </w:rPr>
            </w:pPr>
            <w:r>
              <w:rPr>
                <w:color w:val="auto"/>
              </w:rPr>
              <w:t>-</w:t>
            </w:r>
          </w:p>
        </w:tc>
        <w:tc>
          <w:tcPr>
            <w:tcW w:w="1660" w:type="dxa"/>
            <w:vAlign w:val="center"/>
          </w:tcPr>
          <w:p w14:paraId="31F87BFB" w14:textId="628AAA99" w:rsidR="00620B75" w:rsidRPr="005849EA" w:rsidRDefault="00620B75" w:rsidP="00BE0888">
            <w:pPr>
              <w:rPr>
                <w:color w:val="auto"/>
              </w:rPr>
            </w:pPr>
            <w:proofErr w:type="spellStart"/>
            <w:r>
              <w:rPr>
                <w:color w:val="auto"/>
              </w:rPr>
              <w:t>yyyy</w:t>
            </w:r>
            <w:proofErr w:type="spellEnd"/>
            <w:r>
              <w:rPr>
                <w:color w:val="auto"/>
              </w:rPr>
              <w:t>-mm-dd</w:t>
            </w:r>
          </w:p>
        </w:tc>
      </w:tr>
      <w:tr w:rsidR="00620B75" w:rsidRPr="005849EA" w14:paraId="1F7C67EE" w14:textId="77777777" w:rsidTr="00BE0888">
        <w:tc>
          <w:tcPr>
            <w:tcW w:w="1659" w:type="dxa"/>
            <w:vAlign w:val="center"/>
          </w:tcPr>
          <w:p w14:paraId="6D704BCC" w14:textId="4BE5F827" w:rsidR="00620B75" w:rsidRDefault="00620B75" w:rsidP="00BE0888">
            <w:pPr>
              <w:rPr>
                <w:color w:val="auto"/>
              </w:rPr>
            </w:pPr>
            <w:r>
              <w:rPr>
                <w:color w:val="auto"/>
              </w:rPr>
              <w:t>Time 1</w:t>
            </w:r>
          </w:p>
        </w:tc>
        <w:tc>
          <w:tcPr>
            <w:tcW w:w="1659" w:type="dxa"/>
            <w:vAlign w:val="center"/>
          </w:tcPr>
          <w:p w14:paraId="0818CE9E" w14:textId="7261DCB2" w:rsidR="00620B75" w:rsidRDefault="00620B75" w:rsidP="00BE0888">
            <w:pPr>
              <w:rPr>
                <w:color w:val="auto"/>
              </w:rPr>
            </w:pPr>
            <w:r>
              <w:rPr>
                <w:color w:val="auto"/>
              </w:rPr>
              <w:t>time</w:t>
            </w:r>
          </w:p>
        </w:tc>
        <w:tc>
          <w:tcPr>
            <w:tcW w:w="1659" w:type="dxa"/>
            <w:vAlign w:val="center"/>
          </w:tcPr>
          <w:p w14:paraId="3ABB4077" w14:textId="77777777" w:rsidR="00620B75" w:rsidRDefault="00620B75" w:rsidP="00BE0888">
            <w:pPr>
              <w:rPr>
                <w:color w:val="auto"/>
              </w:rPr>
            </w:pPr>
            <w:r>
              <w:rPr>
                <w:color w:val="auto"/>
              </w:rPr>
              <w:t>-</w:t>
            </w:r>
          </w:p>
        </w:tc>
        <w:tc>
          <w:tcPr>
            <w:tcW w:w="1659" w:type="dxa"/>
            <w:vAlign w:val="center"/>
          </w:tcPr>
          <w:p w14:paraId="3CA4F07E" w14:textId="77777777" w:rsidR="00620B75" w:rsidRDefault="00620B75" w:rsidP="00BE0888">
            <w:pPr>
              <w:rPr>
                <w:color w:val="auto"/>
              </w:rPr>
            </w:pPr>
            <w:r>
              <w:rPr>
                <w:color w:val="auto"/>
              </w:rPr>
              <w:t>-</w:t>
            </w:r>
          </w:p>
        </w:tc>
        <w:tc>
          <w:tcPr>
            <w:tcW w:w="1660" w:type="dxa"/>
            <w:vAlign w:val="center"/>
          </w:tcPr>
          <w:p w14:paraId="1EAAF4C2" w14:textId="236B4C11" w:rsidR="00620B75" w:rsidRDefault="00620B75" w:rsidP="00BE0888">
            <w:pPr>
              <w:rPr>
                <w:color w:val="auto"/>
              </w:rPr>
            </w:pPr>
            <w:r>
              <w:rPr>
                <w:color w:val="auto"/>
              </w:rPr>
              <w:t>HH:MM</w:t>
            </w:r>
          </w:p>
        </w:tc>
      </w:tr>
      <w:tr w:rsidR="00620B75" w:rsidRPr="005849EA" w14:paraId="14145957" w14:textId="77777777" w:rsidTr="00BE0888">
        <w:tc>
          <w:tcPr>
            <w:tcW w:w="1659" w:type="dxa"/>
            <w:vAlign w:val="center"/>
          </w:tcPr>
          <w:p w14:paraId="02ABEACF" w14:textId="4EFB2FB7" w:rsidR="00620B75" w:rsidRDefault="00620B75" w:rsidP="00BE0888">
            <w:pPr>
              <w:rPr>
                <w:color w:val="auto"/>
              </w:rPr>
            </w:pPr>
            <w:r>
              <w:rPr>
                <w:color w:val="auto"/>
              </w:rPr>
              <w:t>Time 2</w:t>
            </w:r>
          </w:p>
        </w:tc>
        <w:tc>
          <w:tcPr>
            <w:tcW w:w="1659" w:type="dxa"/>
            <w:vAlign w:val="center"/>
          </w:tcPr>
          <w:p w14:paraId="185BB668" w14:textId="4287D038" w:rsidR="00620B75" w:rsidRDefault="00620B75" w:rsidP="00BE0888">
            <w:pPr>
              <w:rPr>
                <w:color w:val="auto"/>
              </w:rPr>
            </w:pPr>
            <w:r>
              <w:rPr>
                <w:color w:val="auto"/>
              </w:rPr>
              <w:t>time</w:t>
            </w:r>
          </w:p>
        </w:tc>
        <w:tc>
          <w:tcPr>
            <w:tcW w:w="1659" w:type="dxa"/>
            <w:vAlign w:val="center"/>
          </w:tcPr>
          <w:p w14:paraId="117177E6" w14:textId="77777777" w:rsidR="00620B75" w:rsidRDefault="00620B75" w:rsidP="00BE0888">
            <w:pPr>
              <w:rPr>
                <w:color w:val="auto"/>
              </w:rPr>
            </w:pPr>
            <w:r>
              <w:rPr>
                <w:color w:val="auto"/>
              </w:rPr>
              <w:t>-</w:t>
            </w:r>
          </w:p>
        </w:tc>
        <w:tc>
          <w:tcPr>
            <w:tcW w:w="1659" w:type="dxa"/>
            <w:vAlign w:val="center"/>
          </w:tcPr>
          <w:p w14:paraId="49115AF1" w14:textId="77777777" w:rsidR="00620B75" w:rsidRDefault="00620B75" w:rsidP="00BE0888">
            <w:pPr>
              <w:rPr>
                <w:color w:val="auto"/>
              </w:rPr>
            </w:pPr>
            <w:r>
              <w:rPr>
                <w:color w:val="auto"/>
              </w:rPr>
              <w:t>-</w:t>
            </w:r>
          </w:p>
        </w:tc>
        <w:tc>
          <w:tcPr>
            <w:tcW w:w="1660" w:type="dxa"/>
            <w:vAlign w:val="center"/>
          </w:tcPr>
          <w:p w14:paraId="39DAA5B8" w14:textId="086E2A21" w:rsidR="00620B75" w:rsidRDefault="00620B75" w:rsidP="00BE0888">
            <w:pPr>
              <w:rPr>
                <w:color w:val="auto"/>
              </w:rPr>
            </w:pPr>
            <w:r>
              <w:rPr>
                <w:color w:val="auto"/>
              </w:rPr>
              <w:t>HH:MM</w:t>
            </w:r>
          </w:p>
        </w:tc>
      </w:tr>
      <w:tr w:rsidR="00620B75" w:rsidRPr="005849EA" w14:paraId="5CB88F78" w14:textId="77777777" w:rsidTr="00BE0888">
        <w:tc>
          <w:tcPr>
            <w:tcW w:w="1659" w:type="dxa"/>
            <w:vAlign w:val="center"/>
          </w:tcPr>
          <w:p w14:paraId="6BB41BBF" w14:textId="35454A38" w:rsidR="00620B75" w:rsidRDefault="00620B75" w:rsidP="00BE0888">
            <w:pPr>
              <w:rPr>
                <w:color w:val="auto"/>
              </w:rPr>
            </w:pPr>
            <w:r>
              <w:rPr>
                <w:color w:val="auto"/>
              </w:rPr>
              <w:t>Time 3</w:t>
            </w:r>
          </w:p>
        </w:tc>
        <w:tc>
          <w:tcPr>
            <w:tcW w:w="1659" w:type="dxa"/>
            <w:vAlign w:val="center"/>
          </w:tcPr>
          <w:p w14:paraId="7799509D" w14:textId="4772E2C8" w:rsidR="00620B75" w:rsidRDefault="00620B75" w:rsidP="00BE0888">
            <w:pPr>
              <w:rPr>
                <w:color w:val="auto"/>
              </w:rPr>
            </w:pPr>
            <w:r>
              <w:rPr>
                <w:color w:val="auto"/>
              </w:rPr>
              <w:t>time</w:t>
            </w:r>
          </w:p>
        </w:tc>
        <w:tc>
          <w:tcPr>
            <w:tcW w:w="1659" w:type="dxa"/>
            <w:vAlign w:val="center"/>
          </w:tcPr>
          <w:p w14:paraId="4FB69C55" w14:textId="77777777" w:rsidR="00620B75" w:rsidRDefault="00620B75" w:rsidP="00BE0888">
            <w:pPr>
              <w:rPr>
                <w:color w:val="auto"/>
              </w:rPr>
            </w:pPr>
            <w:r>
              <w:rPr>
                <w:color w:val="auto"/>
              </w:rPr>
              <w:t>-</w:t>
            </w:r>
          </w:p>
        </w:tc>
        <w:tc>
          <w:tcPr>
            <w:tcW w:w="1659" w:type="dxa"/>
            <w:vAlign w:val="center"/>
          </w:tcPr>
          <w:p w14:paraId="2B98481D" w14:textId="77777777" w:rsidR="00620B75" w:rsidRDefault="00620B75" w:rsidP="00BE0888">
            <w:pPr>
              <w:rPr>
                <w:color w:val="auto"/>
              </w:rPr>
            </w:pPr>
            <w:r>
              <w:rPr>
                <w:color w:val="auto"/>
              </w:rPr>
              <w:t>-</w:t>
            </w:r>
          </w:p>
        </w:tc>
        <w:tc>
          <w:tcPr>
            <w:tcW w:w="1660" w:type="dxa"/>
            <w:vAlign w:val="center"/>
          </w:tcPr>
          <w:p w14:paraId="0C135535" w14:textId="786F92BE" w:rsidR="00620B75" w:rsidRDefault="00620B75" w:rsidP="00BE0888">
            <w:pPr>
              <w:rPr>
                <w:color w:val="auto"/>
              </w:rPr>
            </w:pPr>
            <w:r>
              <w:rPr>
                <w:color w:val="auto"/>
              </w:rPr>
              <w:t>HH:MM</w:t>
            </w:r>
          </w:p>
        </w:tc>
      </w:tr>
      <w:tr w:rsidR="00620B75" w:rsidRPr="005849EA" w14:paraId="25337B76" w14:textId="77777777" w:rsidTr="00BE0888">
        <w:tc>
          <w:tcPr>
            <w:tcW w:w="1659" w:type="dxa"/>
            <w:vAlign w:val="center"/>
          </w:tcPr>
          <w:p w14:paraId="2F64D7CB" w14:textId="6CBEBEA0" w:rsidR="00620B75" w:rsidRDefault="00620B75" w:rsidP="00BE0888">
            <w:pPr>
              <w:rPr>
                <w:color w:val="auto"/>
              </w:rPr>
            </w:pPr>
            <w:r>
              <w:rPr>
                <w:color w:val="auto"/>
              </w:rPr>
              <w:t>Time 4</w:t>
            </w:r>
          </w:p>
        </w:tc>
        <w:tc>
          <w:tcPr>
            <w:tcW w:w="1659" w:type="dxa"/>
            <w:vAlign w:val="center"/>
          </w:tcPr>
          <w:p w14:paraId="4AB7617C" w14:textId="75DE2498" w:rsidR="00620B75" w:rsidRDefault="00620B75" w:rsidP="00BE0888">
            <w:pPr>
              <w:rPr>
                <w:color w:val="auto"/>
              </w:rPr>
            </w:pPr>
            <w:r>
              <w:rPr>
                <w:color w:val="auto"/>
              </w:rPr>
              <w:t>time</w:t>
            </w:r>
          </w:p>
        </w:tc>
        <w:tc>
          <w:tcPr>
            <w:tcW w:w="1659" w:type="dxa"/>
            <w:vAlign w:val="center"/>
          </w:tcPr>
          <w:p w14:paraId="7823AA9C" w14:textId="77777777" w:rsidR="00620B75" w:rsidRDefault="00620B75" w:rsidP="00BE0888">
            <w:pPr>
              <w:rPr>
                <w:color w:val="auto"/>
              </w:rPr>
            </w:pPr>
            <w:r>
              <w:rPr>
                <w:color w:val="auto"/>
              </w:rPr>
              <w:t>-</w:t>
            </w:r>
          </w:p>
        </w:tc>
        <w:tc>
          <w:tcPr>
            <w:tcW w:w="1659" w:type="dxa"/>
            <w:vAlign w:val="center"/>
          </w:tcPr>
          <w:p w14:paraId="0B551757" w14:textId="77777777" w:rsidR="00620B75" w:rsidRDefault="00620B75" w:rsidP="00BE0888">
            <w:pPr>
              <w:rPr>
                <w:color w:val="auto"/>
              </w:rPr>
            </w:pPr>
            <w:r>
              <w:rPr>
                <w:color w:val="auto"/>
              </w:rPr>
              <w:t>-</w:t>
            </w:r>
          </w:p>
        </w:tc>
        <w:tc>
          <w:tcPr>
            <w:tcW w:w="1660" w:type="dxa"/>
            <w:vAlign w:val="center"/>
          </w:tcPr>
          <w:p w14:paraId="5A6D1109" w14:textId="743A02CA" w:rsidR="00620B75" w:rsidRDefault="00620B75" w:rsidP="00BE0888">
            <w:pPr>
              <w:rPr>
                <w:color w:val="auto"/>
              </w:rPr>
            </w:pPr>
            <w:r>
              <w:rPr>
                <w:color w:val="auto"/>
              </w:rPr>
              <w:t>HH:MM</w:t>
            </w:r>
          </w:p>
        </w:tc>
      </w:tr>
      <w:tr w:rsidR="00620B75" w:rsidRPr="005849EA" w14:paraId="6646E9C0" w14:textId="77777777" w:rsidTr="00BE0888">
        <w:tc>
          <w:tcPr>
            <w:tcW w:w="1659" w:type="dxa"/>
            <w:vAlign w:val="center"/>
          </w:tcPr>
          <w:p w14:paraId="42BBFABB" w14:textId="77777777" w:rsidR="00620B75" w:rsidRDefault="00620B75" w:rsidP="00BE0888">
            <w:pPr>
              <w:rPr>
                <w:color w:val="auto"/>
              </w:rPr>
            </w:pPr>
            <w:r>
              <w:rPr>
                <w:color w:val="auto"/>
              </w:rPr>
              <w:t xml:space="preserve">Timestamp </w:t>
            </w:r>
          </w:p>
        </w:tc>
        <w:tc>
          <w:tcPr>
            <w:tcW w:w="1659" w:type="dxa"/>
            <w:vAlign w:val="center"/>
          </w:tcPr>
          <w:p w14:paraId="408EA1D0" w14:textId="77777777" w:rsidR="00620B75" w:rsidRDefault="00620B75" w:rsidP="00BE0888">
            <w:pPr>
              <w:rPr>
                <w:color w:val="auto"/>
              </w:rPr>
            </w:pPr>
            <w:r>
              <w:rPr>
                <w:color w:val="auto"/>
              </w:rPr>
              <w:t xml:space="preserve">timestamp </w:t>
            </w:r>
          </w:p>
        </w:tc>
        <w:tc>
          <w:tcPr>
            <w:tcW w:w="1659" w:type="dxa"/>
            <w:vAlign w:val="center"/>
          </w:tcPr>
          <w:p w14:paraId="3AE28626" w14:textId="77777777" w:rsidR="00620B75" w:rsidRDefault="00620B75" w:rsidP="00BE0888">
            <w:pPr>
              <w:rPr>
                <w:color w:val="auto"/>
              </w:rPr>
            </w:pPr>
            <w:r>
              <w:rPr>
                <w:color w:val="auto"/>
              </w:rPr>
              <w:t>not null</w:t>
            </w:r>
          </w:p>
        </w:tc>
        <w:tc>
          <w:tcPr>
            <w:tcW w:w="1659" w:type="dxa"/>
            <w:vAlign w:val="center"/>
          </w:tcPr>
          <w:p w14:paraId="1F4134A0" w14:textId="77777777" w:rsidR="00620B75" w:rsidRDefault="00620B75" w:rsidP="00BE0888">
            <w:pPr>
              <w:rPr>
                <w:color w:val="auto"/>
              </w:rPr>
            </w:pPr>
            <w:r>
              <w:rPr>
                <w:color w:val="auto"/>
              </w:rPr>
              <w:t>-</w:t>
            </w:r>
          </w:p>
        </w:tc>
        <w:tc>
          <w:tcPr>
            <w:tcW w:w="1660" w:type="dxa"/>
            <w:vAlign w:val="center"/>
          </w:tcPr>
          <w:p w14:paraId="238CA948" w14:textId="77777777" w:rsidR="00620B75" w:rsidRDefault="00620B75" w:rsidP="00E50F3D">
            <w:pPr>
              <w:keepNext/>
              <w:rPr>
                <w:color w:val="auto"/>
              </w:rPr>
            </w:pPr>
            <w:r>
              <w:rPr>
                <w:color w:val="auto"/>
              </w:rPr>
              <w:t>-</w:t>
            </w:r>
          </w:p>
        </w:tc>
      </w:tr>
    </w:tbl>
    <w:p w14:paraId="3D81FFFC" w14:textId="53244293" w:rsidR="00620B75"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6</w:t>
      </w:r>
      <w:r w:rsidR="00B93025">
        <w:rPr>
          <w:noProof/>
        </w:rPr>
        <w:fldChar w:fldCharType="end"/>
      </w:r>
      <w:r w:rsidRPr="00101BC2">
        <w:t xml:space="preserve">: Data dictionary for </w:t>
      </w:r>
      <w:r>
        <w:t>Admissions</w:t>
      </w:r>
      <w:r w:rsidRPr="00101BC2">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620B75" w:rsidRPr="005849EA" w14:paraId="661E76E8" w14:textId="77777777" w:rsidTr="00BE0888">
        <w:tc>
          <w:tcPr>
            <w:tcW w:w="8296" w:type="dxa"/>
            <w:gridSpan w:val="5"/>
            <w:vAlign w:val="center"/>
          </w:tcPr>
          <w:p w14:paraId="3B4BCDAF" w14:textId="30ECD864" w:rsidR="00620B75" w:rsidRPr="005849EA" w:rsidRDefault="00620B75" w:rsidP="00BE0888">
            <w:pPr>
              <w:rPr>
                <w:color w:val="auto"/>
              </w:rPr>
            </w:pPr>
            <w:r w:rsidRPr="005849EA">
              <w:rPr>
                <w:color w:val="auto"/>
              </w:rPr>
              <w:t xml:space="preserve">Table Name: </w:t>
            </w:r>
            <w:r>
              <w:rPr>
                <w:b/>
                <w:bCs/>
                <w:color w:val="auto"/>
              </w:rPr>
              <w:t xml:space="preserve">Purchases </w:t>
            </w:r>
          </w:p>
        </w:tc>
      </w:tr>
      <w:tr w:rsidR="00620B75" w:rsidRPr="005849EA" w14:paraId="45A0577B" w14:textId="77777777" w:rsidTr="00BE0888">
        <w:tc>
          <w:tcPr>
            <w:tcW w:w="8296" w:type="dxa"/>
            <w:gridSpan w:val="5"/>
            <w:vAlign w:val="center"/>
          </w:tcPr>
          <w:p w14:paraId="39C4954C" w14:textId="677DB733" w:rsidR="00620B75" w:rsidRPr="005849EA" w:rsidRDefault="00620B75" w:rsidP="00BE0888">
            <w:pPr>
              <w:rPr>
                <w:color w:val="auto"/>
              </w:rPr>
            </w:pPr>
            <w:r w:rsidRPr="005849EA">
              <w:rPr>
                <w:color w:val="auto"/>
              </w:rPr>
              <w:t>Description:</w:t>
            </w:r>
            <w:r>
              <w:rPr>
                <w:color w:val="auto"/>
              </w:rPr>
              <w:t xml:space="preserve"> stores item purchase records</w:t>
            </w:r>
          </w:p>
        </w:tc>
      </w:tr>
      <w:tr w:rsidR="00620B75" w:rsidRPr="005849EA" w14:paraId="446EE31D" w14:textId="77777777" w:rsidTr="00BE0888">
        <w:trPr>
          <w:trHeight w:val="674"/>
        </w:trPr>
        <w:tc>
          <w:tcPr>
            <w:tcW w:w="1659" w:type="dxa"/>
            <w:vAlign w:val="center"/>
          </w:tcPr>
          <w:p w14:paraId="3348DF7A" w14:textId="77777777" w:rsidR="00620B75" w:rsidRPr="005849EA" w:rsidRDefault="00620B75" w:rsidP="00BE0888">
            <w:pPr>
              <w:jc w:val="center"/>
              <w:rPr>
                <w:b/>
                <w:bCs/>
                <w:color w:val="auto"/>
              </w:rPr>
            </w:pPr>
            <w:r w:rsidRPr="005849EA">
              <w:rPr>
                <w:b/>
                <w:bCs/>
                <w:color w:val="auto"/>
              </w:rPr>
              <w:t>Fields</w:t>
            </w:r>
          </w:p>
        </w:tc>
        <w:tc>
          <w:tcPr>
            <w:tcW w:w="1659" w:type="dxa"/>
            <w:vAlign w:val="center"/>
          </w:tcPr>
          <w:p w14:paraId="0DB22457" w14:textId="77777777" w:rsidR="00620B75" w:rsidRPr="005849EA" w:rsidRDefault="00620B75" w:rsidP="00BE0888">
            <w:pPr>
              <w:jc w:val="center"/>
              <w:rPr>
                <w:b/>
                <w:bCs/>
                <w:color w:val="auto"/>
              </w:rPr>
            </w:pPr>
            <w:r w:rsidRPr="005849EA">
              <w:rPr>
                <w:b/>
                <w:bCs/>
                <w:color w:val="auto"/>
              </w:rPr>
              <w:t>Data Type</w:t>
            </w:r>
          </w:p>
        </w:tc>
        <w:tc>
          <w:tcPr>
            <w:tcW w:w="1659" w:type="dxa"/>
            <w:vAlign w:val="center"/>
          </w:tcPr>
          <w:p w14:paraId="0628C8FE" w14:textId="77777777" w:rsidR="00620B75" w:rsidRPr="005849EA" w:rsidRDefault="00620B75" w:rsidP="00BE0888">
            <w:pPr>
              <w:jc w:val="center"/>
              <w:rPr>
                <w:b/>
                <w:bCs/>
                <w:color w:val="auto"/>
              </w:rPr>
            </w:pPr>
            <w:r w:rsidRPr="005849EA">
              <w:rPr>
                <w:b/>
                <w:bCs/>
                <w:color w:val="auto"/>
              </w:rPr>
              <w:t>Null/ Not Null</w:t>
            </w:r>
          </w:p>
        </w:tc>
        <w:tc>
          <w:tcPr>
            <w:tcW w:w="1659" w:type="dxa"/>
            <w:vAlign w:val="center"/>
          </w:tcPr>
          <w:p w14:paraId="65B37244" w14:textId="77777777" w:rsidR="00620B75" w:rsidRPr="005849EA" w:rsidRDefault="00620B75" w:rsidP="00BE0888">
            <w:pPr>
              <w:jc w:val="center"/>
              <w:rPr>
                <w:b/>
                <w:bCs/>
                <w:color w:val="auto"/>
              </w:rPr>
            </w:pPr>
            <w:r w:rsidRPr="005849EA">
              <w:rPr>
                <w:b/>
                <w:bCs/>
                <w:color w:val="auto"/>
              </w:rPr>
              <w:t>Default Value</w:t>
            </w:r>
          </w:p>
        </w:tc>
        <w:tc>
          <w:tcPr>
            <w:tcW w:w="1660" w:type="dxa"/>
            <w:vAlign w:val="center"/>
          </w:tcPr>
          <w:p w14:paraId="30338B2C" w14:textId="77777777" w:rsidR="00620B75" w:rsidRPr="005849EA" w:rsidRDefault="00620B75" w:rsidP="00BE0888">
            <w:pPr>
              <w:jc w:val="center"/>
              <w:rPr>
                <w:b/>
                <w:bCs/>
                <w:color w:val="auto"/>
              </w:rPr>
            </w:pPr>
            <w:r w:rsidRPr="005849EA">
              <w:rPr>
                <w:b/>
                <w:bCs/>
                <w:color w:val="auto"/>
              </w:rPr>
              <w:t>Rules</w:t>
            </w:r>
          </w:p>
        </w:tc>
      </w:tr>
      <w:tr w:rsidR="00620B75" w:rsidRPr="005849EA" w14:paraId="38FCAAE2" w14:textId="77777777" w:rsidTr="00BE0888">
        <w:trPr>
          <w:trHeight w:val="260"/>
        </w:trPr>
        <w:tc>
          <w:tcPr>
            <w:tcW w:w="1659" w:type="dxa"/>
            <w:vAlign w:val="center"/>
          </w:tcPr>
          <w:p w14:paraId="6D0B97FD" w14:textId="7C9A8172" w:rsidR="00620B75" w:rsidRPr="005849EA" w:rsidRDefault="00620B75" w:rsidP="00BE0888">
            <w:pPr>
              <w:rPr>
                <w:color w:val="auto"/>
              </w:rPr>
            </w:pPr>
            <w:proofErr w:type="spellStart"/>
            <w:r>
              <w:rPr>
                <w:color w:val="auto"/>
              </w:rPr>
              <w:t>purchase</w:t>
            </w:r>
            <w:r w:rsidRPr="005849EA">
              <w:rPr>
                <w:color w:val="auto"/>
              </w:rPr>
              <w:t>_id</w:t>
            </w:r>
            <w:proofErr w:type="spellEnd"/>
          </w:p>
        </w:tc>
        <w:tc>
          <w:tcPr>
            <w:tcW w:w="1659" w:type="dxa"/>
            <w:vAlign w:val="center"/>
          </w:tcPr>
          <w:p w14:paraId="70D2B78C" w14:textId="77777777" w:rsidR="00620B75" w:rsidRPr="005849EA" w:rsidRDefault="00620B75" w:rsidP="00BE0888">
            <w:pPr>
              <w:rPr>
                <w:color w:val="auto"/>
              </w:rPr>
            </w:pPr>
            <w:r w:rsidRPr="005849EA">
              <w:rPr>
                <w:color w:val="auto"/>
              </w:rPr>
              <w:t>int</w:t>
            </w:r>
          </w:p>
        </w:tc>
        <w:tc>
          <w:tcPr>
            <w:tcW w:w="1659" w:type="dxa"/>
            <w:vAlign w:val="center"/>
          </w:tcPr>
          <w:p w14:paraId="5ED872C3" w14:textId="77777777" w:rsidR="00620B75" w:rsidRPr="005849EA" w:rsidRDefault="00620B75" w:rsidP="00BE0888">
            <w:pPr>
              <w:rPr>
                <w:color w:val="auto"/>
              </w:rPr>
            </w:pPr>
            <w:r w:rsidRPr="005849EA">
              <w:rPr>
                <w:color w:val="auto"/>
              </w:rPr>
              <w:t>not null</w:t>
            </w:r>
          </w:p>
        </w:tc>
        <w:tc>
          <w:tcPr>
            <w:tcW w:w="1659" w:type="dxa"/>
            <w:vAlign w:val="center"/>
          </w:tcPr>
          <w:p w14:paraId="30B79B40" w14:textId="77777777" w:rsidR="00620B75" w:rsidRPr="005849EA" w:rsidRDefault="00620B75" w:rsidP="00BE0888">
            <w:pPr>
              <w:rPr>
                <w:color w:val="auto"/>
              </w:rPr>
            </w:pPr>
            <w:r w:rsidRPr="005849EA">
              <w:rPr>
                <w:color w:val="auto"/>
              </w:rPr>
              <w:t>-</w:t>
            </w:r>
          </w:p>
        </w:tc>
        <w:tc>
          <w:tcPr>
            <w:tcW w:w="1660" w:type="dxa"/>
            <w:vAlign w:val="center"/>
          </w:tcPr>
          <w:p w14:paraId="0ECBBC1F" w14:textId="77777777" w:rsidR="00620B75" w:rsidRPr="005849EA" w:rsidRDefault="00620B75" w:rsidP="00BE0888">
            <w:pPr>
              <w:rPr>
                <w:color w:val="auto"/>
              </w:rPr>
            </w:pPr>
            <w:r w:rsidRPr="005849EA">
              <w:rPr>
                <w:color w:val="auto"/>
              </w:rPr>
              <w:t>-</w:t>
            </w:r>
          </w:p>
        </w:tc>
      </w:tr>
      <w:tr w:rsidR="00620B75" w:rsidRPr="005849EA" w14:paraId="212F3B5F" w14:textId="77777777" w:rsidTr="00BE0888">
        <w:trPr>
          <w:trHeight w:val="260"/>
        </w:trPr>
        <w:tc>
          <w:tcPr>
            <w:tcW w:w="1659" w:type="dxa"/>
            <w:vAlign w:val="center"/>
          </w:tcPr>
          <w:p w14:paraId="50346DBA" w14:textId="56D51A92" w:rsidR="00620B75" w:rsidRPr="005849EA" w:rsidRDefault="00620B75" w:rsidP="00BE0888">
            <w:pPr>
              <w:rPr>
                <w:color w:val="auto"/>
              </w:rPr>
            </w:pPr>
            <w:proofErr w:type="spellStart"/>
            <w:r>
              <w:rPr>
                <w:color w:val="auto"/>
              </w:rPr>
              <w:t>item_id</w:t>
            </w:r>
            <w:proofErr w:type="spellEnd"/>
          </w:p>
        </w:tc>
        <w:tc>
          <w:tcPr>
            <w:tcW w:w="1659" w:type="dxa"/>
            <w:vAlign w:val="center"/>
          </w:tcPr>
          <w:p w14:paraId="0662594E" w14:textId="77777777" w:rsidR="00620B75" w:rsidRPr="005849EA" w:rsidRDefault="00620B75" w:rsidP="00BE0888">
            <w:pPr>
              <w:rPr>
                <w:color w:val="auto"/>
              </w:rPr>
            </w:pPr>
            <w:r>
              <w:rPr>
                <w:color w:val="auto"/>
              </w:rPr>
              <w:t>int</w:t>
            </w:r>
          </w:p>
        </w:tc>
        <w:tc>
          <w:tcPr>
            <w:tcW w:w="1659" w:type="dxa"/>
            <w:vAlign w:val="center"/>
          </w:tcPr>
          <w:p w14:paraId="0608CBEC" w14:textId="77777777" w:rsidR="00620B75" w:rsidRPr="005849EA" w:rsidRDefault="00620B75" w:rsidP="00BE0888">
            <w:pPr>
              <w:rPr>
                <w:color w:val="auto"/>
              </w:rPr>
            </w:pPr>
            <w:r>
              <w:rPr>
                <w:color w:val="auto"/>
              </w:rPr>
              <w:t>not null</w:t>
            </w:r>
          </w:p>
        </w:tc>
        <w:tc>
          <w:tcPr>
            <w:tcW w:w="1659" w:type="dxa"/>
            <w:vAlign w:val="center"/>
          </w:tcPr>
          <w:p w14:paraId="1A83D442" w14:textId="77777777" w:rsidR="00620B75" w:rsidRPr="005849EA" w:rsidRDefault="00620B75" w:rsidP="00BE0888">
            <w:pPr>
              <w:rPr>
                <w:color w:val="auto"/>
              </w:rPr>
            </w:pPr>
            <w:r>
              <w:rPr>
                <w:color w:val="auto"/>
              </w:rPr>
              <w:t>-</w:t>
            </w:r>
          </w:p>
        </w:tc>
        <w:tc>
          <w:tcPr>
            <w:tcW w:w="1660" w:type="dxa"/>
            <w:vAlign w:val="center"/>
          </w:tcPr>
          <w:p w14:paraId="4E72B24E" w14:textId="77777777" w:rsidR="00620B75" w:rsidRPr="005849EA" w:rsidRDefault="00620B75" w:rsidP="00BE0888">
            <w:pPr>
              <w:rPr>
                <w:color w:val="auto"/>
              </w:rPr>
            </w:pPr>
            <w:r>
              <w:rPr>
                <w:color w:val="auto"/>
              </w:rPr>
              <w:t>-</w:t>
            </w:r>
          </w:p>
        </w:tc>
      </w:tr>
      <w:tr w:rsidR="00620B75" w:rsidRPr="005849EA" w14:paraId="62FCBF77" w14:textId="77777777" w:rsidTr="00BE0888">
        <w:tc>
          <w:tcPr>
            <w:tcW w:w="1659" w:type="dxa"/>
            <w:vAlign w:val="center"/>
          </w:tcPr>
          <w:p w14:paraId="2C05679B" w14:textId="5051934E" w:rsidR="00620B75" w:rsidRPr="005849EA" w:rsidRDefault="00620B75" w:rsidP="00BE0888">
            <w:pPr>
              <w:rPr>
                <w:color w:val="auto"/>
              </w:rPr>
            </w:pPr>
            <w:r>
              <w:rPr>
                <w:color w:val="auto"/>
              </w:rPr>
              <w:t>Quantity</w:t>
            </w:r>
          </w:p>
        </w:tc>
        <w:tc>
          <w:tcPr>
            <w:tcW w:w="1659" w:type="dxa"/>
            <w:vAlign w:val="center"/>
          </w:tcPr>
          <w:p w14:paraId="666472B5" w14:textId="612C5038" w:rsidR="00620B75" w:rsidRPr="005849EA" w:rsidRDefault="00620B75" w:rsidP="00BE0888">
            <w:pPr>
              <w:rPr>
                <w:color w:val="auto"/>
              </w:rPr>
            </w:pPr>
            <w:r>
              <w:rPr>
                <w:color w:val="auto"/>
              </w:rPr>
              <w:t>float</w:t>
            </w:r>
          </w:p>
        </w:tc>
        <w:tc>
          <w:tcPr>
            <w:tcW w:w="1659" w:type="dxa"/>
            <w:vAlign w:val="center"/>
          </w:tcPr>
          <w:p w14:paraId="36917BF2" w14:textId="77777777" w:rsidR="00620B75" w:rsidRPr="005849EA" w:rsidRDefault="00620B75" w:rsidP="00BE0888">
            <w:pPr>
              <w:rPr>
                <w:color w:val="auto"/>
              </w:rPr>
            </w:pPr>
            <w:r>
              <w:rPr>
                <w:color w:val="auto"/>
              </w:rPr>
              <w:t>not null</w:t>
            </w:r>
          </w:p>
        </w:tc>
        <w:tc>
          <w:tcPr>
            <w:tcW w:w="1659" w:type="dxa"/>
            <w:vAlign w:val="center"/>
          </w:tcPr>
          <w:p w14:paraId="064CC5DD" w14:textId="77777777" w:rsidR="00620B75" w:rsidRPr="005849EA" w:rsidRDefault="00620B75" w:rsidP="00BE0888">
            <w:pPr>
              <w:rPr>
                <w:color w:val="auto"/>
              </w:rPr>
            </w:pPr>
            <w:r>
              <w:rPr>
                <w:color w:val="auto"/>
              </w:rPr>
              <w:t>-</w:t>
            </w:r>
          </w:p>
        </w:tc>
        <w:tc>
          <w:tcPr>
            <w:tcW w:w="1660" w:type="dxa"/>
            <w:vAlign w:val="center"/>
          </w:tcPr>
          <w:p w14:paraId="4A4F65AF" w14:textId="557207A6" w:rsidR="00620B75" w:rsidRPr="005849EA" w:rsidRDefault="00620B75" w:rsidP="00BE0888">
            <w:pPr>
              <w:rPr>
                <w:color w:val="auto"/>
              </w:rPr>
            </w:pPr>
            <w:r>
              <w:rPr>
                <w:color w:val="auto"/>
              </w:rPr>
              <w:t>Format: #.###</w:t>
            </w:r>
          </w:p>
        </w:tc>
      </w:tr>
      <w:tr w:rsidR="00620B75" w:rsidRPr="005849EA" w14:paraId="7DD0CC66" w14:textId="77777777" w:rsidTr="00BE0888">
        <w:tc>
          <w:tcPr>
            <w:tcW w:w="1659" w:type="dxa"/>
            <w:vAlign w:val="center"/>
          </w:tcPr>
          <w:p w14:paraId="154A30B8" w14:textId="7343332B" w:rsidR="00620B75" w:rsidRDefault="00620B75" w:rsidP="00BE0888">
            <w:pPr>
              <w:rPr>
                <w:color w:val="auto"/>
              </w:rPr>
            </w:pPr>
            <w:r>
              <w:rPr>
                <w:color w:val="auto"/>
              </w:rPr>
              <w:t>Amount Paid</w:t>
            </w:r>
          </w:p>
        </w:tc>
        <w:tc>
          <w:tcPr>
            <w:tcW w:w="1659" w:type="dxa"/>
            <w:vAlign w:val="center"/>
          </w:tcPr>
          <w:p w14:paraId="5A3BB951" w14:textId="2D8A5CEA" w:rsidR="00620B75" w:rsidRDefault="00620B75" w:rsidP="00BE0888">
            <w:pPr>
              <w:rPr>
                <w:color w:val="auto"/>
              </w:rPr>
            </w:pPr>
            <w:r>
              <w:rPr>
                <w:color w:val="auto"/>
              </w:rPr>
              <w:t>float</w:t>
            </w:r>
          </w:p>
        </w:tc>
        <w:tc>
          <w:tcPr>
            <w:tcW w:w="1659" w:type="dxa"/>
            <w:vAlign w:val="center"/>
          </w:tcPr>
          <w:p w14:paraId="4041344A" w14:textId="7C3CCF86" w:rsidR="00620B75" w:rsidRDefault="00620B75" w:rsidP="00BE0888">
            <w:pPr>
              <w:rPr>
                <w:color w:val="auto"/>
              </w:rPr>
            </w:pPr>
            <w:r>
              <w:rPr>
                <w:color w:val="auto"/>
              </w:rPr>
              <w:t>not null</w:t>
            </w:r>
          </w:p>
        </w:tc>
        <w:tc>
          <w:tcPr>
            <w:tcW w:w="1659" w:type="dxa"/>
            <w:vAlign w:val="center"/>
          </w:tcPr>
          <w:p w14:paraId="207FC8E3" w14:textId="77777777" w:rsidR="00620B75" w:rsidRDefault="00620B75" w:rsidP="00BE0888">
            <w:pPr>
              <w:rPr>
                <w:color w:val="auto"/>
              </w:rPr>
            </w:pPr>
            <w:r>
              <w:rPr>
                <w:color w:val="auto"/>
              </w:rPr>
              <w:t>-</w:t>
            </w:r>
          </w:p>
        </w:tc>
        <w:tc>
          <w:tcPr>
            <w:tcW w:w="1660" w:type="dxa"/>
            <w:vAlign w:val="center"/>
          </w:tcPr>
          <w:p w14:paraId="614A6350" w14:textId="2F8BFB54" w:rsidR="00620B75" w:rsidRDefault="00620B75" w:rsidP="00BE0888">
            <w:pPr>
              <w:rPr>
                <w:color w:val="auto"/>
              </w:rPr>
            </w:pPr>
            <w:r>
              <w:rPr>
                <w:color w:val="auto"/>
              </w:rPr>
              <w:t>Format: #.##</w:t>
            </w:r>
          </w:p>
        </w:tc>
      </w:tr>
      <w:tr w:rsidR="00620B75" w:rsidRPr="005849EA" w14:paraId="6DE7286F" w14:textId="77777777" w:rsidTr="00BE0888">
        <w:tc>
          <w:tcPr>
            <w:tcW w:w="1659" w:type="dxa"/>
            <w:vAlign w:val="center"/>
          </w:tcPr>
          <w:p w14:paraId="730C7C21" w14:textId="77777777" w:rsidR="00620B75" w:rsidRDefault="00620B75" w:rsidP="00BE0888">
            <w:pPr>
              <w:rPr>
                <w:color w:val="auto"/>
              </w:rPr>
            </w:pPr>
            <w:r>
              <w:rPr>
                <w:color w:val="auto"/>
              </w:rPr>
              <w:t>Remarks</w:t>
            </w:r>
          </w:p>
        </w:tc>
        <w:tc>
          <w:tcPr>
            <w:tcW w:w="1659" w:type="dxa"/>
            <w:vAlign w:val="center"/>
          </w:tcPr>
          <w:p w14:paraId="4102F14E" w14:textId="77777777" w:rsidR="00620B75" w:rsidRDefault="00620B75" w:rsidP="00BE0888">
            <w:pPr>
              <w:rPr>
                <w:color w:val="auto"/>
              </w:rPr>
            </w:pPr>
            <w:r>
              <w:rPr>
                <w:color w:val="auto"/>
              </w:rPr>
              <w:t>varchar(50)</w:t>
            </w:r>
          </w:p>
        </w:tc>
        <w:tc>
          <w:tcPr>
            <w:tcW w:w="1659" w:type="dxa"/>
            <w:vAlign w:val="center"/>
          </w:tcPr>
          <w:p w14:paraId="28F005CB" w14:textId="77777777" w:rsidR="00620B75" w:rsidRDefault="00620B75" w:rsidP="00BE0888">
            <w:pPr>
              <w:rPr>
                <w:color w:val="auto"/>
              </w:rPr>
            </w:pPr>
            <w:r>
              <w:rPr>
                <w:color w:val="auto"/>
              </w:rPr>
              <w:t>-</w:t>
            </w:r>
          </w:p>
        </w:tc>
        <w:tc>
          <w:tcPr>
            <w:tcW w:w="1659" w:type="dxa"/>
            <w:vAlign w:val="center"/>
          </w:tcPr>
          <w:p w14:paraId="1B1B0907" w14:textId="77777777" w:rsidR="00620B75" w:rsidRDefault="00620B75" w:rsidP="00BE0888">
            <w:pPr>
              <w:rPr>
                <w:color w:val="auto"/>
              </w:rPr>
            </w:pPr>
            <w:r>
              <w:rPr>
                <w:color w:val="auto"/>
              </w:rPr>
              <w:t>-</w:t>
            </w:r>
          </w:p>
        </w:tc>
        <w:tc>
          <w:tcPr>
            <w:tcW w:w="1660" w:type="dxa"/>
            <w:vAlign w:val="center"/>
          </w:tcPr>
          <w:p w14:paraId="77360192" w14:textId="77777777" w:rsidR="00620B75" w:rsidRDefault="00620B75" w:rsidP="00BE0888">
            <w:pPr>
              <w:rPr>
                <w:color w:val="auto"/>
              </w:rPr>
            </w:pPr>
            <w:r>
              <w:rPr>
                <w:color w:val="auto"/>
              </w:rPr>
              <w:t>-</w:t>
            </w:r>
          </w:p>
        </w:tc>
      </w:tr>
      <w:tr w:rsidR="00620B75" w:rsidRPr="005849EA" w14:paraId="0E9EA57D" w14:textId="77777777" w:rsidTr="00BE0888">
        <w:tc>
          <w:tcPr>
            <w:tcW w:w="1659" w:type="dxa"/>
            <w:vAlign w:val="center"/>
          </w:tcPr>
          <w:p w14:paraId="3CB22B29" w14:textId="77777777" w:rsidR="00620B75" w:rsidRDefault="00620B75" w:rsidP="00BE0888">
            <w:pPr>
              <w:rPr>
                <w:color w:val="auto"/>
              </w:rPr>
            </w:pPr>
            <w:r>
              <w:rPr>
                <w:color w:val="auto"/>
              </w:rPr>
              <w:t xml:space="preserve">Timestamp </w:t>
            </w:r>
          </w:p>
        </w:tc>
        <w:tc>
          <w:tcPr>
            <w:tcW w:w="1659" w:type="dxa"/>
            <w:vAlign w:val="center"/>
          </w:tcPr>
          <w:p w14:paraId="1A2EA993" w14:textId="77777777" w:rsidR="00620B75" w:rsidRDefault="00620B75" w:rsidP="00BE0888">
            <w:pPr>
              <w:rPr>
                <w:color w:val="auto"/>
              </w:rPr>
            </w:pPr>
            <w:r>
              <w:rPr>
                <w:color w:val="auto"/>
              </w:rPr>
              <w:t xml:space="preserve">timestamp </w:t>
            </w:r>
          </w:p>
        </w:tc>
        <w:tc>
          <w:tcPr>
            <w:tcW w:w="1659" w:type="dxa"/>
            <w:vAlign w:val="center"/>
          </w:tcPr>
          <w:p w14:paraId="0B2C328A" w14:textId="77777777" w:rsidR="00620B75" w:rsidRDefault="00620B75" w:rsidP="00BE0888">
            <w:pPr>
              <w:rPr>
                <w:color w:val="auto"/>
              </w:rPr>
            </w:pPr>
            <w:r>
              <w:rPr>
                <w:color w:val="auto"/>
              </w:rPr>
              <w:t>not null</w:t>
            </w:r>
          </w:p>
        </w:tc>
        <w:tc>
          <w:tcPr>
            <w:tcW w:w="1659" w:type="dxa"/>
            <w:vAlign w:val="center"/>
          </w:tcPr>
          <w:p w14:paraId="399B8C35" w14:textId="77777777" w:rsidR="00620B75" w:rsidRDefault="00620B75" w:rsidP="00BE0888">
            <w:pPr>
              <w:rPr>
                <w:color w:val="auto"/>
              </w:rPr>
            </w:pPr>
            <w:r>
              <w:rPr>
                <w:color w:val="auto"/>
              </w:rPr>
              <w:t>-</w:t>
            </w:r>
          </w:p>
        </w:tc>
        <w:tc>
          <w:tcPr>
            <w:tcW w:w="1660" w:type="dxa"/>
            <w:vAlign w:val="center"/>
          </w:tcPr>
          <w:p w14:paraId="1F5EB050" w14:textId="77777777" w:rsidR="00620B75" w:rsidRDefault="00620B75" w:rsidP="00E50F3D">
            <w:pPr>
              <w:keepNext/>
              <w:rPr>
                <w:color w:val="auto"/>
              </w:rPr>
            </w:pPr>
            <w:r>
              <w:rPr>
                <w:color w:val="auto"/>
              </w:rPr>
              <w:t>-</w:t>
            </w:r>
          </w:p>
        </w:tc>
      </w:tr>
    </w:tbl>
    <w:p w14:paraId="51915743" w14:textId="0A7E7DA9" w:rsidR="00620B75"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7</w:t>
      </w:r>
      <w:r w:rsidR="00B93025">
        <w:rPr>
          <w:noProof/>
        </w:rPr>
        <w:fldChar w:fldCharType="end"/>
      </w:r>
      <w:r w:rsidRPr="008C20FF">
        <w:t xml:space="preserve">: Data dictionary for </w:t>
      </w:r>
      <w:r>
        <w:t>Purchases</w:t>
      </w:r>
      <w:r w:rsidRPr="008C20F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4FA8ADDE" w14:textId="77777777" w:rsidTr="00BE0888">
        <w:tc>
          <w:tcPr>
            <w:tcW w:w="8296" w:type="dxa"/>
            <w:gridSpan w:val="5"/>
            <w:vAlign w:val="center"/>
          </w:tcPr>
          <w:p w14:paraId="122FD26F" w14:textId="6BD74455" w:rsidR="00BE0888" w:rsidRPr="005849EA" w:rsidRDefault="00BE0888" w:rsidP="00BE0888">
            <w:pPr>
              <w:rPr>
                <w:color w:val="auto"/>
              </w:rPr>
            </w:pPr>
            <w:r w:rsidRPr="005849EA">
              <w:rPr>
                <w:color w:val="auto"/>
              </w:rPr>
              <w:t xml:space="preserve">Table Name: </w:t>
            </w:r>
            <w:r>
              <w:rPr>
                <w:b/>
                <w:bCs/>
                <w:color w:val="auto"/>
              </w:rPr>
              <w:t xml:space="preserve">Items </w:t>
            </w:r>
          </w:p>
        </w:tc>
      </w:tr>
      <w:tr w:rsidR="00BE0888" w:rsidRPr="005849EA" w14:paraId="7A4B86D2" w14:textId="77777777" w:rsidTr="00BE0888">
        <w:tc>
          <w:tcPr>
            <w:tcW w:w="8296" w:type="dxa"/>
            <w:gridSpan w:val="5"/>
            <w:vAlign w:val="center"/>
          </w:tcPr>
          <w:p w14:paraId="1522FCDE" w14:textId="6E248CC6" w:rsidR="00BE0888" w:rsidRPr="005849EA" w:rsidRDefault="00BE0888" w:rsidP="00BE0888">
            <w:pPr>
              <w:rPr>
                <w:color w:val="auto"/>
              </w:rPr>
            </w:pPr>
            <w:r w:rsidRPr="005849EA">
              <w:rPr>
                <w:color w:val="auto"/>
              </w:rPr>
              <w:t>Description:</w:t>
            </w:r>
            <w:r>
              <w:rPr>
                <w:color w:val="auto"/>
              </w:rPr>
              <w:t xml:space="preserve"> stores the list of purchasable items</w:t>
            </w:r>
          </w:p>
        </w:tc>
      </w:tr>
      <w:tr w:rsidR="00BE0888" w:rsidRPr="005849EA" w14:paraId="7959A3AA" w14:textId="77777777" w:rsidTr="00BE0888">
        <w:trPr>
          <w:trHeight w:val="674"/>
        </w:trPr>
        <w:tc>
          <w:tcPr>
            <w:tcW w:w="1659" w:type="dxa"/>
            <w:vAlign w:val="center"/>
          </w:tcPr>
          <w:p w14:paraId="3E800CA4"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5171CE36"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1600D745"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394F29E4"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2D06CFAB" w14:textId="77777777" w:rsidR="00BE0888" w:rsidRPr="005849EA" w:rsidRDefault="00BE0888" w:rsidP="00BE0888">
            <w:pPr>
              <w:jc w:val="center"/>
              <w:rPr>
                <w:b/>
                <w:bCs/>
                <w:color w:val="auto"/>
              </w:rPr>
            </w:pPr>
            <w:r w:rsidRPr="005849EA">
              <w:rPr>
                <w:b/>
                <w:bCs/>
                <w:color w:val="auto"/>
              </w:rPr>
              <w:t>Rules</w:t>
            </w:r>
          </w:p>
        </w:tc>
      </w:tr>
      <w:tr w:rsidR="00BE0888" w:rsidRPr="005849EA" w14:paraId="386BB80F" w14:textId="77777777" w:rsidTr="00BE0888">
        <w:trPr>
          <w:trHeight w:val="260"/>
        </w:trPr>
        <w:tc>
          <w:tcPr>
            <w:tcW w:w="1659" w:type="dxa"/>
            <w:vAlign w:val="center"/>
          </w:tcPr>
          <w:p w14:paraId="7EE8BB12" w14:textId="268D0085" w:rsidR="00BE0888" w:rsidRPr="005849EA" w:rsidRDefault="00BE0888" w:rsidP="00BE0888">
            <w:pPr>
              <w:rPr>
                <w:color w:val="auto"/>
              </w:rPr>
            </w:pPr>
            <w:proofErr w:type="spellStart"/>
            <w:r>
              <w:rPr>
                <w:color w:val="auto"/>
              </w:rPr>
              <w:t>item</w:t>
            </w:r>
            <w:r w:rsidRPr="005849EA">
              <w:rPr>
                <w:color w:val="auto"/>
              </w:rPr>
              <w:t>_id</w:t>
            </w:r>
            <w:proofErr w:type="spellEnd"/>
          </w:p>
        </w:tc>
        <w:tc>
          <w:tcPr>
            <w:tcW w:w="1659" w:type="dxa"/>
            <w:vAlign w:val="center"/>
          </w:tcPr>
          <w:p w14:paraId="415DADBB" w14:textId="77777777" w:rsidR="00BE0888" w:rsidRPr="005849EA" w:rsidRDefault="00BE0888" w:rsidP="00BE0888">
            <w:pPr>
              <w:rPr>
                <w:color w:val="auto"/>
              </w:rPr>
            </w:pPr>
            <w:r w:rsidRPr="005849EA">
              <w:rPr>
                <w:color w:val="auto"/>
              </w:rPr>
              <w:t>int</w:t>
            </w:r>
          </w:p>
        </w:tc>
        <w:tc>
          <w:tcPr>
            <w:tcW w:w="1659" w:type="dxa"/>
            <w:vAlign w:val="center"/>
          </w:tcPr>
          <w:p w14:paraId="41DEB314" w14:textId="77777777" w:rsidR="00BE0888" w:rsidRPr="005849EA" w:rsidRDefault="00BE0888" w:rsidP="00BE0888">
            <w:pPr>
              <w:rPr>
                <w:color w:val="auto"/>
              </w:rPr>
            </w:pPr>
            <w:r w:rsidRPr="005849EA">
              <w:rPr>
                <w:color w:val="auto"/>
              </w:rPr>
              <w:t>not null</w:t>
            </w:r>
          </w:p>
        </w:tc>
        <w:tc>
          <w:tcPr>
            <w:tcW w:w="1659" w:type="dxa"/>
            <w:vAlign w:val="center"/>
          </w:tcPr>
          <w:p w14:paraId="1788DF6F" w14:textId="77777777" w:rsidR="00BE0888" w:rsidRPr="005849EA" w:rsidRDefault="00BE0888" w:rsidP="00BE0888">
            <w:pPr>
              <w:rPr>
                <w:color w:val="auto"/>
              </w:rPr>
            </w:pPr>
            <w:r w:rsidRPr="005849EA">
              <w:rPr>
                <w:color w:val="auto"/>
              </w:rPr>
              <w:t>-</w:t>
            </w:r>
          </w:p>
        </w:tc>
        <w:tc>
          <w:tcPr>
            <w:tcW w:w="1660" w:type="dxa"/>
            <w:vAlign w:val="center"/>
          </w:tcPr>
          <w:p w14:paraId="78F05EA4" w14:textId="77777777" w:rsidR="00BE0888" w:rsidRPr="005849EA" w:rsidRDefault="00BE0888" w:rsidP="00BE0888">
            <w:pPr>
              <w:rPr>
                <w:color w:val="auto"/>
              </w:rPr>
            </w:pPr>
            <w:r w:rsidRPr="005849EA">
              <w:rPr>
                <w:color w:val="auto"/>
              </w:rPr>
              <w:t>-</w:t>
            </w:r>
          </w:p>
        </w:tc>
      </w:tr>
      <w:tr w:rsidR="00BE0888" w:rsidRPr="005849EA" w14:paraId="0B55693A" w14:textId="77777777" w:rsidTr="00BE0888">
        <w:trPr>
          <w:trHeight w:val="260"/>
        </w:trPr>
        <w:tc>
          <w:tcPr>
            <w:tcW w:w="1659" w:type="dxa"/>
            <w:vAlign w:val="center"/>
          </w:tcPr>
          <w:p w14:paraId="1780E24E" w14:textId="5355AB9F" w:rsidR="00BE0888" w:rsidRPr="005849EA" w:rsidRDefault="00BE0888" w:rsidP="00BE0888">
            <w:pPr>
              <w:rPr>
                <w:color w:val="auto"/>
              </w:rPr>
            </w:pPr>
            <w:r>
              <w:rPr>
                <w:color w:val="auto"/>
              </w:rPr>
              <w:t>Item Name</w:t>
            </w:r>
          </w:p>
        </w:tc>
        <w:tc>
          <w:tcPr>
            <w:tcW w:w="1659" w:type="dxa"/>
            <w:vAlign w:val="center"/>
          </w:tcPr>
          <w:p w14:paraId="46768F6B" w14:textId="71B896A4" w:rsidR="00BE0888" w:rsidRPr="005849EA" w:rsidRDefault="00BE0888" w:rsidP="00BE0888">
            <w:pPr>
              <w:rPr>
                <w:color w:val="auto"/>
              </w:rPr>
            </w:pPr>
            <w:r>
              <w:rPr>
                <w:color w:val="auto"/>
              </w:rPr>
              <w:t>varchar(50)</w:t>
            </w:r>
          </w:p>
        </w:tc>
        <w:tc>
          <w:tcPr>
            <w:tcW w:w="1659" w:type="dxa"/>
            <w:vAlign w:val="center"/>
          </w:tcPr>
          <w:p w14:paraId="4D68E7D8" w14:textId="77777777" w:rsidR="00BE0888" w:rsidRPr="005849EA" w:rsidRDefault="00BE0888" w:rsidP="00BE0888">
            <w:pPr>
              <w:rPr>
                <w:color w:val="auto"/>
              </w:rPr>
            </w:pPr>
            <w:r>
              <w:rPr>
                <w:color w:val="auto"/>
              </w:rPr>
              <w:t>not null</w:t>
            </w:r>
          </w:p>
        </w:tc>
        <w:tc>
          <w:tcPr>
            <w:tcW w:w="1659" w:type="dxa"/>
            <w:vAlign w:val="center"/>
          </w:tcPr>
          <w:p w14:paraId="4C93197E" w14:textId="77777777" w:rsidR="00BE0888" w:rsidRPr="005849EA" w:rsidRDefault="00BE0888" w:rsidP="00BE0888">
            <w:pPr>
              <w:rPr>
                <w:color w:val="auto"/>
              </w:rPr>
            </w:pPr>
            <w:r>
              <w:rPr>
                <w:color w:val="auto"/>
              </w:rPr>
              <w:t>-</w:t>
            </w:r>
          </w:p>
        </w:tc>
        <w:tc>
          <w:tcPr>
            <w:tcW w:w="1660" w:type="dxa"/>
            <w:vAlign w:val="center"/>
          </w:tcPr>
          <w:p w14:paraId="4245D050" w14:textId="77777777" w:rsidR="00BE0888" w:rsidRPr="005849EA" w:rsidRDefault="00BE0888" w:rsidP="00BE0888">
            <w:pPr>
              <w:rPr>
                <w:color w:val="auto"/>
              </w:rPr>
            </w:pPr>
            <w:r>
              <w:rPr>
                <w:color w:val="auto"/>
              </w:rPr>
              <w:t>-</w:t>
            </w:r>
          </w:p>
        </w:tc>
      </w:tr>
      <w:tr w:rsidR="00BE0888" w:rsidRPr="005849EA" w14:paraId="0A92737D" w14:textId="77777777" w:rsidTr="00BE0888">
        <w:tc>
          <w:tcPr>
            <w:tcW w:w="1659" w:type="dxa"/>
            <w:vAlign w:val="center"/>
          </w:tcPr>
          <w:p w14:paraId="66B29994" w14:textId="1BD2EEEC" w:rsidR="00BE0888" w:rsidRPr="005849EA" w:rsidRDefault="00BE0888" w:rsidP="00BE0888">
            <w:pPr>
              <w:rPr>
                <w:color w:val="auto"/>
              </w:rPr>
            </w:pPr>
            <w:r>
              <w:rPr>
                <w:color w:val="auto"/>
              </w:rPr>
              <w:t xml:space="preserve">Description </w:t>
            </w:r>
          </w:p>
        </w:tc>
        <w:tc>
          <w:tcPr>
            <w:tcW w:w="1659" w:type="dxa"/>
            <w:vAlign w:val="center"/>
          </w:tcPr>
          <w:p w14:paraId="6CBAB5DA" w14:textId="77777777" w:rsidR="00BE0888" w:rsidRPr="005849EA" w:rsidRDefault="00BE0888" w:rsidP="00BE0888">
            <w:pPr>
              <w:rPr>
                <w:color w:val="auto"/>
              </w:rPr>
            </w:pPr>
            <w:r>
              <w:rPr>
                <w:color w:val="auto"/>
              </w:rPr>
              <w:t>varchar(50)</w:t>
            </w:r>
          </w:p>
        </w:tc>
        <w:tc>
          <w:tcPr>
            <w:tcW w:w="1659" w:type="dxa"/>
            <w:vAlign w:val="center"/>
          </w:tcPr>
          <w:p w14:paraId="51DF6C66" w14:textId="77777777" w:rsidR="00BE0888" w:rsidRPr="005849EA" w:rsidRDefault="00BE0888" w:rsidP="00BE0888">
            <w:pPr>
              <w:rPr>
                <w:color w:val="auto"/>
              </w:rPr>
            </w:pPr>
            <w:r>
              <w:rPr>
                <w:color w:val="auto"/>
              </w:rPr>
              <w:t>not null</w:t>
            </w:r>
          </w:p>
        </w:tc>
        <w:tc>
          <w:tcPr>
            <w:tcW w:w="1659" w:type="dxa"/>
            <w:vAlign w:val="center"/>
          </w:tcPr>
          <w:p w14:paraId="034E56CE" w14:textId="77777777" w:rsidR="00BE0888" w:rsidRPr="005849EA" w:rsidRDefault="00BE0888" w:rsidP="00BE0888">
            <w:pPr>
              <w:rPr>
                <w:color w:val="auto"/>
              </w:rPr>
            </w:pPr>
            <w:r>
              <w:rPr>
                <w:color w:val="auto"/>
              </w:rPr>
              <w:t>-</w:t>
            </w:r>
          </w:p>
        </w:tc>
        <w:tc>
          <w:tcPr>
            <w:tcW w:w="1660" w:type="dxa"/>
            <w:vAlign w:val="center"/>
          </w:tcPr>
          <w:p w14:paraId="6F64D6D4" w14:textId="77777777" w:rsidR="00BE0888" w:rsidRPr="005849EA" w:rsidRDefault="00BE0888" w:rsidP="00BE0888">
            <w:pPr>
              <w:rPr>
                <w:color w:val="auto"/>
              </w:rPr>
            </w:pPr>
            <w:r>
              <w:rPr>
                <w:color w:val="auto"/>
              </w:rPr>
              <w:t>-</w:t>
            </w:r>
          </w:p>
        </w:tc>
      </w:tr>
      <w:tr w:rsidR="00BE0888" w:rsidRPr="005849EA" w14:paraId="29D10C00" w14:textId="77777777" w:rsidTr="00BE0888">
        <w:tc>
          <w:tcPr>
            <w:tcW w:w="1659" w:type="dxa"/>
            <w:vAlign w:val="center"/>
          </w:tcPr>
          <w:p w14:paraId="4032834F" w14:textId="4FF5C1BE" w:rsidR="00BE0888" w:rsidRDefault="00BE0888" w:rsidP="00BE0888">
            <w:pPr>
              <w:rPr>
                <w:color w:val="auto"/>
              </w:rPr>
            </w:pPr>
            <w:r>
              <w:rPr>
                <w:color w:val="auto"/>
              </w:rPr>
              <w:t>Unit</w:t>
            </w:r>
          </w:p>
        </w:tc>
        <w:tc>
          <w:tcPr>
            <w:tcW w:w="1659" w:type="dxa"/>
            <w:vAlign w:val="center"/>
          </w:tcPr>
          <w:p w14:paraId="6CE44F2E" w14:textId="6D8312DD" w:rsidR="00BE0888" w:rsidRDefault="00BE0888" w:rsidP="00BE0888">
            <w:pPr>
              <w:rPr>
                <w:color w:val="auto"/>
              </w:rPr>
            </w:pPr>
            <w:r>
              <w:rPr>
                <w:color w:val="auto"/>
              </w:rPr>
              <w:t>varchar(20)</w:t>
            </w:r>
          </w:p>
        </w:tc>
        <w:tc>
          <w:tcPr>
            <w:tcW w:w="1659" w:type="dxa"/>
            <w:vAlign w:val="center"/>
          </w:tcPr>
          <w:p w14:paraId="0DBE7D9E" w14:textId="7098D453" w:rsidR="00BE0888" w:rsidRDefault="00BE0888" w:rsidP="00BE0888">
            <w:pPr>
              <w:rPr>
                <w:color w:val="auto"/>
              </w:rPr>
            </w:pPr>
            <w:r>
              <w:rPr>
                <w:color w:val="auto"/>
              </w:rPr>
              <w:t>not null</w:t>
            </w:r>
          </w:p>
        </w:tc>
        <w:tc>
          <w:tcPr>
            <w:tcW w:w="1659" w:type="dxa"/>
            <w:vAlign w:val="center"/>
          </w:tcPr>
          <w:p w14:paraId="5FE5CB12" w14:textId="0B24FE66" w:rsidR="00BE0888" w:rsidRDefault="00BE0888" w:rsidP="00BE0888">
            <w:pPr>
              <w:rPr>
                <w:color w:val="auto"/>
              </w:rPr>
            </w:pPr>
            <w:r>
              <w:rPr>
                <w:color w:val="auto"/>
              </w:rPr>
              <w:t>units</w:t>
            </w:r>
          </w:p>
        </w:tc>
        <w:tc>
          <w:tcPr>
            <w:tcW w:w="1660" w:type="dxa"/>
            <w:vAlign w:val="center"/>
          </w:tcPr>
          <w:p w14:paraId="0DAC65FB" w14:textId="1EBD63F3" w:rsidR="00BE0888" w:rsidRDefault="00BE0888" w:rsidP="00BE0888">
            <w:pPr>
              <w:rPr>
                <w:color w:val="auto"/>
              </w:rPr>
            </w:pPr>
            <w:r>
              <w:rPr>
                <w:color w:val="auto"/>
              </w:rPr>
              <w:t>-</w:t>
            </w:r>
          </w:p>
        </w:tc>
      </w:tr>
      <w:tr w:rsidR="00BE0888" w:rsidRPr="005849EA" w14:paraId="49BAA731" w14:textId="77777777" w:rsidTr="00BE0888">
        <w:tc>
          <w:tcPr>
            <w:tcW w:w="1659" w:type="dxa"/>
            <w:vAlign w:val="center"/>
          </w:tcPr>
          <w:p w14:paraId="02B527DA" w14:textId="77777777" w:rsidR="00BE0888" w:rsidRDefault="00BE0888" w:rsidP="00BE0888">
            <w:pPr>
              <w:rPr>
                <w:color w:val="auto"/>
              </w:rPr>
            </w:pPr>
            <w:r>
              <w:rPr>
                <w:color w:val="auto"/>
              </w:rPr>
              <w:t>Remarks</w:t>
            </w:r>
          </w:p>
        </w:tc>
        <w:tc>
          <w:tcPr>
            <w:tcW w:w="1659" w:type="dxa"/>
            <w:vAlign w:val="center"/>
          </w:tcPr>
          <w:p w14:paraId="7AC67D3B" w14:textId="77777777" w:rsidR="00BE0888" w:rsidRDefault="00BE0888" w:rsidP="00BE0888">
            <w:pPr>
              <w:rPr>
                <w:color w:val="auto"/>
              </w:rPr>
            </w:pPr>
            <w:r>
              <w:rPr>
                <w:color w:val="auto"/>
              </w:rPr>
              <w:t>varchar(50)</w:t>
            </w:r>
          </w:p>
        </w:tc>
        <w:tc>
          <w:tcPr>
            <w:tcW w:w="1659" w:type="dxa"/>
            <w:vAlign w:val="center"/>
          </w:tcPr>
          <w:p w14:paraId="2BBF32A1" w14:textId="77777777" w:rsidR="00BE0888" w:rsidRDefault="00BE0888" w:rsidP="00BE0888">
            <w:pPr>
              <w:rPr>
                <w:color w:val="auto"/>
              </w:rPr>
            </w:pPr>
            <w:r>
              <w:rPr>
                <w:color w:val="auto"/>
              </w:rPr>
              <w:t>-</w:t>
            </w:r>
          </w:p>
        </w:tc>
        <w:tc>
          <w:tcPr>
            <w:tcW w:w="1659" w:type="dxa"/>
            <w:vAlign w:val="center"/>
          </w:tcPr>
          <w:p w14:paraId="61060E26" w14:textId="77777777" w:rsidR="00BE0888" w:rsidRDefault="00BE0888" w:rsidP="00BE0888">
            <w:pPr>
              <w:rPr>
                <w:color w:val="auto"/>
              </w:rPr>
            </w:pPr>
            <w:r>
              <w:rPr>
                <w:color w:val="auto"/>
              </w:rPr>
              <w:t>-</w:t>
            </w:r>
          </w:p>
        </w:tc>
        <w:tc>
          <w:tcPr>
            <w:tcW w:w="1660" w:type="dxa"/>
            <w:vAlign w:val="center"/>
          </w:tcPr>
          <w:p w14:paraId="4059A278" w14:textId="77777777" w:rsidR="00BE0888" w:rsidRDefault="00BE0888" w:rsidP="00BE0888">
            <w:pPr>
              <w:rPr>
                <w:color w:val="auto"/>
              </w:rPr>
            </w:pPr>
            <w:r>
              <w:rPr>
                <w:color w:val="auto"/>
              </w:rPr>
              <w:t>-</w:t>
            </w:r>
          </w:p>
        </w:tc>
      </w:tr>
      <w:tr w:rsidR="00BE0888" w:rsidRPr="005849EA" w14:paraId="39063CAB" w14:textId="77777777" w:rsidTr="00BE0888">
        <w:tc>
          <w:tcPr>
            <w:tcW w:w="1659" w:type="dxa"/>
            <w:vAlign w:val="center"/>
          </w:tcPr>
          <w:p w14:paraId="41E0C11E" w14:textId="77777777" w:rsidR="00BE0888" w:rsidRDefault="00BE0888" w:rsidP="00BE0888">
            <w:pPr>
              <w:rPr>
                <w:color w:val="auto"/>
              </w:rPr>
            </w:pPr>
            <w:r>
              <w:rPr>
                <w:color w:val="auto"/>
              </w:rPr>
              <w:t xml:space="preserve">Timestamp </w:t>
            </w:r>
          </w:p>
        </w:tc>
        <w:tc>
          <w:tcPr>
            <w:tcW w:w="1659" w:type="dxa"/>
            <w:vAlign w:val="center"/>
          </w:tcPr>
          <w:p w14:paraId="665D81A6" w14:textId="77777777" w:rsidR="00BE0888" w:rsidRDefault="00BE0888" w:rsidP="00BE0888">
            <w:pPr>
              <w:rPr>
                <w:color w:val="auto"/>
              </w:rPr>
            </w:pPr>
            <w:r>
              <w:rPr>
                <w:color w:val="auto"/>
              </w:rPr>
              <w:t xml:space="preserve">timestamp </w:t>
            </w:r>
          </w:p>
        </w:tc>
        <w:tc>
          <w:tcPr>
            <w:tcW w:w="1659" w:type="dxa"/>
            <w:vAlign w:val="center"/>
          </w:tcPr>
          <w:p w14:paraId="2C43B0C5" w14:textId="77777777" w:rsidR="00BE0888" w:rsidRDefault="00BE0888" w:rsidP="00BE0888">
            <w:pPr>
              <w:rPr>
                <w:color w:val="auto"/>
              </w:rPr>
            </w:pPr>
            <w:r>
              <w:rPr>
                <w:color w:val="auto"/>
              </w:rPr>
              <w:t>not null</w:t>
            </w:r>
          </w:p>
        </w:tc>
        <w:tc>
          <w:tcPr>
            <w:tcW w:w="1659" w:type="dxa"/>
            <w:vAlign w:val="center"/>
          </w:tcPr>
          <w:p w14:paraId="3BE14BE2" w14:textId="77777777" w:rsidR="00BE0888" w:rsidRDefault="00BE0888" w:rsidP="00BE0888">
            <w:pPr>
              <w:rPr>
                <w:color w:val="auto"/>
              </w:rPr>
            </w:pPr>
            <w:r>
              <w:rPr>
                <w:color w:val="auto"/>
              </w:rPr>
              <w:t>-</w:t>
            </w:r>
          </w:p>
        </w:tc>
        <w:tc>
          <w:tcPr>
            <w:tcW w:w="1660" w:type="dxa"/>
            <w:vAlign w:val="center"/>
          </w:tcPr>
          <w:p w14:paraId="4D290088" w14:textId="77777777" w:rsidR="00BE0888" w:rsidRDefault="00BE0888" w:rsidP="00E50F3D">
            <w:pPr>
              <w:keepNext/>
              <w:rPr>
                <w:color w:val="auto"/>
              </w:rPr>
            </w:pPr>
            <w:r>
              <w:rPr>
                <w:color w:val="auto"/>
              </w:rPr>
              <w:t>-</w:t>
            </w:r>
          </w:p>
        </w:tc>
      </w:tr>
    </w:tbl>
    <w:p w14:paraId="12FD1589" w14:textId="250A4906" w:rsidR="00BE0888"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8</w:t>
      </w:r>
      <w:r w:rsidR="00B93025">
        <w:rPr>
          <w:noProof/>
        </w:rPr>
        <w:fldChar w:fldCharType="end"/>
      </w:r>
      <w:r w:rsidRPr="00506FFC">
        <w:t xml:space="preserve">: Data dictionary for </w:t>
      </w:r>
      <w:r>
        <w:t>Items</w:t>
      </w:r>
      <w:r w:rsidRPr="00506FFC">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01E4D93D" w14:textId="77777777" w:rsidTr="00BE0888">
        <w:tc>
          <w:tcPr>
            <w:tcW w:w="8296" w:type="dxa"/>
            <w:gridSpan w:val="5"/>
            <w:vAlign w:val="center"/>
          </w:tcPr>
          <w:p w14:paraId="69C9E862" w14:textId="7F3255DB" w:rsidR="00BE0888" w:rsidRPr="005849EA" w:rsidRDefault="00BE0888" w:rsidP="00BE0888">
            <w:pPr>
              <w:rPr>
                <w:color w:val="auto"/>
              </w:rPr>
            </w:pPr>
            <w:r w:rsidRPr="005849EA">
              <w:rPr>
                <w:color w:val="auto"/>
              </w:rPr>
              <w:t xml:space="preserve">Table Name: </w:t>
            </w:r>
            <w:r>
              <w:rPr>
                <w:b/>
                <w:bCs/>
                <w:color w:val="auto"/>
              </w:rPr>
              <w:t xml:space="preserve">Daily Usages </w:t>
            </w:r>
          </w:p>
        </w:tc>
      </w:tr>
      <w:tr w:rsidR="00BE0888" w:rsidRPr="005849EA" w14:paraId="0607703B" w14:textId="77777777" w:rsidTr="00BE0888">
        <w:tc>
          <w:tcPr>
            <w:tcW w:w="8296" w:type="dxa"/>
            <w:gridSpan w:val="5"/>
            <w:vAlign w:val="center"/>
          </w:tcPr>
          <w:p w14:paraId="436EA046" w14:textId="7271DCDB" w:rsidR="00BE0888" w:rsidRPr="005849EA" w:rsidRDefault="00BE0888" w:rsidP="00BE0888">
            <w:pPr>
              <w:rPr>
                <w:color w:val="auto"/>
              </w:rPr>
            </w:pPr>
            <w:r w:rsidRPr="005849EA">
              <w:rPr>
                <w:color w:val="auto"/>
              </w:rPr>
              <w:t>Description:</w:t>
            </w:r>
            <w:r>
              <w:rPr>
                <w:color w:val="auto"/>
              </w:rPr>
              <w:t xml:space="preserve"> stores item usage data overtime daily </w:t>
            </w:r>
          </w:p>
        </w:tc>
      </w:tr>
      <w:tr w:rsidR="00BE0888" w:rsidRPr="005849EA" w14:paraId="5598D5A2" w14:textId="77777777" w:rsidTr="00BE0888">
        <w:trPr>
          <w:trHeight w:val="674"/>
        </w:trPr>
        <w:tc>
          <w:tcPr>
            <w:tcW w:w="1659" w:type="dxa"/>
            <w:vAlign w:val="center"/>
          </w:tcPr>
          <w:p w14:paraId="666946E5"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6FD1B99F"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5BCB0152"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15FE8AAC"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611AA0D4" w14:textId="77777777" w:rsidR="00BE0888" w:rsidRPr="005849EA" w:rsidRDefault="00BE0888" w:rsidP="00BE0888">
            <w:pPr>
              <w:jc w:val="center"/>
              <w:rPr>
                <w:b/>
                <w:bCs/>
                <w:color w:val="auto"/>
              </w:rPr>
            </w:pPr>
            <w:r w:rsidRPr="005849EA">
              <w:rPr>
                <w:b/>
                <w:bCs/>
                <w:color w:val="auto"/>
              </w:rPr>
              <w:t>Rules</w:t>
            </w:r>
          </w:p>
        </w:tc>
      </w:tr>
      <w:tr w:rsidR="00BE0888" w:rsidRPr="005849EA" w14:paraId="773ACA96" w14:textId="77777777" w:rsidTr="00BE0888">
        <w:trPr>
          <w:trHeight w:val="260"/>
        </w:trPr>
        <w:tc>
          <w:tcPr>
            <w:tcW w:w="1659" w:type="dxa"/>
            <w:vAlign w:val="center"/>
          </w:tcPr>
          <w:p w14:paraId="634881EA" w14:textId="20611143" w:rsidR="00BE0888" w:rsidRPr="005849EA" w:rsidRDefault="00BE0888" w:rsidP="00BE0888">
            <w:pPr>
              <w:rPr>
                <w:color w:val="auto"/>
              </w:rPr>
            </w:pPr>
            <w:proofErr w:type="spellStart"/>
            <w:r>
              <w:rPr>
                <w:color w:val="auto"/>
              </w:rPr>
              <w:t>usage</w:t>
            </w:r>
            <w:r w:rsidRPr="005849EA">
              <w:rPr>
                <w:color w:val="auto"/>
              </w:rPr>
              <w:t>_id</w:t>
            </w:r>
            <w:proofErr w:type="spellEnd"/>
          </w:p>
        </w:tc>
        <w:tc>
          <w:tcPr>
            <w:tcW w:w="1659" w:type="dxa"/>
            <w:vAlign w:val="center"/>
          </w:tcPr>
          <w:p w14:paraId="6FACD495" w14:textId="77777777" w:rsidR="00BE0888" w:rsidRPr="005849EA" w:rsidRDefault="00BE0888" w:rsidP="00BE0888">
            <w:pPr>
              <w:rPr>
                <w:color w:val="auto"/>
              </w:rPr>
            </w:pPr>
            <w:r w:rsidRPr="005849EA">
              <w:rPr>
                <w:color w:val="auto"/>
              </w:rPr>
              <w:t>int</w:t>
            </w:r>
          </w:p>
        </w:tc>
        <w:tc>
          <w:tcPr>
            <w:tcW w:w="1659" w:type="dxa"/>
            <w:vAlign w:val="center"/>
          </w:tcPr>
          <w:p w14:paraId="54644B84" w14:textId="77777777" w:rsidR="00BE0888" w:rsidRPr="005849EA" w:rsidRDefault="00BE0888" w:rsidP="00BE0888">
            <w:pPr>
              <w:rPr>
                <w:color w:val="auto"/>
              </w:rPr>
            </w:pPr>
            <w:r w:rsidRPr="005849EA">
              <w:rPr>
                <w:color w:val="auto"/>
              </w:rPr>
              <w:t>not null</w:t>
            </w:r>
          </w:p>
        </w:tc>
        <w:tc>
          <w:tcPr>
            <w:tcW w:w="1659" w:type="dxa"/>
            <w:vAlign w:val="center"/>
          </w:tcPr>
          <w:p w14:paraId="26B1FCAB" w14:textId="77777777" w:rsidR="00BE0888" w:rsidRPr="005849EA" w:rsidRDefault="00BE0888" w:rsidP="00BE0888">
            <w:pPr>
              <w:rPr>
                <w:color w:val="auto"/>
              </w:rPr>
            </w:pPr>
            <w:r w:rsidRPr="005849EA">
              <w:rPr>
                <w:color w:val="auto"/>
              </w:rPr>
              <w:t>-</w:t>
            </w:r>
          </w:p>
        </w:tc>
        <w:tc>
          <w:tcPr>
            <w:tcW w:w="1660" w:type="dxa"/>
            <w:vAlign w:val="center"/>
          </w:tcPr>
          <w:p w14:paraId="1536ED50" w14:textId="77777777" w:rsidR="00BE0888" w:rsidRPr="005849EA" w:rsidRDefault="00BE0888" w:rsidP="00BE0888">
            <w:pPr>
              <w:rPr>
                <w:color w:val="auto"/>
              </w:rPr>
            </w:pPr>
            <w:r w:rsidRPr="005849EA">
              <w:rPr>
                <w:color w:val="auto"/>
              </w:rPr>
              <w:t>-</w:t>
            </w:r>
          </w:p>
        </w:tc>
      </w:tr>
      <w:tr w:rsidR="00BE0888" w:rsidRPr="005849EA" w14:paraId="58B22CAA" w14:textId="77777777" w:rsidTr="00BE0888">
        <w:trPr>
          <w:trHeight w:val="260"/>
        </w:trPr>
        <w:tc>
          <w:tcPr>
            <w:tcW w:w="1659" w:type="dxa"/>
            <w:vAlign w:val="center"/>
          </w:tcPr>
          <w:p w14:paraId="257AC2FF" w14:textId="78DD16F1" w:rsidR="00BE0888" w:rsidRPr="005849EA" w:rsidRDefault="00BE0888" w:rsidP="00BE0888">
            <w:pPr>
              <w:rPr>
                <w:color w:val="auto"/>
              </w:rPr>
            </w:pPr>
            <w:proofErr w:type="spellStart"/>
            <w:r>
              <w:rPr>
                <w:color w:val="auto"/>
              </w:rPr>
              <w:t>item_id</w:t>
            </w:r>
            <w:proofErr w:type="spellEnd"/>
          </w:p>
        </w:tc>
        <w:tc>
          <w:tcPr>
            <w:tcW w:w="1659" w:type="dxa"/>
            <w:vAlign w:val="center"/>
          </w:tcPr>
          <w:p w14:paraId="719776B1" w14:textId="77777777" w:rsidR="00BE0888" w:rsidRPr="005849EA" w:rsidRDefault="00BE0888" w:rsidP="00BE0888">
            <w:pPr>
              <w:rPr>
                <w:color w:val="auto"/>
              </w:rPr>
            </w:pPr>
            <w:r>
              <w:rPr>
                <w:color w:val="auto"/>
              </w:rPr>
              <w:t>int</w:t>
            </w:r>
          </w:p>
        </w:tc>
        <w:tc>
          <w:tcPr>
            <w:tcW w:w="1659" w:type="dxa"/>
            <w:vAlign w:val="center"/>
          </w:tcPr>
          <w:p w14:paraId="5AB15E22" w14:textId="77777777" w:rsidR="00BE0888" w:rsidRPr="005849EA" w:rsidRDefault="00BE0888" w:rsidP="00BE0888">
            <w:pPr>
              <w:rPr>
                <w:color w:val="auto"/>
              </w:rPr>
            </w:pPr>
            <w:r>
              <w:rPr>
                <w:color w:val="auto"/>
              </w:rPr>
              <w:t>not null</w:t>
            </w:r>
          </w:p>
        </w:tc>
        <w:tc>
          <w:tcPr>
            <w:tcW w:w="1659" w:type="dxa"/>
            <w:vAlign w:val="center"/>
          </w:tcPr>
          <w:p w14:paraId="617525AD" w14:textId="77777777" w:rsidR="00BE0888" w:rsidRPr="005849EA" w:rsidRDefault="00BE0888" w:rsidP="00BE0888">
            <w:pPr>
              <w:rPr>
                <w:color w:val="auto"/>
              </w:rPr>
            </w:pPr>
            <w:r>
              <w:rPr>
                <w:color w:val="auto"/>
              </w:rPr>
              <w:t>-</w:t>
            </w:r>
          </w:p>
        </w:tc>
        <w:tc>
          <w:tcPr>
            <w:tcW w:w="1660" w:type="dxa"/>
            <w:vAlign w:val="center"/>
          </w:tcPr>
          <w:p w14:paraId="66334A31" w14:textId="77777777" w:rsidR="00BE0888" w:rsidRPr="005849EA" w:rsidRDefault="00BE0888" w:rsidP="00BE0888">
            <w:pPr>
              <w:rPr>
                <w:color w:val="auto"/>
              </w:rPr>
            </w:pPr>
            <w:r>
              <w:rPr>
                <w:color w:val="auto"/>
              </w:rPr>
              <w:t>-</w:t>
            </w:r>
          </w:p>
        </w:tc>
      </w:tr>
      <w:tr w:rsidR="00BE0888" w:rsidRPr="005849EA" w14:paraId="7E72E6D9" w14:textId="77777777" w:rsidTr="00BE0888">
        <w:tc>
          <w:tcPr>
            <w:tcW w:w="1659" w:type="dxa"/>
            <w:vAlign w:val="center"/>
          </w:tcPr>
          <w:p w14:paraId="4668610E" w14:textId="6E287E02" w:rsidR="00BE0888" w:rsidRPr="005849EA" w:rsidRDefault="00BE0888" w:rsidP="00BE0888">
            <w:pPr>
              <w:rPr>
                <w:color w:val="auto"/>
              </w:rPr>
            </w:pPr>
            <w:r>
              <w:rPr>
                <w:color w:val="auto"/>
              </w:rPr>
              <w:t xml:space="preserve">Consumption </w:t>
            </w:r>
          </w:p>
        </w:tc>
        <w:tc>
          <w:tcPr>
            <w:tcW w:w="1659" w:type="dxa"/>
            <w:vAlign w:val="center"/>
          </w:tcPr>
          <w:p w14:paraId="2D60341F" w14:textId="741A4BF5" w:rsidR="00BE0888" w:rsidRPr="005849EA" w:rsidRDefault="00BE0888" w:rsidP="00BE0888">
            <w:pPr>
              <w:rPr>
                <w:color w:val="auto"/>
              </w:rPr>
            </w:pPr>
            <w:r>
              <w:rPr>
                <w:color w:val="auto"/>
              </w:rPr>
              <w:t>float</w:t>
            </w:r>
          </w:p>
        </w:tc>
        <w:tc>
          <w:tcPr>
            <w:tcW w:w="1659" w:type="dxa"/>
            <w:vAlign w:val="center"/>
          </w:tcPr>
          <w:p w14:paraId="5EBC6187" w14:textId="77777777" w:rsidR="00BE0888" w:rsidRPr="005849EA" w:rsidRDefault="00BE0888" w:rsidP="00BE0888">
            <w:pPr>
              <w:rPr>
                <w:color w:val="auto"/>
              </w:rPr>
            </w:pPr>
            <w:r>
              <w:rPr>
                <w:color w:val="auto"/>
              </w:rPr>
              <w:t>not null</w:t>
            </w:r>
          </w:p>
        </w:tc>
        <w:tc>
          <w:tcPr>
            <w:tcW w:w="1659" w:type="dxa"/>
            <w:vAlign w:val="center"/>
          </w:tcPr>
          <w:p w14:paraId="7BF650D4" w14:textId="77777777" w:rsidR="00BE0888" w:rsidRPr="005849EA" w:rsidRDefault="00BE0888" w:rsidP="00BE0888">
            <w:pPr>
              <w:rPr>
                <w:color w:val="auto"/>
              </w:rPr>
            </w:pPr>
            <w:r>
              <w:rPr>
                <w:color w:val="auto"/>
              </w:rPr>
              <w:t>-</w:t>
            </w:r>
          </w:p>
        </w:tc>
        <w:tc>
          <w:tcPr>
            <w:tcW w:w="1660" w:type="dxa"/>
            <w:vAlign w:val="center"/>
          </w:tcPr>
          <w:p w14:paraId="3387DE96" w14:textId="30836035" w:rsidR="00BE0888" w:rsidRPr="005849EA" w:rsidRDefault="00BE0888" w:rsidP="00BE0888">
            <w:pPr>
              <w:rPr>
                <w:color w:val="auto"/>
              </w:rPr>
            </w:pPr>
            <w:r>
              <w:rPr>
                <w:color w:val="auto"/>
              </w:rPr>
              <w:t>Format: #.###</w:t>
            </w:r>
          </w:p>
        </w:tc>
      </w:tr>
      <w:tr w:rsidR="00BE0888" w:rsidRPr="005849EA" w14:paraId="62A3E476" w14:textId="77777777" w:rsidTr="00BE0888">
        <w:tc>
          <w:tcPr>
            <w:tcW w:w="1659" w:type="dxa"/>
            <w:vAlign w:val="center"/>
          </w:tcPr>
          <w:p w14:paraId="7BA64C9E" w14:textId="77777777" w:rsidR="00BE0888" w:rsidRDefault="00BE0888" w:rsidP="00BE0888">
            <w:pPr>
              <w:rPr>
                <w:color w:val="auto"/>
              </w:rPr>
            </w:pPr>
            <w:r>
              <w:rPr>
                <w:color w:val="auto"/>
              </w:rPr>
              <w:lastRenderedPageBreak/>
              <w:t>Remarks</w:t>
            </w:r>
          </w:p>
        </w:tc>
        <w:tc>
          <w:tcPr>
            <w:tcW w:w="1659" w:type="dxa"/>
            <w:vAlign w:val="center"/>
          </w:tcPr>
          <w:p w14:paraId="35D6488D" w14:textId="77777777" w:rsidR="00BE0888" w:rsidRDefault="00BE0888" w:rsidP="00BE0888">
            <w:pPr>
              <w:rPr>
                <w:color w:val="auto"/>
              </w:rPr>
            </w:pPr>
            <w:r>
              <w:rPr>
                <w:color w:val="auto"/>
              </w:rPr>
              <w:t>varchar(50)</w:t>
            </w:r>
          </w:p>
        </w:tc>
        <w:tc>
          <w:tcPr>
            <w:tcW w:w="1659" w:type="dxa"/>
            <w:vAlign w:val="center"/>
          </w:tcPr>
          <w:p w14:paraId="78AA2C80" w14:textId="77777777" w:rsidR="00BE0888" w:rsidRDefault="00BE0888" w:rsidP="00BE0888">
            <w:pPr>
              <w:rPr>
                <w:color w:val="auto"/>
              </w:rPr>
            </w:pPr>
            <w:r>
              <w:rPr>
                <w:color w:val="auto"/>
              </w:rPr>
              <w:t>-</w:t>
            </w:r>
          </w:p>
        </w:tc>
        <w:tc>
          <w:tcPr>
            <w:tcW w:w="1659" w:type="dxa"/>
            <w:vAlign w:val="center"/>
          </w:tcPr>
          <w:p w14:paraId="337A1E31" w14:textId="77777777" w:rsidR="00BE0888" w:rsidRDefault="00BE0888" w:rsidP="00BE0888">
            <w:pPr>
              <w:rPr>
                <w:color w:val="auto"/>
              </w:rPr>
            </w:pPr>
            <w:r>
              <w:rPr>
                <w:color w:val="auto"/>
              </w:rPr>
              <w:t>-</w:t>
            </w:r>
          </w:p>
        </w:tc>
        <w:tc>
          <w:tcPr>
            <w:tcW w:w="1660" w:type="dxa"/>
            <w:vAlign w:val="center"/>
          </w:tcPr>
          <w:p w14:paraId="6EE502A8" w14:textId="77777777" w:rsidR="00BE0888" w:rsidRDefault="00BE0888" w:rsidP="00BE0888">
            <w:pPr>
              <w:rPr>
                <w:color w:val="auto"/>
              </w:rPr>
            </w:pPr>
            <w:r>
              <w:rPr>
                <w:color w:val="auto"/>
              </w:rPr>
              <w:t>-</w:t>
            </w:r>
          </w:p>
        </w:tc>
      </w:tr>
      <w:tr w:rsidR="00BE0888" w:rsidRPr="005849EA" w14:paraId="786731D2" w14:textId="77777777" w:rsidTr="00BE0888">
        <w:tc>
          <w:tcPr>
            <w:tcW w:w="1659" w:type="dxa"/>
            <w:vAlign w:val="center"/>
          </w:tcPr>
          <w:p w14:paraId="5CA32B7B" w14:textId="77777777" w:rsidR="00BE0888" w:rsidRDefault="00BE0888" w:rsidP="00BE0888">
            <w:pPr>
              <w:rPr>
                <w:color w:val="auto"/>
              </w:rPr>
            </w:pPr>
            <w:r>
              <w:rPr>
                <w:color w:val="auto"/>
              </w:rPr>
              <w:t xml:space="preserve">Timestamp </w:t>
            </w:r>
          </w:p>
        </w:tc>
        <w:tc>
          <w:tcPr>
            <w:tcW w:w="1659" w:type="dxa"/>
            <w:vAlign w:val="center"/>
          </w:tcPr>
          <w:p w14:paraId="7AC7F47B" w14:textId="77777777" w:rsidR="00BE0888" w:rsidRDefault="00BE0888" w:rsidP="00BE0888">
            <w:pPr>
              <w:rPr>
                <w:color w:val="auto"/>
              </w:rPr>
            </w:pPr>
            <w:r>
              <w:rPr>
                <w:color w:val="auto"/>
              </w:rPr>
              <w:t xml:space="preserve">timestamp </w:t>
            </w:r>
          </w:p>
        </w:tc>
        <w:tc>
          <w:tcPr>
            <w:tcW w:w="1659" w:type="dxa"/>
            <w:vAlign w:val="center"/>
          </w:tcPr>
          <w:p w14:paraId="63FB1AFA" w14:textId="77777777" w:rsidR="00BE0888" w:rsidRDefault="00BE0888" w:rsidP="00BE0888">
            <w:pPr>
              <w:rPr>
                <w:color w:val="auto"/>
              </w:rPr>
            </w:pPr>
            <w:r>
              <w:rPr>
                <w:color w:val="auto"/>
              </w:rPr>
              <w:t>not null</w:t>
            </w:r>
          </w:p>
        </w:tc>
        <w:tc>
          <w:tcPr>
            <w:tcW w:w="1659" w:type="dxa"/>
            <w:vAlign w:val="center"/>
          </w:tcPr>
          <w:p w14:paraId="3346D23F" w14:textId="77777777" w:rsidR="00BE0888" w:rsidRDefault="00BE0888" w:rsidP="00BE0888">
            <w:pPr>
              <w:rPr>
                <w:color w:val="auto"/>
              </w:rPr>
            </w:pPr>
            <w:r>
              <w:rPr>
                <w:color w:val="auto"/>
              </w:rPr>
              <w:t>-</w:t>
            </w:r>
          </w:p>
        </w:tc>
        <w:tc>
          <w:tcPr>
            <w:tcW w:w="1660" w:type="dxa"/>
            <w:vAlign w:val="center"/>
          </w:tcPr>
          <w:p w14:paraId="3EFC842B" w14:textId="77777777" w:rsidR="00BE0888" w:rsidRDefault="00BE0888" w:rsidP="00E50F3D">
            <w:pPr>
              <w:keepNext/>
              <w:rPr>
                <w:color w:val="auto"/>
              </w:rPr>
            </w:pPr>
            <w:r>
              <w:rPr>
                <w:color w:val="auto"/>
              </w:rPr>
              <w:t>-</w:t>
            </w:r>
          </w:p>
        </w:tc>
      </w:tr>
    </w:tbl>
    <w:p w14:paraId="2B8D60DE" w14:textId="60B21277" w:rsidR="00BE0888"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9</w:t>
      </w:r>
      <w:r w:rsidR="00B93025">
        <w:rPr>
          <w:noProof/>
        </w:rPr>
        <w:fldChar w:fldCharType="end"/>
      </w:r>
      <w:r w:rsidRPr="00741DEB">
        <w:t xml:space="preserve">: Data dictionary for </w:t>
      </w:r>
      <w:r>
        <w:t>Daily Usages</w:t>
      </w:r>
      <w:r w:rsidRPr="00741DEB">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33FF8FDB" w14:textId="77777777" w:rsidTr="00BE0888">
        <w:tc>
          <w:tcPr>
            <w:tcW w:w="8296" w:type="dxa"/>
            <w:gridSpan w:val="5"/>
            <w:vAlign w:val="center"/>
          </w:tcPr>
          <w:p w14:paraId="09F26B00" w14:textId="7BCF9FC1" w:rsidR="00BE0888" w:rsidRPr="005849EA" w:rsidRDefault="00BE0888" w:rsidP="00BE0888">
            <w:pPr>
              <w:rPr>
                <w:color w:val="auto"/>
              </w:rPr>
            </w:pPr>
            <w:r w:rsidRPr="005849EA">
              <w:rPr>
                <w:color w:val="auto"/>
              </w:rPr>
              <w:t xml:space="preserve">Table Name: </w:t>
            </w:r>
            <w:r>
              <w:rPr>
                <w:b/>
                <w:bCs/>
                <w:color w:val="auto"/>
              </w:rPr>
              <w:t xml:space="preserve">Services </w:t>
            </w:r>
          </w:p>
        </w:tc>
      </w:tr>
      <w:tr w:rsidR="00BE0888" w:rsidRPr="005849EA" w14:paraId="7008267D" w14:textId="77777777" w:rsidTr="00BE0888">
        <w:tc>
          <w:tcPr>
            <w:tcW w:w="8296" w:type="dxa"/>
            <w:gridSpan w:val="5"/>
            <w:vAlign w:val="center"/>
          </w:tcPr>
          <w:p w14:paraId="6E3E8884" w14:textId="1F11ACBE" w:rsidR="00BE0888" w:rsidRPr="005849EA" w:rsidRDefault="00BE0888" w:rsidP="00BE0888">
            <w:pPr>
              <w:rPr>
                <w:color w:val="auto"/>
              </w:rPr>
            </w:pPr>
            <w:r w:rsidRPr="005849EA">
              <w:rPr>
                <w:color w:val="auto"/>
              </w:rPr>
              <w:t>Description:</w:t>
            </w:r>
            <w:r>
              <w:rPr>
                <w:color w:val="auto"/>
              </w:rPr>
              <w:t xml:space="preserve"> stores the list of services being used</w:t>
            </w:r>
          </w:p>
        </w:tc>
      </w:tr>
      <w:tr w:rsidR="00BE0888" w:rsidRPr="005849EA" w14:paraId="170D9931" w14:textId="77777777" w:rsidTr="00BE0888">
        <w:trPr>
          <w:trHeight w:val="674"/>
        </w:trPr>
        <w:tc>
          <w:tcPr>
            <w:tcW w:w="1659" w:type="dxa"/>
            <w:vAlign w:val="center"/>
          </w:tcPr>
          <w:p w14:paraId="03B9710A"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7C324833"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3008B5E1"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59363B33"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1089F1CA" w14:textId="77777777" w:rsidR="00BE0888" w:rsidRPr="005849EA" w:rsidRDefault="00BE0888" w:rsidP="00BE0888">
            <w:pPr>
              <w:jc w:val="center"/>
              <w:rPr>
                <w:b/>
                <w:bCs/>
                <w:color w:val="auto"/>
              </w:rPr>
            </w:pPr>
            <w:r w:rsidRPr="005849EA">
              <w:rPr>
                <w:b/>
                <w:bCs/>
                <w:color w:val="auto"/>
              </w:rPr>
              <w:t>Rules</w:t>
            </w:r>
          </w:p>
        </w:tc>
      </w:tr>
      <w:tr w:rsidR="00BE0888" w:rsidRPr="005849EA" w14:paraId="5269D2C8" w14:textId="77777777" w:rsidTr="00BE0888">
        <w:trPr>
          <w:trHeight w:val="260"/>
        </w:trPr>
        <w:tc>
          <w:tcPr>
            <w:tcW w:w="1659" w:type="dxa"/>
            <w:vAlign w:val="center"/>
          </w:tcPr>
          <w:p w14:paraId="7FBAB939" w14:textId="70BBA4FF" w:rsidR="00BE0888" w:rsidRPr="005849EA" w:rsidRDefault="00BE0888" w:rsidP="00BE0888">
            <w:pPr>
              <w:rPr>
                <w:color w:val="auto"/>
              </w:rPr>
            </w:pPr>
            <w:proofErr w:type="spellStart"/>
            <w:r>
              <w:rPr>
                <w:color w:val="auto"/>
              </w:rPr>
              <w:t>service</w:t>
            </w:r>
            <w:r w:rsidRPr="005849EA">
              <w:rPr>
                <w:color w:val="auto"/>
              </w:rPr>
              <w:t>_id</w:t>
            </w:r>
            <w:proofErr w:type="spellEnd"/>
          </w:p>
        </w:tc>
        <w:tc>
          <w:tcPr>
            <w:tcW w:w="1659" w:type="dxa"/>
            <w:vAlign w:val="center"/>
          </w:tcPr>
          <w:p w14:paraId="3960CA66" w14:textId="77777777" w:rsidR="00BE0888" w:rsidRPr="005849EA" w:rsidRDefault="00BE0888" w:rsidP="00BE0888">
            <w:pPr>
              <w:rPr>
                <w:color w:val="auto"/>
              </w:rPr>
            </w:pPr>
            <w:r w:rsidRPr="005849EA">
              <w:rPr>
                <w:color w:val="auto"/>
              </w:rPr>
              <w:t>int</w:t>
            </w:r>
          </w:p>
        </w:tc>
        <w:tc>
          <w:tcPr>
            <w:tcW w:w="1659" w:type="dxa"/>
            <w:vAlign w:val="center"/>
          </w:tcPr>
          <w:p w14:paraId="51418D49" w14:textId="77777777" w:rsidR="00BE0888" w:rsidRPr="005849EA" w:rsidRDefault="00BE0888" w:rsidP="00BE0888">
            <w:pPr>
              <w:rPr>
                <w:color w:val="auto"/>
              </w:rPr>
            </w:pPr>
            <w:r w:rsidRPr="005849EA">
              <w:rPr>
                <w:color w:val="auto"/>
              </w:rPr>
              <w:t>not null</w:t>
            </w:r>
          </w:p>
        </w:tc>
        <w:tc>
          <w:tcPr>
            <w:tcW w:w="1659" w:type="dxa"/>
            <w:vAlign w:val="center"/>
          </w:tcPr>
          <w:p w14:paraId="5AD60861" w14:textId="77777777" w:rsidR="00BE0888" w:rsidRPr="005849EA" w:rsidRDefault="00BE0888" w:rsidP="00BE0888">
            <w:pPr>
              <w:rPr>
                <w:color w:val="auto"/>
              </w:rPr>
            </w:pPr>
            <w:r w:rsidRPr="005849EA">
              <w:rPr>
                <w:color w:val="auto"/>
              </w:rPr>
              <w:t>-</w:t>
            </w:r>
          </w:p>
        </w:tc>
        <w:tc>
          <w:tcPr>
            <w:tcW w:w="1660" w:type="dxa"/>
            <w:vAlign w:val="center"/>
          </w:tcPr>
          <w:p w14:paraId="600C496D" w14:textId="77777777" w:rsidR="00BE0888" w:rsidRPr="005849EA" w:rsidRDefault="00BE0888" w:rsidP="00BE0888">
            <w:pPr>
              <w:rPr>
                <w:color w:val="auto"/>
              </w:rPr>
            </w:pPr>
            <w:r w:rsidRPr="005849EA">
              <w:rPr>
                <w:color w:val="auto"/>
              </w:rPr>
              <w:t>-</w:t>
            </w:r>
          </w:p>
        </w:tc>
      </w:tr>
      <w:tr w:rsidR="00BE0888" w:rsidRPr="005849EA" w14:paraId="50C4A5BD" w14:textId="77777777" w:rsidTr="00BE0888">
        <w:trPr>
          <w:trHeight w:val="260"/>
        </w:trPr>
        <w:tc>
          <w:tcPr>
            <w:tcW w:w="1659" w:type="dxa"/>
            <w:vAlign w:val="center"/>
          </w:tcPr>
          <w:p w14:paraId="40C829FC" w14:textId="47C387A6" w:rsidR="00BE0888" w:rsidRPr="005849EA" w:rsidRDefault="00BE0888" w:rsidP="00BE0888">
            <w:pPr>
              <w:rPr>
                <w:color w:val="auto"/>
              </w:rPr>
            </w:pPr>
            <w:r>
              <w:rPr>
                <w:color w:val="auto"/>
              </w:rPr>
              <w:t>Service Name</w:t>
            </w:r>
          </w:p>
        </w:tc>
        <w:tc>
          <w:tcPr>
            <w:tcW w:w="1659" w:type="dxa"/>
            <w:vAlign w:val="center"/>
          </w:tcPr>
          <w:p w14:paraId="59FF6E87" w14:textId="60442839" w:rsidR="00BE0888" w:rsidRPr="005849EA" w:rsidRDefault="00BE0888" w:rsidP="00BE0888">
            <w:pPr>
              <w:rPr>
                <w:color w:val="auto"/>
              </w:rPr>
            </w:pPr>
            <w:r>
              <w:rPr>
                <w:color w:val="auto"/>
              </w:rPr>
              <w:t>varchar(50)</w:t>
            </w:r>
          </w:p>
        </w:tc>
        <w:tc>
          <w:tcPr>
            <w:tcW w:w="1659" w:type="dxa"/>
            <w:vAlign w:val="center"/>
          </w:tcPr>
          <w:p w14:paraId="374023E9" w14:textId="77777777" w:rsidR="00BE0888" w:rsidRPr="005849EA" w:rsidRDefault="00BE0888" w:rsidP="00BE0888">
            <w:pPr>
              <w:rPr>
                <w:color w:val="auto"/>
              </w:rPr>
            </w:pPr>
            <w:r>
              <w:rPr>
                <w:color w:val="auto"/>
              </w:rPr>
              <w:t>not null</w:t>
            </w:r>
          </w:p>
        </w:tc>
        <w:tc>
          <w:tcPr>
            <w:tcW w:w="1659" w:type="dxa"/>
            <w:vAlign w:val="center"/>
          </w:tcPr>
          <w:p w14:paraId="32AE6694" w14:textId="77777777" w:rsidR="00BE0888" w:rsidRPr="005849EA" w:rsidRDefault="00BE0888" w:rsidP="00BE0888">
            <w:pPr>
              <w:rPr>
                <w:color w:val="auto"/>
              </w:rPr>
            </w:pPr>
            <w:r>
              <w:rPr>
                <w:color w:val="auto"/>
              </w:rPr>
              <w:t>-</w:t>
            </w:r>
          </w:p>
        </w:tc>
        <w:tc>
          <w:tcPr>
            <w:tcW w:w="1660" w:type="dxa"/>
            <w:vAlign w:val="center"/>
          </w:tcPr>
          <w:p w14:paraId="67A219CC" w14:textId="77777777" w:rsidR="00BE0888" w:rsidRPr="005849EA" w:rsidRDefault="00BE0888" w:rsidP="00BE0888">
            <w:pPr>
              <w:rPr>
                <w:color w:val="auto"/>
              </w:rPr>
            </w:pPr>
            <w:r>
              <w:rPr>
                <w:color w:val="auto"/>
              </w:rPr>
              <w:t>-</w:t>
            </w:r>
          </w:p>
        </w:tc>
      </w:tr>
      <w:tr w:rsidR="00BE0888" w:rsidRPr="005849EA" w14:paraId="6ADA5B8E" w14:textId="77777777" w:rsidTr="00BE0888">
        <w:tc>
          <w:tcPr>
            <w:tcW w:w="1659" w:type="dxa"/>
            <w:vAlign w:val="center"/>
          </w:tcPr>
          <w:p w14:paraId="23171C74" w14:textId="116BEEF2" w:rsidR="00BE0888" w:rsidRPr="005849EA" w:rsidRDefault="00BE0888" w:rsidP="00BE0888">
            <w:pPr>
              <w:rPr>
                <w:color w:val="auto"/>
              </w:rPr>
            </w:pPr>
            <w:r>
              <w:rPr>
                <w:color w:val="auto"/>
              </w:rPr>
              <w:t xml:space="preserve">Description </w:t>
            </w:r>
          </w:p>
        </w:tc>
        <w:tc>
          <w:tcPr>
            <w:tcW w:w="1659" w:type="dxa"/>
            <w:vAlign w:val="center"/>
          </w:tcPr>
          <w:p w14:paraId="48AB4AFB" w14:textId="77777777" w:rsidR="00BE0888" w:rsidRPr="005849EA" w:rsidRDefault="00BE0888" w:rsidP="00BE0888">
            <w:pPr>
              <w:rPr>
                <w:color w:val="auto"/>
              </w:rPr>
            </w:pPr>
            <w:r>
              <w:rPr>
                <w:color w:val="auto"/>
              </w:rPr>
              <w:t>varchar(50)</w:t>
            </w:r>
          </w:p>
        </w:tc>
        <w:tc>
          <w:tcPr>
            <w:tcW w:w="1659" w:type="dxa"/>
            <w:vAlign w:val="center"/>
          </w:tcPr>
          <w:p w14:paraId="6E686BE7" w14:textId="19413214" w:rsidR="00BE0888" w:rsidRPr="005849EA" w:rsidRDefault="00BE0888" w:rsidP="00BE0888">
            <w:pPr>
              <w:rPr>
                <w:color w:val="auto"/>
              </w:rPr>
            </w:pPr>
            <w:r>
              <w:rPr>
                <w:color w:val="auto"/>
              </w:rPr>
              <w:t>-</w:t>
            </w:r>
          </w:p>
        </w:tc>
        <w:tc>
          <w:tcPr>
            <w:tcW w:w="1659" w:type="dxa"/>
            <w:vAlign w:val="center"/>
          </w:tcPr>
          <w:p w14:paraId="37006C43" w14:textId="77777777" w:rsidR="00BE0888" w:rsidRPr="005849EA" w:rsidRDefault="00BE0888" w:rsidP="00BE0888">
            <w:pPr>
              <w:rPr>
                <w:color w:val="auto"/>
              </w:rPr>
            </w:pPr>
            <w:r>
              <w:rPr>
                <w:color w:val="auto"/>
              </w:rPr>
              <w:t>-</w:t>
            </w:r>
          </w:p>
        </w:tc>
        <w:tc>
          <w:tcPr>
            <w:tcW w:w="1660" w:type="dxa"/>
            <w:vAlign w:val="center"/>
          </w:tcPr>
          <w:p w14:paraId="26461D2F" w14:textId="77777777" w:rsidR="00BE0888" w:rsidRPr="005849EA" w:rsidRDefault="00BE0888" w:rsidP="00BE0888">
            <w:pPr>
              <w:rPr>
                <w:color w:val="auto"/>
              </w:rPr>
            </w:pPr>
            <w:r>
              <w:rPr>
                <w:color w:val="auto"/>
              </w:rPr>
              <w:t>-</w:t>
            </w:r>
          </w:p>
        </w:tc>
      </w:tr>
      <w:tr w:rsidR="00BE0888" w:rsidRPr="005849EA" w14:paraId="62CFB591" w14:textId="77777777" w:rsidTr="00BE0888">
        <w:tc>
          <w:tcPr>
            <w:tcW w:w="1659" w:type="dxa"/>
            <w:vAlign w:val="center"/>
          </w:tcPr>
          <w:p w14:paraId="55F73B5D" w14:textId="72C38C38" w:rsidR="00BE0888" w:rsidRDefault="00BE0888" w:rsidP="00BE0888">
            <w:pPr>
              <w:rPr>
                <w:color w:val="auto"/>
              </w:rPr>
            </w:pPr>
            <w:r>
              <w:rPr>
                <w:color w:val="auto"/>
              </w:rPr>
              <w:t>Unit</w:t>
            </w:r>
          </w:p>
        </w:tc>
        <w:tc>
          <w:tcPr>
            <w:tcW w:w="1659" w:type="dxa"/>
            <w:vAlign w:val="center"/>
          </w:tcPr>
          <w:p w14:paraId="08AD4477" w14:textId="21A72597" w:rsidR="00BE0888" w:rsidRDefault="00BE0888" w:rsidP="00BE0888">
            <w:pPr>
              <w:rPr>
                <w:color w:val="auto"/>
              </w:rPr>
            </w:pPr>
            <w:r>
              <w:rPr>
                <w:color w:val="auto"/>
              </w:rPr>
              <w:t>varchar(20)</w:t>
            </w:r>
          </w:p>
        </w:tc>
        <w:tc>
          <w:tcPr>
            <w:tcW w:w="1659" w:type="dxa"/>
            <w:vAlign w:val="center"/>
          </w:tcPr>
          <w:p w14:paraId="7A284F5C" w14:textId="7F527FC3" w:rsidR="00BE0888" w:rsidRDefault="00BE0888" w:rsidP="00BE0888">
            <w:pPr>
              <w:rPr>
                <w:color w:val="auto"/>
              </w:rPr>
            </w:pPr>
            <w:r>
              <w:rPr>
                <w:color w:val="auto"/>
              </w:rPr>
              <w:t>not null</w:t>
            </w:r>
          </w:p>
        </w:tc>
        <w:tc>
          <w:tcPr>
            <w:tcW w:w="1659" w:type="dxa"/>
            <w:vAlign w:val="center"/>
          </w:tcPr>
          <w:p w14:paraId="77797D38" w14:textId="051DABC8" w:rsidR="00BE0888" w:rsidRDefault="00BE0888" w:rsidP="00BE0888">
            <w:pPr>
              <w:rPr>
                <w:color w:val="auto"/>
              </w:rPr>
            </w:pPr>
            <w:r>
              <w:rPr>
                <w:color w:val="auto"/>
              </w:rPr>
              <w:t>unit</w:t>
            </w:r>
          </w:p>
        </w:tc>
        <w:tc>
          <w:tcPr>
            <w:tcW w:w="1660" w:type="dxa"/>
            <w:vAlign w:val="center"/>
          </w:tcPr>
          <w:p w14:paraId="0AC5D6D7" w14:textId="77777777" w:rsidR="00BE0888" w:rsidRDefault="00BE0888" w:rsidP="00BE0888">
            <w:pPr>
              <w:rPr>
                <w:color w:val="auto"/>
              </w:rPr>
            </w:pPr>
            <w:r>
              <w:rPr>
                <w:color w:val="auto"/>
              </w:rPr>
              <w:t>-</w:t>
            </w:r>
          </w:p>
        </w:tc>
      </w:tr>
      <w:tr w:rsidR="00BE0888" w:rsidRPr="005849EA" w14:paraId="320D41A5" w14:textId="77777777" w:rsidTr="00BE0888">
        <w:tc>
          <w:tcPr>
            <w:tcW w:w="1659" w:type="dxa"/>
            <w:vAlign w:val="center"/>
          </w:tcPr>
          <w:p w14:paraId="77882244" w14:textId="77777777" w:rsidR="00BE0888" w:rsidRDefault="00BE0888" w:rsidP="00BE0888">
            <w:pPr>
              <w:rPr>
                <w:color w:val="auto"/>
              </w:rPr>
            </w:pPr>
            <w:r>
              <w:rPr>
                <w:color w:val="auto"/>
              </w:rPr>
              <w:t>Remarks</w:t>
            </w:r>
          </w:p>
        </w:tc>
        <w:tc>
          <w:tcPr>
            <w:tcW w:w="1659" w:type="dxa"/>
            <w:vAlign w:val="center"/>
          </w:tcPr>
          <w:p w14:paraId="3C9786B6" w14:textId="77777777" w:rsidR="00BE0888" w:rsidRDefault="00BE0888" w:rsidP="00BE0888">
            <w:pPr>
              <w:rPr>
                <w:color w:val="auto"/>
              </w:rPr>
            </w:pPr>
            <w:r>
              <w:rPr>
                <w:color w:val="auto"/>
              </w:rPr>
              <w:t>varchar(50)</w:t>
            </w:r>
          </w:p>
        </w:tc>
        <w:tc>
          <w:tcPr>
            <w:tcW w:w="1659" w:type="dxa"/>
            <w:vAlign w:val="center"/>
          </w:tcPr>
          <w:p w14:paraId="1C17BF46" w14:textId="77777777" w:rsidR="00BE0888" w:rsidRDefault="00BE0888" w:rsidP="00BE0888">
            <w:pPr>
              <w:rPr>
                <w:color w:val="auto"/>
              </w:rPr>
            </w:pPr>
            <w:r>
              <w:rPr>
                <w:color w:val="auto"/>
              </w:rPr>
              <w:t>-</w:t>
            </w:r>
          </w:p>
        </w:tc>
        <w:tc>
          <w:tcPr>
            <w:tcW w:w="1659" w:type="dxa"/>
            <w:vAlign w:val="center"/>
          </w:tcPr>
          <w:p w14:paraId="56119B06" w14:textId="77777777" w:rsidR="00BE0888" w:rsidRDefault="00BE0888" w:rsidP="00BE0888">
            <w:pPr>
              <w:rPr>
                <w:color w:val="auto"/>
              </w:rPr>
            </w:pPr>
            <w:r>
              <w:rPr>
                <w:color w:val="auto"/>
              </w:rPr>
              <w:t>-</w:t>
            </w:r>
          </w:p>
        </w:tc>
        <w:tc>
          <w:tcPr>
            <w:tcW w:w="1660" w:type="dxa"/>
            <w:vAlign w:val="center"/>
          </w:tcPr>
          <w:p w14:paraId="7C7510AA" w14:textId="77777777" w:rsidR="00BE0888" w:rsidRDefault="00BE0888" w:rsidP="00BE0888">
            <w:pPr>
              <w:rPr>
                <w:color w:val="auto"/>
              </w:rPr>
            </w:pPr>
            <w:r>
              <w:rPr>
                <w:color w:val="auto"/>
              </w:rPr>
              <w:t>-</w:t>
            </w:r>
          </w:p>
        </w:tc>
      </w:tr>
      <w:tr w:rsidR="00BE0888" w:rsidRPr="005849EA" w14:paraId="4B2412B6" w14:textId="77777777" w:rsidTr="00BE0888">
        <w:tc>
          <w:tcPr>
            <w:tcW w:w="1659" w:type="dxa"/>
            <w:vAlign w:val="center"/>
          </w:tcPr>
          <w:p w14:paraId="640E2E1F" w14:textId="77777777" w:rsidR="00BE0888" w:rsidRDefault="00BE0888" w:rsidP="00BE0888">
            <w:pPr>
              <w:rPr>
                <w:color w:val="auto"/>
              </w:rPr>
            </w:pPr>
            <w:r>
              <w:rPr>
                <w:color w:val="auto"/>
              </w:rPr>
              <w:t xml:space="preserve">Timestamp </w:t>
            </w:r>
          </w:p>
        </w:tc>
        <w:tc>
          <w:tcPr>
            <w:tcW w:w="1659" w:type="dxa"/>
            <w:vAlign w:val="center"/>
          </w:tcPr>
          <w:p w14:paraId="0F0C34A8" w14:textId="77777777" w:rsidR="00BE0888" w:rsidRDefault="00BE0888" w:rsidP="00BE0888">
            <w:pPr>
              <w:rPr>
                <w:color w:val="auto"/>
              </w:rPr>
            </w:pPr>
            <w:r>
              <w:rPr>
                <w:color w:val="auto"/>
              </w:rPr>
              <w:t xml:space="preserve">timestamp </w:t>
            </w:r>
          </w:p>
        </w:tc>
        <w:tc>
          <w:tcPr>
            <w:tcW w:w="1659" w:type="dxa"/>
            <w:vAlign w:val="center"/>
          </w:tcPr>
          <w:p w14:paraId="624CB8E4" w14:textId="77777777" w:rsidR="00BE0888" w:rsidRDefault="00BE0888" w:rsidP="00BE0888">
            <w:pPr>
              <w:rPr>
                <w:color w:val="auto"/>
              </w:rPr>
            </w:pPr>
            <w:r>
              <w:rPr>
                <w:color w:val="auto"/>
              </w:rPr>
              <w:t>not null</w:t>
            </w:r>
          </w:p>
        </w:tc>
        <w:tc>
          <w:tcPr>
            <w:tcW w:w="1659" w:type="dxa"/>
            <w:vAlign w:val="center"/>
          </w:tcPr>
          <w:p w14:paraId="345DF4F2" w14:textId="77777777" w:rsidR="00BE0888" w:rsidRDefault="00BE0888" w:rsidP="00BE0888">
            <w:pPr>
              <w:rPr>
                <w:color w:val="auto"/>
              </w:rPr>
            </w:pPr>
            <w:r>
              <w:rPr>
                <w:color w:val="auto"/>
              </w:rPr>
              <w:t>-</w:t>
            </w:r>
          </w:p>
        </w:tc>
        <w:tc>
          <w:tcPr>
            <w:tcW w:w="1660" w:type="dxa"/>
            <w:vAlign w:val="center"/>
          </w:tcPr>
          <w:p w14:paraId="138AB3E5" w14:textId="77777777" w:rsidR="00BE0888" w:rsidRDefault="00BE0888" w:rsidP="00E50F3D">
            <w:pPr>
              <w:keepNext/>
              <w:rPr>
                <w:color w:val="auto"/>
              </w:rPr>
            </w:pPr>
            <w:r>
              <w:rPr>
                <w:color w:val="auto"/>
              </w:rPr>
              <w:t>-</w:t>
            </w:r>
          </w:p>
        </w:tc>
      </w:tr>
    </w:tbl>
    <w:p w14:paraId="064B185D" w14:textId="7FA2CB08" w:rsidR="00BE0888"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10</w:t>
      </w:r>
      <w:r w:rsidR="00B93025">
        <w:rPr>
          <w:noProof/>
        </w:rPr>
        <w:fldChar w:fldCharType="end"/>
      </w:r>
      <w:r w:rsidRPr="00C948C5">
        <w:t xml:space="preserve">: Data dictionary for </w:t>
      </w:r>
      <w:r>
        <w:t>Services</w:t>
      </w:r>
      <w:r w:rsidRPr="00C948C5">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BE0888" w:rsidRPr="005849EA" w14:paraId="094E4A58" w14:textId="77777777" w:rsidTr="00BE0888">
        <w:tc>
          <w:tcPr>
            <w:tcW w:w="8296" w:type="dxa"/>
            <w:gridSpan w:val="5"/>
            <w:vAlign w:val="center"/>
          </w:tcPr>
          <w:p w14:paraId="2935A02B" w14:textId="0E1A4992" w:rsidR="00BE0888" w:rsidRPr="005849EA" w:rsidRDefault="00BE0888" w:rsidP="00BE0888">
            <w:pPr>
              <w:rPr>
                <w:color w:val="auto"/>
              </w:rPr>
            </w:pPr>
            <w:r w:rsidRPr="005849EA">
              <w:rPr>
                <w:color w:val="auto"/>
              </w:rPr>
              <w:t xml:space="preserve">Table Name: </w:t>
            </w:r>
            <w:r>
              <w:rPr>
                <w:b/>
                <w:bCs/>
                <w:color w:val="auto"/>
              </w:rPr>
              <w:t>Services Usages</w:t>
            </w:r>
          </w:p>
        </w:tc>
      </w:tr>
      <w:tr w:rsidR="00BE0888" w:rsidRPr="005849EA" w14:paraId="1F3436DA" w14:textId="77777777" w:rsidTr="00BE0888">
        <w:tc>
          <w:tcPr>
            <w:tcW w:w="8296" w:type="dxa"/>
            <w:gridSpan w:val="5"/>
            <w:vAlign w:val="center"/>
          </w:tcPr>
          <w:p w14:paraId="1B86D8B4" w14:textId="59A1E3DD" w:rsidR="00BE0888" w:rsidRPr="005849EA" w:rsidRDefault="00BE0888" w:rsidP="00BE0888">
            <w:pPr>
              <w:rPr>
                <w:color w:val="auto"/>
              </w:rPr>
            </w:pPr>
            <w:r w:rsidRPr="005849EA">
              <w:rPr>
                <w:color w:val="auto"/>
              </w:rPr>
              <w:t>Description:</w:t>
            </w:r>
            <w:r>
              <w:rPr>
                <w:color w:val="auto"/>
              </w:rPr>
              <w:t xml:space="preserve"> stores services usages records daily</w:t>
            </w:r>
          </w:p>
        </w:tc>
      </w:tr>
      <w:tr w:rsidR="00BE0888" w:rsidRPr="005849EA" w14:paraId="08A92700" w14:textId="77777777" w:rsidTr="00BE0888">
        <w:trPr>
          <w:trHeight w:val="674"/>
        </w:trPr>
        <w:tc>
          <w:tcPr>
            <w:tcW w:w="1659" w:type="dxa"/>
            <w:vAlign w:val="center"/>
          </w:tcPr>
          <w:p w14:paraId="31290B49" w14:textId="77777777" w:rsidR="00BE0888" w:rsidRPr="005849EA" w:rsidRDefault="00BE0888" w:rsidP="00BE0888">
            <w:pPr>
              <w:jc w:val="center"/>
              <w:rPr>
                <w:b/>
                <w:bCs/>
                <w:color w:val="auto"/>
              </w:rPr>
            </w:pPr>
            <w:r w:rsidRPr="005849EA">
              <w:rPr>
                <w:b/>
                <w:bCs/>
                <w:color w:val="auto"/>
              </w:rPr>
              <w:t>Fields</w:t>
            </w:r>
          </w:p>
        </w:tc>
        <w:tc>
          <w:tcPr>
            <w:tcW w:w="1659" w:type="dxa"/>
            <w:vAlign w:val="center"/>
          </w:tcPr>
          <w:p w14:paraId="0EA2AAF1" w14:textId="77777777" w:rsidR="00BE0888" w:rsidRPr="005849EA" w:rsidRDefault="00BE0888" w:rsidP="00BE0888">
            <w:pPr>
              <w:jc w:val="center"/>
              <w:rPr>
                <w:b/>
                <w:bCs/>
                <w:color w:val="auto"/>
              </w:rPr>
            </w:pPr>
            <w:r w:rsidRPr="005849EA">
              <w:rPr>
                <w:b/>
                <w:bCs/>
                <w:color w:val="auto"/>
              </w:rPr>
              <w:t>Data Type</w:t>
            </w:r>
          </w:p>
        </w:tc>
        <w:tc>
          <w:tcPr>
            <w:tcW w:w="1659" w:type="dxa"/>
            <w:vAlign w:val="center"/>
          </w:tcPr>
          <w:p w14:paraId="1184949A" w14:textId="77777777" w:rsidR="00BE0888" w:rsidRPr="005849EA" w:rsidRDefault="00BE0888" w:rsidP="00BE0888">
            <w:pPr>
              <w:jc w:val="center"/>
              <w:rPr>
                <w:b/>
                <w:bCs/>
                <w:color w:val="auto"/>
              </w:rPr>
            </w:pPr>
            <w:r w:rsidRPr="005849EA">
              <w:rPr>
                <w:b/>
                <w:bCs/>
                <w:color w:val="auto"/>
              </w:rPr>
              <w:t>Null/ Not Null</w:t>
            </w:r>
          </w:p>
        </w:tc>
        <w:tc>
          <w:tcPr>
            <w:tcW w:w="1659" w:type="dxa"/>
            <w:vAlign w:val="center"/>
          </w:tcPr>
          <w:p w14:paraId="2645A280" w14:textId="77777777" w:rsidR="00BE0888" w:rsidRPr="005849EA" w:rsidRDefault="00BE0888" w:rsidP="00BE0888">
            <w:pPr>
              <w:jc w:val="center"/>
              <w:rPr>
                <w:b/>
                <w:bCs/>
                <w:color w:val="auto"/>
              </w:rPr>
            </w:pPr>
            <w:r w:rsidRPr="005849EA">
              <w:rPr>
                <w:b/>
                <w:bCs/>
                <w:color w:val="auto"/>
              </w:rPr>
              <w:t>Default Value</w:t>
            </w:r>
          </w:p>
        </w:tc>
        <w:tc>
          <w:tcPr>
            <w:tcW w:w="1660" w:type="dxa"/>
            <w:vAlign w:val="center"/>
          </w:tcPr>
          <w:p w14:paraId="5877D813" w14:textId="77777777" w:rsidR="00BE0888" w:rsidRPr="005849EA" w:rsidRDefault="00BE0888" w:rsidP="00BE0888">
            <w:pPr>
              <w:jc w:val="center"/>
              <w:rPr>
                <w:b/>
                <w:bCs/>
                <w:color w:val="auto"/>
              </w:rPr>
            </w:pPr>
            <w:r w:rsidRPr="005849EA">
              <w:rPr>
                <w:b/>
                <w:bCs/>
                <w:color w:val="auto"/>
              </w:rPr>
              <w:t>Rules</w:t>
            </w:r>
          </w:p>
        </w:tc>
      </w:tr>
      <w:tr w:rsidR="00BE0888" w:rsidRPr="005849EA" w14:paraId="09BB0D15" w14:textId="77777777" w:rsidTr="00BE0888">
        <w:trPr>
          <w:trHeight w:val="260"/>
        </w:trPr>
        <w:tc>
          <w:tcPr>
            <w:tcW w:w="1659" w:type="dxa"/>
            <w:vAlign w:val="center"/>
          </w:tcPr>
          <w:p w14:paraId="5C49D329" w14:textId="4879D217" w:rsidR="00BE0888" w:rsidRPr="005849EA" w:rsidRDefault="00BE0888" w:rsidP="00BE0888">
            <w:pPr>
              <w:rPr>
                <w:color w:val="auto"/>
              </w:rPr>
            </w:pPr>
            <w:proofErr w:type="spellStart"/>
            <w:r>
              <w:rPr>
                <w:color w:val="auto"/>
              </w:rPr>
              <w:t>usage</w:t>
            </w:r>
            <w:r w:rsidRPr="005849EA">
              <w:rPr>
                <w:color w:val="auto"/>
              </w:rPr>
              <w:t>_id</w:t>
            </w:r>
            <w:proofErr w:type="spellEnd"/>
          </w:p>
        </w:tc>
        <w:tc>
          <w:tcPr>
            <w:tcW w:w="1659" w:type="dxa"/>
            <w:vAlign w:val="center"/>
          </w:tcPr>
          <w:p w14:paraId="1736B386" w14:textId="77777777" w:rsidR="00BE0888" w:rsidRPr="005849EA" w:rsidRDefault="00BE0888" w:rsidP="00BE0888">
            <w:pPr>
              <w:rPr>
                <w:color w:val="auto"/>
              </w:rPr>
            </w:pPr>
            <w:r w:rsidRPr="005849EA">
              <w:rPr>
                <w:color w:val="auto"/>
              </w:rPr>
              <w:t>int</w:t>
            </w:r>
          </w:p>
        </w:tc>
        <w:tc>
          <w:tcPr>
            <w:tcW w:w="1659" w:type="dxa"/>
            <w:vAlign w:val="center"/>
          </w:tcPr>
          <w:p w14:paraId="2891D72D" w14:textId="77777777" w:rsidR="00BE0888" w:rsidRPr="005849EA" w:rsidRDefault="00BE0888" w:rsidP="00BE0888">
            <w:pPr>
              <w:rPr>
                <w:color w:val="auto"/>
              </w:rPr>
            </w:pPr>
            <w:r w:rsidRPr="005849EA">
              <w:rPr>
                <w:color w:val="auto"/>
              </w:rPr>
              <w:t>not null</w:t>
            </w:r>
          </w:p>
        </w:tc>
        <w:tc>
          <w:tcPr>
            <w:tcW w:w="1659" w:type="dxa"/>
            <w:vAlign w:val="center"/>
          </w:tcPr>
          <w:p w14:paraId="7DF8955D" w14:textId="77777777" w:rsidR="00BE0888" w:rsidRPr="005849EA" w:rsidRDefault="00BE0888" w:rsidP="00BE0888">
            <w:pPr>
              <w:rPr>
                <w:color w:val="auto"/>
              </w:rPr>
            </w:pPr>
            <w:r w:rsidRPr="005849EA">
              <w:rPr>
                <w:color w:val="auto"/>
              </w:rPr>
              <w:t>-</w:t>
            </w:r>
          </w:p>
        </w:tc>
        <w:tc>
          <w:tcPr>
            <w:tcW w:w="1660" w:type="dxa"/>
            <w:vAlign w:val="center"/>
          </w:tcPr>
          <w:p w14:paraId="4486FD95" w14:textId="77777777" w:rsidR="00BE0888" w:rsidRPr="005849EA" w:rsidRDefault="00BE0888" w:rsidP="00BE0888">
            <w:pPr>
              <w:rPr>
                <w:color w:val="auto"/>
              </w:rPr>
            </w:pPr>
            <w:r w:rsidRPr="005849EA">
              <w:rPr>
                <w:color w:val="auto"/>
              </w:rPr>
              <w:t>-</w:t>
            </w:r>
          </w:p>
        </w:tc>
      </w:tr>
      <w:tr w:rsidR="00BE0888" w:rsidRPr="005849EA" w14:paraId="39E6B214" w14:textId="77777777" w:rsidTr="00BE0888">
        <w:trPr>
          <w:trHeight w:val="260"/>
        </w:trPr>
        <w:tc>
          <w:tcPr>
            <w:tcW w:w="1659" w:type="dxa"/>
            <w:vAlign w:val="center"/>
          </w:tcPr>
          <w:p w14:paraId="67F18AD6" w14:textId="6CCB09ED" w:rsidR="00BE0888" w:rsidRPr="005849EA" w:rsidRDefault="00BE0888" w:rsidP="00BE0888">
            <w:pPr>
              <w:rPr>
                <w:color w:val="auto"/>
              </w:rPr>
            </w:pPr>
            <w:proofErr w:type="spellStart"/>
            <w:r>
              <w:rPr>
                <w:color w:val="auto"/>
              </w:rPr>
              <w:t>service_id</w:t>
            </w:r>
            <w:proofErr w:type="spellEnd"/>
          </w:p>
        </w:tc>
        <w:tc>
          <w:tcPr>
            <w:tcW w:w="1659" w:type="dxa"/>
            <w:vAlign w:val="center"/>
          </w:tcPr>
          <w:p w14:paraId="38681407" w14:textId="4E89B2AF" w:rsidR="00BE0888" w:rsidRPr="005849EA" w:rsidRDefault="00BE0888" w:rsidP="00BE0888">
            <w:pPr>
              <w:rPr>
                <w:color w:val="auto"/>
              </w:rPr>
            </w:pPr>
            <w:r>
              <w:rPr>
                <w:color w:val="auto"/>
              </w:rPr>
              <w:t>int</w:t>
            </w:r>
          </w:p>
        </w:tc>
        <w:tc>
          <w:tcPr>
            <w:tcW w:w="1659" w:type="dxa"/>
            <w:vAlign w:val="center"/>
          </w:tcPr>
          <w:p w14:paraId="0BD513AF" w14:textId="77777777" w:rsidR="00BE0888" w:rsidRPr="005849EA" w:rsidRDefault="00BE0888" w:rsidP="00BE0888">
            <w:pPr>
              <w:rPr>
                <w:color w:val="auto"/>
              </w:rPr>
            </w:pPr>
            <w:r>
              <w:rPr>
                <w:color w:val="auto"/>
              </w:rPr>
              <w:t>not null</w:t>
            </w:r>
          </w:p>
        </w:tc>
        <w:tc>
          <w:tcPr>
            <w:tcW w:w="1659" w:type="dxa"/>
            <w:vAlign w:val="center"/>
          </w:tcPr>
          <w:p w14:paraId="0860CA76" w14:textId="77777777" w:rsidR="00BE0888" w:rsidRPr="005849EA" w:rsidRDefault="00BE0888" w:rsidP="00BE0888">
            <w:pPr>
              <w:rPr>
                <w:color w:val="auto"/>
              </w:rPr>
            </w:pPr>
            <w:r>
              <w:rPr>
                <w:color w:val="auto"/>
              </w:rPr>
              <w:t>-</w:t>
            </w:r>
          </w:p>
        </w:tc>
        <w:tc>
          <w:tcPr>
            <w:tcW w:w="1660" w:type="dxa"/>
            <w:vAlign w:val="center"/>
          </w:tcPr>
          <w:p w14:paraId="0443D8F4" w14:textId="77777777" w:rsidR="00BE0888" w:rsidRPr="005849EA" w:rsidRDefault="00BE0888" w:rsidP="00BE0888">
            <w:pPr>
              <w:rPr>
                <w:color w:val="auto"/>
              </w:rPr>
            </w:pPr>
            <w:r>
              <w:rPr>
                <w:color w:val="auto"/>
              </w:rPr>
              <w:t>-</w:t>
            </w:r>
          </w:p>
        </w:tc>
      </w:tr>
      <w:tr w:rsidR="00BE0888" w:rsidRPr="005849EA" w14:paraId="02F0125A" w14:textId="77777777" w:rsidTr="00BE0888">
        <w:tc>
          <w:tcPr>
            <w:tcW w:w="1659" w:type="dxa"/>
            <w:vAlign w:val="center"/>
          </w:tcPr>
          <w:p w14:paraId="624A6DE6" w14:textId="2D8655C4" w:rsidR="00BE0888" w:rsidRPr="005849EA" w:rsidRDefault="00BE0888" w:rsidP="00BE0888">
            <w:pPr>
              <w:rPr>
                <w:color w:val="auto"/>
              </w:rPr>
            </w:pPr>
            <w:r>
              <w:rPr>
                <w:color w:val="auto"/>
              </w:rPr>
              <w:t>Date</w:t>
            </w:r>
          </w:p>
        </w:tc>
        <w:tc>
          <w:tcPr>
            <w:tcW w:w="1659" w:type="dxa"/>
            <w:vAlign w:val="center"/>
          </w:tcPr>
          <w:p w14:paraId="5C66F914" w14:textId="3C9C8809" w:rsidR="00BE0888" w:rsidRPr="005849EA" w:rsidRDefault="00BE0888" w:rsidP="00BE0888">
            <w:pPr>
              <w:rPr>
                <w:color w:val="auto"/>
              </w:rPr>
            </w:pPr>
            <w:r>
              <w:rPr>
                <w:color w:val="auto"/>
              </w:rPr>
              <w:t>date</w:t>
            </w:r>
          </w:p>
        </w:tc>
        <w:tc>
          <w:tcPr>
            <w:tcW w:w="1659" w:type="dxa"/>
            <w:vAlign w:val="center"/>
          </w:tcPr>
          <w:p w14:paraId="756E5D03" w14:textId="77777777" w:rsidR="00BE0888" w:rsidRPr="005849EA" w:rsidRDefault="00BE0888" w:rsidP="00BE0888">
            <w:pPr>
              <w:rPr>
                <w:color w:val="auto"/>
              </w:rPr>
            </w:pPr>
            <w:r>
              <w:rPr>
                <w:color w:val="auto"/>
              </w:rPr>
              <w:t>not null</w:t>
            </w:r>
          </w:p>
        </w:tc>
        <w:tc>
          <w:tcPr>
            <w:tcW w:w="1659" w:type="dxa"/>
            <w:vAlign w:val="center"/>
          </w:tcPr>
          <w:p w14:paraId="25F339BF" w14:textId="77777777" w:rsidR="00BE0888" w:rsidRPr="005849EA" w:rsidRDefault="00BE0888" w:rsidP="00BE0888">
            <w:pPr>
              <w:rPr>
                <w:color w:val="auto"/>
              </w:rPr>
            </w:pPr>
            <w:r>
              <w:rPr>
                <w:color w:val="auto"/>
              </w:rPr>
              <w:t>-</w:t>
            </w:r>
          </w:p>
        </w:tc>
        <w:tc>
          <w:tcPr>
            <w:tcW w:w="1660" w:type="dxa"/>
            <w:vAlign w:val="center"/>
          </w:tcPr>
          <w:p w14:paraId="7EFB1F63" w14:textId="4070128C" w:rsidR="00BE0888" w:rsidRPr="005849EA" w:rsidRDefault="00BE0888" w:rsidP="00BE0888">
            <w:pPr>
              <w:rPr>
                <w:color w:val="auto"/>
              </w:rPr>
            </w:pPr>
            <w:proofErr w:type="spellStart"/>
            <w:r>
              <w:rPr>
                <w:color w:val="auto"/>
              </w:rPr>
              <w:t>yyyy</w:t>
            </w:r>
            <w:proofErr w:type="spellEnd"/>
            <w:r>
              <w:rPr>
                <w:color w:val="auto"/>
              </w:rPr>
              <w:t>-mm-dd</w:t>
            </w:r>
          </w:p>
        </w:tc>
      </w:tr>
      <w:tr w:rsidR="00BE0888" w:rsidRPr="005849EA" w14:paraId="15334DA4" w14:textId="77777777" w:rsidTr="00BE0888">
        <w:tc>
          <w:tcPr>
            <w:tcW w:w="1659" w:type="dxa"/>
            <w:vAlign w:val="center"/>
          </w:tcPr>
          <w:p w14:paraId="4EFCC410" w14:textId="5526FEAA" w:rsidR="00BE0888" w:rsidRDefault="00BE0888" w:rsidP="00BE0888">
            <w:pPr>
              <w:rPr>
                <w:color w:val="auto"/>
              </w:rPr>
            </w:pPr>
            <w:r>
              <w:rPr>
                <w:color w:val="auto"/>
              </w:rPr>
              <w:t>Amount</w:t>
            </w:r>
          </w:p>
        </w:tc>
        <w:tc>
          <w:tcPr>
            <w:tcW w:w="1659" w:type="dxa"/>
            <w:vAlign w:val="center"/>
          </w:tcPr>
          <w:p w14:paraId="51FA6A96" w14:textId="27D3A0D5" w:rsidR="00BE0888" w:rsidRDefault="00BE0888" w:rsidP="00BE0888">
            <w:pPr>
              <w:rPr>
                <w:color w:val="auto"/>
              </w:rPr>
            </w:pPr>
            <w:r>
              <w:rPr>
                <w:color w:val="auto"/>
              </w:rPr>
              <w:t>float</w:t>
            </w:r>
          </w:p>
        </w:tc>
        <w:tc>
          <w:tcPr>
            <w:tcW w:w="1659" w:type="dxa"/>
            <w:vAlign w:val="center"/>
          </w:tcPr>
          <w:p w14:paraId="0ED7E5FF" w14:textId="236BE931" w:rsidR="00BE0888" w:rsidRDefault="00BE0888" w:rsidP="00BE0888">
            <w:pPr>
              <w:rPr>
                <w:color w:val="auto"/>
              </w:rPr>
            </w:pPr>
            <w:r>
              <w:rPr>
                <w:color w:val="auto"/>
              </w:rPr>
              <w:t>not null</w:t>
            </w:r>
          </w:p>
        </w:tc>
        <w:tc>
          <w:tcPr>
            <w:tcW w:w="1659" w:type="dxa"/>
            <w:vAlign w:val="center"/>
          </w:tcPr>
          <w:p w14:paraId="0B9F1186" w14:textId="7C41DBC7" w:rsidR="00BE0888" w:rsidRDefault="00BE0888" w:rsidP="00BE0888">
            <w:pPr>
              <w:rPr>
                <w:color w:val="auto"/>
              </w:rPr>
            </w:pPr>
            <w:r>
              <w:rPr>
                <w:color w:val="auto"/>
              </w:rPr>
              <w:t>0.000</w:t>
            </w:r>
          </w:p>
        </w:tc>
        <w:tc>
          <w:tcPr>
            <w:tcW w:w="1660" w:type="dxa"/>
            <w:vAlign w:val="center"/>
          </w:tcPr>
          <w:p w14:paraId="707009C2" w14:textId="7C5027D0" w:rsidR="00BE0888" w:rsidRDefault="00BE0888" w:rsidP="00BE0888">
            <w:pPr>
              <w:rPr>
                <w:color w:val="auto"/>
              </w:rPr>
            </w:pPr>
            <w:r>
              <w:rPr>
                <w:color w:val="auto"/>
              </w:rPr>
              <w:t>Format: #.###</w:t>
            </w:r>
          </w:p>
        </w:tc>
      </w:tr>
      <w:tr w:rsidR="00BE0888" w:rsidRPr="005849EA" w14:paraId="31BC4B1F" w14:textId="77777777" w:rsidTr="00BE0888">
        <w:tc>
          <w:tcPr>
            <w:tcW w:w="1659" w:type="dxa"/>
            <w:vAlign w:val="center"/>
          </w:tcPr>
          <w:p w14:paraId="5AA7EF19" w14:textId="77777777" w:rsidR="00BE0888" w:rsidRDefault="00BE0888" w:rsidP="00BE0888">
            <w:pPr>
              <w:rPr>
                <w:color w:val="auto"/>
              </w:rPr>
            </w:pPr>
            <w:r>
              <w:rPr>
                <w:color w:val="auto"/>
              </w:rPr>
              <w:t xml:space="preserve">Timestamp </w:t>
            </w:r>
          </w:p>
        </w:tc>
        <w:tc>
          <w:tcPr>
            <w:tcW w:w="1659" w:type="dxa"/>
            <w:vAlign w:val="center"/>
          </w:tcPr>
          <w:p w14:paraId="778C7BBA" w14:textId="77777777" w:rsidR="00BE0888" w:rsidRDefault="00BE0888" w:rsidP="00BE0888">
            <w:pPr>
              <w:rPr>
                <w:color w:val="auto"/>
              </w:rPr>
            </w:pPr>
            <w:r>
              <w:rPr>
                <w:color w:val="auto"/>
              </w:rPr>
              <w:t xml:space="preserve">timestamp </w:t>
            </w:r>
          </w:p>
        </w:tc>
        <w:tc>
          <w:tcPr>
            <w:tcW w:w="1659" w:type="dxa"/>
            <w:vAlign w:val="center"/>
          </w:tcPr>
          <w:p w14:paraId="6373931E" w14:textId="77777777" w:rsidR="00BE0888" w:rsidRDefault="00BE0888" w:rsidP="00BE0888">
            <w:pPr>
              <w:rPr>
                <w:color w:val="auto"/>
              </w:rPr>
            </w:pPr>
            <w:r>
              <w:rPr>
                <w:color w:val="auto"/>
              </w:rPr>
              <w:t>not null</w:t>
            </w:r>
          </w:p>
        </w:tc>
        <w:tc>
          <w:tcPr>
            <w:tcW w:w="1659" w:type="dxa"/>
            <w:vAlign w:val="center"/>
          </w:tcPr>
          <w:p w14:paraId="63DFCC2C" w14:textId="77777777" w:rsidR="00BE0888" w:rsidRDefault="00BE0888" w:rsidP="00BE0888">
            <w:pPr>
              <w:rPr>
                <w:color w:val="auto"/>
              </w:rPr>
            </w:pPr>
            <w:r>
              <w:rPr>
                <w:color w:val="auto"/>
              </w:rPr>
              <w:t>-</w:t>
            </w:r>
          </w:p>
        </w:tc>
        <w:tc>
          <w:tcPr>
            <w:tcW w:w="1660" w:type="dxa"/>
            <w:vAlign w:val="center"/>
          </w:tcPr>
          <w:p w14:paraId="1BA8B1DE" w14:textId="77777777" w:rsidR="00BE0888" w:rsidRDefault="00BE0888" w:rsidP="00E50F3D">
            <w:pPr>
              <w:keepNext/>
              <w:rPr>
                <w:color w:val="auto"/>
              </w:rPr>
            </w:pPr>
            <w:r>
              <w:rPr>
                <w:color w:val="auto"/>
              </w:rPr>
              <w:t>-</w:t>
            </w:r>
          </w:p>
        </w:tc>
      </w:tr>
    </w:tbl>
    <w:p w14:paraId="0846AD06" w14:textId="255AFBFC" w:rsidR="00E50F3D" w:rsidRPr="00E50F3D"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11</w:t>
      </w:r>
      <w:r w:rsidR="00B93025">
        <w:rPr>
          <w:noProof/>
        </w:rPr>
        <w:fldChar w:fldCharType="end"/>
      </w:r>
      <w:r w:rsidRPr="00D564E0">
        <w:t xml:space="preserve">: Data dictionary for </w:t>
      </w:r>
      <w:r>
        <w:t>Services Usages</w:t>
      </w:r>
      <w:r w:rsidRPr="00D564E0">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E7680" w:rsidRPr="005849EA" w14:paraId="498A11BF" w14:textId="77777777" w:rsidTr="001F6D72">
        <w:tc>
          <w:tcPr>
            <w:tcW w:w="8296" w:type="dxa"/>
            <w:gridSpan w:val="5"/>
            <w:vAlign w:val="center"/>
          </w:tcPr>
          <w:p w14:paraId="735CC8A3" w14:textId="4BFB1F97" w:rsidR="005E7680" w:rsidRPr="005849EA" w:rsidRDefault="005E7680" w:rsidP="001F6D72">
            <w:pPr>
              <w:rPr>
                <w:color w:val="auto"/>
              </w:rPr>
            </w:pPr>
            <w:r w:rsidRPr="005849EA">
              <w:rPr>
                <w:color w:val="auto"/>
              </w:rPr>
              <w:t xml:space="preserve">Table Name: </w:t>
            </w:r>
            <w:r>
              <w:rPr>
                <w:b/>
                <w:bCs/>
                <w:color w:val="auto"/>
              </w:rPr>
              <w:t xml:space="preserve">Products </w:t>
            </w:r>
          </w:p>
        </w:tc>
      </w:tr>
      <w:tr w:rsidR="005E7680" w:rsidRPr="005849EA" w14:paraId="7B6FD7FB" w14:textId="77777777" w:rsidTr="001F6D72">
        <w:tc>
          <w:tcPr>
            <w:tcW w:w="8296" w:type="dxa"/>
            <w:gridSpan w:val="5"/>
            <w:vAlign w:val="center"/>
          </w:tcPr>
          <w:p w14:paraId="50D7A207" w14:textId="0805C9C8" w:rsidR="005E7680" w:rsidRPr="005849EA" w:rsidRDefault="005E7680" w:rsidP="001F6D72">
            <w:pPr>
              <w:rPr>
                <w:color w:val="auto"/>
              </w:rPr>
            </w:pPr>
            <w:r w:rsidRPr="005849EA">
              <w:rPr>
                <w:color w:val="auto"/>
              </w:rPr>
              <w:t>Description:</w:t>
            </w:r>
            <w:r>
              <w:rPr>
                <w:color w:val="auto"/>
              </w:rPr>
              <w:t xml:space="preserve"> stores manufactured product details </w:t>
            </w:r>
          </w:p>
        </w:tc>
      </w:tr>
      <w:tr w:rsidR="005E7680" w:rsidRPr="005849EA" w14:paraId="0A1FB9D8" w14:textId="77777777" w:rsidTr="001F6D72">
        <w:trPr>
          <w:trHeight w:val="674"/>
        </w:trPr>
        <w:tc>
          <w:tcPr>
            <w:tcW w:w="1659" w:type="dxa"/>
            <w:vAlign w:val="center"/>
          </w:tcPr>
          <w:p w14:paraId="0CBDB88A" w14:textId="77777777" w:rsidR="005E7680" w:rsidRPr="005849EA" w:rsidRDefault="005E7680" w:rsidP="001F6D72">
            <w:pPr>
              <w:jc w:val="center"/>
              <w:rPr>
                <w:b/>
                <w:bCs/>
                <w:color w:val="auto"/>
              </w:rPr>
            </w:pPr>
            <w:r w:rsidRPr="005849EA">
              <w:rPr>
                <w:b/>
                <w:bCs/>
                <w:color w:val="auto"/>
              </w:rPr>
              <w:t>Fields</w:t>
            </w:r>
          </w:p>
        </w:tc>
        <w:tc>
          <w:tcPr>
            <w:tcW w:w="1659" w:type="dxa"/>
            <w:vAlign w:val="center"/>
          </w:tcPr>
          <w:p w14:paraId="655D3F73" w14:textId="77777777" w:rsidR="005E7680" w:rsidRPr="005849EA" w:rsidRDefault="005E7680" w:rsidP="001F6D72">
            <w:pPr>
              <w:jc w:val="center"/>
              <w:rPr>
                <w:b/>
                <w:bCs/>
                <w:color w:val="auto"/>
              </w:rPr>
            </w:pPr>
            <w:r w:rsidRPr="005849EA">
              <w:rPr>
                <w:b/>
                <w:bCs/>
                <w:color w:val="auto"/>
              </w:rPr>
              <w:t>Data Type</w:t>
            </w:r>
          </w:p>
        </w:tc>
        <w:tc>
          <w:tcPr>
            <w:tcW w:w="1659" w:type="dxa"/>
            <w:vAlign w:val="center"/>
          </w:tcPr>
          <w:p w14:paraId="45581D42" w14:textId="77777777" w:rsidR="005E7680" w:rsidRPr="005849EA" w:rsidRDefault="005E7680" w:rsidP="001F6D72">
            <w:pPr>
              <w:jc w:val="center"/>
              <w:rPr>
                <w:b/>
                <w:bCs/>
                <w:color w:val="auto"/>
              </w:rPr>
            </w:pPr>
            <w:r w:rsidRPr="005849EA">
              <w:rPr>
                <w:b/>
                <w:bCs/>
                <w:color w:val="auto"/>
              </w:rPr>
              <w:t>Null/ Not Null</w:t>
            </w:r>
          </w:p>
        </w:tc>
        <w:tc>
          <w:tcPr>
            <w:tcW w:w="1659" w:type="dxa"/>
            <w:vAlign w:val="center"/>
          </w:tcPr>
          <w:p w14:paraId="606737D4" w14:textId="77777777" w:rsidR="005E7680" w:rsidRPr="005849EA" w:rsidRDefault="005E7680" w:rsidP="001F6D72">
            <w:pPr>
              <w:jc w:val="center"/>
              <w:rPr>
                <w:b/>
                <w:bCs/>
                <w:color w:val="auto"/>
              </w:rPr>
            </w:pPr>
            <w:r w:rsidRPr="005849EA">
              <w:rPr>
                <w:b/>
                <w:bCs/>
                <w:color w:val="auto"/>
              </w:rPr>
              <w:t>Default Value</w:t>
            </w:r>
          </w:p>
        </w:tc>
        <w:tc>
          <w:tcPr>
            <w:tcW w:w="1660" w:type="dxa"/>
            <w:vAlign w:val="center"/>
          </w:tcPr>
          <w:p w14:paraId="72D5AB76" w14:textId="77777777" w:rsidR="005E7680" w:rsidRPr="005849EA" w:rsidRDefault="005E7680" w:rsidP="001F6D72">
            <w:pPr>
              <w:jc w:val="center"/>
              <w:rPr>
                <w:b/>
                <w:bCs/>
                <w:color w:val="auto"/>
              </w:rPr>
            </w:pPr>
            <w:r w:rsidRPr="005849EA">
              <w:rPr>
                <w:b/>
                <w:bCs/>
                <w:color w:val="auto"/>
              </w:rPr>
              <w:t>Rules</w:t>
            </w:r>
          </w:p>
        </w:tc>
      </w:tr>
      <w:tr w:rsidR="005E7680" w:rsidRPr="005849EA" w14:paraId="603A6134" w14:textId="77777777" w:rsidTr="001F6D72">
        <w:trPr>
          <w:trHeight w:val="260"/>
        </w:trPr>
        <w:tc>
          <w:tcPr>
            <w:tcW w:w="1659" w:type="dxa"/>
            <w:vAlign w:val="center"/>
          </w:tcPr>
          <w:p w14:paraId="7E293D33" w14:textId="0AC65B70" w:rsidR="005E7680" w:rsidRPr="005849EA" w:rsidRDefault="005E7680" w:rsidP="001F6D72">
            <w:pPr>
              <w:rPr>
                <w:color w:val="auto"/>
              </w:rPr>
            </w:pPr>
            <w:proofErr w:type="spellStart"/>
            <w:r>
              <w:rPr>
                <w:color w:val="auto"/>
              </w:rPr>
              <w:t>product_id</w:t>
            </w:r>
            <w:proofErr w:type="spellEnd"/>
          </w:p>
        </w:tc>
        <w:tc>
          <w:tcPr>
            <w:tcW w:w="1659" w:type="dxa"/>
            <w:vAlign w:val="center"/>
          </w:tcPr>
          <w:p w14:paraId="0F1DD467" w14:textId="77777777" w:rsidR="005E7680" w:rsidRPr="005849EA" w:rsidRDefault="005E7680" w:rsidP="001F6D72">
            <w:pPr>
              <w:rPr>
                <w:color w:val="auto"/>
              </w:rPr>
            </w:pPr>
            <w:r w:rsidRPr="005849EA">
              <w:rPr>
                <w:color w:val="auto"/>
              </w:rPr>
              <w:t>int</w:t>
            </w:r>
          </w:p>
        </w:tc>
        <w:tc>
          <w:tcPr>
            <w:tcW w:w="1659" w:type="dxa"/>
            <w:vAlign w:val="center"/>
          </w:tcPr>
          <w:p w14:paraId="066A2519" w14:textId="77777777" w:rsidR="005E7680" w:rsidRPr="005849EA" w:rsidRDefault="005E7680" w:rsidP="001F6D72">
            <w:pPr>
              <w:rPr>
                <w:color w:val="auto"/>
              </w:rPr>
            </w:pPr>
            <w:r w:rsidRPr="005849EA">
              <w:rPr>
                <w:color w:val="auto"/>
              </w:rPr>
              <w:t>not null</w:t>
            </w:r>
          </w:p>
        </w:tc>
        <w:tc>
          <w:tcPr>
            <w:tcW w:w="1659" w:type="dxa"/>
            <w:vAlign w:val="center"/>
          </w:tcPr>
          <w:p w14:paraId="311DF3F8" w14:textId="77777777" w:rsidR="005E7680" w:rsidRPr="005849EA" w:rsidRDefault="005E7680" w:rsidP="001F6D72">
            <w:pPr>
              <w:rPr>
                <w:color w:val="auto"/>
              </w:rPr>
            </w:pPr>
            <w:r w:rsidRPr="005849EA">
              <w:rPr>
                <w:color w:val="auto"/>
              </w:rPr>
              <w:t>-</w:t>
            </w:r>
          </w:p>
        </w:tc>
        <w:tc>
          <w:tcPr>
            <w:tcW w:w="1660" w:type="dxa"/>
            <w:vAlign w:val="center"/>
          </w:tcPr>
          <w:p w14:paraId="65253A4C" w14:textId="77777777" w:rsidR="005E7680" w:rsidRPr="005849EA" w:rsidRDefault="005E7680" w:rsidP="001F6D72">
            <w:pPr>
              <w:rPr>
                <w:color w:val="auto"/>
              </w:rPr>
            </w:pPr>
            <w:r w:rsidRPr="005849EA">
              <w:rPr>
                <w:color w:val="auto"/>
              </w:rPr>
              <w:t>-</w:t>
            </w:r>
          </w:p>
        </w:tc>
      </w:tr>
      <w:tr w:rsidR="005E7680" w:rsidRPr="005849EA" w14:paraId="4F071F15" w14:textId="77777777" w:rsidTr="001F6D72">
        <w:trPr>
          <w:trHeight w:val="260"/>
        </w:trPr>
        <w:tc>
          <w:tcPr>
            <w:tcW w:w="1659" w:type="dxa"/>
            <w:vAlign w:val="center"/>
          </w:tcPr>
          <w:p w14:paraId="3AB001CD" w14:textId="77777777" w:rsidR="005E7680" w:rsidRPr="005849EA" w:rsidRDefault="005E7680" w:rsidP="001F6D72">
            <w:pPr>
              <w:rPr>
                <w:color w:val="auto"/>
              </w:rPr>
            </w:pPr>
            <w:r>
              <w:rPr>
                <w:color w:val="auto"/>
              </w:rPr>
              <w:t>Index</w:t>
            </w:r>
          </w:p>
        </w:tc>
        <w:tc>
          <w:tcPr>
            <w:tcW w:w="1659" w:type="dxa"/>
            <w:vAlign w:val="center"/>
          </w:tcPr>
          <w:p w14:paraId="0D41DD42" w14:textId="77777777" w:rsidR="005E7680" w:rsidRPr="005849EA" w:rsidRDefault="005E7680" w:rsidP="001F6D72">
            <w:pPr>
              <w:rPr>
                <w:color w:val="auto"/>
              </w:rPr>
            </w:pPr>
            <w:r>
              <w:rPr>
                <w:color w:val="auto"/>
              </w:rPr>
              <w:t>int</w:t>
            </w:r>
          </w:p>
        </w:tc>
        <w:tc>
          <w:tcPr>
            <w:tcW w:w="1659" w:type="dxa"/>
            <w:vAlign w:val="center"/>
          </w:tcPr>
          <w:p w14:paraId="32D1E0E7" w14:textId="77777777" w:rsidR="005E7680" w:rsidRPr="005849EA" w:rsidRDefault="005E7680" w:rsidP="001F6D72">
            <w:pPr>
              <w:rPr>
                <w:color w:val="auto"/>
              </w:rPr>
            </w:pPr>
            <w:r>
              <w:rPr>
                <w:color w:val="auto"/>
              </w:rPr>
              <w:t>not null</w:t>
            </w:r>
          </w:p>
        </w:tc>
        <w:tc>
          <w:tcPr>
            <w:tcW w:w="1659" w:type="dxa"/>
            <w:vAlign w:val="center"/>
          </w:tcPr>
          <w:p w14:paraId="38ADD30A" w14:textId="77777777" w:rsidR="005E7680" w:rsidRPr="005849EA" w:rsidRDefault="005E7680" w:rsidP="001F6D72">
            <w:pPr>
              <w:rPr>
                <w:color w:val="auto"/>
              </w:rPr>
            </w:pPr>
            <w:r>
              <w:rPr>
                <w:color w:val="auto"/>
              </w:rPr>
              <w:t>-</w:t>
            </w:r>
          </w:p>
        </w:tc>
        <w:tc>
          <w:tcPr>
            <w:tcW w:w="1660" w:type="dxa"/>
            <w:vAlign w:val="center"/>
          </w:tcPr>
          <w:p w14:paraId="7F85E74B" w14:textId="77777777" w:rsidR="005E7680" w:rsidRPr="005849EA" w:rsidRDefault="005E7680" w:rsidP="001F6D72">
            <w:pPr>
              <w:rPr>
                <w:color w:val="auto"/>
              </w:rPr>
            </w:pPr>
            <w:r>
              <w:rPr>
                <w:color w:val="auto"/>
              </w:rPr>
              <w:t>-</w:t>
            </w:r>
          </w:p>
        </w:tc>
      </w:tr>
      <w:tr w:rsidR="005E7680" w:rsidRPr="005849EA" w14:paraId="53CD1DFB" w14:textId="77777777" w:rsidTr="001F6D72">
        <w:tc>
          <w:tcPr>
            <w:tcW w:w="1659" w:type="dxa"/>
            <w:vAlign w:val="center"/>
          </w:tcPr>
          <w:p w14:paraId="5F4045C3" w14:textId="77777777" w:rsidR="005E7680" w:rsidRPr="005849EA" w:rsidRDefault="005E7680" w:rsidP="001F6D72">
            <w:pPr>
              <w:rPr>
                <w:color w:val="auto"/>
              </w:rPr>
            </w:pPr>
            <w:r>
              <w:rPr>
                <w:color w:val="auto"/>
              </w:rPr>
              <w:t>Name</w:t>
            </w:r>
          </w:p>
        </w:tc>
        <w:tc>
          <w:tcPr>
            <w:tcW w:w="1659" w:type="dxa"/>
            <w:vAlign w:val="center"/>
          </w:tcPr>
          <w:p w14:paraId="3FC14193" w14:textId="77777777" w:rsidR="005E7680" w:rsidRPr="005849EA" w:rsidRDefault="005E7680" w:rsidP="001F6D72">
            <w:pPr>
              <w:rPr>
                <w:color w:val="auto"/>
              </w:rPr>
            </w:pPr>
            <w:r>
              <w:rPr>
                <w:color w:val="auto"/>
              </w:rPr>
              <w:t>varchar(50)</w:t>
            </w:r>
          </w:p>
        </w:tc>
        <w:tc>
          <w:tcPr>
            <w:tcW w:w="1659" w:type="dxa"/>
            <w:vAlign w:val="center"/>
          </w:tcPr>
          <w:p w14:paraId="73FD8847" w14:textId="77777777" w:rsidR="005E7680" w:rsidRPr="005849EA" w:rsidRDefault="005E7680" w:rsidP="001F6D72">
            <w:pPr>
              <w:rPr>
                <w:color w:val="auto"/>
              </w:rPr>
            </w:pPr>
            <w:r>
              <w:rPr>
                <w:color w:val="auto"/>
              </w:rPr>
              <w:t>not null</w:t>
            </w:r>
          </w:p>
        </w:tc>
        <w:tc>
          <w:tcPr>
            <w:tcW w:w="1659" w:type="dxa"/>
            <w:vAlign w:val="center"/>
          </w:tcPr>
          <w:p w14:paraId="606210DD" w14:textId="77777777" w:rsidR="005E7680" w:rsidRPr="005849EA" w:rsidRDefault="005E7680" w:rsidP="001F6D72">
            <w:pPr>
              <w:rPr>
                <w:color w:val="auto"/>
              </w:rPr>
            </w:pPr>
            <w:r>
              <w:rPr>
                <w:color w:val="auto"/>
              </w:rPr>
              <w:t>-</w:t>
            </w:r>
          </w:p>
        </w:tc>
        <w:tc>
          <w:tcPr>
            <w:tcW w:w="1660" w:type="dxa"/>
            <w:vAlign w:val="center"/>
          </w:tcPr>
          <w:p w14:paraId="2D2DDEE7" w14:textId="77777777" w:rsidR="005E7680" w:rsidRPr="005849EA" w:rsidRDefault="005E7680" w:rsidP="001F6D72">
            <w:pPr>
              <w:rPr>
                <w:color w:val="auto"/>
              </w:rPr>
            </w:pPr>
            <w:r>
              <w:rPr>
                <w:color w:val="auto"/>
              </w:rPr>
              <w:t>-</w:t>
            </w:r>
          </w:p>
        </w:tc>
      </w:tr>
      <w:tr w:rsidR="005E7680" w:rsidRPr="005849EA" w14:paraId="0210D0BC" w14:textId="77777777" w:rsidTr="001F6D72">
        <w:tc>
          <w:tcPr>
            <w:tcW w:w="1659" w:type="dxa"/>
            <w:vAlign w:val="center"/>
          </w:tcPr>
          <w:p w14:paraId="7F040CC2" w14:textId="43EDC003" w:rsidR="005E7680" w:rsidRDefault="005E7680" w:rsidP="001F6D72">
            <w:pPr>
              <w:rPr>
                <w:color w:val="auto"/>
              </w:rPr>
            </w:pPr>
            <w:r>
              <w:rPr>
                <w:color w:val="auto"/>
              </w:rPr>
              <w:t>Description</w:t>
            </w:r>
          </w:p>
        </w:tc>
        <w:tc>
          <w:tcPr>
            <w:tcW w:w="1659" w:type="dxa"/>
            <w:vAlign w:val="center"/>
          </w:tcPr>
          <w:p w14:paraId="596A61DD" w14:textId="77777777" w:rsidR="005E7680" w:rsidRDefault="005E7680" w:rsidP="001F6D72">
            <w:pPr>
              <w:rPr>
                <w:color w:val="auto"/>
              </w:rPr>
            </w:pPr>
            <w:r>
              <w:rPr>
                <w:color w:val="auto"/>
              </w:rPr>
              <w:t>varchar(50)</w:t>
            </w:r>
          </w:p>
        </w:tc>
        <w:tc>
          <w:tcPr>
            <w:tcW w:w="1659" w:type="dxa"/>
            <w:vAlign w:val="center"/>
          </w:tcPr>
          <w:p w14:paraId="613950FF" w14:textId="3E6170B6" w:rsidR="005E7680" w:rsidRDefault="005E7680" w:rsidP="001F6D72">
            <w:pPr>
              <w:rPr>
                <w:color w:val="auto"/>
              </w:rPr>
            </w:pPr>
            <w:r>
              <w:rPr>
                <w:color w:val="auto"/>
              </w:rPr>
              <w:t>not null</w:t>
            </w:r>
          </w:p>
        </w:tc>
        <w:tc>
          <w:tcPr>
            <w:tcW w:w="1659" w:type="dxa"/>
            <w:vAlign w:val="center"/>
          </w:tcPr>
          <w:p w14:paraId="6EE52E2F" w14:textId="77777777" w:rsidR="005E7680" w:rsidRDefault="005E7680" w:rsidP="001F6D72">
            <w:pPr>
              <w:rPr>
                <w:color w:val="auto"/>
              </w:rPr>
            </w:pPr>
            <w:r>
              <w:rPr>
                <w:color w:val="auto"/>
              </w:rPr>
              <w:t>-</w:t>
            </w:r>
          </w:p>
        </w:tc>
        <w:tc>
          <w:tcPr>
            <w:tcW w:w="1660" w:type="dxa"/>
            <w:vAlign w:val="center"/>
          </w:tcPr>
          <w:p w14:paraId="6929C253" w14:textId="77777777" w:rsidR="005E7680" w:rsidRDefault="005E7680" w:rsidP="001F6D72">
            <w:pPr>
              <w:rPr>
                <w:color w:val="auto"/>
              </w:rPr>
            </w:pPr>
            <w:r>
              <w:rPr>
                <w:color w:val="auto"/>
              </w:rPr>
              <w:t>-</w:t>
            </w:r>
          </w:p>
        </w:tc>
      </w:tr>
      <w:tr w:rsidR="005E7680" w:rsidRPr="005849EA" w14:paraId="69F6548E" w14:textId="77777777" w:rsidTr="001F6D72">
        <w:tc>
          <w:tcPr>
            <w:tcW w:w="1659" w:type="dxa"/>
            <w:vAlign w:val="center"/>
          </w:tcPr>
          <w:p w14:paraId="5A2462F5" w14:textId="26BE62AB" w:rsidR="005E7680" w:rsidRDefault="005E7680" w:rsidP="001F6D72">
            <w:pPr>
              <w:rPr>
                <w:color w:val="auto"/>
              </w:rPr>
            </w:pPr>
            <w:r>
              <w:rPr>
                <w:color w:val="auto"/>
              </w:rPr>
              <w:t>Unit Price</w:t>
            </w:r>
          </w:p>
        </w:tc>
        <w:tc>
          <w:tcPr>
            <w:tcW w:w="1659" w:type="dxa"/>
            <w:vAlign w:val="center"/>
          </w:tcPr>
          <w:p w14:paraId="40F546B8" w14:textId="448BC6A8" w:rsidR="005E7680" w:rsidRDefault="005E7680" w:rsidP="001F6D72">
            <w:pPr>
              <w:rPr>
                <w:color w:val="auto"/>
              </w:rPr>
            </w:pPr>
            <w:r>
              <w:rPr>
                <w:color w:val="auto"/>
              </w:rPr>
              <w:t>float</w:t>
            </w:r>
          </w:p>
        </w:tc>
        <w:tc>
          <w:tcPr>
            <w:tcW w:w="1659" w:type="dxa"/>
            <w:vAlign w:val="center"/>
          </w:tcPr>
          <w:p w14:paraId="1CA6D909" w14:textId="542A5D9D" w:rsidR="005E7680" w:rsidRDefault="005E7680" w:rsidP="001F6D72">
            <w:pPr>
              <w:rPr>
                <w:color w:val="auto"/>
              </w:rPr>
            </w:pPr>
            <w:r>
              <w:rPr>
                <w:color w:val="auto"/>
              </w:rPr>
              <w:t>not null</w:t>
            </w:r>
          </w:p>
        </w:tc>
        <w:tc>
          <w:tcPr>
            <w:tcW w:w="1659" w:type="dxa"/>
            <w:vAlign w:val="center"/>
          </w:tcPr>
          <w:p w14:paraId="47E10017" w14:textId="19480A26" w:rsidR="005E7680" w:rsidRDefault="005E7680" w:rsidP="001F6D72">
            <w:pPr>
              <w:rPr>
                <w:color w:val="auto"/>
              </w:rPr>
            </w:pPr>
            <w:r>
              <w:rPr>
                <w:color w:val="auto"/>
              </w:rPr>
              <w:t>0.00</w:t>
            </w:r>
          </w:p>
        </w:tc>
        <w:tc>
          <w:tcPr>
            <w:tcW w:w="1660" w:type="dxa"/>
            <w:vAlign w:val="center"/>
          </w:tcPr>
          <w:p w14:paraId="1DCD59AF" w14:textId="1DA69A73" w:rsidR="005E7680" w:rsidRDefault="005E7680" w:rsidP="001F6D72">
            <w:pPr>
              <w:rPr>
                <w:color w:val="auto"/>
              </w:rPr>
            </w:pPr>
            <w:r>
              <w:rPr>
                <w:color w:val="auto"/>
              </w:rPr>
              <w:t>Format: #.##</w:t>
            </w:r>
          </w:p>
        </w:tc>
      </w:tr>
      <w:tr w:rsidR="005E7680" w:rsidRPr="005849EA" w14:paraId="758EA689" w14:textId="77777777" w:rsidTr="001F6D72">
        <w:tc>
          <w:tcPr>
            <w:tcW w:w="1659" w:type="dxa"/>
            <w:vAlign w:val="center"/>
          </w:tcPr>
          <w:p w14:paraId="1125737B" w14:textId="77777777" w:rsidR="005E7680" w:rsidRDefault="005E7680" w:rsidP="001F6D72">
            <w:pPr>
              <w:rPr>
                <w:color w:val="auto"/>
              </w:rPr>
            </w:pPr>
            <w:r>
              <w:rPr>
                <w:color w:val="auto"/>
              </w:rPr>
              <w:t>Remarks</w:t>
            </w:r>
          </w:p>
        </w:tc>
        <w:tc>
          <w:tcPr>
            <w:tcW w:w="1659" w:type="dxa"/>
            <w:vAlign w:val="center"/>
          </w:tcPr>
          <w:p w14:paraId="64CBFEA9" w14:textId="77777777" w:rsidR="005E7680" w:rsidRDefault="005E7680" w:rsidP="001F6D72">
            <w:pPr>
              <w:rPr>
                <w:color w:val="auto"/>
              </w:rPr>
            </w:pPr>
            <w:r>
              <w:rPr>
                <w:color w:val="auto"/>
              </w:rPr>
              <w:t>varchar(50)</w:t>
            </w:r>
          </w:p>
        </w:tc>
        <w:tc>
          <w:tcPr>
            <w:tcW w:w="1659" w:type="dxa"/>
            <w:vAlign w:val="center"/>
          </w:tcPr>
          <w:p w14:paraId="00F59674" w14:textId="77777777" w:rsidR="005E7680" w:rsidRDefault="005E7680" w:rsidP="001F6D72">
            <w:pPr>
              <w:rPr>
                <w:color w:val="auto"/>
              </w:rPr>
            </w:pPr>
            <w:r>
              <w:rPr>
                <w:color w:val="auto"/>
              </w:rPr>
              <w:t>-</w:t>
            </w:r>
          </w:p>
        </w:tc>
        <w:tc>
          <w:tcPr>
            <w:tcW w:w="1659" w:type="dxa"/>
            <w:vAlign w:val="center"/>
          </w:tcPr>
          <w:p w14:paraId="689999AF" w14:textId="77777777" w:rsidR="005E7680" w:rsidRDefault="005E7680" w:rsidP="001F6D72">
            <w:pPr>
              <w:rPr>
                <w:color w:val="auto"/>
              </w:rPr>
            </w:pPr>
            <w:r>
              <w:rPr>
                <w:color w:val="auto"/>
              </w:rPr>
              <w:t>-</w:t>
            </w:r>
          </w:p>
        </w:tc>
        <w:tc>
          <w:tcPr>
            <w:tcW w:w="1660" w:type="dxa"/>
            <w:vAlign w:val="center"/>
          </w:tcPr>
          <w:p w14:paraId="67A9BB98" w14:textId="77777777" w:rsidR="005E7680" w:rsidRDefault="005E7680" w:rsidP="001F6D72">
            <w:pPr>
              <w:rPr>
                <w:color w:val="auto"/>
              </w:rPr>
            </w:pPr>
            <w:r>
              <w:rPr>
                <w:color w:val="auto"/>
              </w:rPr>
              <w:t>-</w:t>
            </w:r>
          </w:p>
        </w:tc>
      </w:tr>
      <w:tr w:rsidR="005E7680" w:rsidRPr="005849EA" w14:paraId="147576FE" w14:textId="77777777" w:rsidTr="001F6D72">
        <w:tc>
          <w:tcPr>
            <w:tcW w:w="1659" w:type="dxa"/>
            <w:vAlign w:val="center"/>
          </w:tcPr>
          <w:p w14:paraId="7C97BA52" w14:textId="77777777" w:rsidR="005E7680" w:rsidRDefault="005E7680" w:rsidP="001F6D72">
            <w:pPr>
              <w:rPr>
                <w:color w:val="auto"/>
              </w:rPr>
            </w:pPr>
            <w:r>
              <w:rPr>
                <w:color w:val="auto"/>
              </w:rPr>
              <w:t xml:space="preserve">Enabled </w:t>
            </w:r>
          </w:p>
        </w:tc>
        <w:tc>
          <w:tcPr>
            <w:tcW w:w="1659" w:type="dxa"/>
            <w:vAlign w:val="center"/>
          </w:tcPr>
          <w:p w14:paraId="63D3D300" w14:textId="77777777" w:rsidR="005E7680" w:rsidRDefault="005E7680" w:rsidP="001F6D72">
            <w:pPr>
              <w:rPr>
                <w:color w:val="auto"/>
              </w:rPr>
            </w:pPr>
            <w:r>
              <w:rPr>
                <w:color w:val="auto"/>
              </w:rPr>
              <w:t>bool</w:t>
            </w:r>
          </w:p>
        </w:tc>
        <w:tc>
          <w:tcPr>
            <w:tcW w:w="1659" w:type="dxa"/>
            <w:vAlign w:val="center"/>
          </w:tcPr>
          <w:p w14:paraId="5052808A" w14:textId="77777777" w:rsidR="005E7680" w:rsidRDefault="005E7680" w:rsidP="001F6D72">
            <w:pPr>
              <w:rPr>
                <w:color w:val="auto"/>
              </w:rPr>
            </w:pPr>
            <w:r>
              <w:rPr>
                <w:color w:val="auto"/>
              </w:rPr>
              <w:t>not null</w:t>
            </w:r>
          </w:p>
        </w:tc>
        <w:tc>
          <w:tcPr>
            <w:tcW w:w="1659" w:type="dxa"/>
            <w:vAlign w:val="center"/>
          </w:tcPr>
          <w:p w14:paraId="081A0A4C" w14:textId="77777777" w:rsidR="005E7680" w:rsidRDefault="005E7680" w:rsidP="001F6D72">
            <w:pPr>
              <w:rPr>
                <w:color w:val="auto"/>
              </w:rPr>
            </w:pPr>
            <w:r>
              <w:rPr>
                <w:color w:val="auto"/>
              </w:rPr>
              <w:t>true</w:t>
            </w:r>
          </w:p>
        </w:tc>
        <w:tc>
          <w:tcPr>
            <w:tcW w:w="1660" w:type="dxa"/>
            <w:vAlign w:val="center"/>
          </w:tcPr>
          <w:p w14:paraId="6A09C91E" w14:textId="77777777" w:rsidR="005E7680" w:rsidRDefault="005E7680" w:rsidP="001F6D72">
            <w:pPr>
              <w:rPr>
                <w:color w:val="auto"/>
              </w:rPr>
            </w:pPr>
            <w:r>
              <w:rPr>
                <w:color w:val="auto"/>
              </w:rPr>
              <w:t>-</w:t>
            </w:r>
          </w:p>
        </w:tc>
      </w:tr>
      <w:tr w:rsidR="005E7680" w:rsidRPr="005849EA" w14:paraId="638D5429" w14:textId="77777777" w:rsidTr="001F6D72">
        <w:tc>
          <w:tcPr>
            <w:tcW w:w="1659" w:type="dxa"/>
            <w:vAlign w:val="center"/>
          </w:tcPr>
          <w:p w14:paraId="7962A1BF" w14:textId="77777777" w:rsidR="005E7680" w:rsidRDefault="005E7680" w:rsidP="001F6D72">
            <w:pPr>
              <w:rPr>
                <w:color w:val="auto"/>
              </w:rPr>
            </w:pPr>
            <w:r>
              <w:rPr>
                <w:color w:val="auto"/>
              </w:rPr>
              <w:t xml:space="preserve">Timestamp </w:t>
            </w:r>
          </w:p>
        </w:tc>
        <w:tc>
          <w:tcPr>
            <w:tcW w:w="1659" w:type="dxa"/>
            <w:vAlign w:val="center"/>
          </w:tcPr>
          <w:p w14:paraId="57E4146C" w14:textId="77777777" w:rsidR="005E7680" w:rsidRDefault="005E7680" w:rsidP="001F6D72">
            <w:pPr>
              <w:rPr>
                <w:color w:val="auto"/>
              </w:rPr>
            </w:pPr>
            <w:r>
              <w:rPr>
                <w:color w:val="auto"/>
              </w:rPr>
              <w:t xml:space="preserve">timestamp </w:t>
            </w:r>
          </w:p>
        </w:tc>
        <w:tc>
          <w:tcPr>
            <w:tcW w:w="1659" w:type="dxa"/>
            <w:vAlign w:val="center"/>
          </w:tcPr>
          <w:p w14:paraId="63F04CC6" w14:textId="77777777" w:rsidR="005E7680" w:rsidRDefault="005E7680" w:rsidP="001F6D72">
            <w:pPr>
              <w:rPr>
                <w:color w:val="auto"/>
              </w:rPr>
            </w:pPr>
            <w:r>
              <w:rPr>
                <w:color w:val="auto"/>
              </w:rPr>
              <w:t>not null</w:t>
            </w:r>
          </w:p>
        </w:tc>
        <w:tc>
          <w:tcPr>
            <w:tcW w:w="1659" w:type="dxa"/>
            <w:vAlign w:val="center"/>
          </w:tcPr>
          <w:p w14:paraId="14BE2418" w14:textId="77777777" w:rsidR="005E7680" w:rsidRDefault="005E7680" w:rsidP="001F6D72">
            <w:pPr>
              <w:rPr>
                <w:color w:val="auto"/>
              </w:rPr>
            </w:pPr>
            <w:r>
              <w:rPr>
                <w:color w:val="auto"/>
              </w:rPr>
              <w:t>-</w:t>
            </w:r>
          </w:p>
        </w:tc>
        <w:tc>
          <w:tcPr>
            <w:tcW w:w="1660" w:type="dxa"/>
            <w:vAlign w:val="center"/>
          </w:tcPr>
          <w:p w14:paraId="5D7B703A" w14:textId="77777777" w:rsidR="005E7680" w:rsidRDefault="005E7680" w:rsidP="00E50F3D">
            <w:pPr>
              <w:keepNext/>
              <w:rPr>
                <w:color w:val="auto"/>
              </w:rPr>
            </w:pPr>
            <w:r>
              <w:rPr>
                <w:color w:val="auto"/>
              </w:rPr>
              <w:t>-</w:t>
            </w:r>
          </w:p>
        </w:tc>
      </w:tr>
    </w:tbl>
    <w:p w14:paraId="1CA7FB34" w14:textId="4F64EB65" w:rsidR="005E7680"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12</w:t>
      </w:r>
      <w:r w:rsidR="00B93025">
        <w:rPr>
          <w:noProof/>
        </w:rPr>
        <w:fldChar w:fldCharType="end"/>
      </w:r>
      <w:r w:rsidRPr="004D305F">
        <w:t xml:space="preserve">: Data dictionary for </w:t>
      </w:r>
      <w:r>
        <w:t>Products</w:t>
      </w:r>
      <w:r w:rsidRPr="004D305F">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751"/>
        <w:gridCol w:w="1648"/>
        <w:gridCol w:w="1629"/>
        <w:gridCol w:w="1637"/>
        <w:gridCol w:w="1631"/>
      </w:tblGrid>
      <w:tr w:rsidR="005E7680" w:rsidRPr="005849EA" w14:paraId="5B2E88BF" w14:textId="77777777" w:rsidTr="001F6D72">
        <w:tc>
          <w:tcPr>
            <w:tcW w:w="8296" w:type="dxa"/>
            <w:gridSpan w:val="5"/>
            <w:vAlign w:val="center"/>
          </w:tcPr>
          <w:p w14:paraId="4B1AB8C0" w14:textId="7FE81F72" w:rsidR="005E7680" w:rsidRPr="005849EA" w:rsidRDefault="005E7680" w:rsidP="001F6D72">
            <w:pPr>
              <w:rPr>
                <w:color w:val="auto"/>
              </w:rPr>
            </w:pPr>
            <w:r w:rsidRPr="005849EA">
              <w:rPr>
                <w:color w:val="auto"/>
              </w:rPr>
              <w:t xml:space="preserve">Table Name: </w:t>
            </w:r>
            <w:r>
              <w:rPr>
                <w:b/>
                <w:bCs/>
                <w:color w:val="auto"/>
              </w:rPr>
              <w:t xml:space="preserve">Clients </w:t>
            </w:r>
          </w:p>
        </w:tc>
      </w:tr>
      <w:tr w:rsidR="005E7680" w:rsidRPr="005849EA" w14:paraId="0D40A666" w14:textId="77777777" w:rsidTr="001F6D72">
        <w:tc>
          <w:tcPr>
            <w:tcW w:w="8296" w:type="dxa"/>
            <w:gridSpan w:val="5"/>
            <w:vAlign w:val="center"/>
          </w:tcPr>
          <w:p w14:paraId="2340EFEA" w14:textId="1372B043" w:rsidR="005E7680" w:rsidRPr="005849EA" w:rsidRDefault="005E7680" w:rsidP="001F6D72">
            <w:pPr>
              <w:rPr>
                <w:color w:val="auto"/>
              </w:rPr>
            </w:pPr>
            <w:r w:rsidRPr="005849EA">
              <w:rPr>
                <w:color w:val="auto"/>
              </w:rPr>
              <w:t>Description:</w:t>
            </w:r>
            <w:r>
              <w:rPr>
                <w:color w:val="auto"/>
              </w:rPr>
              <w:t xml:space="preserve"> stores client details </w:t>
            </w:r>
          </w:p>
        </w:tc>
      </w:tr>
      <w:tr w:rsidR="005E7680" w:rsidRPr="005849EA" w14:paraId="22C3F218" w14:textId="77777777" w:rsidTr="001F6D72">
        <w:trPr>
          <w:trHeight w:val="674"/>
        </w:trPr>
        <w:tc>
          <w:tcPr>
            <w:tcW w:w="1659" w:type="dxa"/>
            <w:vAlign w:val="center"/>
          </w:tcPr>
          <w:p w14:paraId="043C47FD" w14:textId="77777777" w:rsidR="005E7680" w:rsidRPr="005849EA" w:rsidRDefault="005E7680" w:rsidP="001F6D72">
            <w:pPr>
              <w:jc w:val="center"/>
              <w:rPr>
                <w:b/>
                <w:bCs/>
                <w:color w:val="auto"/>
              </w:rPr>
            </w:pPr>
            <w:r w:rsidRPr="005849EA">
              <w:rPr>
                <w:b/>
                <w:bCs/>
                <w:color w:val="auto"/>
              </w:rPr>
              <w:lastRenderedPageBreak/>
              <w:t>Fields</w:t>
            </w:r>
          </w:p>
        </w:tc>
        <w:tc>
          <w:tcPr>
            <w:tcW w:w="1659" w:type="dxa"/>
            <w:vAlign w:val="center"/>
          </w:tcPr>
          <w:p w14:paraId="17A2597A" w14:textId="77777777" w:rsidR="005E7680" w:rsidRPr="005849EA" w:rsidRDefault="005E7680" w:rsidP="001F6D72">
            <w:pPr>
              <w:jc w:val="center"/>
              <w:rPr>
                <w:b/>
                <w:bCs/>
                <w:color w:val="auto"/>
              </w:rPr>
            </w:pPr>
            <w:r w:rsidRPr="005849EA">
              <w:rPr>
                <w:b/>
                <w:bCs/>
                <w:color w:val="auto"/>
              </w:rPr>
              <w:t>Data Type</w:t>
            </w:r>
          </w:p>
        </w:tc>
        <w:tc>
          <w:tcPr>
            <w:tcW w:w="1659" w:type="dxa"/>
            <w:vAlign w:val="center"/>
          </w:tcPr>
          <w:p w14:paraId="4A4F695F" w14:textId="77777777" w:rsidR="005E7680" w:rsidRPr="005849EA" w:rsidRDefault="005E7680" w:rsidP="001F6D72">
            <w:pPr>
              <w:jc w:val="center"/>
              <w:rPr>
                <w:b/>
                <w:bCs/>
                <w:color w:val="auto"/>
              </w:rPr>
            </w:pPr>
            <w:r w:rsidRPr="005849EA">
              <w:rPr>
                <w:b/>
                <w:bCs/>
                <w:color w:val="auto"/>
              </w:rPr>
              <w:t>Null/ Not Null</w:t>
            </w:r>
          </w:p>
        </w:tc>
        <w:tc>
          <w:tcPr>
            <w:tcW w:w="1659" w:type="dxa"/>
            <w:vAlign w:val="center"/>
          </w:tcPr>
          <w:p w14:paraId="638A495C" w14:textId="77777777" w:rsidR="005E7680" w:rsidRPr="005849EA" w:rsidRDefault="005E7680" w:rsidP="001F6D72">
            <w:pPr>
              <w:jc w:val="center"/>
              <w:rPr>
                <w:b/>
                <w:bCs/>
                <w:color w:val="auto"/>
              </w:rPr>
            </w:pPr>
            <w:r w:rsidRPr="005849EA">
              <w:rPr>
                <w:b/>
                <w:bCs/>
                <w:color w:val="auto"/>
              </w:rPr>
              <w:t>Default Value</w:t>
            </w:r>
          </w:p>
        </w:tc>
        <w:tc>
          <w:tcPr>
            <w:tcW w:w="1660" w:type="dxa"/>
            <w:vAlign w:val="center"/>
          </w:tcPr>
          <w:p w14:paraId="4B2D452F" w14:textId="77777777" w:rsidR="005E7680" w:rsidRPr="005849EA" w:rsidRDefault="005E7680" w:rsidP="001F6D72">
            <w:pPr>
              <w:jc w:val="center"/>
              <w:rPr>
                <w:b/>
                <w:bCs/>
                <w:color w:val="auto"/>
              </w:rPr>
            </w:pPr>
            <w:r w:rsidRPr="005849EA">
              <w:rPr>
                <w:b/>
                <w:bCs/>
                <w:color w:val="auto"/>
              </w:rPr>
              <w:t>Rules</w:t>
            </w:r>
          </w:p>
        </w:tc>
      </w:tr>
      <w:tr w:rsidR="005E7680" w:rsidRPr="005849EA" w14:paraId="7E33E437" w14:textId="77777777" w:rsidTr="001F6D72">
        <w:trPr>
          <w:trHeight w:val="260"/>
        </w:trPr>
        <w:tc>
          <w:tcPr>
            <w:tcW w:w="1659" w:type="dxa"/>
            <w:vAlign w:val="center"/>
          </w:tcPr>
          <w:p w14:paraId="522B4A46" w14:textId="0630070B" w:rsidR="005E7680" w:rsidRPr="005849EA" w:rsidRDefault="005E7680" w:rsidP="001F6D72">
            <w:pPr>
              <w:rPr>
                <w:color w:val="auto"/>
              </w:rPr>
            </w:pPr>
            <w:proofErr w:type="spellStart"/>
            <w:r>
              <w:rPr>
                <w:color w:val="auto"/>
              </w:rPr>
              <w:t>client_id</w:t>
            </w:r>
            <w:proofErr w:type="spellEnd"/>
          </w:p>
        </w:tc>
        <w:tc>
          <w:tcPr>
            <w:tcW w:w="1659" w:type="dxa"/>
            <w:vAlign w:val="center"/>
          </w:tcPr>
          <w:p w14:paraId="61CD4B2D" w14:textId="77777777" w:rsidR="005E7680" w:rsidRPr="005849EA" w:rsidRDefault="005E7680" w:rsidP="001F6D72">
            <w:pPr>
              <w:rPr>
                <w:color w:val="auto"/>
              </w:rPr>
            </w:pPr>
            <w:r w:rsidRPr="005849EA">
              <w:rPr>
                <w:color w:val="auto"/>
              </w:rPr>
              <w:t>int</w:t>
            </w:r>
          </w:p>
        </w:tc>
        <w:tc>
          <w:tcPr>
            <w:tcW w:w="1659" w:type="dxa"/>
            <w:vAlign w:val="center"/>
          </w:tcPr>
          <w:p w14:paraId="1BC9DED5" w14:textId="77777777" w:rsidR="005E7680" w:rsidRPr="005849EA" w:rsidRDefault="005E7680" w:rsidP="001F6D72">
            <w:pPr>
              <w:rPr>
                <w:color w:val="auto"/>
              </w:rPr>
            </w:pPr>
            <w:r w:rsidRPr="005849EA">
              <w:rPr>
                <w:color w:val="auto"/>
              </w:rPr>
              <w:t>not null</w:t>
            </w:r>
          </w:p>
        </w:tc>
        <w:tc>
          <w:tcPr>
            <w:tcW w:w="1659" w:type="dxa"/>
            <w:vAlign w:val="center"/>
          </w:tcPr>
          <w:p w14:paraId="2A7650EB" w14:textId="77777777" w:rsidR="005E7680" w:rsidRPr="005849EA" w:rsidRDefault="005E7680" w:rsidP="001F6D72">
            <w:pPr>
              <w:rPr>
                <w:color w:val="auto"/>
              </w:rPr>
            </w:pPr>
            <w:r w:rsidRPr="005849EA">
              <w:rPr>
                <w:color w:val="auto"/>
              </w:rPr>
              <w:t>-</w:t>
            </w:r>
          </w:p>
        </w:tc>
        <w:tc>
          <w:tcPr>
            <w:tcW w:w="1660" w:type="dxa"/>
            <w:vAlign w:val="center"/>
          </w:tcPr>
          <w:p w14:paraId="180B2269" w14:textId="77777777" w:rsidR="005E7680" w:rsidRPr="005849EA" w:rsidRDefault="005E7680" w:rsidP="001F6D72">
            <w:pPr>
              <w:rPr>
                <w:color w:val="auto"/>
              </w:rPr>
            </w:pPr>
            <w:r w:rsidRPr="005849EA">
              <w:rPr>
                <w:color w:val="auto"/>
              </w:rPr>
              <w:t>-</w:t>
            </w:r>
          </w:p>
        </w:tc>
      </w:tr>
      <w:tr w:rsidR="005E7680" w:rsidRPr="005849EA" w14:paraId="3AB816D8" w14:textId="77777777" w:rsidTr="001F6D72">
        <w:trPr>
          <w:trHeight w:val="260"/>
        </w:trPr>
        <w:tc>
          <w:tcPr>
            <w:tcW w:w="1659" w:type="dxa"/>
            <w:vAlign w:val="center"/>
          </w:tcPr>
          <w:p w14:paraId="27C71C86" w14:textId="77777777" w:rsidR="005E7680" w:rsidRPr="005849EA" w:rsidRDefault="005E7680" w:rsidP="001F6D72">
            <w:pPr>
              <w:rPr>
                <w:color w:val="auto"/>
              </w:rPr>
            </w:pPr>
            <w:r>
              <w:rPr>
                <w:color w:val="auto"/>
              </w:rPr>
              <w:t>Index</w:t>
            </w:r>
          </w:p>
        </w:tc>
        <w:tc>
          <w:tcPr>
            <w:tcW w:w="1659" w:type="dxa"/>
            <w:vAlign w:val="center"/>
          </w:tcPr>
          <w:p w14:paraId="1C9E14FA" w14:textId="77777777" w:rsidR="005E7680" w:rsidRPr="005849EA" w:rsidRDefault="005E7680" w:rsidP="001F6D72">
            <w:pPr>
              <w:rPr>
                <w:color w:val="auto"/>
              </w:rPr>
            </w:pPr>
            <w:r>
              <w:rPr>
                <w:color w:val="auto"/>
              </w:rPr>
              <w:t>int</w:t>
            </w:r>
          </w:p>
        </w:tc>
        <w:tc>
          <w:tcPr>
            <w:tcW w:w="1659" w:type="dxa"/>
            <w:vAlign w:val="center"/>
          </w:tcPr>
          <w:p w14:paraId="77977B8E" w14:textId="77777777" w:rsidR="005E7680" w:rsidRPr="005849EA" w:rsidRDefault="005E7680" w:rsidP="001F6D72">
            <w:pPr>
              <w:rPr>
                <w:color w:val="auto"/>
              </w:rPr>
            </w:pPr>
            <w:r>
              <w:rPr>
                <w:color w:val="auto"/>
              </w:rPr>
              <w:t>not null</w:t>
            </w:r>
          </w:p>
        </w:tc>
        <w:tc>
          <w:tcPr>
            <w:tcW w:w="1659" w:type="dxa"/>
            <w:vAlign w:val="center"/>
          </w:tcPr>
          <w:p w14:paraId="096BF465" w14:textId="77777777" w:rsidR="005E7680" w:rsidRPr="005849EA" w:rsidRDefault="005E7680" w:rsidP="001F6D72">
            <w:pPr>
              <w:rPr>
                <w:color w:val="auto"/>
              </w:rPr>
            </w:pPr>
            <w:r>
              <w:rPr>
                <w:color w:val="auto"/>
              </w:rPr>
              <w:t>-</w:t>
            </w:r>
          </w:p>
        </w:tc>
        <w:tc>
          <w:tcPr>
            <w:tcW w:w="1660" w:type="dxa"/>
            <w:vAlign w:val="center"/>
          </w:tcPr>
          <w:p w14:paraId="0D8B7945" w14:textId="77777777" w:rsidR="005E7680" w:rsidRPr="005849EA" w:rsidRDefault="005E7680" w:rsidP="001F6D72">
            <w:pPr>
              <w:rPr>
                <w:color w:val="auto"/>
              </w:rPr>
            </w:pPr>
            <w:r>
              <w:rPr>
                <w:color w:val="auto"/>
              </w:rPr>
              <w:t>-</w:t>
            </w:r>
          </w:p>
        </w:tc>
      </w:tr>
      <w:tr w:rsidR="005E7680" w:rsidRPr="005849EA" w14:paraId="74D85CDA" w14:textId="77777777" w:rsidTr="001F6D72">
        <w:tc>
          <w:tcPr>
            <w:tcW w:w="1659" w:type="dxa"/>
            <w:vAlign w:val="center"/>
          </w:tcPr>
          <w:p w14:paraId="435140F3" w14:textId="77777777" w:rsidR="005E7680" w:rsidRPr="005849EA" w:rsidRDefault="005E7680" w:rsidP="001F6D72">
            <w:pPr>
              <w:rPr>
                <w:color w:val="auto"/>
              </w:rPr>
            </w:pPr>
            <w:r>
              <w:rPr>
                <w:color w:val="auto"/>
              </w:rPr>
              <w:t>Name</w:t>
            </w:r>
          </w:p>
        </w:tc>
        <w:tc>
          <w:tcPr>
            <w:tcW w:w="1659" w:type="dxa"/>
            <w:vAlign w:val="center"/>
          </w:tcPr>
          <w:p w14:paraId="1F357402" w14:textId="77777777" w:rsidR="005E7680" w:rsidRPr="005849EA" w:rsidRDefault="005E7680" w:rsidP="001F6D72">
            <w:pPr>
              <w:rPr>
                <w:color w:val="auto"/>
              </w:rPr>
            </w:pPr>
            <w:r>
              <w:rPr>
                <w:color w:val="auto"/>
              </w:rPr>
              <w:t>varchar(50)</w:t>
            </w:r>
          </w:p>
        </w:tc>
        <w:tc>
          <w:tcPr>
            <w:tcW w:w="1659" w:type="dxa"/>
            <w:vAlign w:val="center"/>
          </w:tcPr>
          <w:p w14:paraId="60B04060" w14:textId="77777777" w:rsidR="005E7680" w:rsidRPr="005849EA" w:rsidRDefault="005E7680" w:rsidP="001F6D72">
            <w:pPr>
              <w:rPr>
                <w:color w:val="auto"/>
              </w:rPr>
            </w:pPr>
            <w:r>
              <w:rPr>
                <w:color w:val="auto"/>
              </w:rPr>
              <w:t>not null</w:t>
            </w:r>
          </w:p>
        </w:tc>
        <w:tc>
          <w:tcPr>
            <w:tcW w:w="1659" w:type="dxa"/>
            <w:vAlign w:val="center"/>
          </w:tcPr>
          <w:p w14:paraId="64A27FEF" w14:textId="77777777" w:rsidR="005E7680" w:rsidRPr="005849EA" w:rsidRDefault="005E7680" w:rsidP="001F6D72">
            <w:pPr>
              <w:rPr>
                <w:color w:val="auto"/>
              </w:rPr>
            </w:pPr>
            <w:r>
              <w:rPr>
                <w:color w:val="auto"/>
              </w:rPr>
              <w:t>-</w:t>
            </w:r>
          </w:p>
        </w:tc>
        <w:tc>
          <w:tcPr>
            <w:tcW w:w="1660" w:type="dxa"/>
            <w:vAlign w:val="center"/>
          </w:tcPr>
          <w:p w14:paraId="4912E497" w14:textId="77777777" w:rsidR="005E7680" w:rsidRPr="005849EA" w:rsidRDefault="005E7680" w:rsidP="001F6D72">
            <w:pPr>
              <w:rPr>
                <w:color w:val="auto"/>
              </w:rPr>
            </w:pPr>
            <w:r>
              <w:rPr>
                <w:color w:val="auto"/>
              </w:rPr>
              <w:t>-</w:t>
            </w:r>
          </w:p>
        </w:tc>
      </w:tr>
      <w:tr w:rsidR="005E7680" w:rsidRPr="005849EA" w14:paraId="74500C30" w14:textId="77777777" w:rsidTr="001F6D72">
        <w:tc>
          <w:tcPr>
            <w:tcW w:w="1659" w:type="dxa"/>
            <w:vAlign w:val="center"/>
          </w:tcPr>
          <w:p w14:paraId="2B6F1BE5" w14:textId="77777777" w:rsidR="005E7680" w:rsidRDefault="005E7680" w:rsidP="001F6D72">
            <w:pPr>
              <w:rPr>
                <w:color w:val="auto"/>
              </w:rPr>
            </w:pPr>
            <w:r>
              <w:rPr>
                <w:color w:val="auto"/>
              </w:rPr>
              <w:t>Address</w:t>
            </w:r>
          </w:p>
        </w:tc>
        <w:tc>
          <w:tcPr>
            <w:tcW w:w="1659" w:type="dxa"/>
            <w:vAlign w:val="center"/>
          </w:tcPr>
          <w:p w14:paraId="608DEE0A" w14:textId="77777777" w:rsidR="005E7680" w:rsidRDefault="005E7680" w:rsidP="001F6D72">
            <w:pPr>
              <w:rPr>
                <w:color w:val="auto"/>
              </w:rPr>
            </w:pPr>
            <w:r>
              <w:rPr>
                <w:color w:val="auto"/>
              </w:rPr>
              <w:t>varchar(50)</w:t>
            </w:r>
          </w:p>
        </w:tc>
        <w:tc>
          <w:tcPr>
            <w:tcW w:w="1659" w:type="dxa"/>
            <w:vAlign w:val="center"/>
          </w:tcPr>
          <w:p w14:paraId="3FF1EB45" w14:textId="2A58B5AB" w:rsidR="005E7680" w:rsidRDefault="005E7680" w:rsidP="001F6D72">
            <w:pPr>
              <w:rPr>
                <w:color w:val="auto"/>
              </w:rPr>
            </w:pPr>
            <w:r>
              <w:rPr>
                <w:color w:val="auto"/>
              </w:rPr>
              <w:t>not null</w:t>
            </w:r>
          </w:p>
        </w:tc>
        <w:tc>
          <w:tcPr>
            <w:tcW w:w="1659" w:type="dxa"/>
            <w:vAlign w:val="center"/>
          </w:tcPr>
          <w:p w14:paraId="3EDB96A6" w14:textId="77777777" w:rsidR="005E7680" w:rsidRDefault="005E7680" w:rsidP="001F6D72">
            <w:pPr>
              <w:rPr>
                <w:color w:val="auto"/>
              </w:rPr>
            </w:pPr>
            <w:r>
              <w:rPr>
                <w:color w:val="auto"/>
              </w:rPr>
              <w:t>-</w:t>
            </w:r>
          </w:p>
        </w:tc>
        <w:tc>
          <w:tcPr>
            <w:tcW w:w="1660" w:type="dxa"/>
            <w:vAlign w:val="center"/>
          </w:tcPr>
          <w:p w14:paraId="092F3D51" w14:textId="77777777" w:rsidR="005E7680" w:rsidRDefault="005E7680" w:rsidP="001F6D72">
            <w:pPr>
              <w:rPr>
                <w:color w:val="auto"/>
              </w:rPr>
            </w:pPr>
            <w:r>
              <w:rPr>
                <w:color w:val="auto"/>
              </w:rPr>
              <w:t>-</w:t>
            </w:r>
          </w:p>
        </w:tc>
      </w:tr>
      <w:tr w:rsidR="005E7680" w:rsidRPr="005849EA" w14:paraId="75215DD1" w14:textId="77777777" w:rsidTr="001F6D72">
        <w:tc>
          <w:tcPr>
            <w:tcW w:w="1659" w:type="dxa"/>
            <w:vAlign w:val="center"/>
          </w:tcPr>
          <w:p w14:paraId="3DF07D61" w14:textId="5DE9A5D0" w:rsidR="005E7680" w:rsidRDefault="005E7680" w:rsidP="001F6D72">
            <w:pPr>
              <w:rPr>
                <w:color w:val="auto"/>
              </w:rPr>
            </w:pPr>
            <w:r>
              <w:rPr>
                <w:color w:val="auto"/>
              </w:rPr>
              <w:t>Nickname</w:t>
            </w:r>
          </w:p>
        </w:tc>
        <w:tc>
          <w:tcPr>
            <w:tcW w:w="1659" w:type="dxa"/>
            <w:vAlign w:val="center"/>
          </w:tcPr>
          <w:p w14:paraId="4E06DA77" w14:textId="77777777" w:rsidR="005E7680" w:rsidRDefault="005E7680" w:rsidP="001F6D72">
            <w:pPr>
              <w:rPr>
                <w:color w:val="auto"/>
              </w:rPr>
            </w:pPr>
            <w:r>
              <w:rPr>
                <w:color w:val="auto"/>
              </w:rPr>
              <w:t>varchar(50)</w:t>
            </w:r>
          </w:p>
        </w:tc>
        <w:tc>
          <w:tcPr>
            <w:tcW w:w="1659" w:type="dxa"/>
            <w:vAlign w:val="center"/>
          </w:tcPr>
          <w:p w14:paraId="77F7D41B" w14:textId="77777777" w:rsidR="005E7680" w:rsidRDefault="005E7680" w:rsidP="001F6D72">
            <w:pPr>
              <w:rPr>
                <w:color w:val="auto"/>
              </w:rPr>
            </w:pPr>
            <w:r>
              <w:rPr>
                <w:color w:val="auto"/>
              </w:rPr>
              <w:t>-</w:t>
            </w:r>
          </w:p>
        </w:tc>
        <w:tc>
          <w:tcPr>
            <w:tcW w:w="1659" w:type="dxa"/>
            <w:vAlign w:val="center"/>
          </w:tcPr>
          <w:p w14:paraId="7990F795" w14:textId="77777777" w:rsidR="005E7680" w:rsidRDefault="005E7680" w:rsidP="001F6D72">
            <w:pPr>
              <w:rPr>
                <w:color w:val="auto"/>
              </w:rPr>
            </w:pPr>
            <w:r>
              <w:rPr>
                <w:color w:val="auto"/>
              </w:rPr>
              <w:t>-</w:t>
            </w:r>
          </w:p>
        </w:tc>
        <w:tc>
          <w:tcPr>
            <w:tcW w:w="1660" w:type="dxa"/>
            <w:vAlign w:val="center"/>
          </w:tcPr>
          <w:p w14:paraId="4976FEFF" w14:textId="77777777" w:rsidR="005E7680" w:rsidRDefault="005E7680" w:rsidP="001F6D72">
            <w:pPr>
              <w:rPr>
                <w:color w:val="auto"/>
              </w:rPr>
            </w:pPr>
            <w:r>
              <w:rPr>
                <w:color w:val="auto"/>
              </w:rPr>
              <w:t>-</w:t>
            </w:r>
          </w:p>
        </w:tc>
      </w:tr>
      <w:tr w:rsidR="005E7680" w:rsidRPr="005849EA" w14:paraId="75AE092A" w14:textId="77777777" w:rsidTr="001F6D72">
        <w:tc>
          <w:tcPr>
            <w:tcW w:w="1659" w:type="dxa"/>
            <w:vAlign w:val="center"/>
          </w:tcPr>
          <w:p w14:paraId="1C190B52" w14:textId="77777777" w:rsidR="005E7680" w:rsidRDefault="005E7680" w:rsidP="001F6D72">
            <w:pPr>
              <w:rPr>
                <w:color w:val="auto"/>
              </w:rPr>
            </w:pPr>
            <w:r>
              <w:rPr>
                <w:color w:val="auto"/>
              </w:rPr>
              <w:t>Contact 1</w:t>
            </w:r>
          </w:p>
        </w:tc>
        <w:tc>
          <w:tcPr>
            <w:tcW w:w="1659" w:type="dxa"/>
            <w:vAlign w:val="center"/>
          </w:tcPr>
          <w:p w14:paraId="07D40DF4" w14:textId="77777777" w:rsidR="005E7680" w:rsidRDefault="005E7680" w:rsidP="001F6D72">
            <w:pPr>
              <w:rPr>
                <w:color w:val="auto"/>
              </w:rPr>
            </w:pPr>
            <w:r>
              <w:rPr>
                <w:color w:val="auto"/>
              </w:rPr>
              <w:t>varchar(50)</w:t>
            </w:r>
          </w:p>
        </w:tc>
        <w:tc>
          <w:tcPr>
            <w:tcW w:w="1659" w:type="dxa"/>
            <w:vAlign w:val="center"/>
          </w:tcPr>
          <w:p w14:paraId="6D27EFDA" w14:textId="77777777" w:rsidR="005E7680" w:rsidRDefault="005E7680" w:rsidP="001F6D72">
            <w:pPr>
              <w:rPr>
                <w:color w:val="auto"/>
              </w:rPr>
            </w:pPr>
            <w:r>
              <w:rPr>
                <w:color w:val="auto"/>
              </w:rPr>
              <w:t>-</w:t>
            </w:r>
          </w:p>
        </w:tc>
        <w:tc>
          <w:tcPr>
            <w:tcW w:w="1659" w:type="dxa"/>
            <w:vAlign w:val="center"/>
          </w:tcPr>
          <w:p w14:paraId="30297076" w14:textId="77777777" w:rsidR="005E7680" w:rsidRDefault="005E7680" w:rsidP="001F6D72">
            <w:pPr>
              <w:rPr>
                <w:color w:val="auto"/>
              </w:rPr>
            </w:pPr>
            <w:r>
              <w:rPr>
                <w:color w:val="auto"/>
              </w:rPr>
              <w:t>-</w:t>
            </w:r>
          </w:p>
        </w:tc>
        <w:tc>
          <w:tcPr>
            <w:tcW w:w="1660" w:type="dxa"/>
            <w:vAlign w:val="center"/>
          </w:tcPr>
          <w:p w14:paraId="40CC38DB" w14:textId="77777777" w:rsidR="005E7680" w:rsidRDefault="005E7680" w:rsidP="001F6D72">
            <w:pPr>
              <w:rPr>
                <w:color w:val="auto"/>
              </w:rPr>
            </w:pPr>
            <w:r>
              <w:rPr>
                <w:color w:val="auto"/>
              </w:rPr>
              <w:t>-</w:t>
            </w:r>
          </w:p>
        </w:tc>
      </w:tr>
      <w:tr w:rsidR="005E7680" w:rsidRPr="005849EA" w14:paraId="2470E078" w14:textId="77777777" w:rsidTr="001F6D72">
        <w:tc>
          <w:tcPr>
            <w:tcW w:w="1659" w:type="dxa"/>
            <w:vAlign w:val="center"/>
          </w:tcPr>
          <w:p w14:paraId="30A287C5" w14:textId="77777777" w:rsidR="005E7680" w:rsidRDefault="005E7680" w:rsidP="001F6D72">
            <w:pPr>
              <w:rPr>
                <w:color w:val="auto"/>
              </w:rPr>
            </w:pPr>
            <w:r>
              <w:rPr>
                <w:color w:val="auto"/>
              </w:rPr>
              <w:t>Contact 2</w:t>
            </w:r>
          </w:p>
        </w:tc>
        <w:tc>
          <w:tcPr>
            <w:tcW w:w="1659" w:type="dxa"/>
            <w:vAlign w:val="center"/>
          </w:tcPr>
          <w:p w14:paraId="663F5F9D" w14:textId="77777777" w:rsidR="005E7680" w:rsidRDefault="005E7680" w:rsidP="001F6D72">
            <w:pPr>
              <w:rPr>
                <w:color w:val="auto"/>
              </w:rPr>
            </w:pPr>
            <w:r>
              <w:rPr>
                <w:color w:val="auto"/>
              </w:rPr>
              <w:t>varchar(50)</w:t>
            </w:r>
          </w:p>
        </w:tc>
        <w:tc>
          <w:tcPr>
            <w:tcW w:w="1659" w:type="dxa"/>
            <w:vAlign w:val="center"/>
          </w:tcPr>
          <w:p w14:paraId="2843FC14" w14:textId="77777777" w:rsidR="005E7680" w:rsidRDefault="005E7680" w:rsidP="001F6D72">
            <w:pPr>
              <w:rPr>
                <w:color w:val="auto"/>
              </w:rPr>
            </w:pPr>
            <w:r>
              <w:rPr>
                <w:color w:val="auto"/>
              </w:rPr>
              <w:t>-</w:t>
            </w:r>
          </w:p>
        </w:tc>
        <w:tc>
          <w:tcPr>
            <w:tcW w:w="1659" w:type="dxa"/>
            <w:vAlign w:val="center"/>
          </w:tcPr>
          <w:p w14:paraId="532A5046" w14:textId="77777777" w:rsidR="005E7680" w:rsidRDefault="005E7680" w:rsidP="001F6D72">
            <w:pPr>
              <w:rPr>
                <w:color w:val="auto"/>
              </w:rPr>
            </w:pPr>
            <w:r>
              <w:rPr>
                <w:color w:val="auto"/>
              </w:rPr>
              <w:t>-</w:t>
            </w:r>
          </w:p>
        </w:tc>
        <w:tc>
          <w:tcPr>
            <w:tcW w:w="1660" w:type="dxa"/>
            <w:vAlign w:val="center"/>
          </w:tcPr>
          <w:p w14:paraId="19567270" w14:textId="77777777" w:rsidR="005E7680" w:rsidRDefault="005E7680" w:rsidP="001F6D72">
            <w:pPr>
              <w:rPr>
                <w:color w:val="auto"/>
              </w:rPr>
            </w:pPr>
            <w:r>
              <w:rPr>
                <w:color w:val="auto"/>
              </w:rPr>
              <w:t>-</w:t>
            </w:r>
          </w:p>
        </w:tc>
      </w:tr>
      <w:tr w:rsidR="005E7680" w:rsidRPr="005849EA" w14:paraId="7787767A" w14:textId="77777777" w:rsidTr="001F6D72">
        <w:tc>
          <w:tcPr>
            <w:tcW w:w="1659" w:type="dxa"/>
            <w:vAlign w:val="center"/>
          </w:tcPr>
          <w:p w14:paraId="196034C3" w14:textId="7BC8F9BB" w:rsidR="005E7680" w:rsidRDefault="005E7680" w:rsidP="001F6D72">
            <w:pPr>
              <w:rPr>
                <w:color w:val="auto"/>
              </w:rPr>
            </w:pPr>
            <w:proofErr w:type="spellStart"/>
            <w:r>
              <w:rPr>
                <w:color w:val="auto"/>
              </w:rPr>
              <w:t>default_product</w:t>
            </w:r>
            <w:proofErr w:type="spellEnd"/>
          </w:p>
        </w:tc>
        <w:tc>
          <w:tcPr>
            <w:tcW w:w="1659" w:type="dxa"/>
            <w:vAlign w:val="center"/>
          </w:tcPr>
          <w:p w14:paraId="1AD4D62A" w14:textId="32F9F9FF" w:rsidR="005E7680" w:rsidRDefault="005E7680" w:rsidP="001F6D72">
            <w:pPr>
              <w:rPr>
                <w:color w:val="auto"/>
              </w:rPr>
            </w:pPr>
            <w:r>
              <w:rPr>
                <w:color w:val="auto"/>
              </w:rPr>
              <w:t>int</w:t>
            </w:r>
          </w:p>
        </w:tc>
        <w:tc>
          <w:tcPr>
            <w:tcW w:w="1659" w:type="dxa"/>
            <w:vAlign w:val="center"/>
          </w:tcPr>
          <w:p w14:paraId="7228BB02" w14:textId="77777777" w:rsidR="005E7680" w:rsidRDefault="005E7680" w:rsidP="001F6D72">
            <w:pPr>
              <w:rPr>
                <w:color w:val="auto"/>
              </w:rPr>
            </w:pPr>
            <w:r>
              <w:rPr>
                <w:color w:val="auto"/>
              </w:rPr>
              <w:t>not null</w:t>
            </w:r>
          </w:p>
        </w:tc>
        <w:tc>
          <w:tcPr>
            <w:tcW w:w="1659" w:type="dxa"/>
            <w:vAlign w:val="center"/>
          </w:tcPr>
          <w:p w14:paraId="1F9B2CF2" w14:textId="6AD7CE7B" w:rsidR="005E7680" w:rsidRDefault="005E7680" w:rsidP="001F6D72">
            <w:pPr>
              <w:rPr>
                <w:color w:val="auto"/>
              </w:rPr>
            </w:pPr>
            <w:r>
              <w:rPr>
                <w:color w:val="auto"/>
              </w:rPr>
              <w:t>1</w:t>
            </w:r>
          </w:p>
        </w:tc>
        <w:tc>
          <w:tcPr>
            <w:tcW w:w="1660" w:type="dxa"/>
            <w:vAlign w:val="center"/>
          </w:tcPr>
          <w:p w14:paraId="1F180513" w14:textId="07D0B1A9" w:rsidR="005E7680" w:rsidRDefault="005E7680" w:rsidP="001F6D72">
            <w:pPr>
              <w:rPr>
                <w:color w:val="auto"/>
              </w:rPr>
            </w:pPr>
            <w:r>
              <w:rPr>
                <w:color w:val="auto"/>
              </w:rPr>
              <w:t>-</w:t>
            </w:r>
          </w:p>
        </w:tc>
      </w:tr>
      <w:tr w:rsidR="005E7680" w:rsidRPr="005849EA" w14:paraId="3A1741D5" w14:textId="77777777" w:rsidTr="001F6D72">
        <w:tc>
          <w:tcPr>
            <w:tcW w:w="1659" w:type="dxa"/>
            <w:vAlign w:val="center"/>
          </w:tcPr>
          <w:p w14:paraId="22D91897" w14:textId="77777777" w:rsidR="005E7680" w:rsidRDefault="005E7680" w:rsidP="001F6D72">
            <w:pPr>
              <w:rPr>
                <w:color w:val="auto"/>
              </w:rPr>
            </w:pPr>
            <w:r>
              <w:rPr>
                <w:color w:val="auto"/>
              </w:rPr>
              <w:t>Remarks</w:t>
            </w:r>
          </w:p>
        </w:tc>
        <w:tc>
          <w:tcPr>
            <w:tcW w:w="1659" w:type="dxa"/>
            <w:vAlign w:val="center"/>
          </w:tcPr>
          <w:p w14:paraId="7D910C7A" w14:textId="77777777" w:rsidR="005E7680" w:rsidRDefault="005E7680" w:rsidP="001F6D72">
            <w:pPr>
              <w:rPr>
                <w:color w:val="auto"/>
              </w:rPr>
            </w:pPr>
            <w:r>
              <w:rPr>
                <w:color w:val="auto"/>
              </w:rPr>
              <w:t>varchar(50)</w:t>
            </w:r>
          </w:p>
        </w:tc>
        <w:tc>
          <w:tcPr>
            <w:tcW w:w="1659" w:type="dxa"/>
            <w:vAlign w:val="center"/>
          </w:tcPr>
          <w:p w14:paraId="4098AA4B" w14:textId="77777777" w:rsidR="005E7680" w:rsidRDefault="005E7680" w:rsidP="001F6D72">
            <w:pPr>
              <w:rPr>
                <w:color w:val="auto"/>
              </w:rPr>
            </w:pPr>
            <w:r>
              <w:rPr>
                <w:color w:val="auto"/>
              </w:rPr>
              <w:t>-</w:t>
            </w:r>
          </w:p>
        </w:tc>
        <w:tc>
          <w:tcPr>
            <w:tcW w:w="1659" w:type="dxa"/>
            <w:vAlign w:val="center"/>
          </w:tcPr>
          <w:p w14:paraId="3BC9D065" w14:textId="77777777" w:rsidR="005E7680" w:rsidRDefault="005E7680" w:rsidP="001F6D72">
            <w:pPr>
              <w:rPr>
                <w:color w:val="auto"/>
              </w:rPr>
            </w:pPr>
            <w:r>
              <w:rPr>
                <w:color w:val="auto"/>
              </w:rPr>
              <w:t>-</w:t>
            </w:r>
          </w:p>
        </w:tc>
        <w:tc>
          <w:tcPr>
            <w:tcW w:w="1660" w:type="dxa"/>
            <w:vAlign w:val="center"/>
          </w:tcPr>
          <w:p w14:paraId="484C81AA" w14:textId="77777777" w:rsidR="005E7680" w:rsidRDefault="005E7680" w:rsidP="001F6D72">
            <w:pPr>
              <w:rPr>
                <w:color w:val="auto"/>
              </w:rPr>
            </w:pPr>
            <w:r>
              <w:rPr>
                <w:color w:val="auto"/>
              </w:rPr>
              <w:t>-</w:t>
            </w:r>
          </w:p>
        </w:tc>
      </w:tr>
      <w:tr w:rsidR="005E7680" w:rsidRPr="005849EA" w14:paraId="6FB4BAB6" w14:textId="77777777" w:rsidTr="001F6D72">
        <w:tc>
          <w:tcPr>
            <w:tcW w:w="1659" w:type="dxa"/>
            <w:vAlign w:val="center"/>
          </w:tcPr>
          <w:p w14:paraId="29455183" w14:textId="77777777" w:rsidR="005E7680" w:rsidRDefault="005E7680" w:rsidP="001F6D72">
            <w:pPr>
              <w:rPr>
                <w:color w:val="auto"/>
              </w:rPr>
            </w:pPr>
            <w:r>
              <w:rPr>
                <w:color w:val="auto"/>
              </w:rPr>
              <w:t xml:space="preserve">Enabled </w:t>
            </w:r>
          </w:p>
        </w:tc>
        <w:tc>
          <w:tcPr>
            <w:tcW w:w="1659" w:type="dxa"/>
            <w:vAlign w:val="center"/>
          </w:tcPr>
          <w:p w14:paraId="6354CCDA" w14:textId="77777777" w:rsidR="005E7680" w:rsidRDefault="005E7680" w:rsidP="001F6D72">
            <w:pPr>
              <w:rPr>
                <w:color w:val="auto"/>
              </w:rPr>
            </w:pPr>
            <w:r>
              <w:rPr>
                <w:color w:val="auto"/>
              </w:rPr>
              <w:t>bool</w:t>
            </w:r>
          </w:p>
        </w:tc>
        <w:tc>
          <w:tcPr>
            <w:tcW w:w="1659" w:type="dxa"/>
            <w:vAlign w:val="center"/>
          </w:tcPr>
          <w:p w14:paraId="4743C539" w14:textId="77777777" w:rsidR="005E7680" w:rsidRDefault="005E7680" w:rsidP="001F6D72">
            <w:pPr>
              <w:rPr>
                <w:color w:val="auto"/>
              </w:rPr>
            </w:pPr>
            <w:r>
              <w:rPr>
                <w:color w:val="auto"/>
              </w:rPr>
              <w:t>not null</w:t>
            </w:r>
          </w:p>
        </w:tc>
        <w:tc>
          <w:tcPr>
            <w:tcW w:w="1659" w:type="dxa"/>
            <w:vAlign w:val="center"/>
          </w:tcPr>
          <w:p w14:paraId="0DF2097B" w14:textId="77777777" w:rsidR="005E7680" w:rsidRDefault="005E7680" w:rsidP="001F6D72">
            <w:pPr>
              <w:rPr>
                <w:color w:val="auto"/>
              </w:rPr>
            </w:pPr>
            <w:r>
              <w:rPr>
                <w:color w:val="auto"/>
              </w:rPr>
              <w:t>true</w:t>
            </w:r>
          </w:p>
        </w:tc>
        <w:tc>
          <w:tcPr>
            <w:tcW w:w="1660" w:type="dxa"/>
            <w:vAlign w:val="center"/>
          </w:tcPr>
          <w:p w14:paraId="19626B22" w14:textId="77777777" w:rsidR="005E7680" w:rsidRDefault="005E7680" w:rsidP="001F6D72">
            <w:pPr>
              <w:rPr>
                <w:color w:val="auto"/>
              </w:rPr>
            </w:pPr>
            <w:r>
              <w:rPr>
                <w:color w:val="auto"/>
              </w:rPr>
              <w:t>-</w:t>
            </w:r>
          </w:p>
        </w:tc>
      </w:tr>
      <w:tr w:rsidR="005E7680" w:rsidRPr="005849EA" w14:paraId="09D8C670" w14:textId="77777777" w:rsidTr="001F6D72">
        <w:tc>
          <w:tcPr>
            <w:tcW w:w="1659" w:type="dxa"/>
            <w:vAlign w:val="center"/>
          </w:tcPr>
          <w:p w14:paraId="036BBD46" w14:textId="77777777" w:rsidR="005E7680" w:rsidRDefault="005E7680" w:rsidP="001F6D72">
            <w:pPr>
              <w:rPr>
                <w:color w:val="auto"/>
              </w:rPr>
            </w:pPr>
            <w:r>
              <w:rPr>
                <w:color w:val="auto"/>
              </w:rPr>
              <w:t>Timestamp</w:t>
            </w:r>
          </w:p>
        </w:tc>
        <w:tc>
          <w:tcPr>
            <w:tcW w:w="1659" w:type="dxa"/>
            <w:vAlign w:val="center"/>
          </w:tcPr>
          <w:p w14:paraId="5748E24C" w14:textId="77777777" w:rsidR="005E7680" w:rsidRDefault="005E7680" w:rsidP="001F6D72">
            <w:pPr>
              <w:rPr>
                <w:color w:val="auto"/>
              </w:rPr>
            </w:pPr>
            <w:r>
              <w:rPr>
                <w:color w:val="auto"/>
              </w:rPr>
              <w:t xml:space="preserve">timestamp </w:t>
            </w:r>
          </w:p>
        </w:tc>
        <w:tc>
          <w:tcPr>
            <w:tcW w:w="1659" w:type="dxa"/>
            <w:vAlign w:val="center"/>
          </w:tcPr>
          <w:p w14:paraId="221E5C79" w14:textId="77777777" w:rsidR="005E7680" w:rsidRDefault="005E7680" w:rsidP="001F6D72">
            <w:pPr>
              <w:rPr>
                <w:color w:val="auto"/>
              </w:rPr>
            </w:pPr>
            <w:r>
              <w:rPr>
                <w:color w:val="auto"/>
              </w:rPr>
              <w:t>not null</w:t>
            </w:r>
          </w:p>
        </w:tc>
        <w:tc>
          <w:tcPr>
            <w:tcW w:w="1659" w:type="dxa"/>
            <w:vAlign w:val="center"/>
          </w:tcPr>
          <w:p w14:paraId="01CE3FCA" w14:textId="77777777" w:rsidR="005E7680" w:rsidRDefault="005E7680" w:rsidP="001F6D72">
            <w:pPr>
              <w:rPr>
                <w:color w:val="auto"/>
              </w:rPr>
            </w:pPr>
            <w:r>
              <w:rPr>
                <w:color w:val="auto"/>
              </w:rPr>
              <w:t>-</w:t>
            </w:r>
          </w:p>
        </w:tc>
        <w:tc>
          <w:tcPr>
            <w:tcW w:w="1660" w:type="dxa"/>
            <w:vAlign w:val="center"/>
          </w:tcPr>
          <w:p w14:paraId="6071D3D7" w14:textId="77777777" w:rsidR="005E7680" w:rsidRDefault="005E7680" w:rsidP="00E50F3D">
            <w:pPr>
              <w:keepNext/>
              <w:rPr>
                <w:color w:val="auto"/>
              </w:rPr>
            </w:pPr>
            <w:r>
              <w:rPr>
                <w:color w:val="auto"/>
              </w:rPr>
              <w:t>-</w:t>
            </w:r>
          </w:p>
        </w:tc>
      </w:tr>
    </w:tbl>
    <w:p w14:paraId="14AF03C1" w14:textId="7BD203ED" w:rsidR="005E7680"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13</w:t>
      </w:r>
      <w:r w:rsidR="00B93025">
        <w:rPr>
          <w:noProof/>
        </w:rPr>
        <w:fldChar w:fldCharType="end"/>
      </w:r>
      <w:r w:rsidRPr="008B79AE">
        <w:t xml:space="preserve">: Data dictionary for </w:t>
      </w:r>
      <w:r>
        <w:t>Clients</w:t>
      </w:r>
      <w:r w:rsidRPr="008B79AE">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E7680" w:rsidRPr="005849EA" w14:paraId="4E70482C" w14:textId="77777777" w:rsidTr="001F6D72">
        <w:tc>
          <w:tcPr>
            <w:tcW w:w="8296" w:type="dxa"/>
            <w:gridSpan w:val="5"/>
            <w:vAlign w:val="center"/>
          </w:tcPr>
          <w:p w14:paraId="649BF76F" w14:textId="06163937" w:rsidR="005E7680" w:rsidRPr="005849EA" w:rsidRDefault="005E7680" w:rsidP="001F6D72">
            <w:pPr>
              <w:rPr>
                <w:color w:val="auto"/>
              </w:rPr>
            </w:pPr>
            <w:r w:rsidRPr="005849EA">
              <w:rPr>
                <w:color w:val="auto"/>
              </w:rPr>
              <w:t xml:space="preserve">Table Name: </w:t>
            </w:r>
            <w:r>
              <w:rPr>
                <w:b/>
                <w:bCs/>
                <w:color w:val="auto"/>
              </w:rPr>
              <w:t xml:space="preserve">Payments </w:t>
            </w:r>
          </w:p>
        </w:tc>
      </w:tr>
      <w:tr w:rsidR="005E7680" w:rsidRPr="005849EA" w14:paraId="076FC409" w14:textId="77777777" w:rsidTr="001F6D72">
        <w:tc>
          <w:tcPr>
            <w:tcW w:w="8296" w:type="dxa"/>
            <w:gridSpan w:val="5"/>
            <w:vAlign w:val="center"/>
          </w:tcPr>
          <w:p w14:paraId="448D9A93" w14:textId="06E7D843" w:rsidR="005E7680" w:rsidRPr="005849EA" w:rsidRDefault="005E7680" w:rsidP="001F6D72">
            <w:pPr>
              <w:rPr>
                <w:color w:val="auto"/>
              </w:rPr>
            </w:pPr>
            <w:r w:rsidRPr="005849EA">
              <w:rPr>
                <w:color w:val="auto"/>
              </w:rPr>
              <w:t>Description:</w:t>
            </w:r>
            <w:r>
              <w:rPr>
                <w:color w:val="auto"/>
              </w:rPr>
              <w:t xml:space="preserve"> stores payments records paid by clients </w:t>
            </w:r>
          </w:p>
        </w:tc>
      </w:tr>
      <w:tr w:rsidR="005E7680" w:rsidRPr="005849EA" w14:paraId="4F22A9F2" w14:textId="77777777" w:rsidTr="001F6D72">
        <w:trPr>
          <w:trHeight w:val="674"/>
        </w:trPr>
        <w:tc>
          <w:tcPr>
            <w:tcW w:w="1659" w:type="dxa"/>
            <w:vAlign w:val="center"/>
          </w:tcPr>
          <w:p w14:paraId="65C03D72" w14:textId="77777777" w:rsidR="005E7680" w:rsidRPr="005849EA" w:rsidRDefault="005E7680" w:rsidP="001F6D72">
            <w:pPr>
              <w:jc w:val="center"/>
              <w:rPr>
                <w:b/>
                <w:bCs/>
                <w:color w:val="auto"/>
              </w:rPr>
            </w:pPr>
            <w:r w:rsidRPr="005849EA">
              <w:rPr>
                <w:b/>
                <w:bCs/>
                <w:color w:val="auto"/>
              </w:rPr>
              <w:t>Fields</w:t>
            </w:r>
          </w:p>
        </w:tc>
        <w:tc>
          <w:tcPr>
            <w:tcW w:w="1659" w:type="dxa"/>
            <w:vAlign w:val="center"/>
          </w:tcPr>
          <w:p w14:paraId="1B0236C0" w14:textId="77777777" w:rsidR="005E7680" w:rsidRPr="005849EA" w:rsidRDefault="005E7680" w:rsidP="001F6D72">
            <w:pPr>
              <w:jc w:val="center"/>
              <w:rPr>
                <w:b/>
                <w:bCs/>
                <w:color w:val="auto"/>
              </w:rPr>
            </w:pPr>
            <w:r w:rsidRPr="005849EA">
              <w:rPr>
                <w:b/>
                <w:bCs/>
                <w:color w:val="auto"/>
              </w:rPr>
              <w:t>Data Type</w:t>
            </w:r>
          </w:p>
        </w:tc>
        <w:tc>
          <w:tcPr>
            <w:tcW w:w="1659" w:type="dxa"/>
            <w:vAlign w:val="center"/>
          </w:tcPr>
          <w:p w14:paraId="3EFB32A6" w14:textId="77777777" w:rsidR="005E7680" w:rsidRPr="005849EA" w:rsidRDefault="005E7680" w:rsidP="001F6D72">
            <w:pPr>
              <w:jc w:val="center"/>
              <w:rPr>
                <w:b/>
                <w:bCs/>
                <w:color w:val="auto"/>
              </w:rPr>
            </w:pPr>
            <w:r w:rsidRPr="005849EA">
              <w:rPr>
                <w:b/>
                <w:bCs/>
                <w:color w:val="auto"/>
              </w:rPr>
              <w:t>Null/ Not Null</w:t>
            </w:r>
          </w:p>
        </w:tc>
        <w:tc>
          <w:tcPr>
            <w:tcW w:w="1659" w:type="dxa"/>
            <w:vAlign w:val="center"/>
          </w:tcPr>
          <w:p w14:paraId="45D2EE69" w14:textId="77777777" w:rsidR="005E7680" w:rsidRPr="005849EA" w:rsidRDefault="005E7680" w:rsidP="001F6D72">
            <w:pPr>
              <w:jc w:val="center"/>
              <w:rPr>
                <w:b/>
                <w:bCs/>
                <w:color w:val="auto"/>
              </w:rPr>
            </w:pPr>
            <w:r w:rsidRPr="005849EA">
              <w:rPr>
                <w:b/>
                <w:bCs/>
                <w:color w:val="auto"/>
              </w:rPr>
              <w:t>Default Value</w:t>
            </w:r>
          </w:p>
        </w:tc>
        <w:tc>
          <w:tcPr>
            <w:tcW w:w="1660" w:type="dxa"/>
            <w:vAlign w:val="center"/>
          </w:tcPr>
          <w:p w14:paraId="4810FF65" w14:textId="77777777" w:rsidR="005E7680" w:rsidRPr="005849EA" w:rsidRDefault="005E7680" w:rsidP="001F6D72">
            <w:pPr>
              <w:jc w:val="center"/>
              <w:rPr>
                <w:b/>
                <w:bCs/>
                <w:color w:val="auto"/>
              </w:rPr>
            </w:pPr>
            <w:r w:rsidRPr="005849EA">
              <w:rPr>
                <w:b/>
                <w:bCs/>
                <w:color w:val="auto"/>
              </w:rPr>
              <w:t>Rules</w:t>
            </w:r>
          </w:p>
        </w:tc>
      </w:tr>
      <w:tr w:rsidR="005E7680" w:rsidRPr="005849EA" w14:paraId="1DBF7200" w14:textId="77777777" w:rsidTr="001F6D72">
        <w:trPr>
          <w:trHeight w:val="260"/>
        </w:trPr>
        <w:tc>
          <w:tcPr>
            <w:tcW w:w="1659" w:type="dxa"/>
            <w:vAlign w:val="center"/>
          </w:tcPr>
          <w:p w14:paraId="7FDE8419" w14:textId="2472FF15" w:rsidR="005E7680" w:rsidRPr="005849EA" w:rsidRDefault="005E7680" w:rsidP="001F6D72">
            <w:pPr>
              <w:rPr>
                <w:color w:val="auto"/>
              </w:rPr>
            </w:pPr>
            <w:proofErr w:type="spellStart"/>
            <w:r>
              <w:rPr>
                <w:color w:val="auto"/>
              </w:rPr>
              <w:t>payment_id</w:t>
            </w:r>
            <w:proofErr w:type="spellEnd"/>
          </w:p>
        </w:tc>
        <w:tc>
          <w:tcPr>
            <w:tcW w:w="1659" w:type="dxa"/>
            <w:vAlign w:val="center"/>
          </w:tcPr>
          <w:p w14:paraId="167EB576" w14:textId="77777777" w:rsidR="005E7680" w:rsidRPr="005849EA" w:rsidRDefault="005E7680" w:rsidP="001F6D72">
            <w:pPr>
              <w:rPr>
                <w:color w:val="auto"/>
              </w:rPr>
            </w:pPr>
            <w:r w:rsidRPr="005849EA">
              <w:rPr>
                <w:color w:val="auto"/>
              </w:rPr>
              <w:t>int</w:t>
            </w:r>
          </w:p>
        </w:tc>
        <w:tc>
          <w:tcPr>
            <w:tcW w:w="1659" w:type="dxa"/>
            <w:vAlign w:val="center"/>
          </w:tcPr>
          <w:p w14:paraId="16042572" w14:textId="77777777" w:rsidR="005E7680" w:rsidRPr="005849EA" w:rsidRDefault="005E7680" w:rsidP="001F6D72">
            <w:pPr>
              <w:rPr>
                <w:color w:val="auto"/>
              </w:rPr>
            </w:pPr>
            <w:r w:rsidRPr="005849EA">
              <w:rPr>
                <w:color w:val="auto"/>
              </w:rPr>
              <w:t>not null</w:t>
            </w:r>
          </w:p>
        </w:tc>
        <w:tc>
          <w:tcPr>
            <w:tcW w:w="1659" w:type="dxa"/>
            <w:vAlign w:val="center"/>
          </w:tcPr>
          <w:p w14:paraId="381D3505" w14:textId="77777777" w:rsidR="005E7680" w:rsidRPr="005849EA" w:rsidRDefault="005E7680" w:rsidP="001F6D72">
            <w:pPr>
              <w:rPr>
                <w:color w:val="auto"/>
              </w:rPr>
            </w:pPr>
            <w:r w:rsidRPr="005849EA">
              <w:rPr>
                <w:color w:val="auto"/>
              </w:rPr>
              <w:t>-</w:t>
            </w:r>
          </w:p>
        </w:tc>
        <w:tc>
          <w:tcPr>
            <w:tcW w:w="1660" w:type="dxa"/>
            <w:vAlign w:val="center"/>
          </w:tcPr>
          <w:p w14:paraId="5387D9E8" w14:textId="77777777" w:rsidR="005E7680" w:rsidRPr="005849EA" w:rsidRDefault="005E7680" w:rsidP="001F6D72">
            <w:pPr>
              <w:rPr>
                <w:color w:val="auto"/>
              </w:rPr>
            </w:pPr>
            <w:r w:rsidRPr="005849EA">
              <w:rPr>
                <w:color w:val="auto"/>
              </w:rPr>
              <w:t>-</w:t>
            </w:r>
          </w:p>
        </w:tc>
      </w:tr>
      <w:tr w:rsidR="005E7680" w:rsidRPr="005849EA" w14:paraId="6DF233F4" w14:textId="77777777" w:rsidTr="001F6D72">
        <w:trPr>
          <w:trHeight w:val="260"/>
        </w:trPr>
        <w:tc>
          <w:tcPr>
            <w:tcW w:w="1659" w:type="dxa"/>
            <w:vAlign w:val="center"/>
          </w:tcPr>
          <w:p w14:paraId="54851FDF" w14:textId="6EB2118C" w:rsidR="005E7680" w:rsidRPr="005849EA" w:rsidRDefault="005E7680" w:rsidP="001F6D72">
            <w:pPr>
              <w:rPr>
                <w:color w:val="auto"/>
              </w:rPr>
            </w:pPr>
            <w:proofErr w:type="spellStart"/>
            <w:r>
              <w:rPr>
                <w:color w:val="auto"/>
              </w:rPr>
              <w:t>client_id</w:t>
            </w:r>
            <w:proofErr w:type="spellEnd"/>
          </w:p>
        </w:tc>
        <w:tc>
          <w:tcPr>
            <w:tcW w:w="1659" w:type="dxa"/>
            <w:vAlign w:val="center"/>
          </w:tcPr>
          <w:p w14:paraId="12249EDB" w14:textId="77777777" w:rsidR="005E7680" w:rsidRPr="005849EA" w:rsidRDefault="005E7680" w:rsidP="001F6D72">
            <w:pPr>
              <w:rPr>
                <w:color w:val="auto"/>
              </w:rPr>
            </w:pPr>
            <w:r>
              <w:rPr>
                <w:color w:val="auto"/>
              </w:rPr>
              <w:t>int</w:t>
            </w:r>
          </w:p>
        </w:tc>
        <w:tc>
          <w:tcPr>
            <w:tcW w:w="1659" w:type="dxa"/>
            <w:vAlign w:val="center"/>
          </w:tcPr>
          <w:p w14:paraId="21EF002B" w14:textId="77777777" w:rsidR="005E7680" w:rsidRPr="005849EA" w:rsidRDefault="005E7680" w:rsidP="001F6D72">
            <w:pPr>
              <w:rPr>
                <w:color w:val="auto"/>
              </w:rPr>
            </w:pPr>
            <w:r>
              <w:rPr>
                <w:color w:val="auto"/>
              </w:rPr>
              <w:t>not null</w:t>
            </w:r>
          </w:p>
        </w:tc>
        <w:tc>
          <w:tcPr>
            <w:tcW w:w="1659" w:type="dxa"/>
            <w:vAlign w:val="center"/>
          </w:tcPr>
          <w:p w14:paraId="68E62578" w14:textId="77777777" w:rsidR="005E7680" w:rsidRPr="005849EA" w:rsidRDefault="005E7680" w:rsidP="001F6D72">
            <w:pPr>
              <w:rPr>
                <w:color w:val="auto"/>
              </w:rPr>
            </w:pPr>
            <w:r>
              <w:rPr>
                <w:color w:val="auto"/>
              </w:rPr>
              <w:t>-</w:t>
            </w:r>
          </w:p>
        </w:tc>
        <w:tc>
          <w:tcPr>
            <w:tcW w:w="1660" w:type="dxa"/>
            <w:vAlign w:val="center"/>
          </w:tcPr>
          <w:p w14:paraId="6038611B" w14:textId="77777777" w:rsidR="005E7680" w:rsidRPr="005849EA" w:rsidRDefault="005E7680" w:rsidP="001F6D72">
            <w:pPr>
              <w:rPr>
                <w:color w:val="auto"/>
              </w:rPr>
            </w:pPr>
            <w:r>
              <w:rPr>
                <w:color w:val="auto"/>
              </w:rPr>
              <w:t>-</w:t>
            </w:r>
          </w:p>
        </w:tc>
      </w:tr>
      <w:tr w:rsidR="005E7680" w:rsidRPr="005849EA" w14:paraId="0683D5C9" w14:textId="77777777" w:rsidTr="001F6D72">
        <w:tc>
          <w:tcPr>
            <w:tcW w:w="1659" w:type="dxa"/>
            <w:vAlign w:val="center"/>
          </w:tcPr>
          <w:p w14:paraId="7FC00E19" w14:textId="14C5C00D" w:rsidR="005E7680" w:rsidRPr="005849EA" w:rsidRDefault="005E7680" w:rsidP="001F6D72">
            <w:pPr>
              <w:rPr>
                <w:color w:val="auto"/>
              </w:rPr>
            </w:pPr>
            <w:r>
              <w:rPr>
                <w:color w:val="auto"/>
              </w:rPr>
              <w:t>Date</w:t>
            </w:r>
          </w:p>
        </w:tc>
        <w:tc>
          <w:tcPr>
            <w:tcW w:w="1659" w:type="dxa"/>
            <w:vAlign w:val="center"/>
          </w:tcPr>
          <w:p w14:paraId="05E9DC08" w14:textId="5C97ECEA" w:rsidR="005E7680" w:rsidRPr="005849EA" w:rsidRDefault="005E7680" w:rsidP="001F6D72">
            <w:pPr>
              <w:rPr>
                <w:color w:val="auto"/>
              </w:rPr>
            </w:pPr>
            <w:r>
              <w:rPr>
                <w:color w:val="auto"/>
              </w:rPr>
              <w:t>date</w:t>
            </w:r>
          </w:p>
        </w:tc>
        <w:tc>
          <w:tcPr>
            <w:tcW w:w="1659" w:type="dxa"/>
            <w:vAlign w:val="center"/>
          </w:tcPr>
          <w:p w14:paraId="77AAD7A0" w14:textId="77777777" w:rsidR="005E7680" w:rsidRPr="005849EA" w:rsidRDefault="005E7680" w:rsidP="001F6D72">
            <w:pPr>
              <w:rPr>
                <w:color w:val="auto"/>
              </w:rPr>
            </w:pPr>
            <w:r>
              <w:rPr>
                <w:color w:val="auto"/>
              </w:rPr>
              <w:t>not null</w:t>
            </w:r>
          </w:p>
        </w:tc>
        <w:tc>
          <w:tcPr>
            <w:tcW w:w="1659" w:type="dxa"/>
            <w:vAlign w:val="center"/>
          </w:tcPr>
          <w:p w14:paraId="701F0238" w14:textId="77777777" w:rsidR="005E7680" w:rsidRPr="005849EA" w:rsidRDefault="005E7680" w:rsidP="001F6D72">
            <w:pPr>
              <w:rPr>
                <w:color w:val="auto"/>
              </w:rPr>
            </w:pPr>
            <w:r>
              <w:rPr>
                <w:color w:val="auto"/>
              </w:rPr>
              <w:t>-</w:t>
            </w:r>
          </w:p>
        </w:tc>
        <w:tc>
          <w:tcPr>
            <w:tcW w:w="1660" w:type="dxa"/>
            <w:vAlign w:val="center"/>
          </w:tcPr>
          <w:p w14:paraId="70A50A2A" w14:textId="4E2A269E" w:rsidR="005E7680" w:rsidRPr="005849EA" w:rsidRDefault="005E7680" w:rsidP="001F6D72">
            <w:pPr>
              <w:rPr>
                <w:color w:val="auto"/>
              </w:rPr>
            </w:pPr>
            <w:proofErr w:type="spellStart"/>
            <w:r>
              <w:rPr>
                <w:color w:val="auto"/>
              </w:rPr>
              <w:t>yyyy</w:t>
            </w:r>
            <w:proofErr w:type="spellEnd"/>
            <w:r>
              <w:rPr>
                <w:color w:val="auto"/>
              </w:rPr>
              <w:t>-mm-dd</w:t>
            </w:r>
          </w:p>
        </w:tc>
      </w:tr>
      <w:tr w:rsidR="005E7680" w:rsidRPr="005849EA" w14:paraId="40BC2ADE" w14:textId="77777777" w:rsidTr="001F6D72">
        <w:tc>
          <w:tcPr>
            <w:tcW w:w="1659" w:type="dxa"/>
            <w:vAlign w:val="center"/>
          </w:tcPr>
          <w:p w14:paraId="0AAD427C" w14:textId="4252971B" w:rsidR="005E7680" w:rsidRDefault="009C180C" w:rsidP="001F6D72">
            <w:pPr>
              <w:rPr>
                <w:color w:val="auto"/>
              </w:rPr>
            </w:pPr>
            <w:proofErr w:type="spellStart"/>
            <w:r>
              <w:rPr>
                <w:color w:val="auto"/>
              </w:rPr>
              <w:t>type_id</w:t>
            </w:r>
            <w:proofErr w:type="spellEnd"/>
          </w:p>
        </w:tc>
        <w:tc>
          <w:tcPr>
            <w:tcW w:w="1659" w:type="dxa"/>
            <w:vAlign w:val="center"/>
          </w:tcPr>
          <w:p w14:paraId="33DC46F2" w14:textId="661A2457" w:rsidR="005E7680" w:rsidRDefault="005E7680" w:rsidP="001F6D72">
            <w:pPr>
              <w:rPr>
                <w:color w:val="auto"/>
              </w:rPr>
            </w:pPr>
            <w:r>
              <w:rPr>
                <w:color w:val="auto"/>
              </w:rPr>
              <w:t>int</w:t>
            </w:r>
          </w:p>
        </w:tc>
        <w:tc>
          <w:tcPr>
            <w:tcW w:w="1659" w:type="dxa"/>
            <w:vAlign w:val="center"/>
          </w:tcPr>
          <w:p w14:paraId="249A78B9" w14:textId="77777777" w:rsidR="005E7680" w:rsidRDefault="005E7680" w:rsidP="001F6D72">
            <w:pPr>
              <w:rPr>
                <w:color w:val="auto"/>
              </w:rPr>
            </w:pPr>
            <w:r>
              <w:rPr>
                <w:color w:val="auto"/>
              </w:rPr>
              <w:t>-</w:t>
            </w:r>
          </w:p>
        </w:tc>
        <w:tc>
          <w:tcPr>
            <w:tcW w:w="1659" w:type="dxa"/>
            <w:vAlign w:val="center"/>
          </w:tcPr>
          <w:p w14:paraId="55161DA2" w14:textId="20684A09" w:rsidR="005E7680" w:rsidRDefault="005E7680" w:rsidP="001F6D72">
            <w:pPr>
              <w:rPr>
                <w:color w:val="auto"/>
              </w:rPr>
            </w:pPr>
            <w:r>
              <w:rPr>
                <w:color w:val="auto"/>
              </w:rPr>
              <w:t>1</w:t>
            </w:r>
          </w:p>
        </w:tc>
        <w:tc>
          <w:tcPr>
            <w:tcW w:w="1660" w:type="dxa"/>
            <w:vAlign w:val="center"/>
          </w:tcPr>
          <w:p w14:paraId="4C7BB42E" w14:textId="77777777" w:rsidR="005E7680" w:rsidRDefault="005E7680" w:rsidP="001F6D72">
            <w:pPr>
              <w:rPr>
                <w:color w:val="auto"/>
              </w:rPr>
            </w:pPr>
            <w:r>
              <w:rPr>
                <w:color w:val="auto"/>
              </w:rPr>
              <w:t>-</w:t>
            </w:r>
          </w:p>
        </w:tc>
      </w:tr>
      <w:tr w:rsidR="005E7680" w:rsidRPr="005849EA" w14:paraId="0785492A" w14:textId="77777777" w:rsidTr="001F6D72">
        <w:tc>
          <w:tcPr>
            <w:tcW w:w="1659" w:type="dxa"/>
            <w:vAlign w:val="center"/>
          </w:tcPr>
          <w:p w14:paraId="0DC55E8B" w14:textId="5472F3AC" w:rsidR="005E7680" w:rsidRDefault="009C180C" w:rsidP="001F6D72">
            <w:pPr>
              <w:rPr>
                <w:color w:val="auto"/>
              </w:rPr>
            </w:pPr>
            <w:r>
              <w:rPr>
                <w:color w:val="auto"/>
              </w:rPr>
              <w:t>Amount</w:t>
            </w:r>
          </w:p>
        </w:tc>
        <w:tc>
          <w:tcPr>
            <w:tcW w:w="1659" w:type="dxa"/>
            <w:vAlign w:val="center"/>
          </w:tcPr>
          <w:p w14:paraId="67C8B071" w14:textId="77777777" w:rsidR="005E7680" w:rsidRDefault="005E7680" w:rsidP="001F6D72">
            <w:pPr>
              <w:rPr>
                <w:color w:val="auto"/>
              </w:rPr>
            </w:pPr>
            <w:r>
              <w:rPr>
                <w:color w:val="auto"/>
              </w:rPr>
              <w:t>varchar(50)</w:t>
            </w:r>
          </w:p>
        </w:tc>
        <w:tc>
          <w:tcPr>
            <w:tcW w:w="1659" w:type="dxa"/>
            <w:vAlign w:val="center"/>
          </w:tcPr>
          <w:p w14:paraId="1925D6DD" w14:textId="77777777" w:rsidR="005E7680" w:rsidRDefault="005E7680" w:rsidP="001F6D72">
            <w:pPr>
              <w:rPr>
                <w:color w:val="auto"/>
              </w:rPr>
            </w:pPr>
            <w:r>
              <w:rPr>
                <w:color w:val="auto"/>
              </w:rPr>
              <w:t>-</w:t>
            </w:r>
          </w:p>
        </w:tc>
        <w:tc>
          <w:tcPr>
            <w:tcW w:w="1659" w:type="dxa"/>
            <w:vAlign w:val="center"/>
          </w:tcPr>
          <w:p w14:paraId="5BB0A0C5" w14:textId="77777777" w:rsidR="005E7680" w:rsidRDefault="005E7680" w:rsidP="001F6D72">
            <w:pPr>
              <w:rPr>
                <w:color w:val="auto"/>
              </w:rPr>
            </w:pPr>
            <w:r>
              <w:rPr>
                <w:color w:val="auto"/>
              </w:rPr>
              <w:t>-</w:t>
            </w:r>
          </w:p>
        </w:tc>
        <w:tc>
          <w:tcPr>
            <w:tcW w:w="1660" w:type="dxa"/>
            <w:vAlign w:val="center"/>
          </w:tcPr>
          <w:p w14:paraId="22148028" w14:textId="77777777" w:rsidR="005E7680" w:rsidRDefault="005E7680" w:rsidP="001F6D72">
            <w:pPr>
              <w:rPr>
                <w:color w:val="auto"/>
              </w:rPr>
            </w:pPr>
            <w:r>
              <w:rPr>
                <w:color w:val="auto"/>
              </w:rPr>
              <w:t>-</w:t>
            </w:r>
          </w:p>
        </w:tc>
      </w:tr>
      <w:tr w:rsidR="005E7680" w:rsidRPr="005849EA" w14:paraId="40828834" w14:textId="77777777" w:rsidTr="001F6D72">
        <w:tc>
          <w:tcPr>
            <w:tcW w:w="1659" w:type="dxa"/>
            <w:vAlign w:val="center"/>
          </w:tcPr>
          <w:p w14:paraId="5C0841F1" w14:textId="77777777" w:rsidR="005E7680" w:rsidRDefault="005E7680" w:rsidP="001F6D72">
            <w:pPr>
              <w:rPr>
                <w:color w:val="auto"/>
              </w:rPr>
            </w:pPr>
            <w:r>
              <w:rPr>
                <w:color w:val="auto"/>
              </w:rPr>
              <w:t>Remarks</w:t>
            </w:r>
          </w:p>
        </w:tc>
        <w:tc>
          <w:tcPr>
            <w:tcW w:w="1659" w:type="dxa"/>
            <w:vAlign w:val="center"/>
          </w:tcPr>
          <w:p w14:paraId="43D69DE8" w14:textId="77777777" w:rsidR="005E7680" w:rsidRDefault="005E7680" w:rsidP="001F6D72">
            <w:pPr>
              <w:rPr>
                <w:color w:val="auto"/>
              </w:rPr>
            </w:pPr>
            <w:r>
              <w:rPr>
                <w:color w:val="auto"/>
              </w:rPr>
              <w:t>varchar(50)</w:t>
            </w:r>
          </w:p>
        </w:tc>
        <w:tc>
          <w:tcPr>
            <w:tcW w:w="1659" w:type="dxa"/>
            <w:vAlign w:val="center"/>
          </w:tcPr>
          <w:p w14:paraId="1B74A194" w14:textId="77777777" w:rsidR="005E7680" w:rsidRDefault="005E7680" w:rsidP="001F6D72">
            <w:pPr>
              <w:rPr>
                <w:color w:val="auto"/>
              </w:rPr>
            </w:pPr>
            <w:r>
              <w:rPr>
                <w:color w:val="auto"/>
              </w:rPr>
              <w:t>-</w:t>
            </w:r>
          </w:p>
        </w:tc>
        <w:tc>
          <w:tcPr>
            <w:tcW w:w="1659" w:type="dxa"/>
            <w:vAlign w:val="center"/>
          </w:tcPr>
          <w:p w14:paraId="64676B80" w14:textId="77777777" w:rsidR="005E7680" w:rsidRDefault="005E7680" w:rsidP="001F6D72">
            <w:pPr>
              <w:rPr>
                <w:color w:val="auto"/>
              </w:rPr>
            </w:pPr>
            <w:r>
              <w:rPr>
                <w:color w:val="auto"/>
              </w:rPr>
              <w:t>-</w:t>
            </w:r>
          </w:p>
        </w:tc>
        <w:tc>
          <w:tcPr>
            <w:tcW w:w="1660" w:type="dxa"/>
            <w:vAlign w:val="center"/>
          </w:tcPr>
          <w:p w14:paraId="6E940B4D" w14:textId="77777777" w:rsidR="005E7680" w:rsidRDefault="005E7680" w:rsidP="001F6D72">
            <w:pPr>
              <w:rPr>
                <w:color w:val="auto"/>
              </w:rPr>
            </w:pPr>
            <w:r>
              <w:rPr>
                <w:color w:val="auto"/>
              </w:rPr>
              <w:t>-</w:t>
            </w:r>
          </w:p>
        </w:tc>
      </w:tr>
      <w:tr w:rsidR="005E7680" w:rsidRPr="005849EA" w14:paraId="67700B47" w14:textId="77777777" w:rsidTr="001F6D72">
        <w:tc>
          <w:tcPr>
            <w:tcW w:w="1659" w:type="dxa"/>
            <w:vAlign w:val="center"/>
          </w:tcPr>
          <w:p w14:paraId="6AAFF6D9" w14:textId="77777777" w:rsidR="005E7680" w:rsidRDefault="005E7680" w:rsidP="001F6D72">
            <w:pPr>
              <w:rPr>
                <w:color w:val="auto"/>
              </w:rPr>
            </w:pPr>
            <w:r>
              <w:rPr>
                <w:color w:val="auto"/>
              </w:rPr>
              <w:t xml:space="preserve">Enabled </w:t>
            </w:r>
          </w:p>
        </w:tc>
        <w:tc>
          <w:tcPr>
            <w:tcW w:w="1659" w:type="dxa"/>
            <w:vAlign w:val="center"/>
          </w:tcPr>
          <w:p w14:paraId="7B9DD95E" w14:textId="77777777" w:rsidR="005E7680" w:rsidRDefault="005E7680" w:rsidP="001F6D72">
            <w:pPr>
              <w:rPr>
                <w:color w:val="auto"/>
              </w:rPr>
            </w:pPr>
            <w:r>
              <w:rPr>
                <w:color w:val="auto"/>
              </w:rPr>
              <w:t>bool</w:t>
            </w:r>
          </w:p>
        </w:tc>
        <w:tc>
          <w:tcPr>
            <w:tcW w:w="1659" w:type="dxa"/>
            <w:vAlign w:val="center"/>
          </w:tcPr>
          <w:p w14:paraId="71A8D29F" w14:textId="77777777" w:rsidR="005E7680" w:rsidRDefault="005E7680" w:rsidP="001F6D72">
            <w:pPr>
              <w:rPr>
                <w:color w:val="auto"/>
              </w:rPr>
            </w:pPr>
            <w:r>
              <w:rPr>
                <w:color w:val="auto"/>
              </w:rPr>
              <w:t>not null</w:t>
            </w:r>
          </w:p>
        </w:tc>
        <w:tc>
          <w:tcPr>
            <w:tcW w:w="1659" w:type="dxa"/>
            <w:vAlign w:val="center"/>
          </w:tcPr>
          <w:p w14:paraId="74A5181E" w14:textId="77777777" w:rsidR="005E7680" w:rsidRDefault="005E7680" w:rsidP="001F6D72">
            <w:pPr>
              <w:rPr>
                <w:color w:val="auto"/>
              </w:rPr>
            </w:pPr>
            <w:r>
              <w:rPr>
                <w:color w:val="auto"/>
              </w:rPr>
              <w:t>true</w:t>
            </w:r>
          </w:p>
        </w:tc>
        <w:tc>
          <w:tcPr>
            <w:tcW w:w="1660" w:type="dxa"/>
            <w:vAlign w:val="center"/>
          </w:tcPr>
          <w:p w14:paraId="7C9B2890" w14:textId="77777777" w:rsidR="005E7680" w:rsidRDefault="005E7680" w:rsidP="001F6D72">
            <w:pPr>
              <w:rPr>
                <w:color w:val="auto"/>
              </w:rPr>
            </w:pPr>
            <w:r>
              <w:rPr>
                <w:color w:val="auto"/>
              </w:rPr>
              <w:t>-</w:t>
            </w:r>
          </w:p>
        </w:tc>
      </w:tr>
      <w:tr w:rsidR="005E7680" w:rsidRPr="005849EA" w14:paraId="1146B098" w14:textId="77777777" w:rsidTr="001F6D72">
        <w:tc>
          <w:tcPr>
            <w:tcW w:w="1659" w:type="dxa"/>
            <w:vAlign w:val="center"/>
          </w:tcPr>
          <w:p w14:paraId="506DA372" w14:textId="77777777" w:rsidR="005E7680" w:rsidRDefault="005E7680" w:rsidP="001F6D72">
            <w:pPr>
              <w:rPr>
                <w:color w:val="auto"/>
              </w:rPr>
            </w:pPr>
            <w:r>
              <w:rPr>
                <w:color w:val="auto"/>
              </w:rPr>
              <w:t>Timestamp</w:t>
            </w:r>
          </w:p>
        </w:tc>
        <w:tc>
          <w:tcPr>
            <w:tcW w:w="1659" w:type="dxa"/>
            <w:vAlign w:val="center"/>
          </w:tcPr>
          <w:p w14:paraId="19242189" w14:textId="77777777" w:rsidR="005E7680" w:rsidRDefault="005E7680" w:rsidP="001F6D72">
            <w:pPr>
              <w:rPr>
                <w:color w:val="auto"/>
              </w:rPr>
            </w:pPr>
            <w:r>
              <w:rPr>
                <w:color w:val="auto"/>
              </w:rPr>
              <w:t xml:space="preserve">timestamp </w:t>
            </w:r>
          </w:p>
        </w:tc>
        <w:tc>
          <w:tcPr>
            <w:tcW w:w="1659" w:type="dxa"/>
            <w:vAlign w:val="center"/>
          </w:tcPr>
          <w:p w14:paraId="1A27456F" w14:textId="77777777" w:rsidR="005E7680" w:rsidRDefault="005E7680" w:rsidP="001F6D72">
            <w:pPr>
              <w:rPr>
                <w:color w:val="auto"/>
              </w:rPr>
            </w:pPr>
            <w:r>
              <w:rPr>
                <w:color w:val="auto"/>
              </w:rPr>
              <w:t>not null</w:t>
            </w:r>
          </w:p>
        </w:tc>
        <w:tc>
          <w:tcPr>
            <w:tcW w:w="1659" w:type="dxa"/>
            <w:vAlign w:val="center"/>
          </w:tcPr>
          <w:p w14:paraId="6F9F83CB" w14:textId="77777777" w:rsidR="005E7680" w:rsidRDefault="005E7680" w:rsidP="001F6D72">
            <w:pPr>
              <w:rPr>
                <w:color w:val="auto"/>
              </w:rPr>
            </w:pPr>
            <w:r>
              <w:rPr>
                <w:color w:val="auto"/>
              </w:rPr>
              <w:t>-</w:t>
            </w:r>
          </w:p>
        </w:tc>
        <w:tc>
          <w:tcPr>
            <w:tcW w:w="1660" w:type="dxa"/>
            <w:vAlign w:val="center"/>
          </w:tcPr>
          <w:p w14:paraId="55900618" w14:textId="77777777" w:rsidR="005E7680" w:rsidRDefault="005E7680" w:rsidP="00E50F3D">
            <w:pPr>
              <w:keepNext/>
              <w:rPr>
                <w:color w:val="auto"/>
              </w:rPr>
            </w:pPr>
            <w:r>
              <w:rPr>
                <w:color w:val="auto"/>
              </w:rPr>
              <w:t>-</w:t>
            </w:r>
          </w:p>
        </w:tc>
      </w:tr>
    </w:tbl>
    <w:p w14:paraId="6427C420" w14:textId="280EA3BF" w:rsidR="005E7680"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14</w:t>
      </w:r>
      <w:r w:rsidR="00B93025">
        <w:rPr>
          <w:noProof/>
        </w:rPr>
        <w:fldChar w:fldCharType="end"/>
      </w:r>
      <w:r w:rsidRPr="00552EE5">
        <w:t xml:space="preserve">: Data dictionary for </w:t>
      </w:r>
      <w:r>
        <w:t>Payments</w:t>
      </w:r>
      <w:r w:rsidRPr="00552EE5">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9C180C" w14:paraId="55FF60E7" w14:textId="77777777" w:rsidTr="009C180C">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068A96" w14:textId="4082A189" w:rsidR="009C180C" w:rsidRDefault="009C180C">
            <w:pPr>
              <w:rPr>
                <w:color w:val="auto"/>
              </w:rPr>
            </w:pPr>
            <w:r>
              <w:rPr>
                <w:color w:val="auto"/>
              </w:rPr>
              <w:t xml:space="preserve">Table Name: </w:t>
            </w:r>
            <w:r>
              <w:rPr>
                <w:b/>
                <w:bCs/>
                <w:color w:val="auto"/>
              </w:rPr>
              <w:t xml:space="preserve">Payment types </w:t>
            </w:r>
          </w:p>
        </w:tc>
      </w:tr>
      <w:tr w:rsidR="009C180C" w14:paraId="3585E9E2" w14:textId="77777777" w:rsidTr="009C180C">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35518A" w14:textId="0D70C906" w:rsidR="009C180C" w:rsidRDefault="009C180C">
            <w:pPr>
              <w:rPr>
                <w:color w:val="auto"/>
              </w:rPr>
            </w:pPr>
            <w:r>
              <w:rPr>
                <w:color w:val="auto"/>
              </w:rPr>
              <w:t xml:space="preserve">Description: store payment methods available </w:t>
            </w:r>
          </w:p>
        </w:tc>
      </w:tr>
      <w:tr w:rsidR="009C180C" w14:paraId="499C7DE8" w14:textId="77777777" w:rsidTr="009C180C">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6A5944" w14:textId="77777777" w:rsidR="009C180C" w:rsidRDefault="009C180C">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EF8190" w14:textId="77777777" w:rsidR="009C180C" w:rsidRDefault="009C180C">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64A2E88" w14:textId="77777777" w:rsidR="009C180C" w:rsidRDefault="009C180C">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E7DA3E" w14:textId="77777777" w:rsidR="009C180C" w:rsidRDefault="009C180C">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AC5744" w14:textId="77777777" w:rsidR="009C180C" w:rsidRDefault="009C180C">
            <w:pPr>
              <w:jc w:val="center"/>
              <w:rPr>
                <w:b/>
                <w:bCs/>
                <w:color w:val="auto"/>
              </w:rPr>
            </w:pPr>
            <w:r>
              <w:rPr>
                <w:b/>
                <w:bCs/>
                <w:color w:val="auto"/>
              </w:rPr>
              <w:t>Rules</w:t>
            </w:r>
          </w:p>
        </w:tc>
      </w:tr>
      <w:tr w:rsidR="009C180C" w14:paraId="11F6111D" w14:textId="77777777" w:rsidTr="009C180C">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96FB96" w14:textId="633AA780" w:rsidR="009C180C" w:rsidRDefault="009C180C">
            <w:pPr>
              <w:rPr>
                <w:color w:val="auto"/>
              </w:rPr>
            </w:pPr>
            <w:proofErr w:type="spellStart"/>
            <w:r>
              <w:rPr>
                <w:color w:val="auto"/>
              </w:rPr>
              <w:t>type_id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3E55DA" w14:textId="77777777" w:rsidR="009C180C" w:rsidRDefault="009C180C">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C70540D" w14:textId="77777777" w:rsidR="009C180C" w:rsidRDefault="009C180C">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5557FC"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1D092E" w14:textId="77777777" w:rsidR="009C180C" w:rsidRDefault="009C180C">
            <w:pPr>
              <w:rPr>
                <w:color w:val="auto"/>
              </w:rPr>
            </w:pPr>
            <w:r>
              <w:rPr>
                <w:color w:val="auto"/>
              </w:rPr>
              <w:t>-</w:t>
            </w:r>
          </w:p>
        </w:tc>
      </w:tr>
      <w:tr w:rsidR="009C180C" w14:paraId="77EF36DC" w14:textId="77777777" w:rsidTr="009C180C">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FB527D" w14:textId="6CEA96CF" w:rsidR="009C180C" w:rsidRDefault="009C180C">
            <w:pPr>
              <w:rPr>
                <w:color w:val="auto"/>
              </w:rPr>
            </w:pPr>
            <w:r>
              <w:rPr>
                <w:color w:val="auto"/>
              </w:rPr>
              <w:t>Name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984DCA" w14:textId="41288A4C" w:rsidR="009C180C" w:rsidRDefault="009C180C">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ED2A0E" w14:textId="77777777" w:rsidR="009C180C" w:rsidRDefault="009C180C">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57335AC"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DEF87B" w14:textId="77777777" w:rsidR="009C180C" w:rsidRDefault="009C180C">
            <w:pPr>
              <w:rPr>
                <w:color w:val="auto"/>
              </w:rPr>
            </w:pPr>
            <w:r>
              <w:rPr>
                <w:color w:val="auto"/>
              </w:rPr>
              <w:t>-</w:t>
            </w:r>
          </w:p>
        </w:tc>
      </w:tr>
      <w:tr w:rsidR="009C180C" w14:paraId="6C5ACB2A" w14:textId="77777777" w:rsidTr="009C180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8FCAFC" w14:textId="77777777" w:rsidR="009C180C" w:rsidRDefault="009C180C">
            <w:pPr>
              <w:rPr>
                <w:color w:val="auto"/>
              </w:rPr>
            </w:pPr>
            <w:r>
              <w:rPr>
                <w:color w:val="auto"/>
              </w:rPr>
              <w:t>Remarks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6AEC6D" w14:textId="77777777" w:rsidR="009C180C" w:rsidRDefault="009C180C">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FD0B5C" w14:textId="77777777" w:rsidR="009C180C" w:rsidRDefault="009C180C">
            <w:pPr>
              <w:rPr>
                <w:color w:val="auto"/>
              </w:rPr>
            </w:pPr>
            <w:r>
              <w:rPr>
                <w:color w:val="auto"/>
              </w:rPr>
              <w: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A98244"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F74D3C" w14:textId="77777777" w:rsidR="009C180C" w:rsidRDefault="009C180C">
            <w:pPr>
              <w:rPr>
                <w:color w:val="auto"/>
              </w:rPr>
            </w:pPr>
            <w:r>
              <w:rPr>
                <w:color w:val="auto"/>
              </w:rPr>
              <w:t>-</w:t>
            </w:r>
          </w:p>
        </w:tc>
      </w:tr>
      <w:tr w:rsidR="009C180C" w14:paraId="5F587F1B" w14:textId="77777777" w:rsidTr="009C180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D462AB" w14:textId="77777777" w:rsidR="009C180C" w:rsidRDefault="009C180C">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D9FEC1" w14:textId="77777777" w:rsidR="009C180C" w:rsidRDefault="009C180C">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0F1AA3" w14:textId="77777777" w:rsidR="009C180C" w:rsidRDefault="009C180C">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7DC7F8" w14:textId="77777777" w:rsidR="009C180C" w:rsidRDefault="009C180C">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6D2605" w14:textId="77777777" w:rsidR="009C180C" w:rsidRDefault="009C180C" w:rsidP="00E50F3D">
            <w:pPr>
              <w:keepNext/>
              <w:rPr>
                <w:color w:val="auto"/>
              </w:rPr>
            </w:pPr>
            <w:r>
              <w:rPr>
                <w:color w:val="auto"/>
              </w:rPr>
              <w:t>-</w:t>
            </w:r>
          </w:p>
        </w:tc>
      </w:tr>
    </w:tbl>
    <w:p w14:paraId="30352289" w14:textId="3D6CA2CC" w:rsidR="009C180C"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15</w:t>
      </w:r>
      <w:r w:rsidR="00B93025">
        <w:rPr>
          <w:noProof/>
        </w:rPr>
        <w:fldChar w:fldCharType="end"/>
      </w:r>
      <w:r w:rsidRPr="00F13907">
        <w:t xml:space="preserve">: Data dictionary for </w:t>
      </w:r>
      <w:r>
        <w:t>Payment types</w:t>
      </w:r>
      <w:r w:rsidRPr="00F13907">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1512E4" w14:paraId="26DD60C9" w14:textId="77777777" w:rsidTr="001512E4">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63E1E2" w14:textId="0764A92E" w:rsidR="001512E4" w:rsidRDefault="001512E4">
            <w:pPr>
              <w:rPr>
                <w:color w:val="auto"/>
              </w:rPr>
            </w:pPr>
            <w:r>
              <w:rPr>
                <w:color w:val="auto"/>
              </w:rPr>
              <w:t xml:space="preserve">Table Name: </w:t>
            </w:r>
            <w:r>
              <w:rPr>
                <w:b/>
                <w:bCs/>
                <w:color w:val="auto"/>
              </w:rPr>
              <w:t xml:space="preserve">Routes </w:t>
            </w:r>
          </w:p>
        </w:tc>
      </w:tr>
      <w:tr w:rsidR="001512E4" w14:paraId="6DDD0681" w14:textId="77777777" w:rsidTr="001512E4">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D6D604" w14:textId="52FBE55A" w:rsidR="001512E4" w:rsidRDefault="001512E4">
            <w:pPr>
              <w:rPr>
                <w:color w:val="auto"/>
              </w:rPr>
            </w:pPr>
            <w:r>
              <w:rPr>
                <w:color w:val="auto"/>
              </w:rPr>
              <w:t>Description: stores sales route information</w:t>
            </w:r>
          </w:p>
        </w:tc>
      </w:tr>
      <w:tr w:rsidR="001512E4" w14:paraId="7DC907BE" w14:textId="77777777" w:rsidTr="001512E4">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4F85C3" w14:textId="77777777" w:rsidR="001512E4" w:rsidRDefault="001512E4">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CB7045" w14:textId="77777777" w:rsidR="001512E4" w:rsidRDefault="001512E4">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9EC629" w14:textId="77777777" w:rsidR="001512E4" w:rsidRDefault="001512E4">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24C41F" w14:textId="77777777" w:rsidR="001512E4" w:rsidRDefault="001512E4">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84C011" w14:textId="77777777" w:rsidR="001512E4" w:rsidRDefault="001512E4">
            <w:pPr>
              <w:jc w:val="center"/>
              <w:rPr>
                <w:b/>
                <w:bCs/>
                <w:color w:val="auto"/>
              </w:rPr>
            </w:pPr>
            <w:r>
              <w:rPr>
                <w:b/>
                <w:bCs/>
                <w:color w:val="auto"/>
              </w:rPr>
              <w:t>Rules</w:t>
            </w:r>
          </w:p>
        </w:tc>
      </w:tr>
      <w:tr w:rsidR="001512E4" w14:paraId="23F16EFA" w14:textId="77777777" w:rsidTr="001512E4">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3AED60" w14:textId="040C76F9" w:rsidR="001512E4" w:rsidRDefault="00576327">
            <w:pPr>
              <w:rPr>
                <w:color w:val="auto"/>
              </w:rPr>
            </w:pPr>
            <w:proofErr w:type="spellStart"/>
            <w:r>
              <w:rPr>
                <w:color w:val="auto"/>
              </w:rPr>
              <w:t>route</w:t>
            </w:r>
            <w:r w:rsidR="001512E4">
              <w:rPr>
                <w:color w:val="auto"/>
              </w:rPr>
              <w: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B13E57" w14:textId="77777777" w:rsidR="001512E4" w:rsidRDefault="001512E4">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B14781"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0E6AC"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6E20EA" w14:textId="77777777" w:rsidR="001512E4" w:rsidRDefault="001512E4">
            <w:pPr>
              <w:rPr>
                <w:color w:val="auto"/>
              </w:rPr>
            </w:pPr>
            <w:r>
              <w:rPr>
                <w:color w:val="auto"/>
              </w:rPr>
              <w:t>-</w:t>
            </w:r>
          </w:p>
        </w:tc>
      </w:tr>
      <w:tr w:rsidR="001512E4" w14:paraId="589F18FC" w14:textId="77777777" w:rsidTr="001512E4">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3B289E" w14:textId="77777777" w:rsidR="001512E4" w:rsidRDefault="001512E4">
            <w:pPr>
              <w:rPr>
                <w:color w:val="auto"/>
              </w:rPr>
            </w:pPr>
            <w:r>
              <w:rPr>
                <w:color w:val="auto"/>
              </w:rPr>
              <w:t>Index</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91E6EC" w14:textId="77777777" w:rsidR="001512E4" w:rsidRDefault="001512E4">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054EE6A"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4B11FB"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FD89DF" w14:textId="77777777" w:rsidR="001512E4" w:rsidRDefault="001512E4">
            <w:pPr>
              <w:rPr>
                <w:color w:val="auto"/>
              </w:rPr>
            </w:pPr>
            <w:r>
              <w:rPr>
                <w:color w:val="auto"/>
              </w:rPr>
              <w:t>-</w:t>
            </w:r>
          </w:p>
        </w:tc>
      </w:tr>
      <w:tr w:rsidR="001512E4" w14:paraId="5C8A9184"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8E67BE" w14:textId="77777777" w:rsidR="001512E4" w:rsidRDefault="001512E4">
            <w:pPr>
              <w:rPr>
                <w:color w:val="auto"/>
              </w:rPr>
            </w:pPr>
            <w:r>
              <w:rPr>
                <w:color w:val="auto"/>
              </w:rPr>
              <w:lastRenderedPageBreak/>
              <w:t>Name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42EC8F3" w14:textId="77777777" w:rsidR="001512E4" w:rsidRDefault="001512E4">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E005D1"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4C005C"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B6B6AA" w14:textId="77777777" w:rsidR="001512E4" w:rsidRDefault="001512E4">
            <w:pPr>
              <w:rPr>
                <w:color w:val="auto"/>
              </w:rPr>
            </w:pPr>
            <w:r>
              <w:rPr>
                <w:color w:val="auto"/>
              </w:rPr>
              <w:t>-</w:t>
            </w:r>
          </w:p>
        </w:tc>
      </w:tr>
      <w:tr w:rsidR="001512E4" w14:paraId="4F3605C4"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FD5529" w14:textId="48D6E94D" w:rsidR="001512E4" w:rsidRDefault="00576327">
            <w:pPr>
              <w:rPr>
                <w:color w:val="auto"/>
              </w:rPr>
            </w:pPr>
            <w:r>
              <w:rPr>
                <w:color w:val="auto"/>
              </w:rPr>
              <w:t xml:space="preserve">Acronym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B8E86C" w14:textId="77777777" w:rsidR="001512E4" w:rsidRDefault="001512E4">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B971F8" w14:textId="53125B08" w:rsidR="001512E4"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55FEF3"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229189" w14:textId="77A7952E" w:rsidR="001512E4" w:rsidRDefault="00576327">
            <w:pPr>
              <w:rPr>
                <w:color w:val="auto"/>
              </w:rPr>
            </w:pPr>
            <w:r>
              <w:rPr>
                <w:color w:val="auto"/>
              </w:rPr>
              <w:t>3 chars long</w:t>
            </w:r>
          </w:p>
        </w:tc>
      </w:tr>
      <w:tr w:rsidR="001512E4" w14:paraId="548D3B04"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FFFEEA" w14:textId="77777777" w:rsidR="001512E4" w:rsidRDefault="001512E4">
            <w:pPr>
              <w:rPr>
                <w:color w:val="auto"/>
              </w:rPr>
            </w:pPr>
            <w:r>
              <w:rPr>
                <w:color w:val="auto"/>
              </w:rPr>
              <w:t>Remarks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E30FFD" w14:textId="77777777" w:rsidR="001512E4" w:rsidRDefault="001512E4">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E92136" w14:textId="77777777" w:rsidR="001512E4" w:rsidRDefault="001512E4">
            <w:pPr>
              <w:rPr>
                <w:color w:val="auto"/>
              </w:rPr>
            </w:pPr>
            <w:r>
              <w:rPr>
                <w:color w:val="auto"/>
              </w:rPr>
              <w: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ABCA9A"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885E0F" w14:textId="77777777" w:rsidR="001512E4" w:rsidRDefault="001512E4">
            <w:pPr>
              <w:rPr>
                <w:color w:val="auto"/>
              </w:rPr>
            </w:pPr>
            <w:r>
              <w:rPr>
                <w:color w:val="auto"/>
              </w:rPr>
              <w:t>-</w:t>
            </w:r>
          </w:p>
        </w:tc>
      </w:tr>
      <w:tr w:rsidR="001512E4" w14:paraId="22DD8DAC"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DF2ED" w14:textId="77777777" w:rsidR="001512E4" w:rsidRDefault="001512E4">
            <w:pPr>
              <w:rPr>
                <w:color w:val="auto"/>
              </w:rPr>
            </w:pPr>
            <w:r>
              <w:rPr>
                <w:color w:val="auto"/>
              </w:rPr>
              <w:t xml:space="preserve">Enabled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FD4C36" w14:textId="77777777" w:rsidR="001512E4" w:rsidRDefault="001512E4">
            <w:pPr>
              <w:rPr>
                <w:color w:val="auto"/>
              </w:rPr>
            </w:pPr>
            <w:r>
              <w:rPr>
                <w:color w:val="auto"/>
              </w:rPr>
              <w:t>bool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C616C7D"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8BCC15" w14:textId="77777777" w:rsidR="001512E4" w:rsidRDefault="001512E4">
            <w:pPr>
              <w:rPr>
                <w:color w:val="auto"/>
              </w:rPr>
            </w:pPr>
            <w:r>
              <w:rPr>
                <w:color w:val="auto"/>
              </w:rPr>
              <w:t>true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20FED9" w14:textId="77777777" w:rsidR="001512E4" w:rsidRDefault="001512E4">
            <w:pPr>
              <w:rPr>
                <w:color w:val="auto"/>
              </w:rPr>
            </w:pPr>
            <w:r>
              <w:rPr>
                <w:color w:val="auto"/>
              </w:rPr>
              <w:t>-</w:t>
            </w:r>
          </w:p>
        </w:tc>
      </w:tr>
      <w:tr w:rsidR="001512E4" w14:paraId="4D31C0B5" w14:textId="77777777" w:rsidTr="001512E4">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90BF5D" w14:textId="77777777" w:rsidR="001512E4" w:rsidRDefault="001512E4">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0A13A2" w14:textId="77777777" w:rsidR="001512E4" w:rsidRDefault="001512E4">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A022EE" w14:textId="77777777" w:rsidR="001512E4" w:rsidRDefault="001512E4">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68C401" w14:textId="77777777" w:rsidR="001512E4" w:rsidRDefault="001512E4">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340F0A" w14:textId="77777777" w:rsidR="001512E4" w:rsidRDefault="001512E4" w:rsidP="00E50F3D">
            <w:pPr>
              <w:keepNext/>
              <w:rPr>
                <w:color w:val="auto"/>
              </w:rPr>
            </w:pPr>
            <w:r>
              <w:rPr>
                <w:color w:val="auto"/>
              </w:rPr>
              <w:t>-</w:t>
            </w:r>
          </w:p>
        </w:tc>
      </w:tr>
    </w:tbl>
    <w:p w14:paraId="2955106D" w14:textId="1F7C6EEF" w:rsidR="001512E4"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16</w:t>
      </w:r>
      <w:r w:rsidR="00B93025">
        <w:rPr>
          <w:noProof/>
        </w:rPr>
        <w:fldChar w:fldCharType="end"/>
      </w:r>
      <w:r w:rsidRPr="00D00356">
        <w:t xml:space="preserve">: Data dictionary for </w:t>
      </w:r>
      <w:r>
        <w:t>Routes</w:t>
      </w:r>
      <w:r w:rsidRPr="00D00356">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76327" w14:paraId="56E74025"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44F13C" w14:textId="544E6FA6" w:rsidR="00576327" w:rsidRDefault="00576327">
            <w:pPr>
              <w:rPr>
                <w:color w:val="auto"/>
              </w:rPr>
            </w:pPr>
            <w:r>
              <w:rPr>
                <w:color w:val="auto"/>
              </w:rPr>
              <w:t xml:space="preserve">Table Name: </w:t>
            </w:r>
            <w:r>
              <w:rPr>
                <w:b/>
                <w:bCs/>
                <w:color w:val="auto"/>
              </w:rPr>
              <w:t xml:space="preserve">Orders </w:t>
            </w:r>
          </w:p>
        </w:tc>
      </w:tr>
      <w:tr w:rsidR="00576327" w14:paraId="63787719"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94B1DF" w14:textId="72A5426C" w:rsidR="00576327" w:rsidRDefault="00576327">
            <w:pPr>
              <w:rPr>
                <w:color w:val="auto"/>
              </w:rPr>
            </w:pPr>
            <w:r>
              <w:rPr>
                <w:color w:val="auto"/>
              </w:rPr>
              <w:t>Description: stores order details placed specifically to a route and a date</w:t>
            </w:r>
          </w:p>
        </w:tc>
      </w:tr>
      <w:tr w:rsidR="00576327" w14:paraId="298D26DA" w14:textId="77777777" w:rsidTr="00576327">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7DF80A" w14:textId="77777777" w:rsidR="00576327" w:rsidRDefault="00576327">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A16389" w14:textId="77777777" w:rsidR="00576327" w:rsidRDefault="00576327">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7458AF" w14:textId="77777777" w:rsidR="00576327" w:rsidRDefault="00576327">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7B0A38" w14:textId="77777777" w:rsidR="00576327" w:rsidRDefault="00576327">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43B53F" w14:textId="77777777" w:rsidR="00576327" w:rsidRDefault="00576327">
            <w:pPr>
              <w:jc w:val="center"/>
              <w:rPr>
                <w:b/>
                <w:bCs/>
                <w:color w:val="auto"/>
              </w:rPr>
            </w:pPr>
            <w:r>
              <w:rPr>
                <w:b/>
                <w:bCs/>
                <w:color w:val="auto"/>
              </w:rPr>
              <w:t>Rules</w:t>
            </w:r>
          </w:p>
        </w:tc>
      </w:tr>
      <w:tr w:rsidR="00576327" w14:paraId="7780484D"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184181" w14:textId="337C24B1" w:rsidR="00576327" w:rsidRDefault="00576327">
            <w:pPr>
              <w:rPr>
                <w:color w:val="auto"/>
              </w:rPr>
            </w:pPr>
            <w:proofErr w:type="spellStart"/>
            <w:r>
              <w:rPr>
                <w:color w:val="auto"/>
              </w:rPr>
              <w:t>order_id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95B034"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1959986"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2F9353"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33DBB4" w14:textId="77777777" w:rsidR="00576327" w:rsidRDefault="00576327">
            <w:pPr>
              <w:rPr>
                <w:color w:val="auto"/>
              </w:rPr>
            </w:pPr>
            <w:r>
              <w:rPr>
                <w:color w:val="auto"/>
              </w:rPr>
              <w:t>-</w:t>
            </w:r>
          </w:p>
        </w:tc>
      </w:tr>
      <w:tr w:rsidR="00576327" w14:paraId="534AF837"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62AFDC" w14:textId="56E5F9B0" w:rsidR="00576327" w:rsidRDefault="00576327">
            <w:pPr>
              <w:rPr>
                <w:color w:val="auto"/>
              </w:rPr>
            </w:pPr>
            <w:proofErr w:type="spellStart"/>
            <w:r>
              <w:rPr>
                <w:color w:val="auto"/>
              </w:rPr>
              <w:t>route_id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01351B"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5F30C3"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DE8E8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0E4A74" w14:textId="77777777" w:rsidR="00576327" w:rsidRDefault="00576327">
            <w:pPr>
              <w:rPr>
                <w:color w:val="auto"/>
              </w:rPr>
            </w:pPr>
            <w:r>
              <w:rPr>
                <w:color w:val="auto"/>
              </w:rPr>
              <w:t>-</w:t>
            </w:r>
          </w:p>
        </w:tc>
      </w:tr>
      <w:tr w:rsidR="00576327" w14:paraId="205DE81E"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213908" w14:textId="0F621467" w:rsidR="00576327" w:rsidRDefault="00576327">
            <w:pPr>
              <w:rPr>
                <w:color w:val="auto"/>
              </w:rPr>
            </w:pPr>
            <w:r>
              <w:rPr>
                <w:color w:val="auto"/>
              </w:rPr>
              <w:t>Date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95ED0D" w14:textId="4BD5F8C3" w:rsidR="00576327" w:rsidRDefault="00576327">
            <w:pPr>
              <w:rPr>
                <w:color w:val="auto"/>
              </w:rPr>
            </w:pPr>
            <w:r>
              <w:rPr>
                <w:color w:val="auto"/>
              </w:rPr>
              <w:t>date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B40363"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F2A38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77BB6C" w14:textId="459AEE91" w:rsidR="00576327" w:rsidRDefault="00576327">
            <w:pPr>
              <w:rPr>
                <w:color w:val="auto"/>
              </w:rPr>
            </w:pPr>
            <w:proofErr w:type="spellStart"/>
            <w:r>
              <w:rPr>
                <w:color w:val="auto"/>
              </w:rPr>
              <w:t>yyyy</w:t>
            </w:r>
            <w:proofErr w:type="spellEnd"/>
            <w:r>
              <w:rPr>
                <w:color w:val="auto"/>
              </w:rPr>
              <w:t>-mm-dd</w:t>
            </w:r>
          </w:p>
        </w:tc>
      </w:tr>
      <w:tr w:rsidR="00576327" w14:paraId="4C3090F1"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9E7E1F" w14:textId="289B03BE" w:rsidR="00576327" w:rsidRDefault="00576327">
            <w:pPr>
              <w:rPr>
                <w:color w:val="auto"/>
              </w:rPr>
            </w:pPr>
            <w:r>
              <w:rPr>
                <w:color w:val="auto"/>
              </w:rPr>
              <w:t>Order No</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594014" w14:textId="40896F26"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FC30C7" w14:textId="4CC862D6"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E8499D"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95CE7AD" w14:textId="77777777" w:rsidR="00576327" w:rsidRDefault="00576327">
            <w:pPr>
              <w:rPr>
                <w:color w:val="auto"/>
              </w:rPr>
            </w:pPr>
            <w:r>
              <w:rPr>
                <w:color w:val="auto"/>
              </w:rPr>
              <w:t>-</w:t>
            </w:r>
          </w:p>
        </w:tc>
      </w:tr>
      <w:tr w:rsidR="00576327" w14:paraId="0A556DC6"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CA6F21" w14:textId="77777777" w:rsidR="00576327" w:rsidRDefault="00576327">
            <w:pPr>
              <w:rPr>
                <w:color w:val="auto"/>
              </w:rPr>
            </w:pPr>
            <w:r>
              <w:rPr>
                <w:color w:val="auto"/>
              </w:rPr>
              <w:t>Remarks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16396D" w14:textId="77777777" w:rsidR="00576327" w:rsidRDefault="00576327">
            <w:pPr>
              <w:rPr>
                <w:color w:val="auto"/>
              </w:rPr>
            </w:pPr>
            <w:r>
              <w:rPr>
                <w:color w:val="auto"/>
              </w:rPr>
              <w:t>varchar(50)</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BA5EEC7" w14:textId="77777777" w:rsidR="00576327" w:rsidRDefault="00576327">
            <w:pPr>
              <w:rPr>
                <w:color w:val="auto"/>
              </w:rPr>
            </w:pPr>
            <w:r>
              <w:rPr>
                <w:color w:val="auto"/>
              </w:rPr>
              <w: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C61C8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40ADB9" w14:textId="77777777" w:rsidR="00576327" w:rsidRDefault="00576327">
            <w:pPr>
              <w:rPr>
                <w:color w:val="auto"/>
              </w:rPr>
            </w:pPr>
            <w:r>
              <w:rPr>
                <w:color w:val="auto"/>
              </w:rPr>
              <w:t>-</w:t>
            </w:r>
          </w:p>
        </w:tc>
      </w:tr>
      <w:tr w:rsidR="00576327" w14:paraId="570D98F8"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60F70F" w14:textId="77777777" w:rsidR="00576327" w:rsidRDefault="00576327">
            <w:pPr>
              <w:rPr>
                <w:color w:val="auto"/>
              </w:rPr>
            </w:pPr>
            <w:r>
              <w:rPr>
                <w:color w:val="auto"/>
              </w:rPr>
              <w:t xml:space="preserve">Enabled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4F2C1C8" w14:textId="77777777" w:rsidR="00576327" w:rsidRDefault="00576327">
            <w:pPr>
              <w:rPr>
                <w:color w:val="auto"/>
              </w:rPr>
            </w:pPr>
            <w:r>
              <w:rPr>
                <w:color w:val="auto"/>
              </w:rPr>
              <w:t>bool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000EC80"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7DB1FC" w14:textId="77777777" w:rsidR="00576327" w:rsidRDefault="00576327">
            <w:pPr>
              <w:rPr>
                <w:color w:val="auto"/>
              </w:rPr>
            </w:pPr>
            <w:r>
              <w:rPr>
                <w:color w:val="auto"/>
              </w:rPr>
              <w:t>true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21CEF7" w14:textId="77777777" w:rsidR="00576327" w:rsidRDefault="00576327">
            <w:pPr>
              <w:rPr>
                <w:color w:val="auto"/>
              </w:rPr>
            </w:pPr>
            <w:r>
              <w:rPr>
                <w:color w:val="auto"/>
              </w:rPr>
              <w:t>-</w:t>
            </w:r>
          </w:p>
        </w:tc>
      </w:tr>
      <w:tr w:rsidR="00576327" w14:paraId="4323BABF"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B2479F" w14:textId="77777777" w:rsidR="00576327" w:rsidRDefault="00576327">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727D52" w14:textId="77777777" w:rsidR="00576327" w:rsidRDefault="00576327">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3E9579"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F8FEE6"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57A362" w14:textId="77777777" w:rsidR="00576327" w:rsidRDefault="00576327" w:rsidP="00E50F3D">
            <w:pPr>
              <w:keepNext/>
              <w:rPr>
                <w:color w:val="auto"/>
              </w:rPr>
            </w:pPr>
            <w:r>
              <w:rPr>
                <w:color w:val="auto"/>
              </w:rPr>
              <w:t>-</w:t>
            </w:r>
          </w:p>
        </w:tc>
      </w:tr>
    </w:tbl>
    <w:p w14:paraId="3BBCD4FE" w14:textId="23B87964" w:rsidR="00576327"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17</w:t>
      </w:r>
      <w:r w:rsidR="00B93025">
        <w:rPr>
          <w:noProof/>
        </w:rPr>
        <w:fldChar w:fldCharType="end"/>
      </w:r>
      <w:r w:rsidRPr="00933ADB">
        <w:t xml:space="preserve">: Data dictionary for </w:t>
      </w:r>
      <w:r>
        <w:t>Orders</w:t>
      </w:r>
      <w:r w:rsidRPr="00933ADB">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76327" w14:paraId="4FACEFD3"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F4C16B" w14:textId="2BC640C0" w:rsidR="00576327" w:rsidRDefault="00576327">
            <w:pPr>
              <w:rPr>
                <w:color w:val="auto"/>
              </w:rPr>
            </w:pPr>
            <w:r>
              <w:rPr>
                <w:color w:val="auto"/>
              </w:rPr>
              <w:t xml:space="preserve">Table Name: </w:t>
            </w:r>
            <w:r>
              <w:rPr>
                <w:b/>
                <w:bCs/>
                <w:color w:val="auto"/>
              </w:rPr>
              <w:t xml:space="preserve">Trips </w:t>
            </w:r>
          </w:p>
        </w:tc>
      </w:tr>
      <w:tr w:rsidR="00576327" w14:paraId="21ECFFF4"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795635" w14:textId="74F7517B" w:rsidR="00576327" w:rsidRDefault="00576327">
            <w:pPr>
              <w:rPr>
                <w:color w:val="auto"/>
              </w:rPr>
            </w:pPr>
            <w:r>
              <w:rPr>
                <w:color w:val="auto"/>
              </w:rPr>
              <w:t xml:space="preserve">Description: stores trip details specific to each client </w:t>
            </w:r>
          </w:p>
        </w:tc>
      </w:tr>
      <w:tr w:rsidR="00576327" w14:paraId="44F0D8BF" w14:textId="77777777" w:rsidTr="00576327">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23FF2C" w14:textId="77777777" w:rsidR="00576327" w:rsidRDefault="00576327">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C00F20F" w14:textId="77777777" w:rsidR="00576327" w:rsidRDefault="00576327">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52F055" w14:textId="77777777" w:rsidR="00576327" w:rsidRDefault="00576327">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DAC045" w14:textId="77777777" w:rsidR="00576327" w:rsidRDefault="00576327">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0F1DA4" w14:textId="77777777" w:rsidR="00576327" w:rsidRDefault="00576327">
            <w:pPr>
              <w:jc w:val="center"/>
              <w:rPr>
                <w:b/>
                <w:bCs/>
                <w:color w:val="auto"/>
              </w:rPr>
            </w:pPr>
            <w:r>
              <w:rPr>
                <w:b/>
                <w:bCs/>
                <w:color w:val="auto"/>
              </w:rPr>
              <w:t>Rules</w:t>
            </w:r>
          </w:p>
        </w:tc>
      </w:tr>
      <w:tr w:rsidR="00576327" w14:paraId="1512AB67"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B7EBC1" w14:textId="66809984" w:rsidR="00576327" w:rsidRDefault="00576327">
            <w:pPr>
              <w:rPr>
                <w:color w:val="auto"/>
              </w:rPr>
            </w:pPr>
            <w:proofErr w:type="spellStart"/>
            <w:r>
              <w:rPr>
                <w:color w:val="auto"/>
              </w:rPr>
              <w:t>trip_id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DC392F"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8A9364"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4562EF"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F12B30" w14:textId="77777777" w:rsidR="00576327" w:rsidRDefault="00576327">
            <w:pPr>
              <w:rPr>
                <w:color w:val="auto"/>
              </w:rPr>
            </w:pPr>
            <w:r>
              <w:rPr>
                <w:color w:val="auto"/>
              </w:rPr>
              <w:t>-</w:t>
            </w:r>
          </w:p>
        </w:tc>
      </w:tr>
      <w:tr w:rsidR="00576327" w14:paraId="26199B7F"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465587" w14:textId="19D13563" w:rsidR="00576327" w:rsidRDefault="00576327">
            <w:pPr>
              <w:rPr>
                <w:color w:val="auto"/>
              </w:rPr>
            </w:pPr>
            <w:proofErr w:type="spellStart"/>
            <w:r>
              <w:rPr>
                <w:color w:val="auto"/>
              </w:rPr>
              <w:t>order_id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4BDDFC"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8FBA08"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E08232"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EFA856" w14:textId="77777777" w:rsidR="00576327" w:rsidRDefault="00576327">
            <w:pPr>
              <w:rPr>
                <w:color w:val="auto"/>
              </w:rPr>
            </w:pPr>
            <w:r>
              <w:rPr>
                <w:color w:val="auto"/>
              </w:rPr>
              <w:t>-</w:t>
            </w:r>
          </w:p>
        </w:tc>
      </w:tr>
      <w:tr w:rsidR="00576327" w14:paraId="1E64C193"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6F3014" w14:textId="4531595D" w:rsidR="00576327" w:rsidRDefault="00576327">
            <w:pPr>
              <w:rPr>
                <w:color w:val="auto"/>
              </w:rPr>
            </w:pPr>
            <w:proofErr w:type="spellStart"/>
            <w:r>
              <w:rPr>
                <w:color w:val="auto"/>
              </w:rPr>
              <w:t>client_id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943A0C" w14:textId="0D5EC6EC"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839C79"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16BE0C"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85C85F" w14:textId="77777777" w:rsidR="00576327" w:rsidRDefault="00576327">
            <w:pPr>
              <w:rPr>
                <w:color w:val="auto"/>
              </w:rPr>
            </w:pPr>
            <w:r>
              <w:rPr>
                <w:color w:val="auto"/>
              </w:rPr>
              <w:t>-</w:t>
            </w:r>
          </w:p>
        </w:tc>
      </w:tr>
      <w:tr w:rsidR="00576327" w14:paraId="479105C0"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62EECF" w14:textId="2B22F7DF" w:rsidR="00576327" w:rsidRDefault="00576327">
            <w:pPr>
              <w:rPr>
                <w:color w:val="auto"/>
              </w:rPr>
            </w:pPr>
            <w:r>
              <w:rPr>
                <w:color w:val="auto"/>
              </w:rPr>
              <w:t>Serial No</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703CD6" w14:textId="63265E94"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CDABC14" w14:textId="0C7F4CB0"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6E190A"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C3834D" w14:textId="631C5DFC" w:rsidR="00576327" w:rsidRDefault="00576327">
            <w:pPr>
              <w:rPr>
                <w:color w:val="auto"/>
              </w:rPr>
            </w:pPr>
            <w:r>
              <w:rPr>
                <w:color w:val="auto"/>
              </w:rPr>
              <w:t>Format: 00000</w:t>
            </w:r>
          </w:p>
        </w:tc>
      </w:tr>
      <w:tr w:rsidR="00576327" w14:paraId="34AA1D1C"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967C5B" w14:textId="29895CB0" w:rsidR="00576327" w:rsidRDefault="00576327">
            <w:pPr>
              <w:rPr>
                <w:color w:val="auto"/>
              </w:rPr>
            </w:pPr>
            <w:r>
              <w:rPr>
                <w:color w:val="auto"/>
              </w:rPr>
              <w:t>Trip No</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2D6E3A" w14:textId="5A12D41E"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EA5F44" w14:textId="6BC8613A"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C559662"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770FE9" w14:textId="77777777" w:rsidR="00576327" w:rsidRDefault="00576327">
            <w:pPr>
              <w:rPr>
                <w:color w:val="auto"/>
              </w:rPr>
            </w:pPr>
            <w:r>
              <w:rPr>
                <w:color w:val="auto"/>
              </w:rPr>
              <w:t>-</w:t>
            </w:r>
          </w:p>
        </w:tc>
      </w:tr>
      <w:tr w:rsidR="00576327" w14:paraId="658939CC"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44B801" w14:textId="77777777" w:rsidR="00576327" w:rsidRDefault="00576327">
            <w:pPr>
              <w:rPr>
                <w:color w:val="auto"/>
              </w:rPr>
            </w:pPr>
            <w:r>
              <w:rPr>
                <w:color w:val="auto"/>
              </w:rPr>
              <w:t xml:space="preserve">Enabled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53BEF4" w14:textId="77777777" w:rsidR="00576327" w:rsidRDefault="00576327">
            <w:pPr>
              <w:rPr>
                <w:color w:val="auto"/>
              </w:rPr>
            </w:pPr>
            <w:r>
              <w:rPr>
                <w:color w:val="auto"/>
              </w:rPr>
              <w:t>bool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D16026"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624C8D" w14:textId="77777777" w:rsidR="00576327" w:rsidRDefault="00576327">
            <w:pPr>
              <w:rPr>
                <w:color w:val="auto"/>
              </w:rPr>
            </w:pPr>
            <w:r>
              <w:rPr>
                <w:color w:val="auto"/>
              </w:rPr>
              <w:t>true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A1F8049" w14:textId="77777777" w:rsidR="00576327" w:rsidRDefault="00576327">
            <w:pPr>
              <w:rPr>
                <w:color w:val="auto"/>
              </w:rPr>
            </w:pPr>
            <w:r>
              <w:rPr>
                <w:color w:val="auto"/>
              </w:rPr>
              <w:t>-</w:t>
            </w:r>
          </w:p>
        </w:tc>
      </w:tr>
      <w:tr w:rsidR="00576327" w14:paraId="41CE92FC"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7B39AC" w14:textId="77777777" w:rsidR="00576327" w:rsidRDefault="00576327">
            <w:pPr>
              <w:rPr>
                <w:color w:val="auto"/>
              </w:rPr>
            </w:pPr>
            <w:r>
              <w:rPr>
                <w:color w:val="auto"/>
              </w:rPr>
              <w:t>Timestamp</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607145" w14:textId="77777777" w:rsidR="00576327" w:rsidRDefault="00576327">
            <w:pPr>
              <w:rPr>
                <w:color w:val="auto"/>
              </w:rPr>
            </w:pPr>
            <w:r>
              <w:rPr>
                <w:color w:val="auto"/>
              </w:rPr>
              <w:t xml:space="preserve">timestamp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E65296"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FB1B56"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5479BA" w14:textId="77777777" w:rsidR="00576327" w:rsidRDefault="00576327" w:rsidP="00E50F3D">
            <w:pPr>
              <w:keepNext/>
              <w:rPr>
                <w:color w:val="auto"/>
              </w:rPr>
            </w:pPr>
            <w:r>
              <w:rPr>
                <w:color w:val="auto"/>
              </w:rPr>
              <w:t>-</w:t>
            </w:r>
          </w:p>
        </w:tc>
      </w:tr>
    </w:tbl>
    <w:p w14:paraId="7E5007ED" w14:textId="48853D65" w:rsidR="00576327" w:rsidRDefault="00E50F3D" w:rsidP="00E50F3D">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18</w:t>
      </w:r>
      <w:r w:rsidR="00B93025">
        <w:rPr>
          <w:noProof/>
        </w:rPr>
        <w:fldChar w:fldCharType="end"/>
      </w:r>
      <w:r w:rsidRPr="003D18AC">
        <w:t xml:space="preserve">: Data dictionary for </w:t>
      </w:r>
      <w:r>
        <w:t>Trips</w:t>
      </w:r>
      <w:r w:rsidRPr="003D18AC">
        <w:t xml:space="preserve"> table</w:t>
      </w:r>
      <w:r w:rsidR="007E41C4">
        <w:br/>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659"/>
        <w:gridCol w:w="1659"/>
        <w:gridCol w:w="1659"/>
        <w:gridCol w:w="1659"/>
        <w:gridCol w:w="1660"/>
      </w:tblGrid>
      <w:tr w:rsidR="00576327" w14:paraId="73D257B8"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91B4CF" w14:textId="7CCD5773" w:rsidR="00576327" w:rsidRDefault="00576327">
            <w:pPr>
              <w:rPr>
                <w:color w:val="auto"/>
              </w:rPr>
            </w:pPr>
            <w:r>
              <w:rPr>
                <w:color w:val="auto"/>
              </w:rPr>
              <w:t xml:space="preserve">Table Name: </w:t>
            </w:r>
            <w:r>
              <w:rPr>
                <w:b/>
                <w:bCs/>
                <w:color w:val="auto"/>
              </w:rPr>
              <w:t xml:space="preserve">Invoices </w:t>
            </w:r>
          </w:p>
        </w:tc>
      </w:tr>
      <w:tr w:rsidR="00576327" w14:paraId="1F3C33EC" w14:textId="77777777" w:rsidTr="00576327">
        <w:tc>
          <w:tcPr>
            <w:tcW w:w="8296"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7C1B9D" w14:textId="4D2927E0" w:rsidR="00576327" w:rsidRDefault="00576327">
            <w:pPr>
              <w:rPr>
                <w:color w:val="auto"/>
              </w:rPr>
            </w:pPr>
            <w:r>
              <w:rPr>
                <w:color w:val="auto"/>
              </w:rPr>
              <w:t xml:space="preserve">Description: stores invoice details </w:t>
            </w:r>
          </w:p>
        </w:tc>
      </w:tr>
      <w:tr w:rsidR="00576327" w14:paraId="755A3D75" w14:textId="77777777" w:rsidTr="00576327">
        <w:trPr>
          <w:trHeight w:val="674"/>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A0AF10" w14:textId="77777777" w:rsidR="00576327" w:rsidRDefault="00576327">
            <w:pPr>
              <w:jc w:val="center"/>
              <w:rPr>
                <w:b/>
                <w:bCs/>
                <w:color w:val="auto"/>
              </w:rPr>
            </w:pPr>
            <w:r>
              <w:rPr>
                <w:b/>
                <w:bCs/>
                <w:color w:val="auto"/>
              </w:rPr>
              <w:t>Fields</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68D9D9" w14:textId="77777777" w:rsidR="00576327" w:rsidRDefault="00576327">
            <w:pPr>
              <w:jc w:val="center"/>
              <w:rPr>
                <w:b/>
                <w:bCs/>
                <w:color w:val="auto"/>
              </w:rPr>
            </w:pPr>
            <w:r>
              <w:rPr>
                <w:b/>
                <w:bCs/>
                <w:color w:val="auto"/>
              </w:rPr>
              <w:t>Data Type</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7A15ED" w14:textId="77777777" w:rsidR="00576327" w:rsidRDefault="00576327">
            <w:pPr>
              <w:jc w:val="center"/>
              <w:rPr>
                <w:b/>
                <w:bCs/>
                <w:color w:val="auto"/>
              </w:rPr>
            </w:pPr>
            <w:r>
              <w:rPr>
                <w:b/>
                <w:bCs/>
                <w:color w:val="auto"/>
              </w:rPr>
              <w:t>Null/ 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A7F280" w14:textId="77777777" w:rsidR="00576327" w:rsidRDefault="00576327">
            <w:pPr>
              <w:jc w:val="center"/>
              <w:rPr>
                <w:b/>
                <w:bCs/>
                <w:color w:val="auto"/>
              </w:rPr>
            </w:pPr>
            <w:r>
              <w:rPr>
                <w:b/>
                <w:bCs/>
                <w:color w:val="auto"/>
              </w:rPr>
              <w:t>Default Value</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0EE454" w14:textId="77777777" w:rsidR="00576327" w:rsidRDefault="00576327">
            <w:pPr>
              <w:jc w:val="center"/>
              <w:rPr>
                <w:b/>
                <w:bCs/>
                <w:color w:val="auto"/>
              </w:rPr>
            </w:pPr>
            <w:r>
              <w:rPr>
                <w:b/>
                <w:bCs/>
                <w:color w:val="auto"/>
              </w:rPr>
              <w:t>Rules</w:t>
            </w:r>
          </w:p>
        </w:tc>
      </w:tr>
      <w:tr w:rsidR="00576327" w14:paraId="524145A9"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F4B4A1" w14:textId="5F5AC4D8" w:rsidR="00576327" w:rsidRDefault="00576327">
            <w:pPr>
              <w:rPr>
                <w:color w:val="auto"/>
              </w:rPr>
            </w:pPr>
            <w:proofErr w:type="spellStart"/>
            <w:r>
              <w:rPr>
                <w:color w:val="auto"/>
              </w:rPr>
              <w:t>invoice_id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3C25988"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F19678"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2627D2"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D2A643" w14:textId="77777777" w:rsidR="00576327" w:rsidRDefault="00576327">
            <w:pPr>
              <w:rPr>
                <w:color w:val="auto"/>
              </w:rPr>
            </w:pPr>
            <w:r>
              <w:rPr>
                <w:color w:val="auto"/>
              </w:rPr>
              <w:t>-</w:t>
            </w:r>
          </w:p>
        </w:tc>
      </w:tr>
      <w:tr w:rsidR="00576327" w14:paraId="67EF770B" w14:textId="77777777" w:rsidTr="00576327">
        <w:trPr>
          <w:trHeight w:val="260"/>
        </w:trPr>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D1A3EC2" w14:textId="56C6DB22" w:rsidR="00576327" w:rsidRDefault="00576327">
            <w:pPr>
              <w:rPr>
                <w:color w:val="auto"/>
              </w:rPr>
            </w:pPr>
            <w:proofErr w:type="spellStart"/>
            <w:r>
              <w:rPr>
                <w:color w:val="auto"/>
              </w:rPr>
              <w:t>product_id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E67490" w14:textId="77777777"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129B38"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D98430"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B12544" w14:textId="77777777" w:rsidR="00576327" w:rsidRDefault="00576327">
            <w:pPr>
              <w:rPr>
                <w:color w:val="auto"/>
              </w:rPr>
            </w:pPr>
            <w:r>
              <w:rPr>
                <w:color w:val="auto"/>
              </w:rPr>
              <w:t>-</w:t>
            </w:r>
          </w:p>
        </w:tc>
      </w:tr>
      <w:tr w:rsidR="00576327" w14:paraId="00F0FF8E"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6DCED" w14:textId="5D897D1F" w:rsidR="00576327" w:rsidRDefault="00576327">
            <w:pPr>
              <w:rPr>
                <w:color w:val="auto"/>
              </w:rPr>
            </w:pPr>
            <w:proofErr w:type="spellStart"/>
            <w:r>
              <w:rPr>
                <w:color w:val="auto"/>
              </w:rPr>
              <w:t>trip_id</w:t>
            </w:r>
            <w:proofErr w:type="spellEnd"/>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A465A92" w14:textId="19FB6B10"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0D7127" w14:textId="77777777"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BA9E0B"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4DBA4D" w14:textId="77777777" w:rsidR="00576327" w:rsidRDefault="00576327">
            <w:pPr>
              <w:rPr>
                <w:color w:val="auto"/>
              </w:rPr>
            </w:pPr>
            <w:r>
              <w:rPr>
                <w:color w:val="auto"/>
              </w:rPr>
              <w:t>-</w:t>
            </w:r>
          </w:p>
        </w:tc>
      </w:tr>
      <w:tr w:rsidR="00576327" w14:paraId="678FF68D" w14:textId="77777777" w:rsidTr="00576327">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88AD6C" w14:textId="47380B5D" w:rsidR="00576327" w:rsidRDefault="00576327">
            <w:pPr>
              <w:rPr>
                <w:color w:val="auto"/>
              </w:rPr>
            </w:pPr>
            <w:r>
              <w:rPr>
                <w:color w:val="auto"/>
              </w:rPr>
              <w:t xml:space="preserve">Quantity </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71E2F9" w14:textId="2FB8D1C5" w:rsidR="00576327" w:rsidRDefault="00576327">
            <w:pPr>
              <w:rPr>
                <w:color w:val="auto"/>
              </w:rPr>
            </w:pPr>
            <w:r>
              <w:rPr>
                <w:color w:val="auto"/>
              </w:rPr>
              <w:t>int</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1D4E7D" w14:textId="42187F4F" w:rsidR="00576327" w:rsidRDefault="00576327">
            <w:pPr>
              <w:rPr>
                <w:color w:val="auto"/>
              </w:rPr>
            </w:pPr>
            <w:r>
              <w:rPr>
                <w:color w:val="auto"/>
              </w:rPr>
              <w:t>not null</w:t>
            </w:r>
          </w:p>
        </w:tc>
        <w:tc>
          <w:tcPr>
            <w:tcW w:w="16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58D7C4" w14:textId="77777777" w:rsidR="00576327" w:rsidRDefault="00576327">
            <w:pPr>
              <w:rPr>
                <w:color w:val="auto"/>
              </w:rPr>
            </w:pPr>
            <w:r>
              <w:rPr>
                <w:color w:val="auto"/>
              </w:rPr>
              <w:t>-</w:t>
            </w:r>
          </w:p>
        </w:tc>
        <w:tc>
          <w:tcPr>
            <w:tcW w:w="1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5A698C" w14:textId="77777777" w:rsidR="00576327" w:rsidRDefault="00576327" w:rsidP="00E50F3D">
            <w:pPr>
              <w:keepNext/>
              <w:rPr>
                <w:color w:val="auto"/>
              </w:rPr>
            </w:pPr>
            <w:r>
              <w:rPr>
                <w:color w:val="auto"/>
              </w:rPr>
              <w:t>-</w:t>
            </w:r>
          </w:p>
        </w:tc>
      </w:tr>
    </w:tbl>
    <w:p w14:paraId="54252106" w14:textId="718EB40C" w:rsidR="00BB3F23" w:rsidRDefault="00E50F3D" w:rsidP="00BB3F23">
      <w:pPr>
        <w:pStyle w:val="Caption"/>
      </w:pPr>
      <w:r>
        <w:t xml:space="preserve">Table </w:t>
      </w:r>
      <w:r w:rsidR="00B93025">
        <w:fldChar w:fldCharType="begin"/>
      </w:r>
      <w:r w:rsidR="00B93025">
        <w:instrText xml:space="preserve"> SEQ Table \* ARABIC </w:instrText>
      </w:r>
      <w:r w:rsidR="00B93025">
        <w:fldChar w:fldCharType="separate"/>
      </w:r>
      <w:r w:rsidR="00604718">
        <w:rPr>
          <w:noProof/>
        </w:rPr>
        <w:t>19</w:t>
      </w:r>
      <w:r w:rsidR="00B93025">
        <w:rPr>
          <w:noProof/>
        </w:rPr>
        <w:fldChar w:fldCharType="end"/>
      </w:r>
      <w:r w:rsidRPr="00C35E5D">
        <w:t xml:space="preserve">: Data dictionary for </w:t>
      </w:r>
      <w:r>
        <w:t>Invoices</w:t>
      </w:r>
      <w:r w:rsidRPr="00C35E5D">
        <w:t xml:space="preserve"> table</w:t>
      </w:r>
    </w:p>
    <w:p w14:paraId="1515A336" w14:textId="77777777" w:rsidR="00BB3F23" w:rsidRDefault="00BB3F23" w:rsidP="00BB3F23">
      <w:pPr>
        <w:pStyle w:val="Caption"/>
      </w:pPr>
    </w:p>
    <w:p w14:paraId="2FD43932" w14:textId="77777777" w:rsidR="00BB3F23" w:rsidRDefault="00BB3F23" w:rsidP="00BB3F23">
      <w:pPr>
        <w:pStyle w:val="Caption"/>
      </w:pPr>
    </w:p>
    <w:p w14:paraId="1304D26B" w14:textId="343A4498" w:rsidR="00DD23A8" w:rsidRDefault="00BB3F23" w:rsidP="00BB3F23">
      <w:pPr>
        <w:pStyle w:val="Heading1"/>
      </w:pPr>
      <w:bookmarkStart w:id="41" w:name="_Toc40010665"/>
      <w:r>
        <w:lastRenderedPageBreak/>
        <w:t>4.0 Programming</w:t>
      </w:r>
      <w:bookmarkEnd w:id="41"/>
      <w:r w:rsidR="00DD23A8">
        <w:t xml:space="preserve"> </w:t>
      </w:r>
    </w:p>
    <w:p w14:paraId="385C2F81" w14:textId="77777777" w:rsidR="003E01A3" w:rsidRDefault="00AE6523">
      <w:r>
        <w:t xml:space="preserve">Programming code of the web application will be discussed in this chapter. Different logical thinking and coding is required at development of the system. Thorough research had to be done to enhance the efficiency when writing the code. </w:t>
      </w:r>
      <w:r w:rsidR="003E01A3">
        <w:t>Following will discuss the significant parts of the code and repetitive code segments are not included here.</w:t>
      </w:r>
    </w:p>
    <w:p w14:paraId="7185685E" w14:textId="77777777" w:rsidR="003E01A3" w:rsidRDefault="003E01A3" w:rsidP="003E01A3">
      <w:pPr>
        <w:pStyle w:val="Heading2"/>
      </w:pPr>
      <w:bookmarkStart w:id="42" w:name="_Toc40010666"/>
      <w:r>
        <w:t>4.1 Coding</w:t>
      </w:r>
      <w:bookmarkEnd w:id="42"/>
    </w:p>
    <w:p w14:paraId="2D6E1278" w14:textId="701E3B40" w:rsidR="003E01A3" w:rsidRDefault="003E01A3" w:rsidP="003E01A3">
      <w:pPr>
        <w:pStyle w:val="Heading3"/>
      </w:pPr>
      <w:bookmarkStart w:id="43" w:name="_Toc40010667"/>
      <w:r>
        <w:t>4.1.1 Database Connection</w:t>
      </w:r>
      <w:bookmarkEnd w:id="43"/>
    </w:p>
    <w:p w14:paraId="4916F1E6" w14:textId="42276677" w:rsidR="003E01A3" w:rsidRDefault="003E01A3" w:rsidP="003E01A3">
      <w:r w:rsidRPr="003E01A3">
        <w:drawing>
          <wp:anchor distT="0" distB="0" distL="114300" distR="114300" simplePos="0" relativeHeight="251800576" behindDoc="0" locked="0" layoutInCell="1" allowOverlap="1" wp14:anchorId="115B59C2" wp14:editId="296D544F">
            <wp:simplePos x="0" y="0"/>
            <wp:positionH relativeFrom="margin">
              <wp:align>left</wp:align>
            </wp:positionH>
            <wp:positionV relativeFrom="paragraph">
              <wp:posOffset>78892</wp:posOffset>
            </wp:positionV>
            <wp:extent cx="3847465" cy="2665095"/>
            <wp:effectExtent l="0" t="0" r="635" b="190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7465" cy="2665095"/>
                    </a:xfrm>
                    <a:prstGeom prst="rect">
                      <a:avLst/>
                    </a:prstGeom>
                  </pic:spPr>
                </pic:pic>
              </a:graphicData>
            </a:graphic>
            <wp14:sizeRelH relativeFrom="margin">
              <wp14:pctWidth>0</wp14:pctWidth>
            </wp14:sizeRelH>
            <wp14:sizeRelV relativeFrom="margin">
              <wp14:pctHeight>0</wp14:pctHeight>
            </wp14:sizeRelV>
          </wp:anchor>
        </w:drawing>
      </w:r>
      <w:r>
        <w:t xml:space="preserve">Database connection is done using a </w:t>
      </w:r>
      <w:proofErr w:type="spellStart"/>
      <w:r>
        <w:rPr>
          <w:i/>
          <w:iCs/>
        </w:rPr>
        <w:t>mysqli</w:t>
      </w:r>
      <w:proofErr w:type="spellEnd"/>
      <w:r>
        <w:rPr>
          <w:i/>
          <w:iCs/>
        </w:rPr>
        <w:t xml:space="preserve">. </w:t>
      </w:r>
      <w:proofErr w:type="spellStart"/>
      <w:r>
        <w:rPr>
          <w:i/>
          <w:iCs/>
        </w:rPr>
        <w:t>MySQLi</w:t>
      </w:r>
      <w:proofErr w:type="spellEnd"/>
      <w:r>
        <w:rPr>
          <w:i/>
          <w:iCs/>
        </w:rPr>
        <w:t xml:space="preserve"> </w:t>
      </w:r>
      <w:r w:rsidRPr="003E01A3">
        <w:t xml:space="preserve">functions allows you to access MySQL database servers. </w:t>
      </w:r>
    </w:p>
    <w:p w14:paraId="6ECD83AB" w14:textId="77777777" w:rsidR="003E01A3" w:rsidRDefault="003E01A3" w:rsidP="003E01A3">
      <w:pPr>
        <w:pStyle w:val="Heading3"/>
      </w:pPr>
      <w:bookmarkStart w:id="44" w:name="_Toc40010668"/>
      <w:r>
        <w:t>4.1.2 SQL execution function</w:t>
      </w:r>
      <w:bookmarkEnd w:id="44"/>
    </w:p>
    <w:p w14:paraId="7C92B50C" w14:textId="5703CC4D" w:rsidR="003E01A3" w:rsidRDefault="003E01A3" w:rsidP="003E01A3">
      <w:r w:rsidRPr="003E01A3">
        <w:drawing>
          <wp:anchor distT="0" distB="0" distL="114300" distR="114300" simplePos="0" relativeHeight="251802624" behindDoc="0" locked="0" layoutInCell="1" allowOverlap="1" wp14:anchorId="3A8C2E45" wp14:editId="677C6428">
            <wp:simplePos x="0" y="0"/>
            <wp:positionH relativeFrom="margin">
              <wp:align>left</wp:align>
            </wp:positionH>
            <wp:positionV relativeFrom="paragraph">
              <wp:posOffset>331241</wp:posOffset>
            </wp:positionV>
            <wp:extent cx="3361055" cy="151384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1055" cy="1513840"/>
                    </a:xfrm>
                    <a:prstGeom prst="rect">
                      <a:avLst/>
                    </a:prstGeom>
                  </pic:spPr>
                </pic:pic>
              </a:graphicData>
            </a:graphic>
            <wp14:sizeRelH relativeFrom="margin">
              <wp14:pctWidth>0</wp14:pctWidth>
            </wp14:sizeRelH>
            <wp14:sizeRelV relativeFrom="margin">
              <wp14:pctHeight>0</wp14:pctHeight>
            </wp14:sizeRelV>
          </wp:anchor>
        </w:drawing>
      </w:r>
      <w:r>
        <w:t xml:space="preserve">This function is used to communicate with the database and execute a SQL string. </w:t>
      </w:r>
    </w:p>
    <w:p w14:paraId="29A87930" w14:textId="77777777" w:rsidR="004F1CA1" w:rsidRDefault="003E01A3" w:rsidP="003E01A3">
      <w:r>
        <w:br/>
        <w:t xml:space="preserve">This function is used almost everywhere in the code since apart from the procedures used in the function, </w:t>
      </w:r>
      <w:r w:rsidR="004F1CA1">
        <w:t xml:space="preserve">every SQL operation is carried out from the front-end. </w:t>
      </w:r>
    </w:p>
    <w:p w14:paraId="4EEDED3B" w14:textId="1DAA4284" w:rsidR="004F1CA1" w:rsidRDefault="004F1CA1" w:rsidP="004F1CA1">
      <w:pPr>
        <w:pStyle w:val="Heading3"/>
      </w:pPr>
      <w:bookmarkStart w:id="45" w:name="_Toc40010669"/>
      <w:r>
        <w:lastRenderedPageBreak/>
        <w:t>4.1.3 Table generation using ajax</w:t>
      </w:r>
      <w:bookmarkEnd w:id="45"/>
    </w:p>
    <w:p w14:paraId="467E43EF" w14:textId="49862D87" w:rsidR="004F1CA1" w:rsidRDefault="004F1CA1" w:rsidP="004F1CA1">
      <w:r w:rsidRPr="004F1CA1">
        <w:drawing>
          <wp:anchor distT="0" distB="0" distL="114300" distR="114300" simplePos="0" relativeHeight="251804672" behindDoc="0" locked="0" layoutInCell="1" allowOverlap="1" wp14:anchorId="43EB409F" wp14:editId="5C0366D2">
            <wp:simplePos x="0" y="0"/>
            <wp:positionH relativeFrom="margin">
              <wp:align>right</wp:align>
            </wp:positionH>
            <wp:positionV relativeFrom="paragraph">
              <wp:posOffset>490398</wp:posOffset>
            </wp:positionV>
            <wp:extent cx="5274310" cy="3938905"/>
            <wp:effectExtent l="0" t="0" r="2540" b="4445"/>
            <wp:wrapTight wrapText="bothSides">
              <wp:wrapPolygon edited="0">
                <wp:start x="0" y="0"/>
                <wp:lineTo x="0" y="21520"/>
                <wp:lineTo x="21532" y="21520"/>
                <wp:lineTo x="21532"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38905"/>
                    </a:xfrm>
                    <a:prstGeom prst="rect">
                      <a:avLst/>
                    </a:prstGeom>
                  </pic:spPr>
                </pic:pic>
              </a:graphicData>
            </a:graphic>
          </wp:anchor>
        </w:drawing>
      </w:r>
      <w:r>
        <w:t xml:space="preserve">This function returns a complete html table generated with results taken from the database. This is the typical format for all of the tables included in the project. </w:t>
      </w:r>
    </w:p>
    <w:p w14:paraId="3B8D68A3" w14:textId="660BC187" w:rsidR="004F1CA1" w:rsidRDefault="004F1CA1" w:rsidP="004F1CA1">
      <w:r>
        <w:t>Writing a html table in php may not be the best way to do it, but this was the only way the programmer knew how to do it. The returned result of the function is loaded in to the html page via Ajax.</w:t>
      </w:r>
    </w:p>
    <w:p w14:paraId="6C0C437D" w14:textId="49E402E4" w:rsidR="004F1CA1" w:rsidRDefault="004F1CA1" w:rsidP="004F1CA1">
      <w:pPr>
        <w:pStyle w:val="Heading3"/>
      </w:pPr>
      <w:bookmarkStart w:id="46" w:name="_Toc40010670"/>
      <w:r>
        <w:t>4.1.4 Execute a SQL command</w:t>
      </w:r>
      <w:bookmarkEnd w:id="46"/>
    </w:p>
    <w:p w14:paraId="22A6A437" w14:textId="65E4D66E" w:rsidR="00EC38FE" w:rsidRDefault="004F1CA1" w:rsidP="00EC38FE">
      <w:r w:rsidRPr="004F1CA1">
        <w:drawing>
          <wp:anchor distT="0" distB="0" distL="114300" distR="114300" simplePos="0" relativeHeight="251806720" behindDoc="0" locked="0" layoutInCell="1" allowOverlap="1" wp14:anchorId="7CCCC0FF" wp14:editId="5631C0CB">
            <wp:simplePos x="0" y="0"/>
            <wp:positionH relativeFrom="margin">
              <wp:align>right</wp:align>
            </wp:positionH>
            <wp:positionV relativeFrom="paragraph">
              <wp:posOffset>709371</wp:posOffset>
            </wp:positionV>
            <wp:extent cx="5274310" cy="1235075"/>
            <wp:effectExtent l="0" t="0" r="2540" b="3175"/>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235075"/>
                    </a:xfrm>
                    <a:prstGeom prst="rect">
                      <a:avLst/>
                    </a:prstGeom>
                  </pic:spPr>
                </pic:pic>
              </a:graphicData>
            </a:graphic>
          </wp:anchor>
        </w:drawing>
      </w:r>
      <w:r w:rsidR="00EC38FE">
        <w:t xml:space="preserve">This is the procedure of a SQL function execution happened after a form submission or a delete button click. A SQL string is generated using the attributes and it is executed using the </w:t>
      </w:r>
      <w:proofErr w:type="spellStart"/>
      <w:r w:rsidR="00EC38FE">
        <w:rPr>
          <w:i/>
          <w:iCs/>
        </w:rPr>
        <w:t>execute_sql</w:t>
      </w:r>
      <w:proofErr w:type="spellEnd"/>
      <w:r w:rsidR="00EC38FE">
        <w:rPr>
          <w:i/>
          <w:iCs/>
        </w:rPr>
        <w:t xml:space="preserve"> </w:t>
      </w:r>
      <w:r w:rsidR="00EC38FE">
        <w:t>function.</w:t>
      </w:r>
    </w:p>
    <w:p w14:paraId="17031899" w14:textId="77777777" w:rsidR="00174ED1" w:rsidRDefault="00174ED1" w:rsidP="00EC38FE"/>
    <w:p w14:paraId="063A4308" w14:textId="58893442" w:rsidR="00EC38FE" w:rsidRDefault="00EC38FE" w:rsidP="00EC38FE">
      <w:pPr>
        <w:pStyle w:val="Heading3"/>
      </w:pPr>
      <w:bookmarkStart w:id="47" w:name="_Toc40010671"/>
      <w:r>
        <w:t>4.1.5 POST request handling</w:t>
      </w:r>
      <w:bookmarkEnd w:id="47"/>
      <w:r>
        <w:t xml:space="preserve"> </w:t>
      </w:r>
    </w:p>
    <w:p w14:paraId="437944E8" w14:textId="4DBE0150" w:rsidR="00EC38FE" w:rsidRDefault="00EC38FE" w:rsidP="00EC38FE">
      <w:r>
        <w:t>POST method is used to submit the form data in order to assure the security of the data being sent. Here is the receiving end of the POST request send by the browser.</w:t>
      </w:r>
    </w:p>
    <w:p w14:paraId="35E4ABF9" w14:textId="4D66E53D" w:rsidR="00EC38FE" w:rsidRDefault="00174ED1" w:rsidP="00EC38FE">
      <w:r w:rsidRPr="00EC38FE">
        <w:lastRenderedPageBreak/>
        <w:drawing>
          <wp:anchor distT="0" distB="0" distL="114300" distR="114300" simplePos="0" relativeHeight="251808768" behindDoc="0" locked="0" layoutInCell="1" allowOverlap="1" wp14:anchorId="5E5C13F6" wp14:editId="7F753391">
            <wp:simplePos x="0" y="0"/>
            <wp:positionH relativeFrom="margin">
              <wp:align>left</wp:align>
            </wp:positionH>
            <wp:positionV relativeFrom="paragraph">
              <wp:posOffset>479755</wp:posOffset>
            </wp:positionV>
            <wp:extent cx="4052570" cy="2581910"/>
            <wp:effectExtent l="0" t="0" r="5080" b="889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2570" cy="2581910"/>
                    </a:xfrm>
                    <a:prstGeom prst="rect">
                      <a:avLst/>
                    </a:prstGeom>
                  </pic:spPr>
                </pic:pic>
              </a:graphicData>
            </a:graphic>
            <wp14:sizeRelH relativeFrom="margin">
              <wp14:pctWidth>0</wp14:pctWidth>
            </wp14:sizeRelH>
            <wp14:sizeRelV relativeFrom="margin">
              <wp14:pctHeight>0</wp14:pctHeight>
            </wp14:sizeRelV>
          </wp:anchor>
        </w:drawing>
      </w:r>
      <w:r w:rsidR="00EC38FE">
        <w:t>All the attributes sent via POST request is collected and corresponding php function is called.</w:t>
      </w:r>
    </w:p>
    <w:p w14:paraId="187559C3" w14:textId="4E483CC8" w:rsidR="00EC38FE" w:rsidRDefault="00EC38FE" w:rsidP="00EC38FE"/>
    <w:p w14:paraId="4450AF47" w14:textId="64EC9CA3" w:rsidR="00174ED1" w:rsidRDefault="00174ED1" w:rsidP="00174ED1">
      <w:pPr>
        <w:pStyle w:val="Heading3"/>
      </w:pPr>
      <w:bookmarkStart w:id="48" w:name="_Toc40010672"/>
      <w:r>
        <w:t>4.1.6 GET request handling</w:t>
      </w:r>
      <w:bookmarkEnd w:id="48"/>
    </w:p>
    <w:p w14:paraId="235A9401" w14:textId="4551028A" w:rsidR="00174ED1" w:rsidRDefault="00174ED1" w:rsidP="00EC38FE">
      <w:r w:rsidRPr="00174ED1">
        <w:drawing>
          <wp:anchor distT="0" distB="0" distL="114300" distR="114300" simplePos="0" relativeHeight="251810816" behindDoc="0" locked="0" layoutInCell="1" allowOverlap="1" wp14:anchorId="43F0CC32" wp14:editId="74D25219">
            <wp:simplePos x="0" y="0"/>
            <wp:positionH relativeFrom="margin">
              <wp:align>left</wp:align>
            </wp:positionH>
            <wp:positionV relativeFrom="paragraph">
              <wp:posOffset>710819</wp:posOffset>
            </wp:positionV>
            <wp:extent cx="3444875" cy="1965960"/>
            <wp:effectExtent l="0" t="0" r="3175"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44875" cy="1965960"/>
                    </a:xfrm>
                    <a:prstGeom prst="rect">
                      <a:avLst/>
                    </a:prstGeom>
                  </pic:spPr>
                </pic:pic>
              </a:graphicData>
            </a:graphic>
            <wp14:sizeRelH relativeFrom="margin">
              <wp14:pctWidth>0</wp14:pctWidth>
            </wp14:sizeRelH>
            <wp14:sizeRelV relativeFrom="margin">
              <wp14:pctHeight>0</wp14:pctHeight>
            </wp14:sizeRelV>
          </wp:anchor>
        </w:drawing>
      </w:r>
      <w:r>
        <w:t>GET method is used to request for table data since the request itself does not have to be secure and the request only returns the data and the database can not be manipulated by that. Here is the receiving end of the GET request sent by the browser.</w:t>
      </w:r>
    </w:p>
    <w:p w14:paraId="16D0919B" w14:textId="530BF823" w:rsidR="00174ED1" w:rsidRDefault="00174ED1" w:rsidP="00EC38FE">
      <w:r>
        <w:t>Appropriate function is called after the corresponding GET request is received. Mostly, the table populate request are being sent this way.</w:t>
      </w:r>
    </w:p>
    <w:p w14:paraId="0D3B3BCC" w14:textId="4E380686" w:rsidR="00396C4C" w:rsidRDefault="00396C4C" w:rsidP="00396C4C">
      <w:pPr>
        <w:pStyle w:val="Heading3"/>
      </w:pPr>
      <w:bookmarkStart w:id="49" w:name="_Toc40010673"/>
      <w:r>
        <w:lastRenderedPageBreak/>
        <w:t>4.1.7 Form submission in JS using POST</w:t>
      </w:r>
      <w:bookmarkEnd w:id="49"/>
    </w:p>
    <w:p w14:paraId="565F2057" w14:textId="78635471" w:rsidR="00396C4C" w:rsidRDefault="00A73B0A" w:rsidP="00396C4C">
      <w:r w:rsidRPr="00A73B0A">
        <w:drawing>
          <wp:anchor distT="0" distB="0" distL="114300" distR="114300" simplePos="0" relativeHeight="251812864" behindDoc="0" locked="0" layoutInCell="1" allowOverlap="1" wp14:anchorId="46EB8A56" wp14:editId="15AB6F82">
            <wp:simplePos x="0" y="0"/>
            <wp:positionH relativeFrom="margin">
              <wp:align>left</wp:align>
            </wp:positionH>
            <wp:positionV relativeFrom="paragraph">
              <wp:posOffset>688721</wp:posOffset>
            </wp:positionV>
            <wp:extent cx="3082925" cy="4008755"/>
            <wp:effectExtent l="0" t="0" r="3175"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82925" cy="4008755"/>
                    </a:xfrm>
                    <a:prstGeom prst="rect">
                      <a:avLst/>
                    </a:prstGeom>
                  </pic:spPr>
                </pic:pic>
              </a:graphicData>
            </a:graphic>
            <wp14:sizeRelH relativeFrom="margin">
              <wp14:pctWidth>0</wp14:pctWidth>
            </wp14:sizeRelH>
            <wp14:sizeRelV relativeFrom="margin">
              <wp14:pctHeight>0</wp14:pctHeight>
            </wp14:sizeRelV>
          </wp:anchor>
        </w:drawing>
      </w:r>
      <w:r w:rsidR="00396C4C">
        <w:t xml:space="preserve">First, user input values are collected from the form. Then, validation like checking for specific character lengths or unfilled content is done. If the validation is </w:t>
      </w:r>
      <w:r>
        <w:t>successful, the form data is sent using POST method.</w:t>
      </w:r>
    </w:p>
    <w:p w14:paraId="45100C0B" w14:textId="6CE19CD3" w:rsidR="00A73B0A" w:rsidRDefault="00A73B0A" w:rsidP="00396C4C"/>
    <w:p w14:paraId="264A3940" w14:textId="6E2C0901" w:rsidR="00A73B0A" w:rsidRDefault="00A73B0A" w:rsidP="00A73B0A">
      <w:pPr>
        <w:pStyle w:val="Heading3"/>
      </w:pPr>
      <w:bookmarkStart w:id="50" w:name="_Toc40010674"/>
      <w:r>
        <w:lastRenderedPageBreak/>
        <w:t>4.1.8 Search within table</w:t>
      </w:r>
      <w:bookmarkEnd w:id="50"/>
    </w:p>
    <w:p w14:paraId="2A624D72" w14:textId="7A3447F7" w:rsidR="00A73B0A" w:rsidRDefault="009E5CDD" w:rsidP="00A73B0A">
      <w:r w:rsidRPr="009E5CDD">
        <w:drawing>
          <wp:anchor distT="0" distB="0" distL="114300" distR="114300" simplePos="0" relativeHeight="251814912" behindDoc="0" locked="0" layoutInCell="1" allowOverlap="1" wp14:anchorId="398724CB" wp14:editId="2803DB85">
            <wp:simplePos x="0" y="0"/>
            <wp:positionH relativeFrom="margin">
              <wp:align>left</wp:align>
            </wp:positionH>
            <wp:positionV relativeFrom="paragraph">
              <wp:posOffset>716712</wp:posOffset>
            </wp:positionV>
            <wp:extent cx="4504690" cy="3547745"/>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4690" cy="3547745"/>
                    </a:xfrm>
                    <a:prstGeom prst="rect">
                      <a:avLst/>
                    </a:prstGeom>
                  </pic:spPr>
                </pic:pic>
              </a:graphicData>
            </a:graphic>
            <wp14:sizeRelH relativeFrom="margin">
              <wp14:pctWidth>0</wp14:pctWidth>
            </wp14:sizeRelH>
            <wp14:sizeRelV relativeFrom="margin">
              <wp14:pctHeight>0</wp14:pctHeight>
            </wp14:sizeRelV>
          </wp:anchor>
        </w:drawing>
      </w:r>
      <w:r w:rsidR="00A73B0A">
        <w:t xml:space="preserve">All the rows are traversed looking for matching queries within the contained fields. </w:t>
      </w:r>
      <w:r>
        <w:t>If none of</w:t>
      </w:r>
      <w:r w:rsidR="00A73B0A">
        <w:t xml:space="preserve"> the fields contain the </w:t>
      </w:r>
      <w:r>
        <w:t>search query, that row is hidden. That way the user can filter the table contents.</w:t>
      </w:r>
    </w:p>
    <w:p w14:paraId="42B9DAD9" w14:textId="6F0D8415" w:rsidR="009E5CDD" w:rsidRDefault="009E5CDD" w:rsidP="00A73B0A"/>
    <w:p w14:paraId="7490FDE1" w14:textId="58A997DF" w:rsidR="009E5CDD" w:rsidRDefault="009E5CDD" w:rsidP="009E5CDD">
      <w:pPr>
        <w:pStyle w:val="Heading3"/>
      </w:pPr>
      <w:bookmarkStart w:id="51" w:name="_Toc40010675"/>
      <w:r>
        <w:t>4.1.9 Populating a dropdown box or table</w:t>
      </w:r>
      <w:bookmarkEnd w:id="51"/>
    </w:p>
    <w:p w14:paraId="7D341A87" w14:textId="564DB20E" w:rsidR="009E5CDD" w:rsidRDefault="009E5CDD" w:rsidP="00A73B0A">
      <w:r w:rsidRPr="009E5CDD">
        <w:drawing>
          <wp:anchor distT="0" distB="0" distL="114300" distR="114300" simplePos="0" relativeHeight="251816960" behindDoc="0" locked="0" layoutInCell="1" allowOverlap="1" wp14:anchorId="675A9B19" wp14:editId="7DB4B9FE">
            <wp:simplePos x="0" y="0"/>
            <wp:positionH relativeFrom="margin">
              <wp:align>left</wp:align>
            </wp:positionH>
            <wp:positionV relativeFrom="paragraph">
              <wp:posOffset>695604</wp:posOffset>
            </wp:positionV>
            <wp:extent cx="4623435" cy="1879600"/>
            <wp:effectExtent l="0" t="0" r="5715" b="635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3435" cy="1879600"/>
                    </a:xfrm>
                    <a:prstGeom prst="rect">
                      <a:avLst/>
                    </a:prstGeom>
                  </pic:spPr>
                </pic:pic>
              </a:graphicData>
            </a:graphic>
            <wp14:sizeRelH relativeFrom="margin">
              <wp14:pctWidth>0</wp14:pctWidth>
            </wp14:sizeRelH>
            <wp14:sizeRelV relativeFrom="margin">
              <wp14:pctHeight>0</wp14:pctHeight>
            </wp14:sizeRelV>
          </wp:anchor>
        </w:drawing>
      </w:r>
      <w:r>
        <w:t>The contents for the table or the dropdown menu are requested from the database via php. This is sent as an Ajax request and the return result (the table content etc.) is put in the designated are of the html file.</w:t>
      </w:r>
    </w:p>
    <w:p w14:paraId="62EF04A3" w14:textId="19504F98" w:rsidR="009E5CDD" w:rsidRDefault="009E5CDD" w:rsidP="00A73B0A"/>
    <w:p w14:paraId="03EE6290" w14:textId="5D123F20" w:rsidR="00902043" w:rsidRDefault="009E5CDD" w:rsidP="00902043">
      <w:pPr>
        <w:pStyle w:val="Heading3"/>
      </w:pPr>
      <w:bookmarkStart w:id="52" w:name="_Toc40010676"/>
      <w:r>
        <w:t xml:space="preserve">4.1.10 </w:t>
      </w:r>
      <w:r w:rsidR="00902043">
        <w:t>Implementing</w:t>
      </w:r>
      <w:r>
        <w:t xml:space="preserve"> typeahead for the product quantity field</w:t>
      </w:r>
      <w:bookmarkEnd w:id="52"/>
    </w:p>
    <w:p w14:paraId="200C961B" w14:textId="21502B09" w:rsidR="00902043" w:rsidRDefault="00902043" w:rsidP="00902043">
      <w:r>
        <w:t>The typeahead feature is initialized and implemented on the quantity field of the invoice creation module.</w:t>
      </w:r>
    </w:p>
    <w:p w14:paraId="6065B051" w14:textId="5CAE8F66" w:rsidR="00902043" w:rsidRDefault="00902043" w:rsidP="00902043">
      <w:r w:rsidRPr="00902043">
        <w:lastRenderedPageBreak/>
        <w:drawing>
          <wp:anchor distT="0" distB="0" distL="114300" distR="114300" simplePos="0" relativeHeight="251819008" behindDoc="0" locked="0" layoutInCell="1" allowOverlap="1" wp14:anchorId="02C8562A" wp14:editId="2FC03211">
            <wp:simplePos x="0" y="0"/>
            <wp:positionH relativeFrom="margin">
              <wp:align>left</wp:align>
            </wp:positionH>
            <wp:positionV relativeFrom="paragraph">
              <wp:posOffset>109499</wp:posOffset>
            </wp:positionV>
            <wp:extent cx="4238792" cy="3233954"/>
            <wp:effectExtent l="0" t="0" r="0" b="508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38792" cy="3233954"/>
                    </a:xfrm>
                    <a:prstGeom prst="rect">
                      <a:avLst/>
                    </a:prstGeom>
                  </pic:spPr>
                </pic:pic>
              </a:graphicData>
            </a:graphic>
            <wp14:sizeRelH relativeFrom="margin">
              <wp14:pctWidth>0</wp14:pctWidth>
            </wp14:sizeRelH>
            <wp14:sizeRelV relativeFrom="margin">
              <wp14:pctHeight>0</wp14:pctHeight>
            </wp14:sizeRelV>
          </wp:anchor>
        </w:drawing>
      </w:r>
    </w:p>
    <w:p w14:paraId="1B8FC3F3" w14:textId="7B4D933C" w:rsidR="00902043" w:rsidRDefault="00902043" w:rsidP="00902043">
      <w:pPr>
        <w:pStyle w:val="Heading3"/>
      </w:pPr>
      <w:bookmarkStart w:id="53" w:name="_Toc40010677"/>
      <w:r>
        <w:t>4.1.11 Realtime row updating</w:t>
      </w:r>
      <w:bookmarkEnd w:id="53"/>
    </w:p>
    <w:p w14:paraId="54059347" w14:textId="702FB602" w:rsidR="00902043" w:rsidRDefault="00902043" w:rsidP="00902043">
      <w:r w:rsidRPr="00902043">
        <w:drawing>
          <wp:anchor distT="0" distB="0" distL="114300" distR="114300" simplePos="0" relativeHeight="251821056" behindDoc="0" locked="0" layoutInCell="1" allowOverlap="1" wp14:anchorId="315AC101" wp14:editId="32D0AC17">
            <wp:simplePos x="0" y="0"/>
            <wp:positionH relativeFrom="margin">
              <wp:align>left</wp:align>
            </wp:positionH>
            <wp:positionV relativeFrom="paragraph">
              <wp:posOffset>938682</wp:posOffset>
            </wp:positionV>
            <wp:extent cx="4279265" cy="2186940"/>
            <wp:effectExtent l="0" t="0" r="6985" b="381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9265" cy="2186940"/>
                    </a:xfrm>
                    <a:prstGeom prst="rect">
                      <a:avLst/>
                    </a:prstGeom>
                  </pic:spPr>
                </pic:pic>
              </a:graphicData>
            </a:graphic>
            <wp14:sizeRelH relativeFrom="margin">
              <wp14:pctWidth>0</wp14:pctWidth>
            </wp14:sizeRelH>
            <wp14:sizeRelV relativeFrom="margin">
              <wp14:pctHeight>0</wp14:pctHeight>
            </wp14:sizeRelV>
          </wp:anchor>
        </w:drawing>
      </w:r>
      <w:r>
        <w:t xml:space="preserve">Some elements of the rows are updated accordingly once another field is changed in the row. For example, in the invoice creation module, once a Client is selected, the client's preferred product is selected automatically. </w:t>
      </w:r>
      <w:r w:rsidR="00C07118">
        <w:t>The same functionality is used for the calculations inside the row also.</w:t>
      </w:r>
    </w:p>
    <w:p w14:paraId="6A165590" w14:textId="096B16F3" w:rsidR="00902043" w:rsidRDefault="00C07118" w:rsidP="00902043">
      <w:r w:rsidRPr="00C07118">
        <w:drawing>
          <wp:anchor distT="0" distB="0" distL="114300" distR="114300" simplePos="0" relativeHeight="251823104" behindDoc="0" locked="0" layoutInCell="1" allowOverlap="1" wp14:anchorId="6C5C16A8" wp14:editId="743A5952">
            <wp:simplePos x="0" y="0"/>
            <wp:positionH relativeFrom="margin">
              <wp:align>left</wp:align>
            </wp:positionH>
            <wp:positionV relativeFrom="paragraph">
              <wp:posOffset>2425700</wp:posOffset>
            </wp:positionV>
            <wp:extent cx="4279265" cy="1310640"/>
            <wp:effectExtent l="0" t="0" r="6985" b="381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9265" cy="1310640"/>
                    </a:xfrm>
                    <a:prstGeom prst="rect">
                      <a:avLst/>
                    </a:prstGeom>
                  </pic:spPr>
                </pic:pic>
              </a:graphicData>
            </a:graphic>
            <wp14:sizeRelH relativeFrom="margin">
              <wp14:pctWidth>0</wp14:pctWidth>
            </wp14:sizeRelH>
            <wp14:sizeRelV relativeFrom="margin">
              <wp14:pctHeight>0</wp14:pctHeight>
            </wp14:sizeRelV>
          </wp:anchor>
        </w:drawing>
      </w:r>
    </w:p>
    <w:p w14:paraId="55EE4FD1" w14:textId="4B677466" w:rsidR="00C07118" w:rsidRDefault="00C07118" w:rsidP="00C07118">
      <w:pPr>
        <w:pStyle w:val="Heading3"/>
      </w:pPr>
      <w:bookmarkStart w:id="54" w:name="_Toc40010678"/>
      <w:r>
        <w:lastRenderedPageBreak/>
        <w:t>4.1.12 Adding a row to a table real-time</w:t>
      </w:r>
      <w:bookmarkEnd w:id="54"/>
    </w:p>
    <w:p w14:paraId="3D6572A6" w14:textId="0BEAD32E" w:rsidR="00C07118" w:rsidRPr="00C07118" w:rsidRDefault="00C07118" w:rsidP="00C07118">
      <w:r w:rsidRPr="00C07118">
        <w:drawing>
          <wp:anchor distT="0" distB="0" distL="114300" distR="114300" simplePos="0" relativeHeight="251825152" behindDoc="0" locked="0" layoutInCell="1" allowOverlap="1" wp14:anchorId="27E256AB" wp14:editId="73825A64">
            <wp:simplePos x="0" y="0"/>
            <wp:positionH relativeFrom="margin">
              <wp:align>right</wp:align>
            </wp:positionH>
            <wp:positionV relativeFrom="paragraph">
              <wp:posOffset>1089660</wp:posOffset>
            </wp:positionV>
            <wp:extent cx="5274310" cy="3526155"/>
            <wp:effectExtent l="0" t="0" r="254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526155"/>
                    </a:xfrm>
                    <a:prstGeom prst="rect">
                      <a:avLst/>
                    </a:prstGeom>
                  </pic:spPr>
                </pic:pic>
              </a:graphicData>
            </a:graphic>
          </wp:anchor>
        </w:drawing>
      </w:r>
      <w:r>
        <w:t xml:space="preserve">A row is scripted using JavaScript and the html code responsible for the row is written inside java using php. Then the row is added to the table using a given function of the </w:t>
      </w:r>
      <w:r w:rsidRPr="00C07118">
        <w:rPr>
          <w:i/>
          <w:iCs/>
        </w:rPr>
        <w:t>datatables</w:t>
      </w:r>
      <w:r>
        <w:t xml:space="preserve"> module. Since the row addition takes a small amount of time, the third-party elements inside the row such as </w:t>
      </w:r>
      <w:r w:rsidRPr="00C07118">
        <w:rPr>
          <w:i/>
          <w:iCs/>
        </w:rPr>
        <w:t>selectpicker</w:t>
      </w:r>
      <w:r>
        <w:t xml:space="preserve"> is loaded after a set amount of time after the row is added using </w:t>
      </w:r>
      <w:r w:rsidRPr="00C07118">
        <w:rPr>
          <w:i/>
          <w:iCs/>
        </w:rPr>
        <w:t>setTimeout</w:t>
      </w:r>
      <w:r>
        <w:t xml:space="preserve"> function. </w:t>
      </w:r>
    </w:p>
    <w:p w14:paraId="3E2A8131" w14:textId="6AD2AC94" w:rsidR="00902043" w:rsidRDefault="00902043" w:rsidP="00902043"/>
    <w:p w14:paraId="2F33AC84" w14:textId="1305F079" w:rsidR="00C07118" w:rsidRDefault="00C07118" w:rsidP="00C07118">
      <w:pPr>
        <w:pStyle w:val="Heading3"/>
      </w:pPr>
      <w:bookmarkStart w:id="55" w:name="_Toc40010679"/>
      <w:r>
        <w:t>4.1.13 DataTable initialization</w:t>
      </w:r>
      <w:bookmarkEnd w:id="55"/>
    </w:p>
    <w:p w14:paraId="106BCF8C" w14:textId="2B7F60A4" w:rsidR="00C07118" w:rsidRDefault="00446D47" w:rsidP="00902043">
      <w:r w:rsidRPr="00446D47">
        <w:drawing>
          <wp:anchor distT="0" distB="0" distL="114300" distR="114300" simplePos="0" relativeHeight="251827200" behindDoc="0" locked="0" layoutInCell="1" allowOverlap="1" wp14:anchorId="44D525CD" wp14:editId="1A45CD0E">
            <wp:simplePos x="0" y="0"/>
            <wp:positionH relativeFrom="margin">
              <wp:align>left</wp:align>
            </wp:positionH>
            <wp:positionV relativeFrom="paragraph">
              <wp:posOffset>751636</wp:posOffset>
            </wp:positionV>
            <wp:extent cx="2399030" cy="1774825"/>
            <wp:effectExtent l="0" t="0" r="127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4080" cy="1823266"/>
                    </a:xfrm>
                    <a:prstGeom prst="rect">
                      <a:avLst/>
                    </a:prstGeom>
                  </pic:spPr>
                </pic:pic>
              </a:graphicData>
            </a:graphic>
            <wp14:sizeRelH relativeFrom="margin">
              <wp14:pctWidth>0</wp14:pctWidth>
            </wp14:sizeRelH>
            <wp14:sizeRelV relativeFrom="margin">
              <wp14:pctHeight>0</wp14:pctHeight>
            </wp14:sizeRelV>
          </wp:anchor>
        </w:drawing>
      </w:r>
      <w:r>
        <w:t>All the tables are initialized by DataTables module so that all the tables would hold the sorting and pagination functionality. For some tables, the page length for pagination is specified.</w:t>
      </w:r>
    </w:p>
    <w:p w14:paraId="4A80B92A" w14:textId="5EB04622" w:rsidR="00446D47" w:rsidRDefault="00446D47" w:rsidP="00902043"/>
    <w:p w14:paraId="5578829F" w14:textId="3C31ACD9" w:rsidR="00446D47" w:rsidRDefault="00446D47" w:rsidP="00446D47">
      <w:pPr>
        <w:pStyle w:val="Heading2"/>
      </w:pPr>
      <w:bookmarkStart w:id="56" w:name="_Toc40010680"/>
      <w:r>
        <w:lastRenderedPageBreak/>
        <w:t>4.2 Conclusion</w:t>
      </w:r>
      <w:bookmarkEnd w:id="56"/>
    </w:p>
    <w:p w14:paraId="58C0D905" w14:textId="420442AC" w:rsidR="00446D47" w:rsidRDefault="00446D47" w:rsidP="00446D47">
      <w:r>
        <w:t>Most of the important coding used in the application is included in this chapter and so that the user may understand roughly how the system works.</w:t>
      </w:r>
    </w:p>
    <w:p w14:paraId="387E95FA" w14:textId="0C675C83" w:rsidR="00446D47" w:rsidRDefault="00446D47" w:rsidP="00446D47">
      <w:r>
        <w:t xml:space="preserve">In programing stages, the programmer had to face several challenged because of his lack of knowledge in web development area. </w:t>
      </w:r>
      <w:r w:rsidR="007039AF">
        <w:t>If the code is examined carefully, poor implementations and workaround methods for overcoming some tasks can be noticed frequently.</w:t>
      </w:r>
    </w:p>
    <w:p w14:paraId="7454B5D3" w14:textId="39177B4B" w:rsidR="007039AF" w:rsidRPr="00446D47" w:rsidRDefault="007039AF" w:rsidP="00446D47">
      <w:r>
        <w:t>Lot of internet research had to be done in order to overcome some programming methods.</w:t>
      </w:r>
    </w:p>
    <w:p w14:paraId="70B3371D" w14:textId="77777777" w:rsidR="007039AF" w:rsidRDefault="007039AF">
      <w:pPr>
        <w:rPr>
          <w:rFonts w:asciiTheme="majorHAnsi" w:eastAsiaTheme="majorEastAsia" w:hAnsiTheme="majorHAnsi" w:cstheme="majorBidi"/>
          <w:color w:val="007789" w:themeColor="accent1" w:themeShade="BF"/>
          <w:sz w:val="32"/>
        </w:rPr>
      </w:pPr>
      <w:r>
        <w:br w:type="page"/>
      </w:r>
    </w:p>
    <w:p w14:paraId="70DB18C4" w14:textId="54E1ACE9" w:rsidR="00BB3F23" w:rsidRDefault="00BB3F23" w:rsidP="00BB3F23">
      <w:pPr>
        <w:pStyle w:val="Heading1"/>
      </w:pPr>
      <w:bookmarkStart w:id="57" w:name="_Toc40010681"/>
      <w:r>
        <w:lastRenderedPageBreak/>
        <w:t>5.0 System Testing</w:t>
      </w:r>
      <w:bookmarkEnd w:id="57"/>
    </w:p>
    <w:p w14:paraId="5CF818DF" w14:textId="721F0BAC" w:rsidR="00BB3F23" w:rsidRDefault="00BB3F23">
      <w:pPr>
        <w:rPr>
          <w:rFonts w:asciiTheme="majorHAnsi" w:eastAsiaTheme="majorEastAsia" w:hAnsiTheme="majorHAnsi" w:cstheme="majorBidi"/>
          <w:color w:val="007789" w:themeColor="accent1" w:themeShade="BF"/>
          <w:sz w:val="32"/>
        </w:rPr>
      </w:pPr>
      <w:r>
        <w:br w:type="page"/>
      </w:r>
    </w:p>
    <w:p w14:paraId="3E95FC8C" w14:textId="262C8607" w:rsidR="00BB3F23" w:rsidRDefault="00BB3F23" w:rsidP="00BB3F23">
      <w:pPr>
        <w:pStyle w:val="Heading1"/>
      </w:pPr>
      <w:bookmarkStart w:id="58" w:name="_Toc40010682"/>
      <w:r>
        <w:lastRenderedPageBreak/>
        <w:t>6.0 Conclusion</w:t>
      </w:r>
      <w:bookmarkEnd w:id="58"/>
    </w:p>
    <w:p w14:paraId="151E7870" w14:textId="77777777" w:rsidR="00BB3F23" w:rsidRDefault="00BB3F23">
      <w:pPr>
        <w:rPr>
          <w:rFonts w:asciiTheme="majorHAnsi" w:eastAsiaTheme="majorEastAsia" w:hAnsiTheme="majorHAnsi" w:cstheme="majorBidi"/>
          <w:color w:val="007789" w:themeColor="accent1" w:themeShade="BF"/>
          <w:sz w:val="32"/>
        </w:rPr>
      </w:pPr>
      <w:r>
        <w:br w:type="page"/>
      </w:r>
    </w:p>
    <w:p w14:paraId="6EBBBB73" w14:textId="79B21ACA" w:rsidR="00BB3F23" w:rsidRDefault="00BB3F23" w:rsidP="00BB3F23">
      <w:pPr>
        <w:pStyle w:val="Heading1"/>
      </w:pPr>
      <w:bookmarkStart w:id="59" w:name="_Toc40010683"/>
      <w:r>
        <w:lastRenderedPageBreak/>
        <w:t>7.0 References</w:t>
      </w:r>
      <w:bookmarkEnd w:id="59"/>
    </w:p>
    <w:p w14:paraId="70E91E99" w14:textId="77777777" w:rsidR="00BB3F23" w:rsidRDefault="00BB3F23">
      <w:pPr>
        <w:rPr>
          <w:rFonts w:asciiTheme="majorHAnsi" w:eastAsiaTheme="majorEastAsia" w:hAnsiTheme="majorHAnsi" w:cstheme="majorBidi"/>
          <w:color w:val="007789" w:themeColor="accent1" w:themeShade="BF"/>
          <w:sz w:val="32"/>
        </w:rPr>
      </w:pPr>
      <w:r>
        <w:br w:type="page"/>
      </w:r>
    </w:p>
    <w:p w14:paraId="5646EAFF" w14:textId="182AE6E1" w:rsidR="00BB3F23" w:rsidRPr="00BB3F23" w:rsidRDefault="00BB3F23" w:rsidP="00BB3F23">
      <w:pPr>
        <w:pStyle w:val="Heading1"/>
      </w:pPr>
      <w:bookmarkStart w:id="60" w:name="_Toc40010684"/>
      <w:r>
        <w:lastRenderedPageBreak/>
        <w:t>Appendices</w:t>
      </w:r>
      <w:bookmarkEnd w:id="60"/>
      <w:r>
        <w:t xml:space="preserve"> </w:t>
      </w:r>
    </w:p>
    <w:sectPr w:rsidR="00BB3F23" w:rsidRPr="00BB3F23" w:rsidSect="00C048CF">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736C3D" w14:textId="77777777" w:rsidR="00027A15" w:rsidRDefault="00027A15" w:rsidP="00C6554A">
      <w:pPr>
        <w:spacing w:before="0" w:after="0" w:line="240" w:lineRule="auto"/>
      </w:pPr>
      <w:r>
        <w:separator/>
      </w:r>
    </w:p>
  </w:endnote>
  <w:endnote w:type="continuationSeparator" w:id="0">
    <w:p w14:paraId="73A3DD76" w14:textId="77777777" w:rsidR="00027A15" w:rsidRDefault="00027A15"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7719E" w14:textId="77777777" w:rsidR="00B93025" w:rsidRDefault="00B93025">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E153DD" w14:textId="77777777" w:rsidR="00027A15" w:rsidRDefault="00027A15" w:rsidP="00C6554A">
      <w:pPr>
        <w:spacing w:before="0" w:after="0" w:line="240" w:lineRule="auto"/>
      </w:pPr>
      <w:r>
        <w:separator/>
      </w:r>
    </w:p>
  </w:footnote>
  <w:footnote w:type="continuationSeparator" w:id="0">
    <w:p w14:paraId="04647BB8" w14:textId="77777777" w:rsidR="00027A15" w:rsidRDefault="00027A15"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3" type="#_x0000_t75" style="width:415pt;height:431.35pt;visibility:visible;mso-wrap-style:square" o:bullet="t">
        <v:imagedata r:id="rId1" o:title=""/>
      </v:shape>
    </w:pict>
  </w:numPicBullet>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325D32"/>
    <w:multiLevelType w:val="hybridMultilevel"/>
    <w:tmpl w:val="370657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9951600"/>
    <w:multiLevelType w:val="hybridMultilevel"/>
    <w:tmpl w:val="602261E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BE96891"/>
    <w:multiLevelType w:val="hybridMultilevel"/>
    <w:tmpl w:val="913EA42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1CE816C8"/>
    <w:multiLevelType w:val="multilevel"/>
    <w:tmpl w:val="321E2342"/>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1CF5283A"/>
    <w:multiLevelType w:val="hybridMultilevel"/>
    <w:tmpl w:val="D2767AB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75C26D9"/>
    <w:multiLevelType w:val="hybridMultilevel"/>
    <w:tmpl w:val="274A993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33B20A4"/>
    <w:multiLevelType w:val="multilevel"/>
    <w:tmpl w:val="CB9EFE02"/>
    <w:lvl w:ilvl="0">
      <w:start w:val="2"/>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D35DB6"/>
    <w:multiLevelType w:val="hybridMultilevel"/>
    <w:tmpl w:val="FCBC3C6C"/>
    <w:lvl w:ilvl="0" w:tplc="F8F8CA8C">
      <w:start w:val="1"/>
      <w:numFmt w:val="bullet"/>
      <w:lvlText w:val="-"/>
      <w:lvlJc w:val="left"/>
      <w:pPr>
        <w:ind w:left="1080" w:hanging="360"/>
      </w:pPr>
      <w:rPr>
        <w:rFonts w:ascii="Constantia" w:eastAsiaTheme="minorHAnsi" w:hAnsi="Constant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CA023A"/>
    <w:multiLevelType w:val="multilevel"/>
    <w:tmpl w:val="4356B090"/>
    <w:lvl w:ilvl="0">
      <w:start w:val="1"/>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9"/>
  </w:num>
  <w:num w:numId="2">
    <w:abstractNumId w:val="8"/>
  </w:num>
  <w:num w:numId="3">
    <w:abstractNumId w:val="8"/>
  </w:num>
  <w:num w:numId="4">
    <w:abstractNumId w:val="9"/>
  </w:num>
  <w:num w:numId="5">
    <w:abstractNumId w:val="20"/>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15"/>
  </w:num>
  <w:num w:numId="18">
    <w:abstractNumId w:val="19"/>
  </w:num>
  <w:num w:numId="19">
    <w:abstractNumId w:val="14"/>
  </w:num>
  <w:num w:numId="20">
    <w:abstractNumId w:val="16"/>
  </w:num>
  <w:num w:numId="21">
    <w:abstractNumId w:val="17"/>
  </w:num>
  <w:num w:numId="22">
    <w:abstractNumId w:val="13"/>
  </w:num>
  <w:num w:numId="23">
    <w:abstractNumId w:val="18"/>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C12"/>
    <w:rsid w:val="000070FA"/>
    <w:rsid w:val="0001031E"/>
    <w:rsid w:val="00012A5A"/>
    <w:rsid w:val="000243C6"/>
    <w:rsid w:val="00027A15"/>
    <w:rsid w:val="000401F4"/>
    <w:rsid w:val="0005179B"/>
    <w:rsid w:val="000801F9"/>
    <w:rsid w:val="000A6C69"/>
    <w:rsid w:val="000B66D9"/>
    <w:rsid w:val="000B767B"/>
    <w:rsid w:val="000C13E2"/>
    <w:rsid w:val="000D34EF"/>
    <w:rsid w:val="000E03B8"/>
    <w:rsid w:val="000E388E"/>
    <w:rsid w:val="000E4A6A"/>
    <w:rsid w:val="000F18C7"/>
    <w:rsid w:val="000F39CE"/>
    <w:rsid w:val="000F4DEF"/>
    <w:rsid w:val="00105AE4"/>
    <w:rsid w:val="001201AC"/>
    <w:rsid w:val="001231EB"/>
    <w:rsid w:val="00130D41"/>
    <w:rsid w:val="001352CA"/>
    <w:rsid w:val="001355DD"/>
    <w:rsid w:val="001512E4"/>
    <w:rsid w:val="001546EF"/>
    <w:rsid w:val="00173701"/>
    <w:rsid w:val="00174ED1"/>
    <w:rsid w:val="00181CF4"/>
    <w:rsid w:val="001920F6"/>
    <w:rsid w:val="00195230"/>
    <w:rsid w:val="001C7543"/>
    <w:rsid w:val="001D7F5D"/>
    <w:rsid w:val="001E7720"/>
    <w:rsid w:val="001F6D72"/>
    <w:rsid w:val="00205255"/>
    <w:rsid w:val="002065C5"/>
    <w:rsid w:val="00237DF0"/>
    <w:rsid w:val="0024074B"/>
    <w:rsid w:val="00244E0B"/>
    <w:rsid w:val="002554CD"/>
    <w:rsid w:val="00293B83"/>
    <w:rsid w:val="002B4294"/>
    <w:rsid w:val="002B6417"/>
    <w:rsid w:val="002C21CD"/>
    <w:rsid w:val="002C432D"/>
    <w:rsid w:val="002D67CB"/>
    <w:rsid w:val="003246FB"/>
    <w:rsid w:val="00331658"/>
    <w:rsid w:val="00333D0D"/>
    <w:rsid w:val="0033454C"/>
    <w:rsid w:val="00364F2D"/>
    <w:rsid w:val="00366119"/>
    <w:rsid w:val="0037011E"/>
    <w:rsid w:val="003775AB"/>
    <w:rsid w:val="0039580B"/>
    <w:rsid w:val="00396C4C"/>
    <w:rsid w:val="0039787F"/>
    <w:rsid w:val="003C755E"/>
    <w:rsid w:val="003D414C"/>
    <w:rsid w:val="003E01A3"/>
    <w:rsid w:val="003E4B19"/>
    <w:rsid w:val="003E4C12"/>
    <w:rsid w:val="003E56D2"/>
    <w:rsid w:val="003F2E33"/>
    <w:rsid w:val="0040435A"/>
    <w:rsid w:val="00446D47"/>
    <w:rsid w:val="004573A2"/>
    <w:rsid w:val="0046521C"/>
    <w:rsid w:val="00470947"/>
    <w:rsid w:val="00483320"/>
    <w:rsid w:val="00483518"/>
    <w:rsid w:val="0049531A"/>
    <w:rsid w:val="004A33CC"/>
    <w:rsid w:val="004A640E"/>
    <w:rsid w:val="004B4A7A"/>
    <w:rsid w:val="004C049F"/>
    <w:rsid w:val="004C105D"/>
    <w:rsid w:val="004D693E"/>
    <w:rsid w:val="004D6D06"/>
    <w:rsid w:val="004E558B"/>
    <w:rsid w:val="004F0577"/>
    <w:rsid w:val="004F1CA1"/>
    <w:rsid w:val="005000E2"/>
    <w:rsid w:val="005010DB"/>
    <w:rsid w:val="0050523E"/>
    <w:rsid w:val="005337DD"/>
    <w:rsid w:val="00533E67"/>
    <w:rsid w:val="00576327"/>
    <w:rsid w:val="005849EA"/>
    <w:rsid w:val="00590B7B"/>
    <w:rsid w:val="005A34DD"/>
    <w:rsid w:val="005B1B3E"/>
    <w:rsid w:val="005C337D"/>
    <w:rsid w:val="005E305A"/>
    <w:rsid w:val="005E7680"/>
    <w:rsid w:val="005F3972"/>
    <w:rsid w:val="00600F5F"/>
    <w:rsid w:val="00604718"/>
    <w:rsid w:val="00620B75"/>
    <w:rsid w:val="006259B0"/>
    <w:rsid w:val="00632CC8"/>
    <w:rsid w:val="00633457"/>
    <w:rsid w:val="00647742"/>
    <w:rsid w:val="006515C4"/>
    <w:rsid w:val="0065344C"/>
    <w:rsid w:val="00662407"/>
    <w:rsid w:val="006637B6"/>
    <w:rsid w:val="00697510"/>
    <w:rsid w:val="006A2AC5"/>
    <w:rsid w:val="006A3CE7"/>
    <w:rsid w:val="006B552A"/>
    <w:rsid w:val="006B7428"/>
    <w:rsid w:val="006D633D"/>
    <w:rsid w:val="006D681B"/>
    <w:rsid w:val="006D6B67"/>
    <w:rsid w:val="006E5800"/>
    <w:rsid w:val="006E6EFA"/>
    <w:rsid w:val="006F34B1"/>
    <w:rsid w:val="007006B0"/>
    <w:rsid w:val="007039AF"/>
    <w:rsid w:val="00721DC2"/>
    <w:rsid w:val="00724DCC"/>
    <w:rsid w:val="00732BF9"/>
    <w:rsid w:val="00750459"/>
    <w:rsid w:val="007545B5"/>
    <w:rsid w:val="00797F0D"/>
    <w:rsid w:val="007C05F0"/>
    <w:rsid w:val="007D08D1"/>
    <w:rsid w:val="007D1CEE"/>
    <w:rsid w:val="007D79EE"/>
    <w:rsid w:val="007E41C4"/>
    <w:rsid w:val="00801196"/>
    <w:rsid w:val="00806141"/>
    <w:rsid w:val="00833ACA"/>
    <w:rsid w:val="008347B0"/>
    <w:rsid w:val="00863562"/>
    <w:rsid w:val="00867E50"/>
    <w:rsid w:val="008749AD"/>
    <w:rsid w:val="00886137"/>
    <w:rsid w:val="0089186E"/>
    <w:rsid w:val="008970CD"/>
    <w:rsid w:val="008B61A5"/>
    <w:rsid w:val="008B7215"/>
    <w:rsid w:val="008D243C"/>
    <w:rsid w:val="008D2BB1"/>
    <w:rsid w:val="008D3C4A"/>
    <w:rsid w:val="008F62AA"/>
    <w:rsid w:val="00902043"/>
    <w:rsid w:val="00904796"/>
    <w:rsid w:val="00917FCB"/>
    <w:rsid w:val="00926F74"/>
    <w:rsid w:val="00933C1D"/>
    <w:rsid w:val="009406A7"/>
    <w:rsid w:val="009445ED"/>
    <w:rsid w:val="00972D42"/>
    <w:rsid w:val="0098304A"/>
    <w:rsid w:val="0099700B"/>
    <w:rsid w:val="009C1365"/>
    <w:rsid w:val="009C180C"/>
    <w:rsid w:val="009E5CDD"/>
    <w:rsid w:val="00A0782B"/>
    <w:rsid w:val="00A1099A"/>
    <w:rsid w:val="00A47DAE"/>
    <w:rsid w:val="00A613D4"/>
    <w:rsid w:val="00A61C65"/>
    <w:rsid w:val="00A63857"/>
    <w:rsid w:val="00A71227"/>
    <w:rsid w:val="00A73B0A"/>
    <w:rsid w:val="00AA5EAA"/>
    <w:rsid w:val="00AD1836"/>
    <w:rsid w:val="00AD23C7"/>
    <w:rsid w:val="00AE1C3D"/>
    <w:rsid w:val="00AE6523"/>
    <w:rsid w:val="00AF0AAF"/>
    <w:rsid w:val="00B178C7"/>
    <w:rsid w:val="00B24E96"/>
    <w:rsid w:val="00B30EF6"/>
    <w:rsid w:val="00B34561"/>
    <w:rsid w:val="00B47610"/>
    <w:rsid w:val="00B709CC"/>
    <w:rsid w:val="00B851EB"/>
    <w:rsid w:val="00B87480"/>
    <w:rsid w:val="00B93025"/>
    <w:rsid w:val="00B93B97"/>
    <w:rsid w:val="00BA2A5E"/>
    <w:rsid w:val="00BA495B"/>
    <w:rsid w:val="00BB3F23"/>
    <w:rsid w:val="00BD539E"/>
    <w:rsid w:val="00BE0888"/>
    <w:rsid w:val="00BE307E"/>
    <w:rsid w:val="00C048CF"/>
    <w:rsid w:val="00C07118"/>
    <w:rsid w:val="00C15905"/>
    <w:rsid w:val="00C36DAC"/>
    <w:rsid w:val="00C61884"/>
    <w:rsid w:val="00C6554A"/>
    <w:rsid w:val="00C73291"/>
    <w:rsid w:val="00C76DAD"/>
    <w:rsid w:val="00C93A21"/>
    <w:rsid w:val="00CF4109"/>
    <w:rsid w:val="00CF50EA"/>
    <w:rsid w:val="00CF74EB"/>
    <w:rsid w:val="00D01B97"/>
    <w:rsid w:val="00D10843"/>
    <w:rsid w:val="00D26B79"/>
    <w:rsid w:val="00D343FA"/>
    <w:rsid w:val="00D42147"/>
    <w:rsid w:val="00D52535"/>
    <w:rsid w:val="00D644A0"/>
    <w:rsid w:val="00DC2B8E"/>
    <w:rsid w:val="00DC36A2"/>
    <w:rsid w:val="00DC7832"/>
    <w:rsid w:val="00DD23A8"/>
    <w:rsid w:val="00DE6076"/>
    <w:rsid w:val="00DE72FA"/>
    <w:rsid w:val="00E06678"/>
    <w:rsid w:val="00E109A1"/>
    <w:rsid w:val="00E17DE8"/>
    <w:rsid w:val="00E45456"/>
    <w:rsid w:val="00E5009B"/>
    <w:rsid w:val="00E50F3D"/>
    <w:rsid w:val="00E84851"/>
    <w:rsid w:val="00E871AF"/>
    <w:rsid w:val="00EA1A46"/>
    <w:rsid w:val="00EC21B5"/>
    <w:rsid w:val="00EC38FE"/>
    <w:rsid w:val="00EC579F"/>
    <w:rsid w:val="00ED5EAB"/>
    <w:rsid w:val="00ED7952"/>
    <w:rsid w:val="00ED7C44"/>
    <w:rsid w:val="00EF45B5"/>
    <w:rsid w:val="00F16F84"/>
    <w:rsid w:val="00F25C5C"/>
    <w:rsid w:val="00F30B99"/>
    <w:rsid w:val="00F461A6"/>
    <w:rsid w:val="00F462C4"/>
    <w:rsid w:val="00F55CB4"/>
    <w:rsid w:val="00F56106"/>
    <w:rsid w:val="00FB3E8D"/>
    <w:rsid w:val="00FB4ECF"/>
    <w:rsid w:val="00FC3048"/>
    <w:rsid w:val="00FD24F4"/>
    <w:rsid w:val="00FF24C1"/>
    <w:rsid w:val="00FF6E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2DCF0"/>
  <w15:chartTrackingRefBased/>
  <w15:docId w15:val="{B712F03B-00A4-4374-B01B-660623368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00B"/>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36611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7D79EE"/>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0D34EF"/>
    <w:pPr>
      <w:ind w:left="720"/>
      <w:contextualSpacing/>
    </w:pPr>
  </w:style>
  <w:style w:type="table" w:styleId="TableGrid">
    <w:name w:val="Table Grid"/>
    <w:basedOn w:val="TableNormal"/>
    <w:uiPriority w:val="39"/>
    <w:rsid w:val="00D1084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6119"/>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7D79EE"/>
    <w:rPr>
      <w:rFonts w:asciiTheme="majorHAnsi" w:eastAsiaTheme="majorEastAsia" w:hAnsiTheme="majorHAnsi" w:cstheme="majorBidi"/>
      <w:color w:val="007789" w:themeColor="accent1" w:themeShade="BF"/>
    </w:rPr>
  </w:style>
  <w:style w:type="paragraph" w:styleId="TOCHeading">
    <w:name w:val="TOC Heading"/>
    <w:basedOn w:val="Heading1"/>
    <w:next w:val="Normal"/>
    <w:uiPriority w:val="39"/>
    <w:unhideWhenUsed/>
    <w:qFormat/>
    <w:rsid w:val="00FF6EEB"/>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FF6EEB"/>
    <w:pPr>
      <w:spacing w:after="100"/>
    </w:pPr>
  </w:style>
  <w:style w:type="paragraph" w:styleId="TOC2">
    <w:name w:val="toc 2"/>
    <w:basedOn w:val="Normal"/>
    <w:next w:val="Normal"/>
    <w:autoRedefine/>
    <w:uiPriority w:val="39"/>
    <w:unhideWhenUsed/>
    <w:rsid w:val="00FF6EEB"/>
    <w:pPr>
      <w:spacing w:after="100"/>
      <w:ind w:left="220"/>
    </w:pPr>
  </w:style>
  <w:style w:type="paragraph" w:styleId="TOC3">
    <w:name w:val="toc 3"/>
    <w:basedOn w:val="Normal"/>
    <w:next w:val="Normal"/>
    <w:autoRedefine/>
    <w:uiPriority w:val="39"/>
    <w:unhideWhenUsed/>
    <w:rsid w:val="00FF6EEB"/>
    <w:pPr>
      <w:spacing w:after="100"/>
      <w:ind w:left="440"/>
    </w:pPr>
  </w:style>
  <w:style w:type="table" w:styleId="TableGridLight">
    <w:name w:val="Grid Table Light"/>
    <w:basedOn w:val="TableNormal"/>
    <w:uiPriority w:val="40"/>
    <w:rsid w:val="005849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5849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849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5849E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849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5849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849E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next w:val="TableGrid"/>
    <w:uiPriority w:val="39"/>
    <w:rsid w:val="00576327"/>
    <w:pPr>
      <w:spacing w:before="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970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88233">
      <w:bodyDiv w:val="1"/>
      <w:marLeft w:val="0"/>
      <w:marRight w:val="0"/>
      <w:marTop w:val="0"/>
      <w:marBottom w:val="0"/>
      <w:divBdr>
        <w:top w:val="none" w:sz="0" w:space="0" w:color="auto"/>
        <w:left w:val="none" w:sz="0" w:space="0" w:color="auto"/>
        <w:bottom w:val="none" w:sz="0" w:space="0" w:color="auto"/>
        <w:right w:val="none" w:sz="0" w:space="0" w:color="auto"/>
      </w:divBdr>
    </w:div>
    <w:div w:id="132450234">
      <w:bodyDiv w:val="1"/>
      <w:marLeft w:val="0"/>
      <w:marRight w:val="0"/>
      <w:marTop w:val="0"/>
      <w:marBottom w:val="0"/>
      <w:divBdr>
        <w:top w:val="none" w:sz="0" w:space="0" w:color="auto"/>
        <w:left w:val="none" w:sz="0" w:space="0" w:color="auto"/>
        <w:bottom w:val="none" w:sz="0" w:space="0" w:color="auto"/>
        <w:right w:val="none" w:sz="0" w:space="0" w:color="auto"/>
      </w:divBdr>
    </w:div>
    <w:div w:id="139347633">
      <w:bodyDiv w:val="1"/>
      <w:marLeft w:val="0"/>
      <w:marRight w:val="0"/>
      <w:marTop w:val="0"/>
      <w:marBottom w:val="0"/>
      <w:divBdr>
        <w:top w:val="none" w:sz="0" w:space="0" w:color="auto"/>
        <w:left w:val="none" w:sz="0" w:space="0" w:color="auto"/>
        <w:bottom w:val="none" w:sz="0" w:space="0" w:color="auto"/>
        <w:right w:val="none" w:sz="0" w:space="0" w:color="auto"/>
      </w:divBdr>
    </w:div>
    <w:div w:id="194004879">
      <w:bodyDiv w:val="1"/>
      <w:marLeft w:val="0"/>
      <w:marRight w:val="0"/>
      <w:marTop w:val="0"/>
      <w:marBottom w:val="0"/>
      <w:divBdr>
        <w:top w:val="none" w:sz="0" w:space="0" w:color="auto"/>
        <w:left w:val="none" w:sz="0" w:space="0" w:color="auto"/>
        <w:bottom w:val="none" w:sz="0" w:space="0" w:color="auto"/>
        <w:right w:val="none" w:sz="0" w:space="0" w:color="auto"/>
      </w:divBdr>
    </w:div>
    <w:div w:id="347408141">
      <w:bodyDiv w:val="1"/>
      <w:marLeft w:val="0"/>
      <w:marRight w:val="0"/>
      <w:marTop w:val="0"/>
      <w:marBottom w:val="0"/>
      <w:divBdr>
        <w:top w:val="none" w:sz="0" w:space="0" w:color="auto"/>
        <w:left w:val="none" w:sz="0" w:space="0" w:color="auto"/>
        <w:bottom w:val="none" w:sz="0" w:space="0" w:color="auto"/>
        <w:right w:val="none" w:sz="0" w:space="0" w:color="auto"/>
      </w:divBdr>
    </w:div>
    <w:div w:id="358167446">
      <w:bodyDiv w:val="1"/>
      <w:marLeft w:val="0"/>
      <w:marRight w:val="0"/>
      <w:marTop w:val="0"/>
      <w:marBottom w:val="0"/>
      <w:divBdr>
        <w:top w:val="none" w:sz="0" w:space="0" w:color="auto"/>
        <w:left w:val="none" w:sz="0" w:space="0" w:color="auto"/>
        <w:bottom w:val="none" w:sz="0" w:space="0" w:color="auto"/>
        <w:right w:val="none" w:sz="0" w:space="0" w:color="auto"/>
      </w:divBdr>
    </w:div>
    <w:div w:id="536090486">
      <w:bodyDiv w:val="1"/>
      <w:marLeft w:val="0"/>
      <w:marRight w:val="0"/>
      <w:marTop w:val="0"/>
      <w:marBottom w:val="0"/>
      <w:divBdr>
        <w:top w:val="none" w:sz="0" w:space="0" w:color="auto"/>
        <w:left w:val="none" w:sz="0" w:space="0" w:color="auto"/>
        <w:bottom w:val="none" w:sz="0" w:space="0" w:color="auto"/>
        <w:right w:val="none" w:sz="0" w:space="0" w:color="auto"/>
      </w:divBdr>
    </w:div>
    <w:div w:id="555898273">
      <w:bodyDiv w:val="1"/>
      <w:marLeft w:val="0"/>
      <w:marRight w:val="0"/>
      <w:marTop w:val="0"/>
      <w:marBottom w:val="0"/>
      <w:divBdr>
        <w:top w:val="none" w:sz="0" w:space="0" w:color="auto"/>
        <w:left w:val="none" w:sz="0" w:space="0" w:color="auto"/>
        <w:bottom w:val="none" w:sz="0" w:space="0" w:color="auto"/>
        <w:right w:val="none" w:sz="0" w:space="0" w:color="auto"/>
      </w:divBdr>
    </w:div>
    <w:div w:id="1025903139">
      <w:bodyDiv w:val="1"/>
      <w:marLeft w:val="0"/>
      <w:marRight w:val="0"/>
      <w:marTop w:val="0"/>
      <w:marBottom w:val="0"/>
      <w:divBdr>
        <w:top w:val="none" w:sz="0" w:space="0" w:color="auto"/>
        <w:left w:val="none" w:sz="0" w:space="0" w:color="auto"/>
        <w:bottom w:val="none" w:sz="0" w:space="0" w:color="auto"/>
        <w:right w:val="none" w:sz="0" w:space="0" w:color="auto"/>
      </w:divBdr>
      <w:divsChild>
        <w:div w:id="2008706737">
          <w:marLeft w:val="0"/>
          <w:marRight w:val="0"/>
          <w:marTop w:val="0"/>
          <w:marBottom w:val="0"/>
          <w:divBdr>
            <w:top w:val="none" w:sz="0" w:space="0" w:color="auto"/>
            <w:left w:val="none" w:sz="0" w:space="0" w:color="auto"/>
            <w:bottom w:val="none" w:sz="0" w:space="0" w:color="auto"/>
            <w:right w:val="none" w:sz="0" w:space="0" w:color="auto"/>
          </w:divBdr>
        </w:div>
      </w:divsChild>
    </w:div>
    <w:div w:id="1299871793">
      <w:bodyDiv w:val="1"/>
      <w:marLeft w:val="0"/>
      <w:marRight w:val="0"/>
      <w:marTop w:val="0"/>
      <w:marBottom w:val="0"/>
      <w:divBdr>
        <w:top w:val="none" w:sz="0" w:space="0" w:color="auto"/>
        <w:left w:val="none" w:sz="0" w:space="0" w:color="auto"/>
        <w:bottom w:val="none" w:sz="0" w:space="0" w:color="auto"/>
        <w:right w:val="none" w:sz="0" w:space="0" w:color="auto"/>
      </w:divBdr>
    </w:div>
    <w:div w:id="1315330725">
      <w:bodyDiv w:val="1"/>
      <w:marLeft w:val="0"/>
      <w:marRight w:val="0"/>
      <w:marTop w:val="0"/>
      <w:marBottom w:val="0"/>
      <w:divBdr>
        <w:top w:val="none" w:sz="0" w:space="0" w:color="auto"/>
        <w:left w:val="none" w:sz="0" w:space="0" w:color="auto"/>
        <w:bottom w:val="none" w:sz="0" w:space="0" w:color="auto"/>
        <w:right w:val="none" w:sz="0" w:space="0" w:color="auto"/>
      </w:divBdr>
      <w:divsChild>
        <w:div w:id="348140523">
          <w:marLeft w:val="0"/>
          <w:marRight w:val="0"/>
          <w:marTop w:val="0"/>
          <w:marBottom w:val="0"/>
          <w:divBdr>
            <w:top w:val="none" w:sz="0" w:space="0" w:color="auto"/>
            <w:left w:val="none" w:sz="0" w:space="0" w:color="auto"/>
            <w:bottom w:val="none" w:sz="0" w:space="0" w:color="auto"/>
            <w:right w:val="none" w:sz="0" w:space="0" w:color="auto"/>
          </w:divBdr>
        </w:div>
        <w:div w:id="1645310223">
          <w:marLeft w:val="0"/>
          <w:marRight w:val="0"/>
          <w:marTop w:val="0"/>
          <w:marBottom w:val="0"/>
          <w:divBdr>
            <w:top w:val="none" w:sz="0" w:space="0" w:color="auto"/>
            <w:left w:val="none" w:sz="0" w:space="0" w:color="auto"/>
            <w:bottom w:val="none" w:sz="0" w:space="0" w:color="auto"/>
            <w:right w:val="none" w:sz="0" w:space="0" w:color="auto"/>
          </w:divBdr>
        </w:div>
        <w:div w:id="2111731081">
          <w:marLeft w:val="0"/>
          <w:marRight w:val="0"/>
          <w:marTop w:val="0"/>
          <w:marBottom w:val="0"/>
          <w:divBdr>
            <w:top w:val="none" w:sz="0" w:space="0" w:color="auto"/>
            <w:left w:val="none" w:sz="0" w:space="0" w:color="auto"/>
            <w:bottom w:val="none" w:sz="0" w:space="0" w:color="auto"/>
            <w:right w:val="none" w:sz="0" w:space="0" w:color="auto"/>
          </w:divBdr>
        </w:div>
        <w:div w:id="631056512">
          <w:marLeft w:val="0"/>
          <w:marRight w:val="0"/>
          <w:marTop w:val="0"/>
          <w:marBottom w:val="0"/>
          <w:divBdr>
            <w:top w:val="none" w:sz="0" w:space="0" w:color="auto"/>
            <w:left w:val="none" w:sz="0" w:space="0" w:color="auto"/>
            <w:bottom w:val="none" w:sz="0" w:space="0" w:color="auto"/>
            <w:right w:val="none" w:sz="0" w:space="0" w:color="auto"/>
          </w:divBdr>
        </w:div>
      </w:divsChild>
    </w:div>
    <w:div w:id="1474450058">
      <w:bodyDiv w:val="1"/>
      <w:marLeft w:val="0"/>
      <w:marRight w:val="0"/>
      <w:marTop w:val="0"/>
      <w:marBottom w:val="0"/>
      <w:divBdr>
        <w:top w:val="none" w:sz="0" w:space="0" w:color="auto"/>
        <w:left w:val="none" w:sz="0" w:space="0" w:color="auto"/>
        <w:bottom w:val="none" w:sz="0" w:space="0" w:color="auto"/>
        <w:right w:val="none" w:sz="0" w:space="0" w:color="auto"/>
      </w:divBdr>
    </w:div>
    <w:div w:id="1776556019">
      <w:bodyDiv w:val="1"/>
      <w:marLeft w:val="0"/>
      <w:marRight w:val="0"/>
      <w:marTop w:val="0"/>
      <w:marBottom w:val="0"/>
      <w:divBdr>
        <w:top w:val="none" w:sz="0" w:space="0" w:color="auto"/>
        <w:left w:val="none" w:sz="0" w:space="0" w:color="auto"/>
        <w:bottom w:val="none" w:sz="0" w:space="0" w:color="auto"/>
        <w:right w:val="none" w:sz="0" w:space="0" w:color="auto"/>
      </w:divBdr>
    </w:div>
    <w:div w:id="1794060791">
      <w:bodyDiv w:val="1"/>
      <w:marLeft w:val="0"/>
      <w:marRight w:val="0"/>
      <w:marTop w:val="0"/>
      <w:marBottom w:val="0"/>
      <w:divBdr>
        <w:top w:val="none" w:sz="0" w:space="0" w:color="auto"/>
        <w:left w:val="none" w:sz="0" w:space="0" w:color="auto"/>
        <w:bottom w:val="none" w:sz="0" w:space="0" w:color="auto"/>
        <w:right w:val="none" w:sz="0" w:space="0" w:color="auto"/>
      </w:divBdr>
    </w:div>
    <w:div w:id="2098939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tulg\AppData\Local\Microsoft\Office\16.0\DTS\en-US%7bBCCB8634-EA7E-47B8-A909-781DEBFDA95E%7d\%7b105BD684-5FF9-4FA1-AC66-1F557433B3E9%7dtf02835058.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4DFE5-2500-4945-8BFB-050286853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{105BD684-5FF9-4FA1-AC66-1F557433B3E9}tf02835058</Template>
  <TotalTime>9649</TotalTime>
  <Pages>1</Pages>
  <Words>13463</Words>
  <Characters>76744</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Romesh Etulgama</dc:creator>
  <cp:keywords/>
  <dc:description/>
  <cp:lastModifiedBy>Romesh Etulgama</cp:lastModifiedBy>
  <cp:revision>51</cp:revision>
  <cp:lastPrinted>2020-05-10T08:22:00Z</cp:lastPrinted>
  <dcterms:created xsi:type="dcterms:W3CDTF">2020-04-26T15:41:00Z</dcterms:created>
  <dcterms:modified xsi:type="dcterms:W3CDTF">2020-05-10T08:22:00Z</dcterms:modified>
</cp:coreProperties>
</file>