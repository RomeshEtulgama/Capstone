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29920" behindDoc="0" locked="0" layoutInCell="1" allowOverlap="1" wp14:anchorId="660087A7" wp14:editId="0DC46BB7">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31968" behindDoc="0" locked="0" layoutInCell="1" allowOverlap="1" wp14:anchorId="0A943997" wp14:editId="43650699">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15BB017D">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4234CD16">
            <wp:extent cx="1894054" cy="4650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17" cy="47797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 xml:space="preserve">Under supervision of Mr. Li </w:t>
      </w:r>
      <w:proofErr w:type="spellStart"/>
      <w:r>
        <w:t>Chuan</w:t>
      </w:r>
      <w:proofErr w:type="spellEnd"/>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39676310"/>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7777777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bookmarkEnd w:id="6"/>
    <w:p w14:paraId="252BE2E3" w14:textId="037D6290" w:rsidR="00C048CF" w:rsidRDefault="00EC21B5" w:rsidP="00EC21B5">
      <w:pPr>
        <w:rPr>
          <w:highlight w:val="yellow"/>
        </w:rPr>
      </w:pPr>
      <w:r w:rsidRPr="00C048CF">
        <w:rPr>
          <w:highlight w:val="yellow"/>
        </w:rPr>
        <w:t xml:space="preserve">Keywords:  </w:t>
      </w:r>
      <w:bookmarkStart w:id="7" w:name="_Hlk39407908"/>
      <w:r w:rsidRPr="00C048CF">
        <w:rPr>
          <w:highlight w:val="yellow"/>
        </w:rPr>
        <w:t>Bookkeeping, Accounting, Management, Small Businesses</w:t>
      </w:r>
      <w:bookmarkEnd w:id="7"/>
      <w:r w:rsidRPr="00C048CF">
        <w:rPr>
          <w:highlight w:val="yellow"/>
        </w:rPr>
        <w:t>,</w:t>
      </w:r>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39676311"/>
      <w:r>
        <w:lastRenderedPageBreak/>
        <w:t>Acknowledgements</w:t>
      </w:r>
      <w:bookmarkEnd w:id="8"/>
    </w:p>
    <w:p w14:paraId="760385F6" w14:textId="1A6B33DD" w:rsidR="00C048CF" w:rsidRDefault="00C048CF" w:rsidP="00C048CF">
      <w:r w:rsidRPr="00C048CF">
        <w:t xml:space="preserve">After completing my capstone project, I would like to take this chance to express my sincere gratitude to my project supervisor Mr. Li </w:t>
      </w:r>
      <w:proofErr w:type="spellStart"/>
      <w:r w:rsidRPr="00C048CF">
        <w:t>Chuan</w:t>
      </w:r>
      <w:proofErr w:type="spellEnd"/>
      <w:r w:rsidRPr="00C048CF">
        <w:t xml:space="preserve"> who has guided me a lot throughout the project development.</w:t>
      </w:r>
      <w:r>
        <w:t xml:space="preserve"> </w:t>
      </w:r>
    </w:p>
    <w:p w14:paraId="3E01B3CA" w14:textId="77777777" w:rsidR="00C048CF" w:rsidRPr="00C048CF" w:rsidRDefault="00C048CF" w:rsidP="00C048CF">
      <w:pPr>
        <w:rPr>
          <w:noProof/>
          <w:highlight w:val="yellow"/>
        </w:rPr>
      </w:pPr>
      <w:r w:rsidRPr="00C048CF">
        <w:rPr>
          <w:noProof/>
          <w:highlight w:val="yellow"/>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14:paraId="21C72AA5" w14:textId="77777777" w:rsidR="00C048CF" w:rsidRPr="00C048CF" w:rsidRDefault="00C048CF" w:rsidP="00C048CF">
      <w:pPr>
        <w:rPr>
          <w:noProof/>
          <w:highlight w:val="yellow"/>
        </w:rPr>
      </w:pPr>
      <w:r w:rsidRPr="00C048CF">
        <w:rPr>
          <w:noProof/>
          <w:highlight w:val="yellow"/>
        </w:rPr>
        <w:t>Mauris et orci. Aenean nec lorem. In porttitor. Donec laoreet nonummy augue. Suspendisse dui purus, scelerisque at, vulputate vitae, pretium mattis, nunc. Mauris eget neque at sem venenatis eleifend. Ut nonummy. Fusce aliquet pede non pede.</w:t>
      </w:r>
    </w:p>
    <w:p w14:paraId="7459E6F5" w14:textId="77777777" w:rsidR="00C048CF" w:rsidRPr="00C048CF" w:rsidRDefault="00C048CF" w:rsidP="00C048CF">
      <w:pPr>
        <w:rPr>
          <w:noProof/>
          <w:highlight w:val="yellow"/>
        </w:rPr>
      </w:pPr>
      <w:r w:rsidRPr="00C048CF">
        <w:rPr>
          <w:noProof/>
          <w:highlight w:val="yellow"/>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14:paraId="1DB16E58" w14:textId="65A407BA" w:rsidR="00C048CF" w:rsidRDefault="00C048CF" w:rsidP="00C048CF">
      <w:pPr>
        <w:rPr>
          <w:noProof/>
          <w:highlight w:val="yellow"/>
        </w:rPr>
      </w:pPr>
      <w:r w:rsidRPr="00C048CF">
        <w:rPr>
          <w:noProof/>
          <w:highlight w:val="yellow"/>
        </w:rPr>
        <w:t>Proin 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w:t>
      </w:r>
    </w:p>
    <w:p w14:paraId="60C95916" w14:textId="77777777" w:rsidR="00C048CF" w:rsidRDefault="00C048CF">
      <w:pPr>
        <w:rPr>
          <w:noProof/>
          <w:highlight w:val="yellow"/>
        </w:rPr>
      </w:pPr>
      <w:r>
        <w:rPr>
          <w:noProof/>
          <w:highlight w:val="yellow"/>
        </w:rPr>
        <w:br w:type="page"/>
      </w:r>
    </w:p>
    <w:sdt>
      <w:sdtPr>
        <w:id w:val="69009326"/>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rPr>
      </w:sdtEndPr>
      <w:sdtContent>
        <w:p w14:paraId="42E2F1AC" w14:textId="31406370" w:rsidR="00FF6EEB" w:rsidRDefault="00FF6EEB">
          <w:pPr>
            <w:pStyle w:val="TOCHeading"/>
          </w:pPr>
          <w:r>
            <w:t>Table of Contents</w:t>
          </w:r>
        </w:p>
        <w:p w14:paraId="763E9744" w14:textId="0F225301" w:rsidR="001920F6" w:rsidRDefault="00FF6EEB">
          <w:pPr>
            <w:pStyle w:val="TOC1"/>
            <w:tabs>
              <w:tab w:val="right" w:leader="dot" w:pos="8296"/>
            </w:tabs>
            <w:rPr>
              <w:rFonts w:eastAsiaTheme="minorEastAsia"/>
              <w:noProof/>
              <w:color w:val="auto"/>
              <w:lang w:eastAsia="zh-CN"/>
            </w:rPr>
          </w:pPr>
          <w:r>
            <w:fldChar w:fldCharType="begin"/>
          </w:r>
          <w:r>
            <w:instrText xml:space="preserve"> TOC \o "1-3" \h \z \u </w:instrText>
          </w:r>
          <w:r>
            <w:fldChar w:fldCharType="separate"/>
          </w:r>
          <w:hyperlink w:anchor="_Toc39676310" w:history="1">
            <w:r w:rsidR="001920F6" w:rsidRPr="0028711E">
              <w:rPr>
                <w:rStyle w:val="Hyperlink"/>
                <w:noProof/>
              </w:rPr>
              <w:t>Abstract</w:t>
            </w:r>
            <w:r w:rsidR="001920F6">
              <w:rPr>
                <w:noProof/>
                <w:webHidden/>
              </w:rPr>
              <w:tab/>
            </w:r>
            <w:r w:rsidR="001920F6">
              <w:rPr>
                <w:noProof/>
                <w:webHidden/>
              </w:rPr>
              <w:fldChar w:fldCharType="begin"/>
            </w:r>
            <w:r w:rsidR="001920F6">
              <w:rPr>
                <w:noProof/>
                <w:webHidden/>
              </w:rPr>
              <w:instrText xml:space="preserve"> PAGEREF _Toc39676310 \h </w:instrText>
            </w:r>
            <w:r w:rsidR="001920F6">
              <w:rPr>
                <w:noProof/>
                <w:webHidden/>
              </w:rPr>
            </w:r>
            <w:r w:rsidR="001920F6">
              <w:rPr>
                <w:noProof/>
                <w:webHidden/>
              </w:rPr>
              <w:fldChar w:fldCharType="separate"/>
            </w:r>
            <w:r w:rsidR="00E84851">
              <w:rPr>
                <w:noProof/>
                <w:webHidden/>
              </w:rPr>
              <w:t>3</w:t>
            </w:r>
            <w:r w:rsidR="001920F6">
              <w:rPr>
                <w:noProof/>
                <w:webHidden/>
              </w:rPr>
              <w:fldChar w:fldCharType="end"/>
            </w:r>
          </w:hyperlink>
        </w:p>
        <w:p w14:paraId="5A3E0203" w14:textId="4457E579" w:rsidR="001920F6" w:rsidRDefault="001920F6">
          <w:pPr>
            <w:pStyle w:val="TOC1"/>
            <w:tabs>
              <w:tab w:val="right" w:leader="dot" w:pos="8296"/>
            </w:tabs>
            <w:rPr>
              <w:rFonts w:eastAsiaTheme="minorEastAsia"/>
              <w:noProof/>
              <w:color w:val="auto"/>
              <w:lang w:eastAsia="zh-CN"/>
            </w:rPr>
          </w:pPr>
          <w:hyperlink w:anchor="_Toc39676311" w:history="1">
            <w:r w:rsidRPr="0028711E">
              <w:rPr>
                <w:rStyle w:val="Hyperlink"/>
                <w:noProof/>
              </w:rPr>
              <w:t>Acknowledgements</w:t>
            </w:r>
            <w:r>
              <w:rPr>
                <w:noProof/>
                <w:webHidden/>
              </w:rPr>
              <w:tab/>
            </w:r>
            <w:r>
              <w:rPr>
                <w:noProof/>
                <w:webHidden/>
              </w:rPr>
              <w:fldChar w:fldCharType="begin"/>
            </w:r>
            <w:r>
              <w:rPr>
                <w:noProof/>
                <w:webHidden/>
              </w:rPr>
              <w:instrText xml:space="preserve"> PAGEREF _Toc39676311 \h </w:instrText>
            </w:r>
            <w:r>
              <w:rPr>
                <w:noProof/>
                <w:webHidden/>
              </w:rPr>
            </w:r>
            <w:r>
              <w:rPr>
                <w:noProof/>
                <w:webHidden/>
              </w:rPr>
              <w:fldChar w:fldCharType="separate"/>
            </w:r>
            <w:r w:rsidR="00E84851">
              <w:rPr>
                <w:noProof/>
                <w:webHidden/>
              </w:rPr>
              <w:t>4</w:t>
            </w:r>
            <w:r>
              <w:rPr>
                <w:noProof/>
                <w:webHidden/>
              </w:rPr>
              <w:fldChar w:fldCharType="end"/>
            </w:r>
          </w:hyperlink>
        </w:p>
        <w:p w14:paraId="17E0261A" w14:textId="7541311C" w:rsidR="001920F6" w:rsidRDefault="001920F6">
          <w:pPr>
            <w:pStyle w:val="TOC1"/>
            <w:tabs>
              <w:tab w:val="left" w:pos="660"/>
              <w:tab w:val="right" w:leader="dot" w:pos="8296"/>
            </w:tabs>
            <w:rPr>
              <w:rFonts w:eastAsiaTheme="minorEastAsia"/>
              <w:noProof/>
              <w:color w:val="auto"/>
              <w:lang w:eastAsia="zh-CN"/>
            </w:rPr>
          </w:pPr>
          <w:hyperlink w:anchor="_Toc39676312" w:history="1">
            <w:r w:rsidRPr="0028711E">
              <w:rPr>
                <w:rStyle w:val="Hyperlink"/>
                <w:noProof/>
              </w:rPr>
              <w:t>1.0</w:t>
            </w:r>
            <w:r>
              <w:rPr>
                <w:rFonts w:eastAsiaTheme="minorEastAsia"/>
                <w:noProof/>
                <w:color w:val="auto"/>
                <w:lang w:eastAsia="zh-CN"/>
              </w:rPr>
              <w:tab/>
            </w:r>
            <w:r w:rsidRPr="0028711E">
              <w:rPr>
                <w:rStyle w:val="Hyperlink"/>
                <w:noProof/>
              </w:rPr>
              <w:t>System Planning</w:t>
            </w:r>
            <w:r>
              <w:rPr>
                <w:noProof/>
                <w:webHidden/>
              </w:rPr>
              <w:tab/>
            </w:r>
            <w:r>
              <w:rPr>
                <w:noProof/>
                <w:webHidden/>
              </w:rPr>
              <w:fldChar w:fldCharType="begin"/>
            </w:r>
            <w:r>
              <w:rPr>
                <w:noProof/>
                <w:webHidden/>
              </w:rPr>
              <w:instrText xml:space="preserve"> PAGEREF _Toc39676312 \h </w:instrText>
            </w:r>
            <w:r>
              <w:rPr>
                <w:noProof/>
                <w:webHidden/>
              </w:rPr>
            </w:r>
            <w:r>
              <w:rPr>
                <w:noProof/>
                <w:webHidden/>
              </w:rPr>
              <w:fldChar w:fldCharType="separate"/>
            </w:r>
            <w:r w:rsidR="00E84851">
              <w:rPr>
                <w:noProof/>
                <w:webHidden/>
              </w:rPr>
              <w:t>1</w:t>
            </w:r>
            <w:r>
              <w:rPr>
                <w:noProof/>
                <w:webHidden/>
              </w:rPr>
              <w:fldChar w:fldCharType="end"/>
            </w:r>
          </w:hyperlink>
        </w:p>
        <w:p w14:paraId="0D227456" w14:textId="3A96807D" w:rsidR="001920F6" w:rsidRDefault="001920F6">
          <w:pPr>
            <w:pStyle w:val="TOC2"/>
            <w:tabs>
              <w:tab w:val="right" w:leader="dot" w:pos="8296"/>
            </w:tabs>
            <w:rPr>
              <w:rFonts w:eastAsiaTheme="minorEastAsia"/>
              <w:noProof/>
              <w:color w:val="auto"/>
              <w:lang w:eastAsia="zh-CN"/>
            </w:rPr>
          </w:pPr>
          <w:hyperlink w:anchor="_Toc39676313" w:history="1">
            <w:r w:rsidRPr="0028711E">
              <w:rPr>
                <w:rStyle w:val="Hyperlink"/>
                <w:noProof/>
              </w:rPr>
              <w:t>1.1 Project Aims and Objectives</w:t>
            </w:r>
            <w:r>
              <w:rPr>
                <w:noProof/>
                <w:webHidden/>
              </w:rPr>
              <w:tab/>
            </w:r>
            <w:r>
              <w:rPr>
                <w:noProof/>
                <w:webHidden/>
              </w:rPr>
              <w:fldChar w:fldCharType="begin"/>
            </w:r>
            <w:r>
              <w:rPr>
                <w:noProof/>
                <w:webHidden/>
              </w:rPr>
              <w:instrText xml:space="preserve"> PAGEREF _Toc39676313 \h </w:instrText>
            </w:r>
            <w:r>
              <w:rPr>
                <w:noProof/>
                <w:webHidden/>
              </w:rPr>
            </w:r>
            <w:r>
              <w:rPr>
                <w:noProof/>
                <w:webHidden/>
              </w:rPr>
              <w:fldChar w:fldCharType="separate"/>
            </w:r>
            <w:r w:rsidR="00E84851">
              <w:rPr>
                <w:noProof/>
                <w:webHidden/>
              </w:rPr>
              <w:t>1</w:t>
            </w:r>
            <w:r>
              <w:rPr>
                <w:noProof/>
                <w:webHidden/>
              </w:rPr>
              <w:fldChar w:fldCharType="end"/>
            </w:r>
          </w:hyperlink>
        </w:p>
        <w:p w14:paraId="7DD5C641" w14:textId="4301A24B" w:rsidR="001920F6" w:rsidRDefault="001920F6">
          <w:pPr>
            <w:pStyle w:val="TOC2"/>
            <w:tabs>
              <w:tab w:val="right" w:leader="dot" w:pos="8296"/>
            </w:tabs>
            <w:rPr>
              <w:rFonts w:eastAsiaTheme="minorEastAsia"/>
              <w:noProof/>
              <w:color w:val="auto"/>
              <w:lang w:eastAsia="zh-CN"/>
            </w:rPr>
          </w:pPr>
          <w:hyperlink w:anchor="_Toc39676314" w:history="1">
            <w:r w:rsidRPr="0028711E">
              <w:rPr>
                <w:rStyle w:val="Hyperlink"/>
                <w:noProof/>
              </w:rPr>
              <w:t>1.2 Background of the project</w:t>
            </w:r>
            <w:r>
              <w:rPr>
                <w:noProof/>
                <w:webHidden/>
              </w:rPr>
              <w:tab/>
            </w:r>
            <w:r>
              <w:rPr>
                <w:noProof/>
                <w:webHidden/>
              </w:rPr>
              <w:fldChar w:fldCharType="begin"/>
            </w:r>
            <w:r>
              <w:rPr>
                <w:noProof/>
                <w:webHidden/>
              </w:rPr>
              <w:instrText xml:space="preserve"> PAGEREF _Toc39676314 \h </w:instrText>
            </w:r>
            <w:r>
              <w:rPr>
                <w:noProof/>
                <w:webHidden/>
              </w:rPr>
            </w:r>
            <w:r>
              <w:rPr>
                <w:noProof/>
                <w:webHidden/>
              </w:rPr>
              <w:fldChar w:fldCharType="separate"/>
            </w:r>
            <w:r w:rsidR="00E84851">
              <w:rPr>
                <w:noProof/>
                <w:webHidden/>
              </w:rPr>
              <w:t>1</w:t>
            </w:r>
            <w:r>
              <w:rPr>
                <w:noProof/>
                <w:webHidden/>
              </w:rPr>
              <w:fldChar w:fldCharType="end"/>
            </w:r>
          </w:hyperlink>
        </w:p>
        <w:p w14:paraId="0D23A29A" w14:textId="331A21D1" w:rsidR="001920F6" w:rsidRDefault="001920F6">
          <w:pPr>
            <w:pStyle w:val="TOC2"/>
            <w:tabs>
              <w:tab w:val="right" w:leader="dot" w:pos="8296"/>
            </w:tabs>
            <w:rPr>
              <w:rFonts w:eastAsiaTheme="minorEastAsia"/>
              <w:noProof/>
              <w:color w:val="auto"/>
              <w:lang w:eastAsia="zh-CN"/>
            </w:rPr>
          </w:pPr>
          <w:hyperlink w:anchor="_Toc39676315" w:history="1">
            <w:r w:rsidRPr="0028711E">
              <w:rPr>
                <w:rStyle w:val="Hyperlink"/>
                <w:noProof/>
              </w:rPr>
              <w:t>1.3 Project Scope</w:t>
            </w:r>
            <w:r>
              <w:rPr>
                <w:noProof/>
                <w:webHidden/>
              </w:rPr>
              <w:tab/>
            </w:r>
            <w:r>
              <w:rPr>
                <w:noProof/>
                <w:webHidden/>
              </w:rPr>
              <w:fldChar w:fldCharType="begin"/>
            </w:r>
            <w:r>
              <w:rPr>
                <w:noProof/>
                <w:webHidden/>
              </w:rPr>
              <w:instrText xml:space="preserve"> PAGEREF _Toc39676315 \h </w:instrText>
            </w:r>
            <w:r>
              <w:rPr>
                <w:noProof/>
                <w:webHidden/>
              </w:rPr>
            </w:r>
            <w:r>
              <w:rPr>
                <w:noProof/>
                <w:webHidden/>
              </w:rPr>
              <w:fldChar w:fldCharType="separate"/>
            </w:r>
            <w:r w:rsidR="00E84851">
              <w:rPr>
                <w:noProof/>
                <w:webHidden/>
              </w:rPr>
              <w:t>2</w:t>
            </w:r>
            <w:r>
              <w:rPr>
                <w:noProof/>
                <w:webHidden/>
              </w:rPr>
              <w:fldChar w:fldCharType="end"/>
            </w:r>
          </w:hyperlink>
        </w:p>
        <w:p w14:paraId="2B21B282" w14:textId="0CF80CBD" w:rsidR="001920F6" w:rsidRDefault="001920F6">
          <w:pPr>
            <w:pStyle w:val="TOC3"/>
            <w:tabs>
              <w:tab w:val="right" w:leader="dot" w:pos="8296"/>
            </w:tabs>
            <w:rPr>
              <w:rFonts w:eastAsiaTheme="minorEastAsia"/>
              <w:noProof/>
              <w:color w:val="auto"/>
              <w:lang w:eastAsia="zh-CN"/>
            </w:rPr>
          </w:pPr>
          <w:hyperlink w:anchor="_Toc39676316" w:history="1">
            <w:r w:rsidRPr="0028711E">
              <w:rPr>
                <w:rStyle w:val="Hyperlink"/>
                <w:noProof/>
              </w:rPr>
              <w:t>1.3.1 Milk Collection</w:t>
            </w:r>
            <w:r>
              <w:rPr>
                <w:noProof/>
                <w:webHidden/>
              </w:rPr>
              <w:tab/>
            </w:r>
            <w:r>
              <w:rPr>
                <w:noProof/>
                <w:webHidden/>
              </w:rPr>
              <w:fldChar w:fldCharType="begin"/>
            </w:r>
            <w:r>
              <w:rPr>
                <w:noProof/>
                <w:webHidden/>
              </w:rPr>
              <w:instrText xml:space="preserve"> PAGEREF _Toc39676316 \h </w:instrText>
            </w:r>
            <w:r>
              <w:rPr>
                <w:noProof/>
                <w:webHidden/>
              </w:rPr>
            </w:r>
            <w:r>
              <w:rPr>
                <w:noProof/>
                <w:webHidden/>
              </w:rPr>
              <w:fldChar w:fldCharType="separate"/>
            </w:r>
            <w:r w:rsidR="00E84851">
              <w:rPr>
                <w:noProof/>
                <w:webHidden/>
              </w:rPr>
              <w:t>4</w:t>
            </w:r>
            <w:r>
              <w:rPr>
                <w:noProof/>
                <w:webHidden/>
              </w:rPr>
              <w:fldChar w:fldCharType="end"/>
            </w:r>
          </w:hyperlink>
        </w:p>
        <w:p w14:paraId="46C9E06B" w14:textId="53D9861E" w:rsidR="001920F6" w:rsidRDefault="001920F6">
          <w:pPr>
            <w:pStyle w:val="TOC3"/>
            <w:tabs>
              <w:tab w:val="right" w:leader="dot" w:pos="8296"/>
            </w:tabs>
            <w:rPr>
              <w:rFonts w:eastAsiaTheme="minorEastAsia"/>
              <w:noProof/>
              <w:color w:val="auto"/>
              <w:lang w:eastAsia="zh-CN"/>
            </w:rPr>
          </w:pPr>
          <w:hyperlink w:anchor="_Toc39676317" w:history="1">
            <w:r w:rsidRPr="0028711E">
              <w:rPr>
                <w:rStyle w:val="Hyperlink"/>
                <w:noProof/>
              </w:rPr>
              <w:t>1.3.2 Employee Management</w:t>
            </w:r>
            <w:r>
              <w:rPr>
                <w:noProof/>
                <w:webHidden/>
              </w:rPr>
              <w:tab/>
            </w:r>
            <w:r>
              <w:rPr>
                <w:noProof/>
                <w:webHidden/>
              </w:rPr>
              <w:fldChar w:fldCharType="begin"/>
            </w:r>
            <w:r>
              <w:rPr>
                <w:noProof/>
                <w:webHidden/>
              </w:rPr>
              <w:instrText xml:space="preserve"> PAGEREF _Toc39676317 \h </w:instrText>
            </w:r>
            <w:r>
              <w:rPr>
                <w:noProof/>
                <w:webHidden/>
              </w:rPr>
            </w:r>
            <w:r>
              <w:rPr>
                <w:noProof/>
                <w:webHidden/>
              </w:rPr>
              <w:fldChar w:fldCharType="separate"/>
            </w:r>
            <w:r w:rsidR="00E84851">
              <w:rPr>
                <w:noProof/>
                <w:webHidden/>
              </w:rPr>
              <w:t>5</w:t>
            </w:r>
            <w:r>
              <w:rPr>
                <w:noProof/>
                <w:webHidden/>
              </w:rPr>
              <w:fldChar w:fldCharType="end"/>
            </w:r>
          </w:hyperlink>
        </w:p>
        <w:p w14:paraId="49B355BE" w14:textId="6DCAD4F9" w:rsidR="001920F6" w:rsidRDefault="001920F6">
          <w:pPr>
            <w:pStyle w:val="TOC3"/>
            <w:tabs>
              <w:tab w:val="right" w:leader="dot" w:pos="8296"/>
            </w:tabs>
            <w:rPr>
              <w:rFonts w:eastAsiaTheme="minorEastAsia"/>
              <w:noProof/>
              <w:color w:val="auto"/>
              <w:lang w:eastAsia="zh-CN"/>
            </w:rPr>
          </w:pPr>
          <w:hyperlink w:anchor="_Toc39676318" w:history="1">
            <w:r w:rsidRPr="0028711E">
              <w:rPr>
                <w:rStyle w:val="Hyperlink"/>
                <w:noProof/>
              </w:rPr>
              <w:t>1.3.3 Inventory Management</w:t>
            </w:r>
            <w:r>
              <w:rPr>
                <w:noProof/>
                <w:webHidden/>
              </w:rPr>
              <w:tab/>
            </w:r>
            <w:r>
              <w:rPr>
                <w:noProof/>
                <w:webHidden/>
              </w:rPr>
              <w:fldChar w:fldCharType="begin"/>
            </w:r>
            <w:r>
              <w:rPr>
                <w:noProof/>
                <w:webHidden/>
              </w:rPr>
              <w:instrText xml:space="preserve"> PAGEREF _Toc39676318 \h </w:instrText>
            </w:r>
            <w:r>
              <w:rPr>
                <w:noProof/>
                <w:webHidden/>
              </w:rPr>
            </w:r>
            <w:r>
              <w:rPr>
                <w:noProof/>
                <w:webHidden/>
              </w:rPr>
              <w:fldChar w:fldCharType="separate"/>
            </w:r>
            <w:r w:rsidR="00E84851">
              <w:rPr>
                <w:noProof/>
                <w:webHidden/>
              </w:rPr>
              <w:t>7</w:t>
            </w:r>
            <w:r>
              <w:rPr>
                <w:noProof/>
                <w:webHidden/>
              </w:rPr>
              <w:fldChar w:fldCharType="end"/>
            </w:r>
          </w:hyperlink>
        </w:p>
        <w:p w14:paraId="7FED30F0" w14:textId="10CA2353" w:rsidR="001920F6" w:rsidRDefault="001920F6">
          <w:pPr>
            <w:pStyle w:val="TOC3"/>
            <w:tabs>
              <w:tab w:val="right" w:leader="dot" w:pos="8296"/>
            </w:tabs>
            <w:rPr>
              <w:rFonts w:eastAsiaTheme="minorEastAsia"/>
              <w:noProof/>
              <w:color w:val="auto"/>
              <w:lang w:eastAsia="zh-CN"/>
            </w:rPr>
          </w:pPr>
          <w:hyperlink w:anchor="_Toc39676319" w:history="1">
            <w:r w:rsidRPr="0028711E">
              <w:rPr>
                <w:rStyle w:val="Hyperlink"/>
                <w:noProof/>
              </w:rPr>
              <w:t>1.3.4 Sales Tracking</w:t>
            </w:r>
            <w:r>
              <w:rPr>
                <w:noProof/>
                <w:webHidden/>
              </w:rPr>
              <w:tab/>
            </w:r>
            <w:r>
              <w:rPr>
                <w:noProof/>
                <w:webHidden/>
              </w:rPr>
              <w:fldChar w:fldCharType="begin"/>
            </w:r>
            <w:r>
              <w:rPr>
                <w:noProof/>
                <w:webHidden/>
              </w:rPr>
              <w:instrText xml:space="preserve"> PAGEREF _Toc39676319 \h </w:instrText>
            </w:r>
            <w:r>
              <w:rPr>
                <w:noProof/>
                <w:webHidden/>
              </w:rPr>
            </w:r>
            <w:r>
              <w:rPr>
                <w:noProof/>
                <w:webHidden/>
              </w:rPr>
              <w:fldChar w:fldCharType="separate"/>
            </w:r>
            <w:r w:rsidR="00E84851">
              <w:rPr>
                <w:noProof/>
                <w:webHidden/>
              </w:rPr>
              <w:t>8</w:t>
            </w:r>
            <w:r>
              <w:rPr>
                <w:noProof/>
                <w:webHidden/>
              </w:rPr>
              <w:fldChar w:fldCharType="end"/>
            </w:r>
          </w:hyperlink>
        </w:p>
        <w:p w14:paraId="497B5C00" w14:textId="34D751BE" w:rsidR="001920F6" w:rsidRDefault="001920F6">
          <w:pPr>
            <w:pStyle w:val="TOC2"/>
            <w:tabs>
              <w:tab w:val="right" w:leader="dot" w:pos="8296"/>
            </w:tabs>
            <w:rPr>
              <w:rFonts w:eastAsiaTheme="minorEastAsia"/>
              <w:noProof/>
              <w:color w:val="auto"/>
              <w:lang w:eastAsia="zh-CN"/>
            </w:rPr>
          </w:pPr>
          <w:hyperlink w:anchor="_Toc39676320" w:history="1">
            <w:r w:rsidRPr="0028711E">
              <w:rPr>
                <w:rStyle w:val="Hyperlink"/>
                <w:noProof/>
              </w:rPr>
              <w:t>1.4 Project Schedule</w:t>
            </w:r>
            <w:r>
              <w:rPr>
                <w:noProof/>
                <w:webHidden/>
              </w:rPr>
              <w:tab/>
            </w:r>
            <w:r>
              <w:rPr>
                <w:noProof/>
                <w:webHidden/>
              </w:rPr>
              <w:fldChar w:fldCharType="begin"/>
            </w:r>
            <w:r>
              <w:rPr>
                <w:noProof/>
                <w:webHidden/>
              </w:rPr>
              <w:instrText xml:space="preserve"> PAGEREF _Toc39676320 \h </w:instrText>
            </w:r>
            <w:r>
              <w:rPr>
                <w:noProof/>
                <w:webHidden/>
              </w:rPr>
            </w:r>
            <w:r>
              <w:rPr>
                <w:noProof/>
                <w:webHidden/>
              </w:rPr>
              <w:fldChar w:fldCharType="separate"/>
            </w:r>
            <w:r w:rsidR="00E84851">
              <w:rPr>
                <w:noProof/>
                <w:webHidden/>
              </w:rPr>
              <w:t>10</w:t>
            </w:r>
            <w:r>
              <w:rPr>
                <w:noProof/>
                <w:webHidden/>
              </w:rPr>
              <w:fldChar w:fldCharType="end"/>
            </w:r>
          </w:hyperlink>
        </w:p>
        <w:p w14:paraId="1C854CBC" w14:textId="7A026373" w:rsidR="001920F6" w:rsidRDefault="001920F6">
          <w:pPr>
            <w:pStyle w:val="TOC2"/>
            <w:tabs>
              <w:tab w:val="right" w:leader="dot" w:pos="8296"/>
            </w:tabs>
            <w:rPr>
              <w:rFonts w:eastAsiaTheme="minorEastAsia"/>
              <w:noProof/>
              <w:color w:val="auto"/>
              <w:lang w:eastAsia="zh-CN"/>
            </w:rPr>
          </w:pPr>
          <w:hyperlink w:anchor="_Toc39676321" w:history="1">
            <w:r w:rsidRPr="0028711E">
              <w:rPr>
                <w:rStyle w:val="Hyperlink"/>
                <w:noProof/>
              </w:rPr>
              <w:t>1.5 Outline of approach / Methodology Used</w:t>
            </w:r>
            <w:r>
              <w:rPr>
                <w:noProof/>
                <w:webHidden/>
              </w:rPr>
              <w:tab/>
            </w:r>
            <w:r>
              <w:rPr>
                <w:noProof/>
                <w:webHidden/>
              </w:rPr>
              <w:fldChar w:fldCharType="begin"/>
            </w:r>
            <w:r>
              <w:rPr>
                <w:noProof/>
                <w:webHidden/>
              </w:rPr>
              <w:instrText xml:space="preserve"> PAGEREF _Toc39676321 \h </w:instrText>
            </w:r>
            <w:r>
              <w:rPr>
                <w:noProof/>
                <w:webHidden/>
              </w:rPr>
            </w:r>
            <w:r>
              <w:rPr>
                <w:noProof/>
                <w:webHidden/>
              </w:rPr>
              <w:fldChar w:fldCharType="separate"/>
            </w:r>
            <w:r w:rsidR="00E84851">
              <w:rPr>
                <w:noProof/>
                <w:webHidden/>
              </w:rPr>
              <w:t>11</w:t>
            </w:r>
            <w:r>
              <w:rPr>
                <w:noProof/>
                <w:webHidden/>
              </w:rPr>
              <w:fldChar w:fldCharType="end"/>
            </w:r>
          </w:hyperlink>
        </w:p>
        <w:p w14:paraId="40DD8EE1" w14:textId="5F762707" w:rsidR="001920F6" w:rsidRDefault="001920F6">
          <w:pPr>
            <w:pStyle w:val="TOC3"/>
            <w:tabs>
              <w:tab w:val="right" w:leader="dot" w:pos="8296"/>
            </w:tabs>
            <w:rPr>
              <w:rFonts w:eastAsiaTheme="minorEastAsia"/>
              <w:noProof/>
              <w:color w:val="auto"/>
              <w:lang w:eastAsia="zh-CN"/>
            </w:rPr>
          </w:pPr>
          <w:hyperlink w:anchor="_Toc39676322" w:history="1">
            <w:r w:rsidRPr="0028711E">
              <w:rPr>
                <w:rStyle w:val="Hyperlink"/>
                <w:noProof/>
              </w:rPr>
              <w:t>1.5.1 Development Environment</w:t>
            </w:r>
            <w:r>
              <w:rPr>
                <w:noProof/>
                <w:webHidden/>
              </w:rPr>
              <w:tab/>
            </w:r>
            <w:r>
              <w:rPr>
                <w:noProof/>
                <w:webHidden/>
              </w:rPr>
              <w:fldChar w:fldCharType="begin"/>
            </w:r>
            <w:r>
              <w:rPr>
                <w:noProof/>
                <w:webHidden/>
              </w:rPr>
              <w:instrText xml:space="preserve"> PAGEREF _Toc39676322 \h </w:instrText>
            </w:r>
            <w:r>
              <w:rPr>
                <w:noProof/>
                <w:webHidden/>
              </w:rPr>
            </w:r>
            <w:r>
              <w:rPr>
                <w:noProof/>
                <w:webHidden/>
              </w:rPr>
              <w:fldChar w:fldCharType="separate"/>
            </w:r>
            <w:r w:rsidR="00E84851">
              <w:rPr>
                <w:noProof/>
                <w:webHidden/>
              </w:rPr>
              <w:t>12</w:t>
            </w:r>
            <w:r>
              <w:rPr>
                <w:noProof/>
                <w:webHidden/>
              </w:rPr>
              <w:fldChar w:fldCharType="end"/>
            </w:r>
          </w:hyperlink>
        </w:p>
        <w:p w14:paraId="0EBF2BA0" w14:textId="4945B278" w:rsidR="001920F6" w:rsidRDefault="001920F6">
          <w:pPr>
            <w:pStyle w:val="TOC2"/>
            <w:tabs>
              <w:tab w:val="right" w:leader="dot" w:pos="8296"/>
            </w:tabs>
            <w:rPr>
              <w:rFonts w:eastAsiaTheme="minorEastAsia"/>
              <w:noProof/>
              <w:color w:val="auto"/>
              <w:lang w:eastAsia="zh-CN"/>
            </w:rPr>
          </w:pPr>
          <w:hyperlink w:anchor="_Toc39676323" w:history="1">
            <w:r w:rsidRPr="0028711E">
              <w:rPr>
                <w:rStyle w:val="Hyperlink"/>
                <w:noProof/>
              </w:rPr>
              <w:t>1.6 Operation Environment</w:t>
            </w:r>
            <w:r>
              <w:rPr>
                <w:noProof/>
                <w:webHidden/>
              </w:rPr>
              <w:tab/>
            </w:r>
            <w:r>
              <w:rPr>
                <w:noProof/>
                <w:webHidden/>
              </w:rPr>
              <w:fldChar w:fldCharType="begin"/>
            </w:r>
            <w:r>
              <w:rPr>
                <w:noProof/>
                <w:webHidden/>
              </w:rPr>
              <w:instrText xml:space="preserve"> PAGEREF _Toc39676323 \h </w:instrText>
            </w:r>
            <w:r>
              <w:rPr>
                <w:noProof/>
                <w:webHidden/>
              </w:rPr>
            </w:r>
            <w:r>
              <w:rPr>
                <w:noProof/>
                <w:webHidden/>
              </w:rPr>
              <w:fldChar w:fldCharType="separate"/>
            </w:r>
            <w:r w:rsidR="00E84851">
              <w:rPr>
                <w:noProof/>
                <w:webHidden/>
              </w:rPr>
              <w:t>13</w:t>
            </w:r>
            <w:r>
              <w:rPr>
                <w:noProof/>
                <w:webHidden/>
              </w:rPr>
              <w:fldChar w:fldCharType="end"/>
            </w:r>
          </w:hyperlink>
        </w:p>
        <w:p w14:paraId="56F96374" w14:textId="52737E1C" w:rsidR="001920F6" w:rsidRDefault="001920F6">
          <w:pPr>
            <w:pStyle w:val="TOC2"/>
            <w:tabs>
              <w:tab w:val="right" w:leader="dot" w:pos="8296"/>
            </w:tabs>
            <w:rPr>
              <w:rFonts w:eastAsiaTheme="minorEastAsia"/>
              <w:noProof/>
              <w:color w:val="auto"/>
              <w:lang w:eastAsia="zh-CN"/>
            </w:rPr>
          </w:pPr>
          <w:hyperlink w:anchor="_Toc39676324" w:history="1">
            <w:r w:rsidRPr="0028711E">
              <w:rPr>
                <w:rStyle w:val="Hyperlink"/>
                <w:noProof/>
              </w:rPr>
              <w:t>1.7 Chapter 1 Conclusion</w:t>
            </w:r>
            <w:r>
              <w:rPr>
                <w:noProof/>
                <w:webHidden/>
              </w:rPr>
              <w:tab/>
            </w:r>
            <w:r>
              <w:rPr>
                <w:noProof/>
                <w:webHidden/>
              </w:rPr>
              <w:fldChar w:fldCharType="begin"/>
            </w:r>
            <w:r>
              <w:rPr>
                <w:noProof/>
                <w:webHidden/>
              </w:rPr>
              <w:instrText xml:space="preserve"> PAGEREF _Toc39676324 \h </w:instrText>
            </w:r>
            <w:r>
              <w:rPr>
                <w:noProof/>
                <w:webHidden/>
              </w:rPr>
            </w:r>
            <w:r>
              <w:rPr>
                <w:noProof/>
                <w:webHidden/>
              </w:rPr>
              <w:fldChar w:fldCharType="separate"/>
            </w:r>
            <w:r w:rsidR="00E84851">
              <w:rPr>
                <w:noProof/>
                <w:webHidden/>
              </w:rPr>
              <w:t>13</w:t>
            </w:r>
            <w:r>
              <w:rPr>
                <w:noProof/>
                <w:webHidden/>
              </w:rPr>
              <w:fldChar w:fldCharType="end"/>
            </w:r>
          </w:hyperlink>
        </w:p>
        <w:p w14:paraId="38693A2C" w14:textId="7A22359D" w:rsidR="001920F6" w:rsidRDefault="001920F6">
          <w:pPr>
            <w:pStyle w:val="TOC1"/>
            <w:tabs>
              <w:tab w:val="left" w:pos="660"/>
              <w:tab w:val="right" w:leader="dot" w:pos="8296"/>
            </w:tabs>
            <w:rPr>
              <w:rFonts w:eastAsiaTheme="minorEastAsia"/>
              <w:noProof/>
              <w:color w:val="auto"/>
              <w:lang w:eastAsia="zh-CN"/>
            </w:rPr>
          </w:pPr>
          <w:hyperlink w:anchor="_Toc39676325" w:history="1">
            <w:r w:rsidRPr="0028711E">
              <w:rPr>
                <w:rStyle w:val="Hyperlink"/>
                <w:noProof/>
              </w:rPr>
              <w:t>2.0</w:t>
            </w:r>
            <w:r>
              <w:rPr>
                <w:rFonts w:eastAsiaTheme="minorEastAsia"/>
                <w:noProof/>
                <w:color w:val="auto"/>
                <w:lang w:eastAsia="zh-CN"/>
              </w:rPr>
              <w:tab/>
            </w:r>
            <w:r w:rsidRPr="0028711E">
              <w:rPr>
                <w:rStyle w:val="Hyperlink"/>
                <w:noProof/>
              </w:rPr>
              <w:t>Requirement Analysis</w:t>
            </w:r>
            <w:r>
              <w:rPr>
                <w:noProof/>
                <w:webHidden/>
              </w:rPr>
              <w:tab/>
            </w:r>
            <w:r>
              <w:rPr>
                <w:noProof/>
                <w:webHidden/>
              </w:rPr>
              <w:fldChar w:fldCharType="begin"/>
            </w:r>
            <w:r>
              <w:rPr>
                <w:noProof/>
                <w:webHidden/>
              </w:rPr>
              <w:instrText xml:space="preserve"> PAGEREF _Toc39676325 \h </w:instrText>
            </w:r>
            <w:r>
              <w:rPr>
                <w:noProof/>
                <w:webHidden/>
              </w:rPr>
            </w:r>
            <w:r>
              <w:rPr>
                <w:noProof/>
                <w:webHidden/>
              </w:rPr>
              <w:fldChar w:fldCharType="separate"/>
            </w:r>
            <w:r w:rsidR="00E84851">
              <w:rPr>
                <w:noProof/>
                <w:webHidden/>
              </w:rPr>
              <w:t>15</w:t>
            </w:r>
            <w:r>
              <w:rPr>
                <w:noProof/>
                <w:webHidden/>
              </w:rPr>
              <w:fldChar w:fldCharType="end"/>
            </w:r>
          </w:hyperlink>
        </w:p>
        <w:p w14:paraId="37E98C71" w14:textId="128D12EA" w:rsidR="001920F6" w:rsidRDefault="001920F6">
          <w:pPr>
            <w:pStyle w:val="TOC2"/>
            <w:tabs>
              <w:tab w:val="right" w:leader="dot" w:pos="8296"/>
            </w:tabs>
            <w:rPr>
              <w:rFonts w:eastAsiaTheme="minorEastAsia"/>
              <w:noProof/>
              <w:color w:val="auto"/>
              <w:lang w:eastAsia="zh-CN"/>
            </w:rPr>
          </w:pPr>
          <w:hyperlink w:anchor="_Toc39676326" w:history="1">
            <w:r w:rsidRPr="0028711E">
              <w:rPr>
                <w:rStyle w:val="Hyperlink"/>
                <w:noProof/>
              </w:rPr>
              <w:t>2.1 Software Requirement Specification (SRS)</w:t>
            </w:r>
            <w:r>
              <w:rPr>
                <w:noProof/>
                <w:webHidden/>
              </w:rPr>
              <w:tab/>
            </w:r>
            <w:r>
              <w:rPr>
                <w:noProof/>
                <w:webHidden/>
              </w:rPr>
              <w:fldChar w:fldCharType="begin"/>
            </w:r>
            <w:r>
              <w:rPr>
                <w:noProof/>
                <w:webHidden/>
              </w:rPr>
              <w:instrText xml:space="preserve"> PAGEREF _Toc39676326 \h </w:instrText>
            </w:r>
            <w:r>
              <w:rPr>
                <w:noProof/>
                <w:webHidden/>
              </w:rPr>
            </w:r>
            <w:r>
              <w:rPr>
                <w:noProof/>
                <w:webHidden/>
              </w:rPr>
              <w:fldChar w:fldCharType="separate"/>
            </w:r>
            <w:r w:rsidR="00E84851">
              <w:rPr>
                <w:noProof/>
                <w:webHidden/>
              </w:rPr>
              <w:t>15</w:t>
            </w:r>
            <w:r>
              <w:rPr>
                <w:noProof/>
                <w:webHidden/>
              </w:rPr>
              <w:fldChar w:fldCharType="end"/>
            </w:r>
          </w:hyperlink>
        </w:p>
        <w:p w14:paraId="15BD9874" w14:textId="3A7BBBBE" w:rsidR="001920F6" w:rsidRDefault="001920F6">
          <w:pPr>
            <w:pStyle w:val="TOC3"/>
            <w:tabs>
              <w:tab w:val="right" w:leader="dot" w:pos="8296"/>
            </w:tabs>
            <w:rPr>
              <w:rFonts w:eastAsiaTheme="minorEastAsia"/>
              <w:noProof/>
              <w:color w:val="auto"/>
              <w:lang w:eastAsia="zh-CN"/>
            </w:rPr>
          </w:pPr>
          <w:hyperlink w:anchor="_Toc39676327" w:history="1">
            <w:r w:rsidRPr="0028711E">
              <w:rPr>
                <w:rStyle w:val="Hyperlink"/>
                <w:noProof/>
              </w:rPr>
              <w:t>2.1.1 General Description</w:t>
            </w:r>
            <w:r>
              <w:rPr>
                <w:noProof/>
                <w:webHidden/>
              </w:rPr>
              <w:tab/>
            </w:r>
            <w:r>
              <w:rPr>
                <w:noProof/>
                <w:webHidden/>
              </w:rPr>
              <w:fldChar w:fldCharType="begin"/>
            </w:r>
            <w:r>
              <w:rPr>
                <w:noProof/>
                <w:webHidden/>
              </w:rPr>
              <w:instrText xml:space="preserve"> PAGEREF _Toc39676327 \h </w:instrText>
            </w:r>
            <w:r>
              <w:rPr>
                <w:noProof/>
                <w:webHidden/>
              </w:rPr>
            </w:r>
            <w:r>
              <w:rPr>
                <w:noProof/>
                <w:webHidden/>
              </w:rPr>
              <w:fldChar w:fldCharType="separate"/>
            </w:r>
            <w:r w:rsidR="00E84851">
              <w:rPr>
                <w:noProof/>
                <w:webHidden/>
              </w:rPr>
              <w:t>15</w:t>
            </w:r>
            <w:r>
              <w:rPr>
                <w:noProof/>
                <w:webHidden/>
              </w:rPr>
              <w:fldChar w:fldCharType="end"/>
            </w:r>
          </w:hyperlink>
        </w:p>
        <w:p w14:paraId="258E65F8" w14:textId="623E87BA" w:rsidR="001920F6" w:rsidRDefault="001920F6">
          <w:pPr>
            <w:pStyle w:val="TOC3"/>
            <w:tabs>
              <w:tab w:val="right" w:leader="dot" w:pos="8296"/>
            </w:tabs>
            <w:rPr>
              <w:rFonts w:eastAsiaTheme="minorEastAsia"/>
              <w:noProof/>
              <w:color w:val="auto"/>
              <w:lang w:eastAsia="zh-CN"/>
            </w:rPr>
          </w:pPr>
          <w:hyperlink w:anchor="_Toc39676328" w:history="1">
            <w:r w:rsidRPr="0028711E">
              <w:rPr>
                <w:rStyle w:val="Hyperlink"/>
                <w:noProof/>
              </w:rPr>
              <w:t>2.1.2 System Objectives</w:t>
            </w:r>
            <w:r>
              <w:rPr>
                <w:noProof/>
                <w:webHidden/>
              </w:rPr>
              <w:tab/>
            </w:r>
            <w:r>
              <w:rPr>
                <w:noProof/>
                <w:webHidden/>
              </w:rPr>
              <w:fldChar w:fldCharType="begin"/>
            </w:r>
            <w:r>
              <w:rPr>
                <w:noProof/>
                <w:webHidden/>
              </w:rPr>
              <w:instrText xml:space="preserve"> PAGEREF _Toc39676328 \h </w:instrText>
            </w:r>
            <w:r>
              <w:rPr>
                <w:noProof/>
                <w:webHidden/>
              </w:rPr>
            </w:r>
            <w:r>
              <w:rPr>
                <w:noProof/>
                <w:webHidden/>
              </w:rPr>
              <w:fldChar w:fldCharType="separate"/>
            </w:r>
            <w:r w:rsidR="00E84851">
              <w:rPr>
                <w:noProof/>
                <w:webHidden/>
              </w:rPr>
              <w:t>16</w:t>
            </w:r>
            <w:r>
              <w:rPr>
                <w:noProof/>
                <w:webHidden/>
              </w:rPr>
              <w:fldChar w:fldCharType="end"/>
            </w:r>
          </w:hyperlink>
        </w:p>
        <w:p w14:paraId="62EAAE0A" w14:textId="0B6B52F3" w:rsidR="001920F6" w:rsidRDefault="001920F6">
          <w:pPr>
            <w:pStyle w:val="TOC3"/>
            <w:tabs>
              <w:tab w:val="right" w:leader="dot" w:pos="8296"/>
            </w:tabs>
            <w:rPr>
              <w:rFonts w:eastAsiaTheme="minorEastAsia"/>
              <w:noProof/>
              <w:color w:val="auto"/>
              <w:lang w:eastAsia="zh-CN"/>
            </w:rPr>
          </w:pPr>
          <w:hyperlink w:anchor="_Toc39676329" w:history="1">
            <w:r w:rsidRPr="0028711E">
              <w:rPr>
                <w:rStyle w:val="Hyperlink"/>
                <w:noProof/>
              </w:rPr>
              <w:t>2.1.3 System Requirements</w:t>
            </w:r>
            <w:r>
              <w:rPr>
                <w:noProof/>
                <w:webHidden/>
              </w:rPr>
              <w:tab/>
            </w:r>
            <w:r>
              <w:rPr>
                <w:noProof/>
                <w:webHidden/>
              </w:rPr>
              <w:fldChar w:fldCharType="begin"/>
            </w:r>
            <w:r>
              <w:rPr>
                <w:noProof/>
                <w:webHidden/>
              </w:rPr>
              <w:instrText xml:space="preserve"> PAGEREF _Toc39676329 \h </w:instrText>
            </w:r>
            <w:r>
              <w:rPr>
                <w:noProof/>
                <w:webHidden/>
              </w:rPr>
            </w:r>
            <w:r>
              <w:rPr>
                <w:noProof/>
                <w:webHidden/>
              </w:rPr>
              <w:fldChar w:fldCharType="separate"/>
            </w:r>
            <w:r w:rsidR="00E84851">
              <w:rPr>
                <w:noProof/>
                <w:webHidden/>
              </w:rPr>
              <w:t>16</w:t>
            </w:r>
            <w:r>
              <w:rPr>
                <w:noProof/>
                <w:webHidden/>
              </w:rPr>
              <w:fldChar w:fldCharType="end"/>
            </w:r>
          </w:hyperlink>
        </w:p>
        <w:p w14:paraId="60239264" w14:textId="250320F9" w:rsidR="001920F6" w:rsidRDefault="001920F6">
          <w:pPr>
            <w:pStyle w:val="TOC2"/>
            <w:tabs>
              <w:tab w:val="right" w:leader="dot" w:pos="8296"/>
            </w:tabs>
            <w:rPr>
              <w:rFonts w:eastAsiaTheme="minorEastAsia"/>
              <w:noProof/>
              <w:color w:val="auto"/>
              <w:lang w:eastAsia="zh-CN"/>
            </w:rPr>
          </w:pPr>
          <w:hyperlink w:anchor="_Toc39676330" w:history="1">
            <w:r w:rsidRPr="0028711E">
              <w:rPr>
                <w:rStyle w:val="Hyperlink"/>
                <w:noProof/>
              </w:rPr>
              <w:t>2.2 Chapter 2 Conclusion</w:t>
            </w:r>
            <w:r>
              <w:rPr>
                <w:noProof/>
                <w:webHidden/>
              </w:rPr>
              <w:tab/>
            </w:r>
            <w:r>
              <w:rPr>
                <w:noProof/>
                <w:webHidden/>
              </w:rPr>
              <w:fldChar w:fldCharType="begin"/>
            </w:r>
            <w:r>
              <w:rPr>
                <w:noProof/>
                <w:webHidden/>
              </w:rPr>
              <w:instrText xml:space="preserve"> PAGEREF _Toc39676330 \h </w:instrText>
            </w:r>
            <w:r>
              <w:rPr>
                <w:noProof/>
                <w:webHidden/>
              </w:rPr>
            </w:r>
            <w:r>
              <w:rPr>
                <w:noProof/>
                <w:webHidden/>
              </w:rPr>
              <w:fldChar w:fldCharType="separate"/>
            </w:r>
            <w:r w:rsidR="00E84851">
              <w:rPr>
                <w:noProof/>
                <w:webHidden/>
              </w:rPr>
              <w:t>49</w:t>
            </w:r>
            <w:r>
              <w:rPr>
                <w:noProof/>
                <w:webHidden/>
              </w:rPr>
              <w:fldChar w:fldCharType="end"/>
            </w:r>
          </w:hyperlink>
        </w:p>
        <w:p w14:paraId="175E2D1B" w14:textId="4FB40196"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C048CF">
      <w:pPr>
        <w:pStyle w:val="Title"/>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2D3C46E0" w14:textId="255AC84B" w:rsidR="000D34EF" w:rsidRDefault="00904796" w:rsidP="00904796">
      <w:pPr>
        <w:rPr>
          <w:rFonts w:asciiTheme="majorHAnsi" w:eastAsiaTheme="majorEastAsia" w:hAnsiTheme="majorHAnsi" w:cstheme="majorBidi"/>
          <w:color w:val="007789" w:themeColor="accent1" w:themeShade="BF"/>
          <w:sz w:val="32"/>
        </w:rPr>
      </w:pPr>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633664" behindDoc="0" locked="0" layoutInCell="1" allowOverlap="1" wp14:anchorId="62731258" wp14:editId="7EAC9310">
                <wp:simplePos x="0" y="0"/>
                <wp:positionH relativeFrom="page">
                  <wp:posOffset>1524000</wp:posOffset>
                </wp:positionH>
                <wp:positionV relativeFrom="page">
                  <wp:posOffset>4419600</wp:posOffset>
                </wp:positionV>
                <wp:extent cx="4495800" cy="20193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019300"/>
                        </a:xfrm>
                        <a:prstGeom prst="rect">
                          <a:avLst/>
                        </a:prstGeom>
                        <a:solidFill>
                          <a:srgbClr val="FFFFFF"/>
                        </a:solidFill>
                        <a:ln w="9525">
                          <a:noFill/>
                          <a:miter lim="800000"/>
                          <a:headEnd/>
                          <a:tailEnd/>
                        </a:ln>
                      </wps:spPr>
                      <wps:txbx>
                        <w:txbxContent>
                          <w:p w14:paraId="5971974D" w14:textId="43A6E1C3" w:rsidR="00C15905" w:rsidRDefault="00C15905"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15905" w:rsidRPr="000D34EF" w:rsidRDefault="00C15905" w:rsidP="000D34EF">
                            <w:pPr>
                              <w:pStyle w:val="Title"/>
                              <w:rPr>
                                <w:rFonts w:ascii="Times New Roman" w:hAnsi="Times New Roman" w:cs="Times New Roman"/>
                                <w:sz w:val="56"/>
                                <w:szCs w:val="20"/>
                              </w:rPr>
                            </w:pPr>
                          </w:p>
                          <w:p w14:paraId="75C64F5E" w14:textId="77777777" w:rsidR="00C15905" w:rsidRPr="000D34EF" w:rsidRDefault="00C15905"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31258" id="_x0000_t202" coordsize="21600,21600" o:spt="202" path="m,l,21600r21600,l21600,xe">
                <v:stroke joinstyle="miter"/>
                <v:path gradientshapeok="t" o:connecttype="rect"/>
              </v:shapetype>
              <v:shape id="Text Box 2" o:spid="_x0000_s1026" type="#_x0000_t202" style="position:absolute;margin-left:120pt;margin-top:348pt;width:354pt;height:159pt;z-index:25163366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t7IAIAAB4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" stroked="f">
                <v:textbox>
                  <w:txbxContent>
                    <w:p w14:paraId="5971974D" w14:textId="43A6E1C3" w:rsidR="00C15905" w:rsidRDefault="00C15905"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15905" w:rsidRPr="000D34EF" w:rsidRDefault="00C15905" w:rsidP="000D34EF">
                      <w:pPr>
                        <w:pStyle w:val="Title"/>
                        <w:rPr>
                          <w:rFonts w:ascii="Times New Roman" w:hAnsi="Times New Roman" w:cs="Times New Roman"/>
                          <w:sz w:val="56"/>
                          <w:szCs w:val="20"/>
                        </w:rPr>
                      </w:pPr>
                    </w:p>
                    <w:p w14:paraId="75C64F5E" w14:textId="77777777" w:rsidR="00C15905" w:rsidRPr="000D34EF" w:rsidRDefault="00C15905"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v:textbox>
                <w10:wrap type="topAndBottom" anchorx="page" anchory="page"/>
              </v:shape>
            </w:pict>
          </mc:Fallback>
        </mc:AlternateContent>
      </w:r>
    </w:p>
    <w:p w14:paraId="26C2A0D1" w14:textId="444B2A0B" w:rsidR="000D34EF" w:rsidRDefault="000D34EF">
      <w:pP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color w:val="007789" w:themeColor="accent1" w:themeShade="BF"/>
          <w:sz w:val="32"/>
        </w:rPr>
        <w:br w:type="page"/>
      </w:r>
    </w:p>
    <w:p w14:paraId="4E0EB5A1" w14:textId="3CD407A6" w:rsidR="00904796" w:rsidRDefault="000D34EF" w:rsidP="000D34EF">
      <w:pPr>
        <w:pStyle w:val="Heading1"/>
        <w:numPr>
          <w:ilvl w:val="0"/>
          <w:numId w:val="17"/>
        </w:numPr>
      </w:pPr>
      <w:bookmarkStart w:id="9" w:name="_Toc39676312"/>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39676313"/>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39676314"/>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deliver the empty packages after an order is placed. Therefore, it is </w:t>
      </w:r>
      <w:r w:rsidR="004573A2">
        <w:t xml:space="preserve">crucial for the </w:t>
      </w:r>
      <w:r w:rsidR="004573A2">
        <w:lastRenderedPageBreak/>
        <w:t xml:space="preserve">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38784" behindDoc="0" locked="0" layoutInCell="1" allowOverlap="1" wp14:anchorId="5E5029E8" wp14:editId="3D92D75B">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6E22A4DA" w:rsidR="00C15905" w:rsidRPr="00CD2B9E" w:rsidRDefault="00C1590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w:t>
                              </w:r>
                              <w:r>
                                <w:fldChar w:fldCharType="end"/>
                              </w:r>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7" style="position:absolute;margin-left:0;margin-top:92.05pt;width:391.15pt;height:279.75pt;z-index:251638784;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F2fbgMAADY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">
                <v:shape id="Picture 3" o:spid="_x0000_s1028"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 id="Text Box 1" o:spid="_x0000_s1029"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6E22A4DA" w:rsidR="00C15905" w:rsidRPr="00CD2B9E" w:rsidRDefault="00C1590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w:t>
                        </w:r>
                        <w:r>
                          <w:fldChar w:fldCharType="end"/>
                        </w:r>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39676315"/>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43904" behindDoc="0" locked="0" layoutInCell="1" allowOverlap="1" wp14:anchorId="0A9D2457" wp14:editId="455C925A">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0C051099" w:rsidR="00C15905" w:rsidRPr="00185C4D" w:rsidRDefault="00C1590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2</w:t>
                              </w:r>
                              <w:r>
                                <w:fldChar w:fldCharType="end"/>
                              </w:r>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30" style="position:absolute;margin-left:0;margin-top:4.2pt;width:412.3pt;height:273.1pt;z-index:251643904;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OfEbg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">
                <v:shape id="Picture 4" o:spid="_x0000_s1031"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2"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0C051099" w:rsidR="00C15905" w:rsidRPr="00185C4D" w:rsidRDefault="00C1590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2</w:t>
                        </w:r>
                        <w:r>
                          <w:fldChar w:fldCharType="end"/>
                        </w:r>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w:t>
      </w:r>
      <w:proofErr w:type="gramStart"/>
      <w:r w:rsidR="00590B7B">
        <w:t>is</w:t>
      </w:r>
      <w:proofErr w:type="gramEnd"/>
      <w:r w:rsidR="00590B7B">
        <w:t xml:space="preserve">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80768" behindDoc="0" locked="0" layoutInCell="1" allowOverlap="1" wp14:anchorId="144525E5" wp14:editId="0B676DCD">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375B94F0" w:rsidR="00C15905" w:rsidRPr="00855948" w:rsidRDefault="00C1590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3</w:t>
                              </w:r>
                              <w:r>
                                <w:fldChar w:fldCharType="end"/>
                              </w:r>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3" style="position:absolute;margin-left:81.55pt;margin-top:24.6pt;width:251.8pt;height:121.7pt;z-index:251680768"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Mij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Xe9DS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6Mij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4"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5"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375B94F0" w:rsidR="00C15905" w:rsidRPr="00855948" w:rsidRDefault="00C1590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3</w:t>
                        </w:r>
                        <w:r>
                          <w:fldChar w:fldCharType="end"/>
                        </w:r>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39676316"/>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59264" behindDoc="0" locked="0" layoutInCell="1" allowOverlap="1" wp14:anchorId="45640BD2" wp14:editId="19EC028E">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0282D09F" w:rsidR="00C15905" w:rsidRPr="00631BC6" w:rsidRDefault="00C1590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4</w:t>
                              </w:r>
                              <w:r>
                                <w:fldChar w:fldCharType="end"/>
                              </w:r>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6" style="position:absolute;margin-left:16.45pt;margin-top:100.45pt;width:415.3pt;height:258.85pt;z-index:251659264"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">
                <v:shape id="Picture 15" o:spid="_x0000_s1037"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8"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0282D09F" w:rsidR="00C15905" w:rsidRPr="00631BC6" w:rsidRDefault="00C1590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4</w:t>
                        </w:r>
                        <w:r>
                          <w:fldChar w:fldCharType="end"/>
                        </w:r>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83840" behindDoc="0" locked="0" layoutInCell="1" allowOverlap="1" wp14:anchorId="39D833B4" wp14:editId="0E2AB417">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3333FDEB" w:rsidR="00C15905" w:rsidRPr="005B07E7"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5</w:t>
                              </w:r>
                              <w:r>
                                <w:fldChar w:fldCharType="end"/>
                              </w:r>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9" style="position:absolute;margin-left:27.7pt;margin-top:57.25pt;width:5in;height:174.3pt;z-index:251683840"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ehN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pfhIs7DV&#10;IzDwFoXGgxScvNG4706EOBceLz+UmGbxMz51a/uS21HirLH+20t6skc1sctZj0lS8vDPStAT0n4w&#10;qDONnUnwk7CYBLPqriwyRecgmiTigI/tJNbedl8w5GZ0C7aEkbir5HESr+IwzzAkpZrNktHwEt2Z&#10;e4f3K090JlwfNl+EdyPRI+r5yU5MEsUe3wfb1L5uhpa70akZdiiC3rQAq5OURhSkJzPwx3Wy2g39&#10;y+8A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73oTW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40"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1"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3333FDEB" w:rsidR="00C15905" w:rsidRPr="005B07E7"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5</w:t>
                        </w:r>
                        <w:r>
                          <w:fldChar w:fldCharType="end"/>
                        </w:r>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86912" behindDoc="0" locked="0" layoutInCell="1" allowOverlap="1" wp14:anchorId="75B742E0" wp14:editId="174B9A2B">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4021A37C" w:rsidR="00C15905" w:rsidRPr="009746B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6</w:t>
                              </w:r>
                              <w:r>
                                <w:fldChar w:fldCharType="end"/>
                              </w:r>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2" style="position:absolute;margin-left:27.7pt;margin-top:57.25pt;width:5in;height:109.85pt;z-index:251686912"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H/e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dtB8LS&#10;lo/AgCwKjebzTt5o3HcnfFgIwssPJaZZ+IxP1diu4HaQOKstfXtJH+1RTexy1mGSFNz/sxbxCWk+&#10;GNQZLsMo0CgsR8Gs2yuLTNE5iCaJOEChGcWKbPsFQ24eb8GWMBJ3FTyM4lXo5xmGpFTzeTLqX6I7&#10;c+/wfk0TnSOuD9svgtxA9IB6frIjk0R+wPfeNrWsm6PlbnRqhohrjyLoHRdgdZLSiIL0ZAb+uE5W&#10;+6F/+R0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dH/e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3"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4"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4021A37C" w:rsidR="00C15905" w:rsidRPr="009746B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6</w:t>
                        </w:r>
                        <w:r>
                          <w:fldChar w:fldCharType="end"/>
                        </w:r>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39676317"/>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89984" behindDoc="0" locked="0" layoutInCell="1" allowOverlap="1" wp14:anchorId="6E51D9D1" wp14:editId="4A6625DB">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1FCD8752" w:rsidR="00C15905" w:rsidRPr="005E7616"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7</w:t>
                              </w:r>
                              <w:r>
                                <w:fldChar w:fldCharType="end"/>
                              </w:r>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5" style="position:absolute;margin-left:20.15pt;margin-top:105.7pt;width:375.1pt;height:108.55pt;z-index:251689984;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Ja&#10;k1x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6"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7"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1FCD8752" w:rsidR="00C15905" w:rsidRPr="005E7616"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7</w:t>
                        </w:r>
                        <w:r>
                          <w:fldChar w:fldCharType="end"/>
                        </w:r>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93056" behindDoc="0" locked="0" layoutInCell="1" allowOverlap="1" wp14:anchorId="4A7BF2F0" wp14:editId="4BC73247">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0BD1C6A6"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sidR="00E84851">
                                <w:rPr>
                                  <w:noProof/>
                                </w:rPr>
                                <w:t>8</w:t>
                              </w:r>
                              <w:r>
                                <w:fldChar w:fldCharType="end"/>
                              </w:r>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8" style="position:absolute;margin-left:27.7pt;margin-top:22.55pt;width:5in;height:173.7pt;z-index:251693056"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oHTc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50"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0BD1C6A6"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sidR="00E84851">
                          <w:rPr>
                            <w:noProof/>
                          </w:rPr>
                          <w:t>8</w:t>
                        </w:r>
                        <w:r>
                          <w:fldChar w:fldCharType="end"/>
                        </w:r>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96128" behindDoc="0" locked="0" layoutInCell="1" allowOverlap="1" wp14:anchorId="65C7884C" wp14:editId="33E0A0F7">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51FC0EFE"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sidR="00E84851">
                                <w:rPr>
                                  <w:noProof/>
                                </w:rPr>
                                <w:t>9</w:t>
                              </w:r>
                              <w:r>
                                <w:fldChar w:fldCharType="end"/>
                              </w:r>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1" style="position:absolute;margin-left:27.7pt;margin-top:22.45pt;width:5in;height:109.85pt;z-index:251696128"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">
                <v:shape id="Picture 26" o:spid="_x0000_s105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51FC0EFE"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sidR="00E84851">
                          <w:rPr>
                            <w:noProof/>
                          </w:rPr>
                          <w:t>9</w:t>
                        </w:r>
                        <w:r>
                          <w:fldChar w:fldCharType="end"/>
                        </w:r>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39676318"/>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699200" behindDoc="0" locked="0" layoutInCell="1" allowOverlap="1" wp14:anchorId="024882DB" wp14:editId="4B8BEF08">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1E49940A" w:rsidR="00C15905" w:rsidRPr="00454DCE"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10</w:t>
                              </w:r>
                              <w:r>
                                <w:fldChar w:fldCharType="end"/>
                              </w:r>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4" style="position:absolute;margin-left:28.3pt;margin-top:56pt;width:358.85pt;height:154.6pt;z-index:251699200;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">
                <v:shape id="Picture 27" o:spid="_x0000_s1055"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6"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1E49940A" w:rsidR="00C15905" w:rsidRPr="00454DCE"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10</w:t>
                        </w:r>
                        <w:r>
                          <w:fldChar w:fldCharType="end"/>
                        </w:r>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705344" behindDoc="0" locked="0" layoutInCell="1" allowOverlap="1" wp14:anchorId="2205270C" wp14:editId="525DF4CD">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747AE98F" w:rsidR="00C15905" w:rsidRPr="003C5CBF"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11</w:t>
                              </w:r>
                              <w:r>
                                <w:fldChar w:fldCharType="end"/>
                              </w:r>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7" style="position:absolute;margin-left:27.7pt;margin-top:42.85pt;width:5in;height:160.55pt;z-index:251705344"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M6fw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">
                <v:shape id="Picture 28" o:spid="_x0000_s1058"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9"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747AE98F" w:rsidR="00C15905" w:rsidRPr="003C5CBF"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11</w:t>
                        </w:r>
                        <w:r>
                          <w:fldChar w:fldCharType="end"/>
                        </w:r>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11488" behindDoc="0" locked="0" layoutInCell="1" allowOverlap="1" wp14:anchorId="1AEE45A2" wp14:editId="79852FB7">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0B0BD144" w:rsidR="00C15905" w:rsidRPr="006479EA"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12</w:t>
                              </w:r>
                              <w:r>
                                <w:fldChar w:fldCharType="end"/>
                              </w:r>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60" style="position:absolute;margin-left:0;margin-top:60.7pt;width:5in;height:163.05pt;z-index:251711488;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">
                <v:shape id="Picture 29" o:spid="_x0000_s1061"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2"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0B0BD144" w:rsidR="00C15905" w:rsidRPr="006479EA"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12</w:t>
                        </w:r>
                        <w:r>
                          <w:fldChar w:fldCharType="end"/>
                        </w:r>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14560" behindDoc="0" locked="0" layoutInCell="1" allowOverlap="1" wp14:anchorId="09ECA0DB" wp14:editId="0584781E">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7288B224" w:rsidR="00C15905" w:rsidRPr="00B71A9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13</w:t>
                              </w:r>
                              <w:r>
                                <w:fldChar w:fldCharType="end"/>
                              </w:r>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3" style="position:absolute;margin-left:0;margin-top:46.4pt;width:5in;height:164.9pt;z-index:251714560;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HSew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">
                <v:shape id="Picture 31" o:spid="_x0000_s1064"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5"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7288B224" w:rsidR="00C15905" w:rsidRPr="00B71A9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13</w:t>
                        </w:r>
                        <w:r>
                          <w:fldChar w:fldCharType="end"/>
                        </w:r>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39676319"/>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17632" behindDoc="0" locked="0" layoutInCell="1" allowOverlap="1" wp14:anchorId="27B2088B" wp14:editId="4600DB75">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60DD5443" w:rsidR="00C15905" w:rsidRDefault="00C15905" w:rsidP="00E109A1">
                              <w:pPr>
                                <w:pStyle w:val="Caption"/>
                                <w:jc w:val="center"/>
                                <w:rPr>
                                  <w:noProof/>
                                </w:rPr>
                              </w:pPr>
                              <w:r>
                                <w:t xml:space="preserve">Figure </w:t>
                              </w:r>
                              <w:r>
                                <w:fldChar w:fldCharType="begin"/>
                              </w:r>
                              <w:r>
                                <w:instrText xml:space="preserve"> SEQ Figure \* ARABIC </w:instrText>
                              </w:r>
                              <w:r>
                                <w:fldChar w:fldCharType="separate"/>
                              </w:r>
                              <w:r w:rsidR="00E84851">
                                <w:rPr>
                                  <w:noProof/>
                                </w:rPr>
                                <w:t>14</w:t>
                              </w:r>
                              <w:r>
                                <w:fldChar w:fldCharType="end"/>
                              </w:r>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6" style="position:absolute;margin-left:45.85pt;margin-top:19.6pt;width:324pt;height:159.9pt;z-index:251717632"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t5ebg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">
                <v:shape id="Picture 9" o:spid="_x0000_s1067"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8"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60DD5443" w:rsidR="00C15905" w:rsidRDefault="00C15905" w:rsidP="00E109A1">
                        <w:pPr>
                          <w:pStyle w:val="Caption"/>
                          <w:jc w:val="center"/>
                          <w:rPr>
                            <w:noProof/>
                          </w:rPr>
                        </w:pPr>
                        <w:r>
                          <w:t xml:space="preserve">Figure </w:t>
                        </w:r>
                        <w:r>
                          <w:fldChar w:fldCharType="begin"/>
                        </w:r>
                        <w:r>
                          <w:instrText xml:space="preserve"> SEQ Figure \* ARABIC </w:instrText>
                        </w:r>
                        <w:r>
                          <w:fldChar w:fldCharType="separate"/>
                        </w:r>
                        <w:r w:rsidR="00E84851">
                          <w:rPr>
                            <w:noProof/>
                          </w:rPr>
                          <w:t>14</w:t>
                        </w:r>
                        <w:r>
                          <w:fldChar w:fldCharType="end"/>
                        </w:r>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20704" behindDoc="0" locked="0" layoutInCell="1" allowOverlap="1" wp14:anchorId="3FA0036E" wp14:editId="29EFF910">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2464B49D" w:rsidR="00C15905" w:rsidRPr="00805F0D" w:rsidRDefault="00C1590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15</w:t>
                              </w:r>
                              <w:r>
                                <w:fldChar w:fldCharType="end"/>
                              </w:r>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9" style="position:absolute;margin-left:45.85pt;margin-top:39.05pt;width:324pt;height:159.9pt;z-index:251720704"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">
                <v:shape id="Picture 11" o:spid="_x0000_s1070"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1"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2464B49D" w:rsidR="00C15905" w:rsidRPr="00805F0D" w:rsidRDefault="00C1590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15</w:t>
                        </w:r>
                        <w:r>
                          <w:fldChar w:fldCharType="end"/>
                        </w:r>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27872" behindDoc="0" locked="0" layoutInCell="1" allowOverlap="1" wp14:anchorId="4B888EFF" wp14:editId="7632A151">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0C6901EE" w:rsidR="00C15905" w:rsidRPr="00A37D74" w:rsidRDefault="00C1590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16</w:t>
                              </w:r>
                              <w:r>
                                <w:fldChar w:fldCharType="end"/>
                              </w:r>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2" style="position:absolute;margin-left:45.85pt;margin-top:42.85pt;width:324pt;height:159.3pt;z-index:251727872"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">
                <v:shape id="Picture 13" o:spid="_x0000_s1073"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4"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0C6901EE" w:rsidR="00C15905" w:rsidRPr="00A37D74" w:rsidRDefault="00C1590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16</w:t>
                        </w:r>
                        <w:r>
                          <w:fldChar w:fldCharType="end"/>
                        </w:r>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22752" behindDoc="0" locked="0" layoutInCell="1" allowOverlap="1" wp14:anchorId="24529B91" wp14:editId="0F639DB6">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509A7C66" w:rsidR="00C15905" w:rsidRPr="005010DB" w:rsidRDefault="00C15905" w:rsidP="005010DB">
                              <w:pPr>
                                <w:pStyle w:val="Caption"/>
                                <w:jc w:val="center"/>
                              </w:pPr>
                              <w:r>
                                <w:t xml:space="preserve">Figure </w:t>
                              </w:r>
                              <w:r>
                                <w:fldChar w:fldCharType="begin"/>
                              </w:r>
                              <w:r>
                                <w:instrText xml:space="preserve"> SEQ Figure \* ARABIC </w:instrText>
                              </w:r>
                              <w:r>
                                <w:fldChar w:fldCharType="separate"/>
                              </w:r>
                              <w:r w:rsidR="00E84851">
                                <w:rPr>
                                  <w:noProof/>
                                </w:rPr>
                                <w:t>17</w:t>
                              </w:r>
                              <w:r>
                                <w:fldChar w:fldCharType="end"/>
                              </w:r>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5" style="position:absolute;margin-left:0;margin-top:32.5pt;width:4in;height:192.45pt;z-index:251722752;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bo6S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6"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7"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509A7C66" w:rsidR="00C15905" w:rsidRPr="005010DB" w:rsidRDefault="00C15905" w:rsidP="005010DB">
                        <w:pPr>
                          <w:pStyle w:val="Caption"/>
                          <w:jc w:val="center"/>
                        </w:pPr>
                        <w:r>
                          <w:t xml:space="preserve">Figure </w:t>
                        </w:r>
                        <w:r>
                          <w:fldChar w:fldCharType="begin"/>
                        </w:r>
                        <w:r>
                          <w:instrText xml:space="preserve"> SEQ Figure \* ARABIC </w:instrText>
                        </w:r>
                        <w:r>
                          <w:fldChar w:fldCharType="separate"/>
                        </w:r>
                        <w:r w:rsidR="00E84851">
                          <w:rPr>
                            <w:noProof/>
                          </w:rPr>
                          <w:t>17</w:t>
                        </w:r>
                        <w:r>
                          <w:fldChar w:fldCharType="end"/>
                        </w:r>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575D4207" w:rsidR="003246FB" w:rsidRDefault="003246FB" w:rsidP="003246FB">
      <w:pPr>
        <w:pStyle w:val="Heading2"/>
      </w:pPr>
      <w:bookmarkStart w:id="17" w:name="_Toc39676320"/>
      <w:r>
        <w:lastRenderedPageBreak/>
        <w:t>1.4 Project Schedule</w:t>
      </w:r>
      <w:bookmarkEnd w:id="17"/>
      <w:r>
        <w:t xml:space="preserve"> </w:t>
      </w:r>
    </w:p>
    <w:p w14:paraId="4798FE67" w14:textId="02B515F0" w:rsidR="003246FB" w:rsidRDefault="003246FB" w:rsidP="003246FB">
      <w:r>
        <w:t>Gantt Chart</w:t>
      </w:r>
    </w:p>
    <w:p w14:paraId="78173E79" w14:textId="77777777" w:rsidR="003246FB" w:rsidRDefault="003246FB">
      <w:r>
        <w:br w:type="page"/>
      </w:r>
    </w:p>
    <w:p w14:paraId="55002C6C" w14:textId="67FB3532" w:rsidR="003246FB" w:rsidRDefault="003246FB" w:rsidP="003246FB">
      <w:pPr>
        <w:pStyle w:val="Heading2"/>
      </w:pPr>
      <w:bookmarkStart w:id="18" w:name="_Toc39676321"/>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JetBrains DataGrip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30517545" w:rsidR="006E5800" w:rsidRDefault="00DC2B8E" w:rsidP="00DC2B8E">
      <w:pPr>
        <w:pStyle w:val="Caption"/>
        <w:jc w:val="center"/>
      </w:pPr>
      <w:r>
        <w:t xml:space="preserve">Table </w:t>
      </w:r>
      <w:r>
        <w:fldChar w:fldCharType="begin"/>
      </w:r>
      <w:r>
        <w:instrText xml:space="preserve"> SEQ Table \* ARABIC </w:instrText>
      </w:r>
      <w:r>
        <w:fldChar w:fldCharType="separate"/>
      </w:r>
      <w:r w:rsidR="00E84851">
        <w:rPr>
          <w:noProof/>
        </w:rPr>
        <w:t>1</w:t>
      </w:r>
      <w:r>
        <w:fldChar w:fldCharType="end"/>
      </w:r>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39676322"/>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39676323"/>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39676324"/>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0605A790" w14:textId="0F4565A4" w:rsidR="003D414C" w:rsidRDefault="008B7215" w:rsidP="00D644A0">
      <w:r>
        <w:t>Making some necessary changes and modifications are suggested during the development process without just blindly following the chosen methodology in order to ease the process while minimizing the error.</w:t>
      </w:r>
    </w:p>
    <w:p w14:paraId="592B5213" w14:textId="77777777" w:rsidR="00BA495B" w:rsidRDefault="00BA495B">
      <w:r>
        <w:br w:type="page"/>
      </w:r>
    </w:p>
    <w:p w14:paraId="1891FB23" w14:textId="3A78419A" w:rsidR="00BA495B" w:rsidRDefault="00BA495B">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734016" behindDoc="0" locked="0" layoutInCell="1" allowOverlap="1" wp14:anchorId="1A76D33B" wp14:editId="7BA5F733">
                <wp:simplePos x="0" y="0"/>
                <wp:positionH relativeFrom="margin">
                  <wp:align>center</wp:align>
                </wp:positionH>
                <wp:positionV relativeFrom="margin">
                  <wp:align>center</wp:align>
                </wp:positionV>
                <wp:extent cx="4864289" cy="2019300"/>
                <wp:effectExtent l="0" t="0" r="0" b="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31B60249" w14:textId="2190E8F5" w:rsidR="00C15905" w:rsidRDefault="00C15905"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C15905" w:rsidRPr="000D34EF" w:rsidRDefault="00C15905" w:rsidP="00BA495B">
                            <w:pPr>
                              <w:pStyle w:val="Title"/>
                              <w:rPr>
                                <w:rFonts w:ascii="Times New Roman" w:hAnsi="Times New Roman" w:cs="Times New Roman"/>
                                <w:sz w:val="56"/>
                                <w:szCs w:val="20"/>
                              </w:rPr>
                            </w:pPr>
                          </w:p>
                          <w:p w14:paraId="5F16FADC" w14:textId="2CFBBDED" w:rsidR="00C15905" w:rsidRPr="000D34EF" w:rsidRDefault="00C15905"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D33B" id="_x0000_s1078" type="#_x0000_t202" style="position:absolute;margin-left:0;margin-top:0;width:383pt;height:159pt;z-index:25173401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JAIAACY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hv/5SyQCAAAmBAAADgAAAAAAAAAAAAAAAAAuAgAAZHJzL2Uyb0RvYy54bWxQ&#10;SwECLQAUAAYACAAAACEA/GbVDdoAAAAFAQAADwAAAAAAAAAAAAAAAAB+BAAAZHJzL2Rvd25yZXYu&#10;eG1sUEsFBgAAAAAEAAQA8wAAAIUFAAAAAA==&#10;" stroked="f">
                <v:textbox>
                  <w:txbxContent>
                    <w:p w14:paraId="31B60249" w14:textId="2190E8F5" w:rsidR="00C15905" w:rsidRDefault="00C15905"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C15905" w:rsidRPr="000D34EF" w:rsidRDefault="00C15905" w:rsidP="00BA495B">
                      <w:pPr>
                        <w:pStyle w:val="Title"/>
                        <w:rPr>
                          <w:rFonts w:ascii="Times New Roman" w:hAnsi="Times New Roman" w:cs="Times New Roman"/>
                          <w:sz w:val="56"/>
                          <w:szCs w:val="20"/>
                        </w:rPr>
                      </w:pPr>
                    </w:p>
                    <w:p w14:paraId="5F16FADC" w14:textId="2CFBBDED" w:rsidR="00C15905" w:rsidRPr="000D34EF" w:rsidRDefault="00C15905"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v:textbox>
                <w10:wrap type="topAndBottom" anchorx="margin" anchory="margin"/>
              </v:shape>
            </w:pict>
          </mc:Fallback>
        </mc:AlternateContent>
      </w:r>
      <w:r>
        <w:br w:type="page"/>
      </w:r>
    </w:p>
    <w:p w14:paraId="32F30FE8" w14:textId="40FDC870" w:rsidR="00BA495B" w:rsidRDefault="00BA495B" w:rsidP="001D7F5D">
      <w:pPr>
        <w:pStyle w:val="Heading1"/>
        <w:numPr>
          <w:ilvl w:val="0"/>
          <w:numId w:val="17"/>
        </w:numPr>
      </w:pPr>
      <w:bookmarkStart w:id="22" w:name="_Toc39676325"/>
      <w:r>
        <w:lastRenderedPageBreak/>
        <w:t>Requirement Analysis</w:t>
      </w:r>
      <w:bookmarkEnd w:id="22"/>
      <w:r>
        <w:t xml:space="preserve"> </w:t>
      </w:r>
    </w:p>
    <w:p w14:paraId="5D67B5B7" w14:textId="0ED83900" w:rsidR="004B4A7A" w:rsidRDefault="00D01B97" w:rsidP="00BA495B">
      <w:r>
        <w:t>In this chapter, Software Requirement Specification (SRS) and Data Flow Diagram (DFD) of the application will be discussed and analyzed. The functional and non-functional requirements are included in SRS to provide complete description and overview of system requirement before the development of the process is carried out. Besides that, DFD provides a view of how the system or data is flowed in order to increase the efficiency and effectiveness to achieve system objectives.</w:t>
      </w:r>
    </w:p>
    <w:p w14:paraId="79A3D566" w14:textId="6C7BE355" w:rsidR="00D01B97" w:rsidRDefault="00D52535" w:rsidP="00D52535">
      <w:pPr>
        <w:pStyle w:val="Heading2"/>
      </w:pPr>
      <w:bookmarkStart w:id="23" w:name="_Toc39676326"/>
      <w:r w:rsidRPr="00D52535">
        <w:rPr>
          <w:caps w:val="0"/>
        </w:rPr>
        <w:t>2.</w:t>
      </w:r>
      <w:r>
        <w:t xml:space="preserve">1 </w:t>
      </w:r>
      <w:r w:rsidR="00D01B97">
        <w:t>Software Requirement Specification (SRS)</w:t>
      </w:r>
      <w:bookmarkEnd w:id="23"/>
    </w:p>
    <w:p w14:paraId="4C1C24DA" w14:textId="685CE954" w:rsidR="004B4A7A" w:rsidRDefault="001D7F5D" w:rsidP="004B4A7A">
      <w:pPr>
        <w:pStyle w:val="Heading3"/>
      </w:pPr>
      <w:bookmarkStart w:id="24" w:name="_Toc39676327"/>
      <w:r>
        <w:t xml:space="preserve">2.1.1 </w:t>
      </w:r>
      <w:r w:rsidR="00D01B97">
        <w:t>General Descriptio</w:t>
      </w:r>
      <w:r w:rsidR="004B4A7A">
        <w:t>n</w:t>
      </w:r>
      <w:bookmarkEnd w:id="24"/>
    </w:p>
    <w:p w14:paraId="5E9DB87F" w14:textId="3B177CFD" w:rsidR="004B4A7A" w:rsidRDefault="004B4A7A" w:rsidP="004B4A7A">
      <w:pPr>
        <w:pStyle w:val="Heading4"/>
        <w:rPr>
          <w:u w:val="single"/>
        </w:rPr>
      </w:pPr>
      <w:r w:rsidRPr="004B4A7A">
        <w:rPr>
          <w:u w:val="single"/>
        </w:rPr>
        <w:t xml:space="preserve">Product Description </w:t>
      </w:r>
    </w:p>
    <w:p w14:paraId="69043F5A" w14:textId="5B6C9CBA" w:rsidR="004B4A7A" w:rsidRDefault="004B4A7A" w:rsidP="004B4A7A">
      <w:r>
        <w:t>Quentin is a computerized system and a web application designed for bookkeeping purposes which can help the users (clerk, managers and CEOs of a company) to manage and process daily activities of the company and take decision base on analytical data in electronic format. It reduces the risk of paper work such as loss of files, damaged files due to environmental reasons, less accuracy and huge time consumption. The system helps the user to manage the traditional bookkeeping workload more effectively and efficiently.</w:t>
      </w:r>
    </w:p>
    <w:p w14:paraId="70C567A8" w14:textId="372061D4" w:rsidR="004B4A7A" w:rsidRDefault="004B4A7A" w:rsidP="004B4A7A">
      <w:pPr>
        <w:pStyle w:val="Heading4"/>
        <w:rPr>
          <w:u w:val="single"/>
        </w:rPr>
      </w:pPr>
      <w:r w:rsidRPr="004B4A7A">
        <w:rPr>
          <w:u w:val="single"/>
        </w:rPr>
        <w:t xml:space="preserve">Problem Statement </w:t>
      </w:r>
    </w:p>
    <w:p w14:paraId="7055D3AF" w14:textId="75793DAE" w:rsidR="004B4A7A" w:rsidRDefault="004B4A7A" w:rsidP="004B4A7A">
      <w:r>
        <w:t>The problems occurred before having a computerized system</w:t>
      </w:r>
      <w:r w:rsidR="00FB4ECF">
        <w:t xml:space="preserve"> includes:</w:t>
      </w:r>
    </w:p>
    <w:p w14:paraId="5E441E1A" w14:textId="6DB88ADD" w:rsidR="00FB4ECF" w:rsidRPr="00A61C65" w:rsidRDefault="00FB4ECF" w:rsidP="00FB4ECF">
      <w:pPr>
        <w:pStyle w:val="ListParagraph"/>
        <w:numPr>
          <w:ilvl w:val="0"/>
          <w:numId w:val="22"/>
        </w:numPr>
        <w:rPr>
          <w:b/>
          <w:bCs/>
        </w:rPr>
      </w:pPr>
      <w:r w:rsidRPr="00A61C65">
        <w:rPr>
          <w:b/>
          <w:bCs/>
        </w:rPr>
        <w:t>Loss of files</w:t>
      </w:r>
    </w:p>
    <w:p w14:paraId="5BB42477" w14:textId="04303660" w:rsidR="00FB4ECF" w:rsidRDefault="004D693E" w:rsidP="00FB4ECF">
      <w:pPr>
        <w:pStyle w:val="ListParagraph"/>
      </w:pPr>
      <w:r>
        <w:t>Before the computerized system was implemented, rarely used files tended to be lost due to hardships of physical storage and management caused by human and environmental reasons. Sometimes, the clerk could not keep track of the records and involved in many human errors.</w:t>
      </w:r>
    </w:p>
    <w:p w14:paraId="48A2A8A9" w14:textId="232D468B" w:rsidR="004D693E" w:rsidRDefault="004D693E" w:rsidP="00FB4ECF">
      <w:pPr>
        <w:pStyle w:val="ListParagraph"/>
      </w:pPr>
    </w:p>
    <w:p w14:paraId="1AF81299" w14:textId="06D30C11" w:rsidR="004D693E" w:rsidRPr="00A61C65" w:rsidRDefault="004D693E" w:rsidP="004D693E">
      <w:pPr>
        <w:pStyle w:val="ListParagraph"/>
        <w:numPr>
          <w:ilvl w:val="0"/>
          <w:numId w:val="22"/>
        </w:numPr>
        <w:rPr>
          <w:b/>
          <w:bCs/>
        </w:rPr>
      </w:pPr>
      <w:r w:rsidRPr="00A61C65">
        <w:rPr>
          <w:b/>
          <w:bCs/>
        </w:rPr>
        <w:t>Damaged Files</w:t>
      </w:r>
    </w:p>
    <w:p w14:paraId="69829F65" w14:textId="59D53717" w:rsidR="004D693E" w:rsidRDefault="001E7720" w:rsidP="004D693E">
      <w:pPr>
        <w:pStyle w:val="ListParagraph"/>
      </w:pPr>
      <w:r>
        <w:t>Files can be damaged by accident, due to old age</w:t>
      </w:r>
      <w:r w:rsidR="007C05F0">
        <w:t xml:space="preserve"> and environmental reason. </w:t>
      </w:r>
    </w:p>
    <w:p w14:paraId="63AF5FEB" w14:textId="59FFB028" w:rsidR="007C05F0" w:rsidRDefault="007C05F0" w:rsidP="004D693E">
      <w:pPr>
        <w:pStyle w:val="ListParagraph"/>
      </w:pPr>
    </w:p>
    <w:p w14:paraId="4115DD0D" w14:textId="27EE4DB7" w:rsidR="007C05F0" w:rsidRPr="00A61C65" w:rsidRDefault="007C05F0" w:rsidP="007C05F0">
      <w:pPr>
        <w:pStyle w:val="ListParagraph"/>
        <w:numPr>
          <w:ilvl w:val="0"/>
          <w:numId w:val="22"/>
        </w:numPr>
        <w:rPr>
          <w:b/>
          <w:bCs/>
        </w:rPr>
      </w:pPr>
      <w:r w:rsidRPr="00A61C65">
        <w:rPr>
          <w:b/>
          <w:bCs/>
        </w:rPr>
        <w:t>Difficulty to search and organize records</w:t>
      </w:r>
    </w:p>
    <w:p w14:paraId="148917E4" w14:textId="5FBA4644" w:rsidR="00B24E96" w:rsidRDefault="00C61884" w:rsidP="004D693E">
      <w:pPr>
        <w:pStyle w:val="ListParagraph"/>
      </w:pPr>
      <w:r>
        <w:t xml:space="preserve">Without a computerized system, it is an extremely hard task to </w:t>
      </w:r>
      <w:r w:rsidR="00B24E96">
        <w:t>keep track or records and organize them. More importantly, it is almost useless if a required data can not be obtained at the right time.</w:t>
      </w:r>
    </w:p>
    <w:p w14:paraId="0826971E" w14:textId="4B800967" w:rsidR="00B24E96" w:rsidRDefault="00B24E96" w:rsidP="004D693E">
      <w:pPr>
        <w:pStyle w:val="ListParagraph"/>
      </w:pPr>
    </w:p>
    <w:p w14:paraId="02E7B62D" w14:textId="37ECEC72" w:rsidR="00B24E96" w:rsidRPr="00B24E96" w:rsidRDefault="00B24E96" w:rsidP="00B24E96">
      <w:pPr>
        <w:pStyle w:val="ListParagraph"/>
        <w:numPr>
          <w:ilvl w:val="0"/>
          <w:numId w:val="22"/>
        </w:numPr>
        <w:rPr>
          <w:b/>
          <w:bCs/>
        </w:rPr>
      </w:pPr>
      <w:r w:rsidRPr="00B24E96">
        <w:rPr>
          <w:b/>
          <w:bCs/>
        </w:rPr>
        <w:t>Space Consuming</w:t>
      </w:r>
    </w:p>
    <w:p w14:paraId="6E504869" w14:textId="014B1358" w:rsidR="00B24E96" w:rsidRDefault="00B24E96" w:rsidP="00B24E96">
      <w:pPr>
        <w:pStyle w:val="ListParagraph"/>
      </w:pPr>
      <w:r>
        <w:t>Keeping large amount of records and information would require a considerable amount of physical storage space which is a difficult thing to obtain for a small to medium size business.</w:t>
      </w:r>
    </w:p>
    <w:p w14:paraId="3831BAA3" w14:textId="66D1C45F" w:rsidR="00B24E96" w:rsidRDefault="00B24E96" w:rsidP="00B24E96">
      <w:pPr>
        <w:pStyle w:val="ListParagraph"/>
      </w:pPr>
    </w:p>
    <w:p w14:paraId="18676EEB" w14:textId="467F84BD" w:rsidR="00B24E96" w:rsidRPr="004D6D06" w:rsidRDefault="004D6D06" w:rsidP="004D6D06">
      <w:pPr>
        <w:pStyle w:val="ListParagraph"/>
        <w:numPr>
          <w:ilvl w:val="0"/>
          <w:numId w:val="22"/>
        </w:numPr>
        <w:rPr>
          <w:b/>
          <w:bCs/>
        </w:rPr>
      </w:pPr>
      <w:r w:rsidRPr="004D6D06">
        <w:rPr>
          <w:b/>
          <w:bCs/>
        </w:rPr>
        <w:t>Difficult to generate reports</w:t>
      </w:r>
    </w:p>
    <w:p w14:paraId="44848F0A" w14:textId="3942D6A9" w:rsidR="004D6D06" w:rsidRDefault="004D6D06" w:rsidP="00B24E96">
      <w:pPr>
        <w:pStyle w:val="ListParagraph"/>
      </w:pPr>
      <w:r>
        <w:t xml:space="preserve">Manual report generating was an extremely unpleasant activity and cost lot of time yet the results would not have great accuracy either. </w:t>
      </w:r>
    </w:p>
    <w:p w14:paraId="5431EB62" w14:textId="048F4FBA" w:rsidR="004D6D06" w:rsidRDefault="004D6D06" w:rsidP="00F16F84">
      <w:pPr>
        <w:pStyle w:val="Heading3"/>
      </w:pPr>
      <w:bookmarkStart w:id="25" w:name="_Toc39676328"/>
      <w:r>
        <w:lastRenderedPageBreak/>
        <w:t>2.1.2 System Objectives</w:t>
      </w:r>
      <w:bookmarkEnd w:id="25"/>
    </w:p>
    <w:p w14:paraId="7E285A7B" w14:textId="1DF19767" w:rsidR="004D6D06" w:rsidRPr="00AD23C7" w:rsidRDefault="004D6D06" w:rsidP="004D6D06">
      <w:pPr>
        <w:pStyle w:val="ListParagraph"/>
        <w:numPr>
          <w:ilvl w:val="0"/>
          <w:numId w:val="22"/>
        </w:numPr>
        <w:rPr>
          <w:b/>
          <w:bCs/>
        </w:rPr>
      </w:pPr>
      <w:r w:rsidRPr="00AD23C7">
        <w:rPr>
          <w:b/>
          <w:bCs/>
        </w:rPr>
        <w:t>Improvement in control and performance</w:t>
      </w:r>
    </w:p>
    <w:p w14:paraId="63AE1EE6" w14:textId="2A414274" w:rsidR="004D6D06" w:rsidRDefault="004D6D06" w:rsidP="004D6D06">
      <w:pPr>
        <w:pStyle w:val="ListParagraph"/>
      </w:pPr>
      <w:r>
        <w:t>The system was developed to overcome the existing bookkeeping problems occurred in the company. The system has to be an improvement over the existing system in many possible ways</w:t>
      </w:r>
      <w:r w:rsidR="00AD23C7">
        <w:t xml:space="preserve"> such as speed, ease of use, accuracy and added functionality with the use of technology.</w:t>
      </w:r>
    </w:p>
    <w:p w14:paraId="3FDC9E5F" w14:textId="0DB46E0B" w:rsidR="004D6D06" w:rsidRDefault="004D6D06" w:rsidP="004D6D06">
      <w:pPr>
        <w:pStyle w:val="ListParagraph"/>
      </w:pPr>
    </w:p>
    <w:p w14:paraId="5DEE5311" w14:textId="3EE75BD7" w:rsidR="004D6D06" w:rsidRPr="00AD23C7" w:rsidRDefault="004D6D06" w:rsidP="00AD23C7">
      <w:pPr>
        <w:pStyle w:val="ListParagraph"/>
        <w:numPr>
          <w:ilvl w:val="0"/>
          <w:numId w:val="22"/>
        </w:numPr>
        <w:rPr>
          <w:b/>
          <w:bCs/>
        </w:rPr>
      </w:pPr>
      <w:r w:rsidRPr="00AD23C7">
        <w:rPr>
          <w:b/>
          <w:bCs/>
        </w:rPr>
        <w:t xml:space="preserve">Save </w:t>
      </w:r>
      <w:r w:rsidR="00AD23C7" w:rsidRPr="00AD23C7">
        <w:rPr>
          <w:b/>
          <w:bCs/>
        </w:rPr>
        <w:t xml:space="preserve">Time and </w:t>
      </w:r>
      <w:r w:rsidRPr="00AD23C7">
        <w:rPr>
          <w:b/>
          <w:bCs/>
        </w:rPr>
        <w:t>Cost</w:t>
      </w:r>
    </w:p>
    <w:p w14:paraId="23DB5A1D" w14:textId="5CEA3A16" w:rsidR="00AD23C7" w:rsidRDefault="004D6D06" w:rsidP="00AD23C7">
      <w:pPr>
        <w:pStyle w:val="ListParagraph"/>
      </w:pPr>
      <w:r>
        <w:t xml:space="preserve">After implementing the computerized management system, </w:t>
      </w:r>
      <w:r w:rsidR="00AD23C7">
        <w:t>the company would only need to hire 1 or 2 staff to handle the bookkeeping processes. Even with such low staff, the company would also have much more organized bookkeeping system with higher accuracy. The system would also be easily learned be a new staff member with a very small learning curve. All of these things would benefit the company and save lot of time and money that could be used to the development of the company that would otherwise be spent on manual bookkeeping.</w:t>
      </w:r>
    </w:p>
    <w:p w14:paraId="125EDA06" w14:textId="7A07775B" w:rsidR="00DE72FA" w:rsidRDefault="00AD23C7" w:rsidP="00724DCC">
      <w:pPr>
        <w:pStyle w:val="Heading3"/>
      </w:pPr>
      <w:bookmarkStart w:id="26" w:name="_Toc39676329"/>
      <w:r>
        <w:t>2.1.3 System Requirements</w:t>
      </w:r>
      <w:bookmarkEnd w:id="26"/>
    </w:p>
    <w:p w14:paraId="6C26542D" w14:textId="3CE6A349" w:rsidR="00AD23C7" w:rsidRDefault="00AD23C7" w:rsidP="00F16F84">
      <w:pPr>
        <w:pStyle w:val="Heading4"/>
      </w:pPr>
      <w:r>
        <w:t>2.1.3.1 Non-functional Requirements</w:t>
      </w:r>
    </w:p>
    <w:p w14:paraId="77130C5F" w14:textId="0DB91369" w:rsidR="00AD23C7" w:rsidRDefault="00AD23C7" w:rsidP="00F16F84">
      <w:pPr>
        <w:pStyle w:val="Heading5"/>
        <w:numPr>
          <w:ilvl w:val="0"/>
          <w:numId w:val="22"/>
        </w:numPr>
      </w:pPr>
      <w:r>
        <w:t>Product Requirements</w:t>
      </w:r>
    </w:p>
    <w:p w14:paraId="102A4A7C" w14:textId="7CEBCBAA" w:rsidR="00F16F84" w:rsidRDefault="00F16F84" w:rsidP="00F16F84">
      <w:pPr>
        <w:ind w:firstLine="720"/>
        <w:rPr>
          <w:b/>
          <w:bCs/>
          <w:u w:val="single"/>
        </w:rPr>
      </w:pPr>
      <w:r w:rsidRPr="00F16F84">
        <w:rPr>
          <w:b/>
          <w:bCs/>
          <w:u w:val="single"/>
        </w:rPr>
        <w:t xml:space="preserve">Efficiency </w:t>
      </w:r>
      <w:r>
        <w:rPr>
          <w:b/>
          <w:bCs/>
          <w:u w:val="single"/>
        </w:rPr>
        <w:t>r</w:t>
      </w:r>
      <w:r w:rsidRPr="00F16F84">
        <w:rPr>
          <w:b/>
          <w:bCs/>
          <w:u w:val="single"/>
        </w:rPr>
        <w:t>equirements</w:t>
      </w:r>
    </w:p>
    <w:p w14:paraId="7CF1300A" w14:textId="0D8EC77B" w:rsidR="007D08D1" w:rsidRPr="007D08D1" w:rsidRDefault="000B66D9" w:rsidP="000B66D9">
      <w:pPr>
        <w:ind w:left="720"/>
      </w:pPr>
      <w:r>
        <w:t xml:space="preserve">With the Quentin system, the clerks/ managers should be able to process faster and accurately on the day to day bookkeeping </w:t>
      </w:r>
      <w:r w:rsidR="009C1365">
        <w:t xml:space="preserve">tasks. </w:t>
      </w:r>
    </w:p>
    <w:p w14:paraId="3226E9CE" w14:textId="4848C838" w:rsidR="00F16F84" w:rsidRDefault="00F16F84" w:rsidP="00F16F84">
      <w:pPr>
        <w:ind w:firstLine="720"/>
        <w:rPr>
          <w:b/>
          <w:bCs/>
          <w:u w:val="single"/>
        </w:rPr>
      </w:pPr>
      <w:r>
        <w:rPr>
          <w:b/>
          <w:bCs/>
          <w:u w:val="single"/>
        </w:rPr>
        <w:t>Reliability requirements</w:t>
      </w:r>
    </w:p>
    <w:p w14:paraId="2B35D4CD" w14:textId="36D57BA0" w:rsidR="007D08D1" w:rsidRPr="007D08D1" w:rsidRDefault="009C1365" w:rsidP="009C1365">
      <w:pPr>
        <w:ind w:left="720"/>
      </w:pPr>
      <w:r>
        <w:t xml:space="preserve">The system must perform accurately and reliably when the given functions within the system is used. For example, once a client's information is updated, the existing data of that client should also be updated accordingly. Every transaction record has to be stored and calculations has to be made correctly without causing any logical errors which would result in unnoticed errors that can accumulate overtime. Besides that, form data should be validated </w:t>
      </w:r>
      <w:r w:rsidR="0050523E">
        <w:t>in order to prevent any malicious user input from disrupting the system.</w:t>
      </w:r>
    </w:p>
    <w:p w14:paraId="7D22E364" w14:textId="2EB98F01" w:rsidR="00AD23C7" w:rsidRDefault="00F16F84" w:rsidP="00F16F84">
      <w:pPr>
        <w:ind w:firstLine="720"/>
        <w:rPr>
          <w:b/>
          <w:bCs/>
          <w:u w:val="single"/>
        </w:rPr>
      </w:pPr>
      <w:r>
        <w:rPr>
          <w:b/>
          <w:bCs/>
          <w:u w:val="single"/>
        </w:rPr>
        <w:t>Usability requirements</w:t>
      </w:r>
    </w:p>
    <w:p w14:paraId="78651AE4" w14:textId="2F139DAE" w:rsidR="00721DC2" w:rsidRPr="007D08D1" w:rsidRDefault="0050523E" w:rsidP="00721DC2">
      <w:pPr>
        <w:ind w:left="720"/>
      </w:pPr>
      <w:r>
        <w:t xml:space="preserve">The system has to be designed with user-friendly and easy to use interface design practices to give the user a better user experience. Functionality of the system has to mimic the functionality that of the previous physical bookkeeping system so that the typical clerk would need a very little training process to learn the new system. In fact, Quentin </w:t>
      </w:r>
      <w:r w:rsidR="00721DC2">
        <w:t>has to be</w:t>
      </w:r>
      <w:r>
        <w:t xml:space="preserve"> designed to have exactly the</w:t>
      </w:r>
      <w:r w:rsidR="0049531A">
        <w:t xml:space="preserve"> </w:t>
      </w:r>
      <w:r w:rsidR="00721DC2">
        <w:t>same structures of physical record books used by the company. The system must have a clear error messaging system in order to alert the user with providing clear instructions on how to fix the problem.</w:t>
      </w:r>
    </w:p>
    <w:p w14:paraId="17DD8881" w14:textId="083309BD" w:rsidR="00F16F84" w:rsidRDefault="00F16F84" w:rsidP="00F16F84">
      <w:pPr>
        <w:pStyle w:val="Heading5"/>
        <w:numPr>
          <w:ilvl w:val="0"/>
          <w:numId w:val="22"/>
        </w:numPr>
      </w:pPr>
      <w:r>
        <w:lastRenderedPageBreak/>
        <w:t>Organizational Requirements</w:t>
      </w:r>
    </w:p>
    <w:p w14:paraId="29094DE9" w14:textId="73EBC34D" w:rsidR="00F16F84" w:rsidRDefault="00F16F84" w:rsidP="00F16F84">
      <w:pPr>
        <w:ind w:firstLine="720"/>
        <w:rPr>
          <w:b/>
          <w:bCs/>
          <w:u w:val="single"/>
        </w:rPr>
      </w:pPr>
      <w:r>
        <w:rPr>
          <w:b/>
          <w:bCs/>
          <w:u w:val="single"/>
        </w:rPr>
        <w:t>Implementation requirements</w:t>
      </w:r>
    </w:p>
    <w:p w14:paraId="1F07BD04" w14:textId="68B20C9A" w:rsidR="00926F74" w:rsidRPr="007D08D1" w:rsidRDefault="000F4DEF" w:rsidP="00926F74">
      <w:pPr>
        <w:ind w:left="720"/>
      </w:pPr>
      <w:r>
        <w:t>Since Quentin is a</w:t>
      </w:r>
      <w:r w:rsidR="00926F74">
        <w:t xml:space="preserve"> web application, a web browser (tested with Google Chrome) and an internet connection is required. </w:t>
      </w:r>
    </w:p>
    <w:p w14:paraId="13455DAA" w14:textId="4595F317" w:rsidR="00F16F84" w:rsidRDefault="00F16F84" w:rsidP="00F16F84">
      <w:pPr>
        <w:ind w:firstLine="720"/>
        <w:rPr>
          <w:b/>
          <w:bCs/>
          <w:u w:val="single"/>
        </w:rPr>
      </w:pPr>
      <w:r>
        <w:rPr>
          <w:b/>
          <w:bCs/>
          <w:u w:val="single"/>
        </w:rPr>
        <w:t>Delivery requirements</w:t>
      </w:r>
    </w:p>
    <w:p w14:paraId="249B9811" w14:textId="35ED974D" w:rsidR="007D08D1" w:rsidRPr="007D08D1" w:rsidRDefault="00926F74" w:rsidP="00926F74">
      <w:pPr>
        <w:ind w:left="720"/>
      </w:pPr>
      <w:r>
        <w:t xml:space="preserve">The whole system is estimated to be done within 3 months. The full system will be hosted on a web server (currently free use service) and the link to the website will be delivered. </w:t>
      </w:r>
    </w:p>
    <w:p w14:paraId="0B532D86" w14:textId="5BB29505" w:rsidR="00F16F84" w:rsidRDefault="00F16F84" w:rsidP="00F16F84">
      <w:pPr>
        <w:pStyle w:val="Heading5"/>
        <w:numPr>
          <w:ilvl w:val="0"/>
          <w:numId w:val="22"/>
        </w:numPr>
      </w:pPr>
      <w:r>
        <w:t>External Requirements</w:t>
      </w:r>
    </w:p>
    <w:p w14:paraId="2E71D482" w14:textId="6CAB3D3F" w:rsidR="00F16F84" w:rsidRDefault="00F16F84" w:rsidP="00F16F84">
      <w:pPr>
        <w:ind w:firstLine="720"/>
        <w:rPr>
          <w:b/>
          <w:bCs/>
          <w:u w:val="single"/>
        </w:rPr>
      </w:pPr>
      <w:r>
        <w:rPr>
          <w:b/>
          <w:bCs/>
          <w:u w:val="single"/>
        </w:rPr>
        <w:t>Legislative requirements</w:t>
      </w:r>
    </w:p>
    <w:p w14:paraId="00599D51" w14:textId="2493A624" w:rsidR="007D08D1" w:rsidRPr="007D08D1" w:rsidRDefault="00926F74" w:rsidP="00926F74">
      <w:pPr>
        <w:ind w:left="720"/>
      </w:pPr>
      <w:r>
        <w:t xml:space="preserve">The information and data used in the system must be acknowledged by the authorized personnel so that it would not violate the law. </w:t>
      </w:r>
    </w:p>
    <w:p w14:paraId="6EB3B4A1" w14:textId="0F43909D" w:rsidR="00F16F84" w:rsidRDefault="00F16F84" w:rsidP="00F16F84">
      <w:pPr>
        <w:ind w:firstLine="720"/>
        <w:rPr>
          <w:b/>
          <w:bCs/>
          <w:u w:val="single"/>
        </w:rPr>
      </w:pPr>
      <w:r>
        <w:rPr>
          <w:b/>
          <w:bCs/>
          <w:u w:val="single"/>
        </w:rPr>
        <w:t xml:space="preserve">Security requirements </w:t>
      </w:r>
    </w:p>
    <w:p w14:paraId="2E0F8185" w14:textId="6D0BBB2D" w:rsidR="007D08D1" w:rsidRDefault="00926F74" w:rsidP="0040435A">
      <w:pPr>
        <w:ind w:left="720"/>
      </w:pPr>
      <w:r>
        <w:t>Some functionalities of the system are only allowed to be used by the admin level users</w:t>
      </w:r>
      <w:r w:rsidR="0040435A">
        <w:t>. Staff can perform most of the processes except operations like viewing reports and deleting records in some cases. Therefore, security in determining the user is required.</w:t>
      </w:r>
    </w:p>
    <w:p w14:paraId="7618AFCB" w14:textId="77777777" w:rsidR="00DC36A2" w:rsidRDefault="00DC36A2" w:rsidP="0040435A">
      <w:pPr>
        <w:ind w:left="720"/>
      </w:pPr>
    </w:p>
    <w:p w14:paraId="16003B5B" w14:textId="0009C265" w:rsidR="0040435A" w:rsidRDefault="008F62AA" w:rsidP="008D2BB1">
      <w:pPr>
        <w:pStyle w:val="Heading4"/>
        <w:numPr>
          <w:ilvl w:val="3"/>
          <w:numId w:val="23"/>
        </w:numPr>
      </w:pPr>
      <w:r>
        <w:t>Functional Requirements</w:t>
      </w:r>
    </w:p>
    <w:p w14:paraId="310C88E5" w14:textId="5749CF52" w:rsidR="008F62AA" w:rsidRDefault="008F62AA" w:rsidP="0039787F">
      <w:pPr>
        <w:pStyle w:val="Heading5"/>
        <w:numPr>
          <w:ilvl w:val="0"/>
          <w:numId w:val="22"/>
        </w:numPr>
      </w:pPr>
      <w:bookmarkStart w:id="27" w:name="_Hlk39653574"/>
      <w:r w:rsidRPr="008F62AA">
        <w:t>User Login</w:t>
      </w:r>
    </w:p>
    <w:p w14:paraId="07C9396B" w14:textId="2592A96C" w:rsidR="006259B0" w:rsidRDefault="008F62AA" w:rsidP="0039787F">
      <w:pPr>
        <w:ind w:left="720"/>
        <w:rPr>
          <w:u w:val="single"/>
        </w:rPr>
      </w:pPr>
      <w:r w:rsidRPr="006259B0">
        <w:rPr>
          <w:u w:val="single"/>
        </w:rPr>
        <w:t>Description of feature</w:t>
      </w:r>
    </w:p>
    <w:p w14:paraId="0B18985B" w14:textId="0C1CB362" w:rsidR="00D42147" w:rsidRPr="00D42147" w:rsidRDefault="00D42147" w:rsidP="0039787F">
      <w:pPr>
        <w:ind w:left="720"/>
      </w:pPr>
      <w:r>
        <w:t>This feature is used by the user (clerk/ manager/ CEO) to login to the system. They are required to key in the user id and password before they are allowed to entering the system. The user id and password will be verified with the database.</w:t>
      </w:r>
    </w:p>
    <w:p w14:paraId="5B69555F" w14:textId="441A5C97" w:rsidR="008F62AA" w:rsidRDefault="008F62AA" w:rsidP="0039787F">
      <w:pPr>
        <w:ind w:left="720"/>
        <w:rPr>
          <w:u w:val="single"/>
        </w:rPr>
      </w:pPr>
      <w:r w:rsidRPr="006259B0">
        <w:rPr>
          <w:u w:val="single"/>
        </w:rPr>
        <w:t>Stimulus/ Response Sequence</w:t>
      </w:r>
    </w:p>
    <w:p w14:paraId="0202E0EB" w14:textId="77777777" w:rsidR="00483320" w:rsidRDefault="00D42147" w:rsidP="0039787F">
      <w:pPr>
        <w:ind w:left="720"/>
      </w:pPr>
      <w:r>
        <w:t>Stimulus</w:t>
      </w:r>
      <w:r>
        <w:tab/>
        <w:t>: User runs the system</w:t>
      </w:r>
    </w:p>
    <w:p w14:paraId="0E770285" w14:textId="77777777" w:rsidR="00483320" w:rsidRDefault="00D42147" w:rsidP="0039787F">
      <w:pPr>
        <w:ind w:left="720"/>
      </w:pPr>
      <w:r>
        <w:t>Response</w:t>
      </w:r>
      <w:r>
        <w:tab/>
        <w:t>: System request for user id and password</w:t>
      </w:r>
    </w:p>
    <w:p w14:paraId="1B9B48AE" w14:textId="77777777" w:rsidR="00483320" w:rsidRDefault="00D42147" w:rsidP="0039787F">
      <w:pPr>
        <w:ind w:left="720"/>
      </w:pPr>
      <w:r>
        <w:t>Stimulus</w:t>
      </w:r>
      <w:r>
        <w:tab/>
        <w:t xml:space="preserve">: User enters user id and password at the </w:t>
      </w:r>
      <w:r w:rsidR="00886137">
        <w:t>given textbox</w:t>
      </w:r>
    </w:p>
    <w:p w14:paraId="2880BA4A" w14:textId="0676EE29" w:rsidR="00886137" w:rsidRPr="00D42147" w:rsidRDefault="00886137" w:rsidP="0039787F">
      <w:pPr>
        <w:ind w:left="2160" w:hanging="1440"/>
      </w:pPr>
      <w:r>
        <w:t xml:space="preserve">Response </w:t>
      </w:r>
      <w:r>
        <w:tab/>
        <w:t>:</w:t>
      </w:r>
      <w:r w:rsidR="00483320">
        <w:t xml:space="preserve"> </w:t>
      </w:r>
      <w:r>
        <w:t xml:space="preserve">System verifies the user id and password with the data </w:t>
      </w:r>
      <w:r w:rsidR="00483320">
        <w:br/>
      </w:r>
      <w:r>
        <w:t>in the database. If the user id is invalid or password is not matched, message box will be prompted out to notify the user. If valid, user successfully logged in to the application.</w:t>
      </w:r>
    </w:p>
    <w:p w14:paraId="25188BCA" w14:textId="3FE65530" w:rsidR="00886137" w:rsidRDefault="008F62AA" w:rsidP="0039787F">
      <w:pPr>
        <w:ind w:left="720"/>
      </w:pPr>
      <w:r w:rsidRPr="006259B0">
        <w:rPr>
          <w:u w:val="single"/>
        </w:rPr>
        <w:t>Functional Requirements</w:t>
      </w:r>
    </w:p>
    <w:p w14:paraId="025EE829" w14:textId="45149740" w:rsidR="00886137" w:rsidRDefault="00886137" w:rsidP="0039787F">
      <w:pPr>
        <w:pStyle w:val="ListParagraph"/>
        <w:numPr>
          <w:ilvl w:val="2"/>
          <w:numId w:val="22"/>
        </w:numPr>
        <w:ind w:left="1440"/>
      </w:pPr>
      <w:r>
        <w:lastRenderedPageBreak/>
        <w:t>User id is provided when they register as staff.</w:t>
      </w:r>
    </w:p>
    <w:p w14:paraId="41FB565B" w14:textId="3BCA3632" w:rsidR="00886137" w:rsidRDefault="00886137" w:rsidP="0039787F">
      <w:pPr>
        <w:pStyle w:val="ListParagraph"/>
        <w:numPr>
          <w:ilvl w:val="2"/>
          <w:numId w:val="22"/>
        </w:numPr>
        <w:ind w:left="1440"/>
      </w:pPr>
      <w:r>
        <w:t>The system must only allow the user with valid id and password to enter the system</w:t>
      </w:r>
    </w:p>
    <w:p w14:paraId="578DF7CD" w14:textId="08F18B8D" w:rsidR="00886137" w:rsidRDefault="00886137" w:rsidP="0039787F">
      <w:pPr>
        <w:pStyle w:val="ListParagraph"/>
        <w:numPr>
          <w:ilvl w:val="2"/>
          <w:numId w:val="22"/>
        </w:numPr>
        <w:ind w:left="1440"/>
      </w:pPr>
      <w:r>
        <w:t>The system must be able to perform authorization process which decides what the user's level can access to.</w:t>
      </w:r>
    </w:p>
    <w:p w14:paraId="35834730" w14:textId="010DE432" w:rsidR="00886137" w:rsidRDefault="00886137" w:rsidP="0039787F">
      <w:pPr>
        <w:pStyle w:val="ListParagraph"/>
        <w:numPr>
          <w:ilvl w:val="2"/>
          <w:numId w:val="22"/>
        </w:numPr>
        <w:ind w:left="1440"/>
      </w:pPr>
      <w:r>
        <w:t>The user much be able to logout after they finished using the system.</w:t>
      </w:r>
    </w:p>
    <w:p w14:paraId="2413DE33" w14:textId="7801D766" w:rsidR="0039580B" w:rsidRDefault="0039580B" w:rsidP="0039787F">
      <w:pPr>
        <w:pStyle w:val="Heading5"/>
        <w:numPr>
          <w:ilvl w:val="0"/>
          <w:numId w:val="22"/>
        </w:numPr>
      </w:pPr>
      <w:r>
        <w:t>Password Recovery</w:t>
      </w:r>
    </w:p>
    <w:p w14:paraId="41A19746" w14:textId="77777777" w:rsidR="0039580B" w:rsidRPr="0039580B" w:rsidRDefault="0039580B" w:rsidP="0039787F">
      <w:pPr>
        <w:ind w:firstLine="720"/>
        <w:rPr>
          <w:u w:val="single"/>
        </w:rPr>
      </w:pPr>
      <w:r w:rsidRPr="0039580B">
        <w:rPr>
          <w:u w:val="single"/>
        </w:rPr>
        <w:t>Description of feature</w:t>
      </w:r>
    </w:p>
    <w:p w14:paraId="79B14F59" w14:textId="74E82569" w:rsidR="0039580B" w:rsidRDefault="0039580B" w:rsidP="0039787F">
      <w:pPr>
        <w:ind w:left="720"/>
      </w:pPr>
      <w:r>
        <w:t xml:space="preserve">This </w:t>
      </w:r>
      <w:r w:rsidR="00364F2D">
        <w:t>feature can be used b</w:t>
      </w:r>
      <w:r w:rsidR="0033454C">
        <w:t>e</w:t>
      </w:r>
      <w:r w:rsidR="00364F2D">
        <w:t xml:space="preserve"> everyone whenever they forget their login password.</w:t>
      </w:r>
    </w:p>
    <w:p w14:paraId="51D61017" w14:textId="7EB4C68A" w:rsidR="00364F2D" w:rsidRDefault="00364F2D" w:rsidP="0039787F">
      <w:pPr>
        <w:ind w:left="720"/>
        <w:rPr>
          <w:u w:val="single"/>
        </w:rPr>
      </w:pPr>
      <w:r w:rsidRPr="006259B0">
        <w:rPr>
          <w:u w:val="single"/>
        </w:rPr>
        <w:t>Stimulus/ Response Sequence</w:t>
      </w:r>
    </w:p>
    <w:p w14:paraId="7831A925" w14:textId="2FC74E75" w:rsidR="00483320" w:rsidRDefault="00483320" w:rsidP="0039787F">
      <w:pPr>
        <w:ind w:left="720"/>
      </w:pPr>
      <w:r>
        <w:t>Stimulus</w:t>
      </w:r>
      <w:r>
        <w:tab/>
        <w:t>: User runs the system</w:t>
      </w:r>
    </w:p>
    <w:p w14:paraId="0C19BD71" w14:textId="00F6E553" w:rsidR="00483320" w:rsidRDefault="00483320" w:rsidP="0039787F">
      <w:pPr>
        <w:ind w:left="720"/>
      </w:pPr>
      <w:r>
        <w:t xml:space="preserve">Response </w:t>
      </w:r>
      <w:r>
        <w:tab/>
        <w:t>: System request for user id and password</w:t>
      </w:r>
    </w:p>
    <w:p w14:paraId="52116906" w14:textId="2F3FEE04" w:rsidR="00483320" w:rsidRDefault="00483320" w:rsidP="0039787F">
      <w:pPr>
        <w:ind w:left="2160" w:hanging="1440"/>
      </w:pPr>
      <w:r>
        <w:t xml:space="preserve">Stimulus </w:t>
      </w:r>
      <w:r>
        <w:tab/>
        <w:t>: User forgets the password and press the "Forgot Password"</w:t>
      </w:r>
    </w:p>
    <w:p w14:paraId="429AC8C6" w14:textId="52C0D607" w:rsidR="00483320" w:rsidRPr="00483320" w:rsidRDefault="00483320" w:rsidP="0039787F">
      <w:pPr>
        <w:ind w:left="2160" w:hanging="1440"/>
      </w:pPr>
      <w:r>
        <w:t>Response</w:t>
      </w:r>
      <w:r>
        <w:tab/>
        <w:t>: System sends the email which contains applicant's password to his email. The email is set when the staffs was registered. No any validation because only the user can open his own mailing account.</w:t>
      </w:r>
    </w:p>
    <w:p w14:paraId="1C34257D" w14:textId="4ADF9EE9" w:rsidR="00364F2D" w:rsidRDefault="00364F2D" w:rsidP="0039787F">
      <w:pPr>
        <w:ind w:left="720"/>
        <w:rPr>
          <w:u w:val="single"/>
        </w:rPr>
      </w:pPr>
      <w:r w:rsidRPr="006259B0">
        <w:rPr>
          <w:u w:val="single"/>
        </w:rPr>
        <w:t>Functional Requirements</w:t>
      </w:r>
    </w:p>
    <w:p w14:paraId="7FE03EB6" w14:textId="5F458B2F" w:rsidR="00483320" w:rsidRPr="00483320" w:rsidRDefault="00483320" w:rsidP="0039787F">
      <w:pPr>
        <w:pStyle w:val="ListParagraph"/>
        <w:numPr>
          <w:ilvl w:val="2"/>
          <w:numId w:val="22"/>
        </w:numPr>
        <w:ind w:left="1440"/>
      </w:pPr>
      <w:r>
        <w:t>The system must be able to send the correct password to the user</w:t>
      </w:r>
      <w:r w:rsidR="0033454C">
        <w:t xml:space="preserve">'s mailbox </w:t>
      </w:r>
    </w:p>
    <w:p w14:paraId="05C74ED9" w14:textId="125F5765" w:rsidR="00364F2D" w:rsidRPr="0039580B" w:rsidRDefault="00364F2D" w:rsidP="0039787F">
      <w:pPr>
        <w:ind w:left="720"/>
      </w:pPr>
    </w:p>
    <w:p w14:paraId="294009CE" w14:textId="68CB6523" w:rsidR="0039580B" w:rsidRDefault="0039580B" w:rsidP="0039787F">
      <w:pPr>
        <w:pStyle w:val="Heading5"/>
        <w:numPr>
          <w:ilvl w:val="0"/>
          <w:numId w:val="22"/>
        </w:numPr>
      </w:pPr>
      <w:r>
        <w:t>Add Supplier</w:t>
      </w:r>
    </w:p>
    <w:p w14:paraId="7108CA65" w14:textId="77777777" w:rsidR="0033454C" w:rsidRPr="0039580B" w:rsidRDefault="0033454C" w:rsidP="0039787F">
      <w:pPr>
        <w:ind w:firstLine="720"/>
        <w:rPr>
          <w:u w:val="single"/>
        </w:rPr>
      </w:pPr>
      <w:r w:rsidRPr="0039580B">
        <w:rPr>
          <w:u w:val="single"/>
        </w:rPr>
        <w:t>Description of feature</w:t>
      </w:r>
    </w:p>
    <w:p w14:paraId="79498185" w14:textId="00C74714" w:rsidR="0033454C" w:rsidRDefault="0033454C" w:rsidP="0039787F">
      <w:pPr>
        <w:ind w:left="720"/>
      </w:pPr>
      <w:r>
        <w:t>This feature can be performed by everyone to add a new milk supplier to the database.</w:t>
      </w:r>
    </w:p>
    <w:p w14:paraId="13FABCD6" w14:textId="77777777" w:rsidR="0033454C" w:rsidRDefault="0033454C" w:rsidP="0039787F">
      <w:pPr>
        <w:ind w:left="720"/>
        <w:rPr>
          <w:u w:val="single"/>
        </w:rPr>
      </w:pPr>
      <w:r w:rsidRPr="006259B0">
        <w:rPr>
          <w:u w:val="single"/>
        </w:rPr>
        <w:t>Stimulus/ Response Sequence</w:t>
      </w:r>
    </w:p>
    <w:p w14:paraId="152B186A" w14:textId="6AEA8EAF" w:rsidR="0033454C" w:rsidRDefault="0033454C" w:rsidP="0039787F">
      <w:pPr>
        <w:ind w:left="720"/>
      </w:pPr>
      <w:r>
        <w:t>Stimulus</w:t>
      </w:r>
      <w:r>
        <w:tab/>
        <w:t xml:space="preserve">: User </w:t>
      </w:r>
      <w:r w:rsidR="00732BF9">
        <w:t>press "Add new supplier" button</w:t>
      </w:r>
    </w:p>
    <w:p w14:paraId="3154569A" w14:textId="78144D72" w:rsidR="0033454C" w:rsidRDefault="0033454C" w:rsidP="0039787F">
      <w:pPr>
        <w:ind w:left="720"/>
      </w:pPr>
      <w:r>
        <w:t xml:space="preserve">Response </w:t>
      </w:r>
      <w:r>
        <w:tab/>
        <w:t xml:space="preserve">: System </w:t>
      </w:r>
      <w:r w:rsidR="00732BF9">
        <w:t>prompts</w:t>
      </w:r>
      <w:r>
        <w:t xml:space="preserve"> </w:t>
      </w:r>
      <w:r w:rsidR="00732BF9">
        <w:t>"Add new supplier form"</w:t>
      </w:r>
    </w:p>
    <w:p w14:paraId="0B8B1F5A" w14:textId="608E9C0A" w:rsidR="0033454C" w:rsidRDefault="0033454C" w:rsidP="0039787F">
      <w:pPr>
        <w:ind w:left="2160" w:hanging="1440"/>
      </w:pPr>
      <w:r>
        <w:t xml:space="preserve">Stimulus </w:t>
      </w:r>
      <w:r>
        <w:tab/>
        <w:t xml:space="preserve">: </w:t>
      </w:r>
      <w:r w:rsidR="007006B0">
        <w:t>User fills in required data to the form</w:t>
      </w:r>
    </w:p>
    <w:p w14:paraId="733E6528" w14:textId="75C37A2F" w:rsidR="0033454C" w:rsidRPr="00483320" w:rsidRDefault="0033454C" w:rsidP="0039787F">
      <w:pPr>
        <w:ind w:left="2160" w:hanging="1440"/>
      </w:pPr>
      <w:r>
        <w:t>Response</w:t>
      </w:r>
      <w:r>
        <w:tab/>
        <w:t xml:space="preserve">: </w:t>
      </w:r>
      <w:r w:rsidR="007006B0">
        <w:t>System validates the information entered in the form.</w:t>
      </w:r>
      <w:r w:rsidR="00CF50EA">
        <w:t xml:space="preserve"> If all the entered information is correct, system will add a new </w:t>
      </w:r>
      <w:r w:rsidR="00E45456">
        <w:t>supplier</w:t>
      </w:r>
      <w:r w:rsidR="00CF50EA">
        <w:t xml:space="preserve"> record to the [</w:t>
      </w:r>
      <w:r w:rsidR="00E45456">
        <w:t>Supplier</w:t>
      </w:r>
      <w:r w:rsidR="00CF50EA">
        <w:t xml:space="preserve">s] table. The database assigns a unique id </w:t>
      </w:r>
      <w:r w:rsidR="00CF50EA">
        <w:lastRenderedPageBreak/>
        <w:t xml:space="preserve">to the added </w:t>
      </w:r>
      <w:r w:rsidR="00E45456">
        <w:t>supplier</w:t>
      </w:r>
      <w:r w:rsidR="00CF50EA">
        <w:t xml:space="preserve">. If something is wrong in the entered information, user is prompted to enter the faulty data fields again. </w:t>
      </w:r>
    </w:p>
    <w:p w14:paraId="3BBBA8D7" w14:textId="77777777" w:rsidR="0033454C" w:rsidRDefault="0033454C" w:rsidP="0039787F">
      <w:pPr>
        <w:ind w:left="720"/>
        <w:rPr>
          <w:u w:val="single"/>
        </w:rPr>
      </w:pPr>
      <w:r w:rsidRPr="006259B0">
        <w:rPr>
          <w:u w:val="single"/>
        </w:rPr>
        <w:t>Functional Requirements</w:t>
      </w:r>
    </w:p>
    <w:p w14:paraId="29491CF1" w14:textId="293C9233" w:rsidR="0033454C" w:rsidRDefault="00CF50EA" w:rsidP="0039787F">
      <w:pPr>
        <w:pStyle w:val="ListParagraph"/>
        <w:numPr>
          <w:ilvl w:val="2"/>
          <w:numId w:val="22"/>
        </w:numPr>
        <w:ind w:left="1440"/>
      </w:pPr>
      <w:r>
        <w:t>System must be able to verify the information</w:t>
      </w:r>
    </w:p>
    <w:p w14:paraId="1DC1E3EF" w14:textId="412D2122" w:rsidR="00CF50EA" w:rsidRPr="00483320" w:rsidRDefault="00CF50EA" w:rsidP="0039787F">
      <w:pPr>
        <w:pStyle w:val="ListParagraph"/>
        <w:numPr>
          <w:ilvl w:val="2"/>
          <w:numId w:val="22"/>
        </w:numPr>
        <w:ind w:left="1440"/>
      </w:pPr>
      <w:r>
        <w:t>System must identify and prevent duplicate data entry</w:t>
      </w:r>
    </w:p>
    <w:p w14:paraId="5DF3E799" w14:textId="77777777" w:rsidR="0033454C" w:rsidRPr="0033454C" w:rsidRDefault="0033454C" w:rsidP="0039787F"/>
    <w:p w14:paraId="18C4F9AB" w14:textId="711C7B8D" w:rsidR="0039580B" w:rsidRDefault="0039580B" w:rsidP="0039787F">
      <w:pPr>
        <w:pStyle w:val="Heading5"/>
        <w:numPr>
          <w:ilvl w:val="0"/>
          <w:numId w:val="22"/>
        </w:numPr>
      </w:pPr>
      <w:r>
        <w:t>Edit Supplier</w:t>
      </w:r>
    </w:p>
    <w:p w14:paraId="1F906B3A" w14:textId="77777777" w:rsidR="00CF50EA" w:rsidRPr="0039580B" w:rsidRDefault="00CF50EA" w:rsidP="0039787F">
      <w:pPr>
        <w:ind w:firstLine="720"/>
        <w:rPr>
          <w:u w:val="single"/>
        </w:rPr>
      </w:pPr>
      <w:r w:rsidRPr="0039580B">
        <w:rPr>
          <w:u w:val="single"/>
        </w:rPr>
        <w:t>Description of feature</w:t>
      </w:r>
    </w:p>
    <w:p w14:paraId="026E43ED" w14:textId="1D0D1716" w:rsidR="00CF50EA" w:rsidRDefault="00CF50EA" w:rsidP="0039787F">
      <w:pPr>
        <w:ind w:left="720"/>
      </w:pPr>
      <w:r>
        <w:t xml:space="preserve">This feature can be performed by everyone to </w:t>
      </w:r>
      <w:r w:rsidR="00483518">
        <w:t>edit and existing</w:t>
      </w:r>
      <w:r>
        <w:t xml:space="preserve"> milk supplier </w:t>
      </w:r>
      <w:r w:rsidR="00483518">
        <w:t>in</w:t>
      </w:r>
      <w:r>
        <w:t xml:space="preserve"> the database.</w:t>
      </w:r>
    </w:p>
    <w:p w14:paraId="5B3082E2" w14:textId="77777777" w:rsidR="00CF50EA" w:rsidRDefault="00CF50EA" w:rsidP="0039787F">
      <w:pPr>
        <w:ind w:left="720"/>
        <w:rPr>
          <w:u w:val="single"/>
        </w:rPr>
      </w:pPr>
      <w:r w:rsidRPr="006259B0">
        <w:rPr>
          <w:u w:val="single"/>
        </w:rPr>
        <w:t>Stimulus/ Response Sequence</w:t>
      </w:r>
    </w:p>
    <w:p w14:paraId="6F1A0340" w14:textId="01F91F81" w:rsidR="00CF50EA" w:rsidRDefault="00CF50EA" w:rsidP="0039787F">
      <w:pPr>
        <w:ind w:left="720"/>
      </w:pPr>
      <w:r>
        <w:t>Stimulus</w:t>
      </w:r>
      <w:r>
        <w:tab/>
        <w:t>: User press "</w:t>
      </w:r>
      <w:r w:rsidR="00483518">
        <w:t>edit</w:t>
      </w:r>
      <w:r>
        <w:t>" button</w:t>
      </w:r>
      <w:r w:rsidR="00483518">
        <w:t xml:space="preserve"> in suppliers table</w:t>
      </w:r>
    </w:p>
    <w:p w14:paraId="53FB955A" w14:textId="51CA7F4D" w:rsidR="00CF50EA" w:rsidRDefault="00CF50EA" w:rsidP="0039787F">
      <w:pPr>
        <w:ind w:left="720"/>
      </w:pPr>
      <w:r>
        <w:t xml:space="preserve">Response </w:t>
      </w:r>
      <w:r>
        <w:tab/>
        <w:t>: System prompts "</w:t>
      </w:r>
      <w:r w:rsidR="00483518">
        <w:t>Edit</w:t>
      </w:r>
      <w:r>
        <w:t xml:space="preserve"> supplier form"</w:t>
      </w:r>
    </w:p>
    <w:p w14:paraId="759D7522" w14:textId="39490C07" w:rsidR="00CF50EA" w:rsidRDefault="00CF50EA" w:rsidP="0039787F">
      <w:pPr>
        <w:ind w:left="2160" w:hanging="1440"/>
      </w:pPr>
      <w:r>
        <w:t xml:space="preserve">Stimulus </w:t>
      </w:r>
      <w:r>
        <w:tab/>
        <w:t xml:space="preserve">: User </w:t>
      </w:r>
      <w:r w:rsidR="00483518">
        <w:t>edits</w:t>
      </w:r>
      <w:r>
        <w:t xml:space="preserve"> </w:t>
      </w:r>
      <w:r w:rsidR="00483518">
        <w:t xml:space="preserve">the </w:t>
      </w:r>
      <w:r>
        <w:t xml:space="preserve">data </w:t>
      </w:r>
      <w:r w:rsidR="00483518">
        <w:t>from</w:t>
      </w:r>
      <w:r>
        <w:t xml:space="preserve"> the form</w:t>
      </w:r>
    </w:p>
    <w:p w14:paraId="34A39895" w14:textId="777ED848" w:rsidR="00CF50EA" w:rsidRPr="00483320" w:rsidRDefault="00CF50EA" w:rsidP="0039787F">
      <w:pPr>
        <w:ind w:left="2160" w:hanging="1440"/>
      </w:pPr>
      <w:r>
        <w:t>Response</w:t>
      </w:r>
      <w:r>
        <w:tab/>
        <w:t xml:space="preserve">: System validates the information entered in the form. If all the entered information is correct, system will </w:t>
      </w:r>
      <w:r w:rsidR="00483518">
        <w:t>edit the</w:t>
      </w:r>
      <w:r>
        <w:t xml:space="preserve"> </w:t>
      </w:r>
      <w:r w:rsidR="0046521C">
        <w:t>supplier</w:t>
      </w:r>
      <w:r>
        <w:t xml:space="preserve"> record </w:t>
      </w:r>
      <w:r w:rsidR="00483518">
        <w:t>in</w:t>
      </w:r>
      <w:r>
        <w:t xml:space="preserve"> the [</w:t>
      </w:r>
      <w:r w:rsidR="0046521C">
        <w:t>Suppliers</w:t>
      </w:r>
      <w:r>
        <w:t xml:space="preserve">] table. If something is wrong in the entered information, user is prompted to enter the faulty data fields again. </w:t>
      </w:r>
    </w:p>
    <w:p w14:paraId="03215018" w14:textId="77777777" w:rsidR="00CF50EA" w:rsidRDefault="00CF50EA" w:rsidP="0039787F">
      <w:pPr>
        <w:ind w:left="720"/>
        <w:rPr>
          <w:u w:val="single"/>
        </w:rPr>
      </w:pPr>
      <w:r w:rsidRPr="006259B0">
        <w:rPr>
          <w:u w:val="single"/>
        </w:rPr>
        <w:t>Functional Requirements</w:t>
      </w:r>
    </w:p>
    <w:p w14:paraId="300A5288" w14:textId="77777777" w:rsidR="00CF50EA" w:rsidRDefault="00CF50EA" w:rsidP="0039787F">
      <w:pPr>
        <w:pStyle w:val="ListParagraph"/>
        <w:numPr>
          <w:ilvl w:val="2"/>
          <w:numId w:val="22"/>
        </w:numPr>
        <w:ind w:left="1440"/>
      </w:pPr>
      <w:r>
        <w:t>System must be able to verify the information</w:t>
      </w:r>
    </w:p>
    <w:p w14:paraId="170CEC86" w14:textId="77777777" w:rsidR="00CF50EA" w:rsidRPr="00483320" w:rsidRDefault="00CF50EA" w:rsidP="0039787F">
      <w:pPr>
        <w:pStyle w:val="ListParagraph"/>
        <w:numPr>
          <w:ilvl w:val="2"/>
          <w:numId w:val="22"/>
        </w:numPr>
        <w:ind w:left="1440"/>
      </w:pPr>
      <w:r>
        <w:t>System must identify and prevent duplicate data entry</w:t>
      </w:r>
    </w:p>
    <w:p w14:paraId="1C3B0736" w14:textId="77777777" w:rsidR="00CF50EA" w:rsidRPr="00CF50EA" w:rsidRDefault="00CF50EA" w:rsidP="0039787F"/>
    <w:p w14:paraId="57AADE70" w14:textId="434C4837" w:rsidR="0039580B" w:rsidRDefault="0039580B" w:rsidP="0039787F">
      <w:pPr>
        <w:pStyle w:val="Heading5"/>
        <w:numPr>
          <w:ilvl w:val="0"/>
          <w:numId w:val="22"/>
        </w:numPr>
      </w:pPr>
      <w:r>
        <w:t>Remove Supplier</w:t>
      </w:r>
    </w:p>
    <w:p w14:paraId="738B6A1D" w14:textId="77777777" w:rsidR="00483518" w:rsidRPr="0039580B" w:rsidRDefault="00483518" w:rsidP="0039787F">
      <w:pPr>
        <w:ind w:firstLine="720"/>
        <w:rPr>
          <w:u w:val="single"/>
        </w:rPr>
      </w:pPr>
      <w:r w:rsidRPr="0039580B">
        <w:rPr>
          <w:u w:val="single"/>
        </w:rPr>
        <w:t>Description of feature</w:t>
      </w:r>
    </w:p>
    <w:p w14:paraId="4672CC5A" w14:textId="7CBE2104" w:rsidR="00483518" w:rsidRDefault="00483518" w:rsidP="0039787F">
      <w:pPr>
        <w:ind w:left="720"/>
      </w:pPr>
      <w:r>
        <w:t>This feature can be performed by everyone to remove a milk supplier from the database.</w:t>
      </w:r>
    </w:p>
    <w:p w14:paraId="3D166F3D" w14:textId="77777777" w:rsidR="00483518" w:rsidRDefault="00483518" w:rsidP="0039787F">
      <w:pPr>
        <w:ind w:left="720"/>
        <w:rPr>
          <w:u w:val="single"/>
        </w:rPr>
      </w:pPr>
      <w:r w:rsidRPr="006259B0">
        <w:rPr>
          <w:u w:val="single"/>
        </w:rPr>
        <w:t>Stimulus/ Response Sequence</w:t>
      </w:r>
    </w:p>
    <w:p w14:paraId="20B64922" w14:textId="27FDCC95" w:rsidR="00483518" w:rsidRDefault="00483518" w:rsidP="0039787F">
      <w:pPr>
        <w:ind w:left="720"/>
      </w:pPr>
      <w:r>
        <w:t>Stimulus</w:t>
      </w:r>
      <w:r>
        <w:tab/>
        <w:t xml:space="preserve">: User press "Delete" button in the </w:t>
      </w:r>
      <w:r w:rsidR="0046521C">
        <w:t>suppliers</w:t>
      </w:r>
      <w:r>
        <w:t xml:space="preserve"> table</w:t>
      </w:r>
    </w:p>
    <w:p w14:paraId="0C206C41" w14:textId="52D7849F" w:rsidR="00483518" w:rsidRDefault="00483518" w:rsidP="0039787F">
      <w:pPr>
        <w:ind w:left="2160" w:hanging="1440"/>
      </w:pPr>
      <w:r>
        <w:t xml:space="preserve">Response </w:t>
      </w:r>
      <w:r>
        <w:tab/>
        <w:t xml:space="preserve">: System asks for confirmation on delete while showing detailed information of the </w:t>
      </w:r>
      <w:r w:rsidR="0046521C">
        <w:t>supplier</w:t>
      </w:r>
    </w:p>
    <w:p w14:paraId="52E5B75A" w14:textId="426F5755" w:rsidR="00483518" w:rsidRDefault="00483518" w:rsidP="0039787F">
      <w:pPr>
        <w:ind w:left="2160" w:hanging="1440"/>
      </w:pPr>
      <w:r>
        <w:lastRenderedPageBreak/>
        <w:t xml:space="preserve">Stimulus </w:t>
      </w:r>
      <w:r>
        <w:tab/>
        <w:t xml:space="preserve">: User press "Yes" or "No" </w:t>
      </w:r>
    </w:p>
    <w:p w14:paraId="51B7EB4F" w14:textId="28D2E86B" w:rsidR="00483518" w:rsidRPr="00483320" w:rsidRDefault="00483518" w:rsidP="0039787F">
      <w:pPr>
        <w:ind w:left="2160" w:hanging="1440"/>
      </w:pPr>
      <w:r>
        <w:t>Response</w:t>
      </w:r>
      <w:r>
        <w:tab/>
        <w:t xml:space="preserve">: </w:t>
      </w:r>
      <w:r w:rsidR="0046521C">
        <w:t>If yes is pressed, the supplier is removed from the database. If no, the request is ignored.</w:t>
      </w:r>
    </w:p>
    <w:p w14:paraId="17CB19F5" w14:textId="77777777" w:rsidR="00483518" w:rsidRDefault="00483518" w:rsidP="0039787F">
      <w:pPr>
        <w:ind w:left="720"/>
        <w:rPr>
          <w:u w:val="single"/>
        </w:rPr>
      </w:pPr>
      <w:r w:rsidRPr="006259B0">
        <w:rPr>
          <w:u w:val="single"/>
        </w:rPr>
        <w:t>Functional Requirements</w:t>
      </w:r>
    </w:p>
    <w:p w14:paraId="607B4177" w14:textId="64842605" w:rsidR="00483518" w:rsidRPr="00483518" w:rsidRDefault="0046521C" w:rsidP="0039787F">
      <w:pPr>
        <w:pStyle w:val="ListParagraph"/>
        <w:numPr>
          <w:ilvl w:val="2"/>
          <w:numId w:val="22"/>
        </w:numPr>
        <w:ind w:left="1440"/>
      </w:pPr>
      <w:r>
        <w:t>System should not remove a supplier without confirmation</w:t>
      </w:r>
    </w:p>
    <w:p w14:paraId="5124518E" w14:textId="3CB3816E" w:rsidR="0039580B" w:rsidRDefault="0039580B" w:rsidP="0039787F">
      <w:pPr>
        <w:pStyle w:val="Heading5"/>
        <w:numPr>
          <w:ilvl w:val="0"/>
          <w:numId w:val="22"/>
        </w:numPr>
      </w:pPr>
      <w:r>
        <w:t>Search Supplier</w:t>
      </w:r>
    </w:p>
    <w:p w14:paraId="3F2E422B" w14:textId="77777777" w:rsidR="0046521C" w:rsidRPr="0039580B" w:rsidRDefault="0046521C" w:rsidP="0039787F">
      <w:pPr>
        <w:ind w:firstLine="720"/>
        <w:rPr>
          <w:u w:val="single"/>
        </w:rPr>
      </w:pPr>
      <w:bookmarkStart w:id="28" w:name="_Hlk39627318"/>
      <w:r w:rsidRPr="0039580B">
        <w:rPr>
          <w:u w:val="single"/>
        </w:rPr>
        <w:t>Description of feature</w:t>
      </w:r>
    </w:p>
    <w:p w14:paraId="6CAD47A1" w14:textId="2090768E" w:rsidR="0046521C" w:rsidRDefault="0046521C" w:rsidP="0039787F">
      <w:pPr>
        <w:ind w:left="720"/>
      </w:pPr>
      <w:r>
        <w:t>This feature can be performed by everyone to look for a milk supplier from the database.</w:t>
      </w:r>
    </w:p>
    <w:p w14:paraId="4EA1EDCA" w14:textId="77777777" w:rsidR="0046521C" w:rsidRDefault="0046521C" w:rsidP="0039787F">
      <w:pPr>
        <w:ind w:left="720"/>
        <w:rPr>
          <w:u w:val="single"/>
        </w:rPr>
      </w:pPr>
      <w:r w:rsidRPr="006259B0">
        <w:rPr>
          <w:u w:val="single"/>
        </w:rPr>
        <w:t>Stimulus/ Response Sequence</w:t>
      </w:r>
    </w:p>
    <w:p w14:paraId="352C336D" w14:textId="78C8CE96" w:rsidR="0046521C" w:rsidRDefault="0046521C" w:rsidP="0039787F">
      <w:pPr>
        <w:ind w:left="2160" w:hanging="1440"/>
      </w:pPr>
      <w:r>
        <w:t>Stimulus</w:t>
      </w:r>
      <w:r>
        <w:tab/>
        <w:t>: User enters search criteria into the search box inside the supplier table</w:t>
      </w:r>
    </w:p>
    <w:p w14:paraId="7BBDBCA7" w14:textId="05372443" w:rsidR="0046521C" w:rsidRDefault="0046521C" w:rsidP="0039787F">
      <w:pPr>
        <w:ind w:left="2160" w:hanging="1440"/>
      </w:pPr>
      <w:r>
        <w:t xml:space="preserve">Response </w:t>
      </w:r>
      <w:r>
        <w:tab/>
        <w:t xml:space="preserve">: System filter suppliers who has matching data and hides other suppliers </w:t>
      </w:r>
    </w:p>
    <w:p w14:paraId="277A2C7D" w14:textId="77777777" w:rsidR="0046521C" w:rsidRDefault="0046521C" w:rsidP="0039787F">
      <w:pPr>
        <w:ind w:left="720"/>
        <w:rPr>
          <w:u w:val="single"/>
        </w:rPr>
      </w:pPr>
      <w:r w:rsidRPr="006259B0">
        <w:rPr>
          <w:u w:val="single"/>
        </w:rPr>
        <w:t>Functional Requirements</w:t>
      </w:r>
    </w:p>
    <w:p w14:paraId="4D793D37" w14:textId="43AB06C0" w:rsidR="0046521C" w:rsidRPr="0046521C" w:rsidRDefault="0046521C" w:rsidP="0039787F">
      <w:pPr>
        <w:pStyle w:val="ListParagraph"/>
        <w:numPr>
          <w:ilvl w:val="2"/>
          <w:numId w:val="22"/>
        </w:numPr>
        <w:ind w:left="1440"/>
      </w:pPr>
      <w:r>
        <w:t>System must be able to find matching data from any field of a supplier information</w:t>
      </w:r>
    </w:p>
    <w:bookmarkEnd w:id="28"/>
    <w:p w14:paraId="79599517" w14:textId="3DCDC089" w:rsidR="0039580B" w:rsidRDefault="0039580B" w:rsidP="0039787F">
      <w:pPr>
        <w:pStyle w:val="Heading5"/>
        <w:numPr>
          <w:ilvl w:val="0"/>
          <w:numId w:val="22"/>
        </w:numPr>
      </w:pPr>
      <w:r>
        <w:t>Restore Supplier</w:t>
      </w:r>
    </w:p>
    <w:p w14:paraId="14C5D413" w14:textId="77777777" w:rsidR="0046521C" w:rsidRPr="0039580B" w:rsidRDefault="0046521C" w:rsidP="0039787F">
      <w:pPr>
        <w:ind w:firstLine="720"/>
        <w:rPr>
          <w:u w:val="single"/>
        </w:rPr>
      </w:pPr>
      <w:r w:rsidRPr="0039580B">
        <w:rPr>
          <w:u w:val="single"/>
        </w:rPr>
        <w:t>Description of feature</w:t>
      </w:r>
    </w:p>
    <w:p w14:paraId="0465A36A" w14:textId="7AAA2555" w:rsidR="0046521C" w:rsidRDefault="0046521C" w:rsidP="0039787F">
      <w:pPr>
        <w:ind w:left="720"/>
      </w:pPr>
      <w:r>
        <w:t xml:space="preserve">This feature can be performed by </w:t>
      </w:r>
      <w:r w:rsidR="00B93B97">
        <w:t>admin level user</w:t>
      </w:r>
      <w:r>
        <w:t xml:space="preserve"> to </w:t>
      </w:r>
      <w:r w:rsidR="00B93B97">
        <w:t xml:space="preserve">restore a deleted </w:t>
      </w:r>
      <w:r>
        <w:t xml:space="preserve">milk supplier </w:t>
      </w:r>
      <w:r w:rsidR="000A6C69">
        <w:t>back to</w:t>
      </w:r>
      <w:r>
        <w:t xml:space="preserve"> the database.</w:t>
      </w:r>
    </w:p>
    <w:p w14:paraId="4A3ACA10" w14:textId="77777777" w:rsidR="0046521C" w:rsidRDefault="0046521C" w:rsidP="0039787F">
      <w:pPr>
        <w:ind w:left="720"/>
        <w:rPr>
          <w:u w:val="single"/>
        </w:rPr>
      </w:pPr>
      <w:r w:rsidRPr="006259B0">
        <w:rPr>
          <w:u w:val="single"/>
        </w:rPr>
        <w:t>Stimulus/ Response Sequence</w:t>
      </w:r>
    </w:p>
    <w:p w14:paraId="4C669643" w14:textId="4D2D6A54" w:rsidR="0046521C" w:rsidRDefault="0046521C" w:rsidP="0039787F">
      <w:pPr>
        <w:ind w:left="2160" w:hanging="1440"/>
      </w:pPr>
      <w:r>
        <w:t>Stimulus</w:t>
      </w:r>
      <w:r>
        <w:tab/>
        <w:t xml:space="preserve">: User </w:t>
      </w:r>
      <w:r w:rsidR="000A6C69">
        <w:t>selects the deleted supplier from a list and press "restore"</w:t>
      </w:r>
      <w:r>
        <w:t xml:space="preserve"> button</w:t>
      </w:r>
    </w:p>
    <w:p w14:paraId="1DCE3D0B" w14:textId="368B6E2D" w:rsidR="0046521C" w:rsidRPr="00483320" w:rsidRDefault="0046521C" w:rsidP="0039787F">
      <w:pPr>
        <w:ind w:left="2160" w:hanging="1440"/>
      </w:pPr>
      <w:r>
        <w:t>Response</w:t>
      </w:r>
      <w:r>
        <w:tab/>
        <w:t xml:space="preserve">: </w:t>
      </w:r>
      <w:r w:rsidR="000A6C69">
        <w:t xml:space="preserve">System restores the supplier </w:t>
      </w:r>
    </w:p>
    <w:p w14:paraId="0C0898F4" w14:textId="77777777" w:rsidR="0046521C" w:rsidRDefault="0046521C" w:rsidP="0039787F">
      <w:pPr>
        <w:ind w:left="720"/>
        <w:rPr>
          <w:u w:val="single"/>
        </w:rPr>
      </w:pPr>
      <w:r w:rsidRPr="006259B0">
        <w:rPr>
          <w:u w:val="single"/>
        </w:rPr>
        <w:t>Functional Requirements</w:t>
      </w:r>
    </w:p>
    <w:p w14:paraId="00A16A15" w14:textId="2ED23668" w:rsidR="0046521C" w:rsidRPr="00483320" w:rsidRDefault="0046521C" w:rsidP="0039787F">
      <w:pPr>
        <w:pStyle w:val="ListParagraph"/>
        <w:numPr>
          <w:ilvl w:val="2"/>
          <w:numId w:val="22"/>
        </w:numPr>
        <w:ind w:left="1440"/>
      </w:pPr>
      <w:r>
        <w:t xml:space="preserve">System must be able </w:t>
      </w:r>
      <w:r w:rsidR="005A34DD">
        <w:t>find and restore the correct supplier record</w:t>
      </w:r>
    </w:p>
    <w:p w14:paraId="19600C55" w14:textId="77777777" w:rsidR="0046521C" w:rsidRPr="0046521C" w:rsidRDefault="0046521C" w:rsidP="0039787F"/>
    <w:p w14:paraId="7CB991C2" w14:textId="517DFD96" w:rsidR="0039580B" w:rsidRDefault="0039580B" w:rsidP="0039787F">
      <w:pPr>
        <w:pStyle w:val="Heading5"/>
        <w:numPr>
          <w:ilvl w:val="0"/>
          <w:numId w:val="22"/>
        </w:numPr>
      </w:pPr>
      <w:r>
        <w:t>View Supplier</w:t>
      </w:r>
    </w:p>
    <w:p w14:paraId="77A01D1C" w14:textId="77777777" w:rsidR="005A34DD" w:rsidRPr="0039580B" w:rsidRDefault="005A34DD" w:rsidP="0039787F">
      <w:pPr>
        <w:ind w:firstLine="720"/>
        <w:rPr>
          <w:u w:val="single"/>
        </w:rPr>
      </w:pPr>
      <w:r w:rsidRPr="0039580B">
        <w:rPr>
          <w:u w:val="single"/>
        </w:rPr>
        <w:t>Description of feature</w:t>
      </w:r>
    </w:p>
    <w:p w14:paraId="5489AC50" w14:textId="1892771E" w:rsidR="005A34DD" w:rsidRDefault="005A34DD" w:rsidP="0039787F">
      <w:pPr>
        <w:ind w:left="720"/>
      </w:pPr>
      <w:r>
        <w:lastRenderedPageBreak/>
        <w:t>This feature can be performed only by admin level user to view detailed information about a milk supplier in the database.</w:t>
      </w:r>
    </w:p>
    <w:p w14:paraId="40A45DB1" w14:textId="77777777" w:rsidR="005A34DD" w:rsidRDefault="005A34DD" w:rsidP="0039787F">
      <w:pPr>
        <w:ind w:left="720"/>
        <w:rPr>
          <w:u w:val="single"/>
        </w:rPr>
      </w:pPr>
      <w:r w:rsidRPr="006259B0">
        <w:rPr>
          <w:u w:val="single"/>
        </w:rPr>
        <w:t>Stimulus/ Response Sequence</w:t>
      </w:r>
    </w:p>
    <w:p w14:paraId="7CAB26F7" w14:textId="4C48BF93" w:rsidR="005A34DD" w:rsidRDefault="005A34DD" w:rsidP="0039787F">
      <w:pPr>
        <w:ind w:left="2160" w:hanging="1440"/>
      </w:pPr>
      <w:r>
        <w:t>Stimulus</w:t>
      </w:r>
      <w:r>
        <w:tab/>
        <w:t>: User presses "View details" button in the supplier list table</w:t>
      </w:r>
    </w:p>
    <w:p w14:paraId="4D02BF80" w14:textId="6C32B6E8" w:rsidR="005A34DD" w:rsidRDefault="005A34DD" w:rsidP="0039787F">
      <w:pPr>
        <w:ind w:left="2160" w:hanging="1440"/>
      </w:pPr>
      <w:r>
        <w:t xml:space="preserve">Response </w:t>
      </w:r>
      <w:r>
        <w:tab/>
        <w:t>: System prompts detailed supplier information on a modal window</w:t>
      </w:r>
    </w:p>
    <w:p w14:paraId="0A2C6548" w14:textId="77777777" w:rsidR="005A34DD" w:rsidRDefault="005A34DD" w:rsidP="0039787F">
      <w:pPr>
        <w:ind w:left="720"/>
        <w:rPr>
          <w:u w:val="single"/>
        </w:rPr>
      </w:pPr>
      <w:r w:rsidRPr="006259B0">
        <w:rPr>
          <w:u w:val="single"/>
        </w:rPr>
        <w:t>Functional Requirements</w:t>
      </w:r>
    </w:p>
    <w:p w14:paraId="6436373F" w14:textId="2BF29116" w:rsidR="005A34DD" w:rsidRDefault="005A34DD" w:rsidP="0039787F">
      <w:pPr>
        <w:pStyle w:val="ListParagraph"/>
        <w:numPr>
          <w:ilvl w:val="2"/>
          <w:numId w:val="22"/>
        </w:numPr>
        <w:ind w:left="1440"/>
      </w:pPr>
      <w:r>
        <w:t xml:space="preserve">System must be able gather and organize correct information about the supplier from the database </w:t>
      </w:r>
    </w:p>
    <w:p w14:paraId="0EF25FA7" w14:textId="41F9539F" w:rsidR="005A34DD" w:rsidRPr="00483320" w:rsidRDefault="005A34DD" w:rsidP="0039787F">
      <w:pPr>
        <w:pStyle w:val="ListParagraph"/>
        <w:numPr>
          <w:ilvl w:val="2"/>
          <w:numId w:val="22"/>
        </w:numPr>
        <w:ind w:left="1440"/>
      </w:pPr>
      <w:r>
        <w:t>System need to show latest updated information about a supplier</w:t>
      </w:r>
    </w:p>
    <w:p w14:paraId="69763A1B" w14:textId="1DE6DC67" w:rsidR="005A34DD" w:rsidRPr="005A34DD" w:rsidRDefault="005A34DD" w:rsidP="0039787F"/>
    <w:p w14:paraId="7619A9CC" w14:textId="1509D25B" w:rsidR="0039580B" w:rsidRDefault="0039580B" w:rsidP="0039787F">
      <w:pPr>
        <w:pStyle w:val="Heading5"/>
        <w:numPr>
          <w:ilvl w:val="0"/>
          <w:numId w:val="22"/>
        </w:numPr>
      </w:pPr>
      <w:r>
        <w:t>Supplier History</w:t>
      </w:r>
    </w:p>
    <w:p w14:paraId="5127C311" w14:textId="77777777" w:rsidR="005A34DD" w:rsidRPr="0039580B" w:rsidRDefault="005A34DD" w:rsidP="0039787F">
      <w:pPr>
        <w:ind w:firstLine="720"/>
        <w:rPr>
          <w:u w:val="single"/>
        </w:rPr>
      </w:pPr>
      <w:r w:rsidRPr="0039580B">
        <w:rPr>
          <w:u w:val="single"/>
        </w:rPr>
        <w:t>Description of feature</w:t>
      </w:r>
    </w:p>
    <w:p w14:paraId="7D734C86" w14:textId="20504D19" w:rsidR="005A34DD" w:rsidRDefault="005A34DD" w:rsidP="0039787F">
      <w:pPr>
        <w:ind w:left="720"/>
      </w:pPr>
      <w:r>
        <w:t>This feature can be performed only by admin level user to view all the milk collection records and payment records history of a particular milk supplier.</w:t>
      </w:r>
    </w:p>
    <w:p w14:paraId="4B4B995B" w14:textId="77777777" w:rsidR="005A34DD" w:rsidRDefault="005A34DD" w:rsidP="0039787F">
      <w:pPr>
        <w:ind w:left="720"/>
        <w:rPr>
          <w:u w:val="single"/>
        </w:rPr>
      </w:pPr>
      <w:r w:rsidRPr="006259B0">
        <w:rPr>
          <w:u w:val="single"/>
        </w:rPr>
        <w:t>Stimulus/ Response Sequence</w:t>
      </w:r>
    </w:p>
    <w:p w14:paraId="2E470875" w14:textId="5BC6CD51" w:rsidR="005A34DD" w:rsidRDefault="005A34DD" w:rsidP="0039787F">
      <w:pPr>
        <w:ind w:left="720"/>
      </w:pPr>
      <w:r>
        <w:t>Stimulus</w:t>
      </w:r>
      <w:r>
        <w:tab/>
        <w:t>: User press "View History" button</w:t>
      </w:r>
    </w:p>
    <w:p w14:paraId="761C4685" w14:textId="1638F9A3" w:rsidR="005A34DD" w:rsidRDefault="005A34DD" w:rsidP="0039787F">
      <w:pPr>
        <w:ind w:left="2160" w:hanging="1440"/>
      </w:pPr>
      <w:r>
        <w:t xml:space="preserve">Response </w:t>
      </w:r>
      <w:r>
        <w:tab/>
        <w:t>: System opens "Supplier History" modal</w:t>
      </w:r>
      <w:r w:rsidR="002D67CB">
        <w:t xml:space="preserve"> containing milk collection data and payments history of the selected milk supplier</w:t>
      </w:r>
    </w:p>
    <w:p w14:paraId="7D2654D8" w14:textId="77777777" w:rsidR="005A34DD" w:rsidRDefault="005A34DD" w:rsidP="0039787F">
      <w:pPr>
        <w:ind w:left="720"/>
        <w:rPr>
          <w:u w:val="single"/>
        </w:rPr>
      </w:pPr>
      <w:r w:rsidRPr="006259B0">
        <w:rPr>
          <w:u w:val="single"/>
        </w:rPr>
        <w:t>Functional Requirements</w:t>
      </w:r>
    </w:p>
    <w:p w14:paraId="64B62246" w14:textId="77777777" w:rsidR="002D67CB" w:rsidRDefault="002D67CB" w:rsidP="0039787F">
      <w:pPr>
        <w:pStyle w:val="ListParagraph"/>
        <w:numPr>
          <w:ilvl w:val="2"/>
          <w:numId w:val="22"/>
        </w:numPr>
        <w:ind w:left="1440"/>
      </w:pPr>
      <w:r>
        <w:t xml:space="preserve">System must be able gather and organize correct information about the supplier from the database </w:t>
      </w:r>
    </w:p>
    <w:p w14:paraId="3A4DC2BA" w14:textId="77777777" w:rsidR="002D67CB" w:rsidRPr="00483320" w:rsidRDefault="002D67CB" w:rsidP="0039787F">
      <w:pPr>
        <w:pStyle w:val="ListParagraph"/>
        <w:numPr>
          <w:ilvl w:val="2"/>
          <w:numId w:val="22"/>
        </w:numPr>
        <w:ind w:left="1440"/>
      </w:pPr>
      <w:r>
        <w:t>System need to show latest updated information about a supplier</w:t>
      </w:r>
    </w:p>
    <w:p w14:paraId="34D7AD7F" w14:textId="77777777" w:rsidR="005A34DD" w:rsidRPr="005A34DD" w:rsidRDefault="005A34DD" w:rsidP="0039787F"/>
    <w:p w14:paraId="5193EDB8" w14:textId="55A47715" w:rsidR="0039580B" w:rsidRDefault="0039580B" w:rsidP="0039787F">
      <w:pPr>
        <w:pStyle w:val="Heading5"/>
        <w:numPr>
          <w:ilvl w:val="0"/>
          <w:numId w:val="22"/>
        </w:numPr>
      </w:pPr>
      <w:r>
        <w:t>Add Collection Entry</w:t>
      </w:r>
    </w:p>
    <w:p w14:paraId="46258554" w14:textId="77777777" w:rsidR="002D67CB" w:rsidRPr="0039580B" w:rsidRDefault="002D67CB" w:rsidP="0039787F">
      <w:pPr>
        <w:ind w:firstLine="720"/>
        <w:rPr>
          <w:u w:val="single"/>
        </w:rPr>
      </w:pPr>
      <w:r w:rsidRPr="0039580B">
        <w:rPr>
          <w:u w:val="single"/>
        </w:rPr>
        <w:t>Description of feature</w:t>
      </w:r>
    </w:p>
    <w:p w14:paraId="2878D3DD" w14:textId="02BCAB38" w:rsidR="002D67CB" w:rsidRDefault="002D67CB" w:rsidP="0039787F">
      <w:pPr>
        <w:ind w:left="720"/>
      </w:pPr>
      <w:r>
        <w:t>This feature can be performed by everyone to add a new milk collection record to the database.</w:t>
      </w:r>
    </w:p>
    <w:p w14:paraId="3E6491CA" w14:textId="77777777" w:rsidR="002D67CB" w:rsidRDefault="002D67CB" w:rsidP="0039787F">
      <w:pPr>
        <w:ind w:left="720"/>
        <w:rPr>
          <w:u w:val="single"/>
        </w:rPr>
      </w:pPr>
      <w:r w:rsidRPr="006259B0">
        <w:rPr>
          <w:u w:val="single"/>
        </w:rPr>
        <w:t>Stimulus/ Response Sequence</w:t>
      </w:r>
    </w:p>
    <w:p w14:paraId="3339B751" w14:textId="3888B0B7" w:rsidR="002D67CB" w:rsidRDefault="002D67CB" w:rsidP="0039787F">
      <w:pPr>
        <w:ind w:left="2160" w:hanging="1440"/>
      </w:pPr>
      <w:r>
        <w:t>Stimulus</w:t>
      </w:r>
      <w:r>
        <w:tab/>
        <w:t>: User selects the</w:t>
      </w:r>
      <w:r w:rsidR="00863562">
        <w:t xml:space="preserve"> date, supplier and adds the quantity and quality rating of the collected milk to the given form  </w:t>
      </w:r>
    </w:p>
    <w:p w14:paraId="64AA5824" w14:textId="1956878D" w:rsidR="002D67CB" w:rsidRPr="00483320" w:rsidRDefault="002D67CB" w:rsidP="0039787F">
      <w:pPr>
        <w:ind w:left="2160" w:hanging="1440"/>
      </w:pPr>
      <w:r>
        <w:lastRenderedPageBreak/>
        <w:t>Response</w:t>
      </w:r>
      <w:r>
        <w:tab/>
        <w:t>: System validates the information entered in the form. If all the entered information is correct, system will add a new</w:t>
      </w:r>
      <w:r w:rsidR="00933C1D">
        <w:t xml:space="preserve"> collection</w:t>
      </w:r>
      <w:r>
        <w:t xml:space="preserve"> record to the [</w:t>
      </w:r>
      <w:r w:rsidR="00933C1D">
        <w:t>milk_collection</w:t>
      </w:r>
      <w:r>
        <w:t xml:space="preserve">] table. If something is wrong in the entered information, user is prompted to enter the faulty data fields again. </w:t>
      </w:r>
    </w:p>
    <w:p w14:paraId="76044048" w14:textId="77777777" w:rsidR="002D67CB" w:rsidRDefault="002D67CB" w:rsidP="0039787F">
      <w:pPr>
        <w:ind w:left="720"/>
        <w:rPr>
          <w:u w:val="single"/>
        </w:rPr>
      </w:pPr>
      <w:r w:rsidRPr="006259B0">
        <w:rPr>
          <w:u w:val="single"/>
        </w:rPr>
        <w:t>Functional Requirements</w:t>
      </w:r>
    </w:p>
    <w:p w14:paraId="2179390C" w14:textId="601DB6F2" w:rsidR="002D67CB" w:rsidRDefault="002D67CB" w:rsidP="0039787F">
      <w:pPr>
        <w:pStyle w:val="ListParagraph"/>
        <w:numPr>
          <w:ilvl w:val="2"/>
          <w:numId w:val="22"/>
        </w:numPr>
        <w:ind w:left="1440"/>
      </w:pPr>
      <w:r>
        <w:t>System must be able to verify the information</w:t>
      </w:r>
      <w:r w:rsidR="00933C1D">
        <w:t>.</w:t>
      </w:r>
    </w:p>
    <w:p w14:paraId="6F005467" w14:textId="7EF5350B" w:rsidR="00933C1D" w:rsidRDefault="00933C1D" w:rsidP="0039787F">
      <w:pPr>
        <w:pStyle w:val="ListParagraph"/>
        <w:numPr>
          <w:ilvl w:val="2"/>
          <w:numId w:val="22"/>
        </w:numPr>
        <w:ind w:left="1440"/>
      </w:pPr>
      <w:r>
        <w:t>System should bind the collection record with the corresponding supplier</w:t>
      </w:r>
    </w:p>
    <w:p w14:paraId="2000E088" w14:textId="77777777" w:rsidR="00933C1D" w:rsidRPr="002D67CB" w:rsidRDefault="00933C1D" w:rsidP="0039787F">
      <w:pPr>
        <w:ind w:left="1080"/>
      </w:pPr>
    </w:p>
    <w:p w14:paraId="33139A5D" w14:textId="2AE65043" w:rsidR="0039580B" w:rsidRDefault="0039580B" w:rsidP="0039787F">
      <w:pPr>
        <w:pStyle w:val="Heading5"/>
        <w:numPr>
          <w:ilvl w:val="0"/>
          <w:numId w:val="22"/>
        </w:numPr>
      </w:pPr>
      <w:r>
        <w:t>Edit Collection Entry</w:t>
      </w:r>
    </w:p>
    <w:p w14:paraId="70131482" w14:textId="77777777" w:rsidR="00AA5EAA" w:rsidRPr="0039580B" w:rsidRDefault="00AA5EAA" w:rsidP="0039787F">
      <w:pPr>
        <w:ind w:firstLine="720"/>
        <w:rPr>
          <w:u w:val="single"/>
        </w:rPr>
      </w:pPr>
      <w:r w:rsidRPr="0039580B">
        <w:rPr>
          <w:u w:val="single"/>
        </w:rPr>
        <w:t>Description of feature</w:t>
      </w:r>
    </w:p>
    <w:p w14:paraId="2706BBD6" w14:textId="40A562DC" w:rsidR="00AA5EAA" w:rsidRDefault="00AA5EAA" w:rsidP="0039787F">
      <w:pPr>
        <w:ind w:left="720"/>
      </w:pPr>
      <w:r>
        <w:t>This feature can be performed by everyone to edit an existing milk collection record from the database.</w:t>
      </w:r>
    </w:p>
    <w:p w14:paraId="4860B6EA" w14:textId="77777777" w:rsidR="00AA5EAA" w:rsidRDefault="00AA5EAA" w:rsidP="0039787F">
      <w:pPr>
        <w:ind w:left="720"/>
        <w:rPr>
          <w:u w:val="single"/>
        </w:rPr>
      </w:pPr>
      <w:r w:rsidRPr="006259B0">
        <w:rPr>
          <w:u w:val="single"/>
        </w:rPr>
        <w:t>Stimulus/ Response Sequence</w:t>
      </w:r>
    </w:p>
    <w:p w14:paraId="4156155C" w14:textId="149E1BD4" w:rsidR="00AA5EAA" w:rsidRDefault="00AA5EAA" w:rsidP="0039787F">
      <w:pPr>
        <w:ind w:left="2160" w:hanging="1440"/>
      </w:pPr>
      <w:r>
        <w:t>Stimulus</w:t>
      </w:r>
      <w:r>
        <w:tab/>
        <w:t xml:space="preserve">: User can edit the date, and quantity and quality rating of the collected milk in the given form  </w:t>
      </w:r>
    </w:p>
    <w:p w14:paraId="1E7E48E9" w14:textId="3CC0C4AF" w:rsidR="00AA5EAA" w:rsidRPr="00483320" w:rsidRDefault="00AA5EAA" w:rsidP="0039787F">
      <w:pPr>
        <w:ind w:left="2160" w:hanging="1440"/>
      </w:pPr>
      <w:r>
        <w:t>Response</w:t>
      </w:r>
      <w:r>
        <w:tab/>
        <w:t xml:space="preserve">: System validates the information entered in the form. If all the entered information is correct, system will edit the collection record from the [milk_collection] table. If something is wrong in the entered information, user is prompted to enter the faulty data fields again. </w:t>
      </w:r>
    </w:p>
    <w:p w14:paraId="6DBFC7FE" w14:textId="77777777" w:rsidR="00AA5EAA" w:rsidRDefault="00AA5EAA" w:rsidP="0039787F">
      <w:pPr>
        <w:ind w:left="720"/>
        <w:rPr>
          <w:u w:val="single"/>
        </w:rPr>
      </w:pPr>
      <w:r w:rsidRPr="006259B0">
        <w:rPr>
          <w:u w:val="single"/>
        </w:rPr>
        <w:t>Functional Requirements</w:t>
      </w:r>
    </w:p>
    <w:p w14:paraId="716841B3" w14:textId="77777777" w:rsidR="00AA5EAA" w:rsidRDefault="00AA5EAA" w:rsidP="0039787F">
      <w:pPr>
        <w:pStyle w:val="ListParagraph"/>
        <w:numPr>
          <w:ilvl w:val="2"/>
          <w:numId w:val="22"/>
        </w:numPr>
        <w:ind w:left="1440"/>
      </w:pPr>
      <w:r>
        <w:t>System must be able to verify the information.</w:t>
      </w:r>
    </w:p>
    <w:p w14:paraId="47AD558E" w14:textId="1AF242CD" w:rsidR="00AA5EAA" w:rsidRDefault="00AA5EAA" w:rsidP="0039787F">
      <w:pPr>
        <w:pStyle w:val="ListParagraph"/>
        <w:numPr>
          <w:ilvl w:val="2"/>
          <w:numId w:val="22"/>
        </w:numPr>
        <w:ind w:left="1440"/>
      </w:pPr>
      <w:r>
        <w:t>System should bind the updated collection record with the corresponding supplier</w:t>
      </w:r>
    </w:p>
    <w:p w14:paraId="75C70B8D" w14:textId="77777777" w:rsidR="00AA5EAA" w:rsidRPr="00AA5EAA" w:rsidRDefault="00AA5EAA" w:rsidP="0039787F"/>
    <w:p w14:paraId="1215B88E" w14:textId="172392FD" w:rsidR="0039580B" w:rsidRDefault="0039580B" w:rsidP="0039787F">
      <w:pPr>
        <w:pStyle w:val="Heading5"/>
        <w:numPr>
          <w:ilvl w:val="0"/>
          <w:numId w:val="22"/>
        </w:numPr>
      </w:pPr>
      <w:r>
        <w:t>Remove Collection Entry</w:t>
      </w:r>
    </w:p>
    <w:p w14:paraId="5ACC5AEA" w14:textId="77777777" w:rsidR="00AA5EAA" w:rsidRPr="0039580B" w:rsidRDefault="00AA5EAA" w:rsidP="0039787F">
      <w:pPr>
        <w:ind w:firstLine="720"/>
        <w:rPr>
          <w:u w:val="single"/>
        </w:rPr>
      </w:pPr>
      <w:r w:rsidRPr="0039580B">
        <w:rPr>
          <w:u w:val="single"/>
        </w:rPr>
        <w:t>Description of feature</w:t>
      </w:r>
    </w:p>
    <w:p w14:paraId="6CC89799" w14:textId="0C6721E3" w:rsidR="00AA5EAA" w:rsidRDefault="00AA5EAA" w:rsidP="0039787F">
      <w:pPr>
        <w:ind w:left="720"/>
      </w:pPr>
      <w:r>
        <w:t>This feature can be performed by everyone to remove a milk collection record from the database.</w:t>
      </w:r>
    </w:p>
    <w:p w14:paraId="666CCB8E" w14:textId="77777777" w:rsidR="00AA5EAA" w:rsidRDefault="00AA5EAA" w:rsidP="0039787F">
      <w:pPr>
        <w:ind w:left="720"/>
        <w:rPr>
          <w:u w:val="single"/>
        </w:rPr>
      </w:pPr>
      <w:r w:rsidRPr="006259B0">
        <w:rPr>
          <w:u w:val="single"/>
        </w:rPr>
        <w:t>Stimulus/ Response Sequence</w:t>
      </w:r>
    </w:p>
    <w:p w14:paraId="76C9F3E7" w14:textId="30E455D1" w:rsidR="00AA5EAA" w:rsidRDefault="00AA5EAA" w:rsidP="0039787F">
      <w:pPr>
        <w:ind w:left="720"/>
      </w:pPr>
      <w:r>
        <w:t>Stimulus</w:t>
      </w:r>
      <w:r>
        <w:tab/>
        <w:t>: User press "Delete" button in the milk collection table</w:t>
      </w:r>
    </w:p>
    <w:p w14:paraId="3C9EE5A5" w14:textId="77777777" w:rsidR="00AA5EAA" w:rsidRDefault="00AA5EAA" w:rsidP="0039787F">
      <w:pPr>
        <w:ind w:left="2160" w:hanging="1440"/>
      </w:pPr>
      <w:r>
        <w:lastRenderedPageBreak/>
        <w:t xml:space="preserve">Response </w:t>
      </w:r>
      <w:r>
        <w:tab/>
        <w:t>: System asks for confirmation on delete while showing detailed information of the supplier</w:t>
      </w:r>
    </w:p>
    <w:p w14:paraId="36DCC72E" w14:textId="77777777" w:rsidR="00AA5EAA" w:rsidRDefault="00AA5EAA" w:rsidP="0039787F">
      <w:pPr>
        <w:ind w:left="2160" w:hanging="1440"/>
      </w:pPr>
      <w:r>
        <w:t xml:space="preserve">Stimulus </w:t>
      </w:r>
      <w:r>
        <w:tab/>
        <w:t xml:space="preserve">: User press "Yes" or "No" </w:t>
      </w:r>
    </w:p>
    <w:p w14:paraId="4ED1FA30" w14:textId="6B753EA9" w:rsidR="00AA5EAA" w:rsidRPr="00483320" w:rsidRDefault="00AA5EAA" w:rsidP="0039787F">
      <w:pPr>
        <w:ind w:left="2160" w:hanging="1440"/>
      </w:pPr>
      <w:r>
        <w:t>Response</w:t>
      </w:r>
      <w:r>
        <w:tab/>
        <w:t>: If yes is pressed, the record is removed from the database. If no, the request is ignored.</w:t>
      </w:r>
    </w:p>
    <w:p w14:paraId="6877F267" w14:textId="77777777" w:rsidR="00AA5EAA" w:rsidRDefault="00AA5EAA" w:rsidP="0039787F">
      <w:pPr>
        <w:ind w:left="720"/>
        <w:rPr>
          <w:u w:val="single"/>
        </w:rPr>
      </w:pPr>
      <w:r w:rsidRPr="006259B0">
        <w:rPr>
          <w:u w:val="single"/>
        </w:rPr>
        <w:t>Functional Requirements</w:t>
      </w:r>
    </w:p>
    <w:p w14:paraId="5C9B59FE" w14:textId="74B5BB1B" w:rsidR="00AA5EAA" w:rsidRPr="00483518" w:rsidRDefault="00AA5EAA" w:rsidP="0039787F">
      <w:pPr>
        <w:pStyle w:val="ListParagraph"/>
        <w:numPr>
          <w:ilvl w:val="2"/>
          <w:numId w:val="22"/>
        </w:numPr>
        <w:ind w:left="1440"/>
      </w:pPr>
      <w:r>
        <w:t>System should not remove a record without confirmation</w:t>
      </w:r>
    </w:p>
    <w:p w14:paraId="4ACAA297" w14:textId="77777777" w:rsidR="00AA5EAA" w:rsidRPr="00AA5EAA" w:rsidRDefault="00AA5EAA" w:rsidP="0039787F"/>
    <w:p w14:paraId="6655E019" w14:textId="7AD7FB15" w:rsidR="0039580B" w:rsidRDefault="0039580B" w:rsidP="0039787F">
      <w:pPr>
        <w:pStyle w:val="Heading5"/>
        <w:numPr>
          <w:ilvl w:val="0"/>
          <w:numId w:val="22"/>
        </w:numPr>
      </w:pPr>
      <w:r>
        <w:t>Search Collection Entry</w:t>
      </w:r>
    </w:p>
    <w:p w14:paraId="19106087" w14:textId="77777777" w:rsidR="00AA5EAA" w:rsidRPr="0039580B" w:rsidRDefault="00AA5EAA" w:rsidP="0039787F">
      <w:pPr>
        <w:ind w:firstLine="720"/>
        <w:rPr>
          <w:u w:val="single"/>
        </w:rPr>
      </w:pPr>
      <w:r w:rsidRPr="0039580B">
        <w:rPr>
          <w:u w:val="single"/>
        </w:rPr>
        <w:t>Description of feature</w:t>
      </w:r>
    </w:p>
    <w:p w14:paraId="2453DDF5" w14:textId="7A33FC41" w:rsidR="00AA5EAA" w:rsidRDefault="00AA5EAA" w:rsidP="0039787F">
      <w:pPr>
        <w:ind w:left="720"/>
      </w:pPr>
      <w:r>
        <w:t>This feature can be performed by everyone to look for a collection record from the database.</w:t>
      </w:r>
    </w:p>
    <w:p w14:paraId="4076BB59" w14:textId="77777777" w:rsidR="00AA5EAA" w:rsidRDefault="00AA5EAA" w:rsidP="0039787F">
      <w:pPr>
        <w:ind w:left="720"/>
        <w:rPr>
          <w:u w:val="single"/>
        </w:rPr>
      </w:pPr>
      <w:r w:rsidRPr="006259B0">
        <w:rPr>
          <w:u w:val="single"/>
        </w:rPr>
        <w:t>Stimulus/ Response Sequence</w:t>
      </w:r>
    </w:p>
    <w:p w14:paraId="25FE19C7" w14:textId="11596723" w:rsidR="00AA5EAA" w:rsidRDefault="00AA5EAA" w:rsidP="0039787F">
      <w:pPr>
        <w:ind w:left="2160" w:hanging="1440"/>
      </w:pPr>
      <w:r>
        <w:t>Stimulus</w:t>
      </w:r>
      <w:r>
        <w:tab/>
        <w:t>: User enters search criteria into the search box inside the milk collection table</w:t>
      </w:r>
    </w:p>
    <w:p w14:paraId="202FB5F8" w14:textId="7AAB9DF3" w:rsidR="00AA5EAA" w:rsidRDefault="00AA5EAA" w:rsidP="0039787F">
      <w:pPr>
        <w:ind w:left="2160" w:hanging="1440"/>
      </w:pPr>
      <w:r>
        <w:t xml:space="preserve">Response </w:t>
      </w:r>
      <w:r>
        <w:tab/>
        <w:t xml:space="preserve">: System filter records which has matching data and hides other records </w:t>
      </w:r>
    </w:p>
    <w:p w14:paraId="6164BA4B" w14:textId="77777777" w:rsidR="00AA5EAA" w:rsidRDefault="00AA5EAA" w:rsidP="0039787F">
      <w:pPr>
        <w:ind w:left="720"/>
        <w:rPr>
          <w:u w:val="single"/>
        </w:rPr>
      </w:pPr>
      <w:r w:rsidRPr="006259B0">
        <w:rPr>
          <w:u w:val="single"/>
        </w:rPr>
        <w:t>Functional Requirements</w:t>
      </w:r>
    </w:p>
    <w:p w14:paraId="704BA8DC" w14:textId="5143E3DE" w:rsidR="00AA5EAA" w:rsidRPr="0046521C" w:rsidRDefault="00AA5EAA" w:rsidP="0039787F">
      <w:pPr>
        <w:pStyle w:val="ListParagraph"/>
        <w:numPr>
          <w:ilvl w:val="2"/>
          <w:numId w:val="22"/>
        </w:numPr>
        <w:ind w:left="1440"/>
      </w:pPr>
      <w:r>
        <w:t>System must be able to find matching data from any field of a collection records</w:t>
      </w:r>
    </w:p>
    <w:p w14:paraId="4AC853A2" w14:textId="77777777" w:rsidR="00AA5EAA" w:rsidRPr="00AA5EAA" w:rsidRDefault="00AA5EAA" w:rsidP="0039787F"/>
    <w:p w14:paraId="078307FC" w14:textId="371C0F4F" w:rsidR="0039580B" w:rsidRDefault="0039580B" w:rsidP="0039787F">
      <w:pPr>
        <w:pStyle w:val="Heading5"/>
        <w:numPr>
          <w:ilvl w:val="0"/>
          <w:numId w:val="22"/>
        </w:numPr>
      </w:pPr>
      <w:r>
        <w:t>Add Employee</w:t>
      </w:r>
    </w:p>
    <w:p w14:paraId="48ECE6F8" w14:textId="77777777" w:rsidR="00AA5EAA" w:rsidRPr="0039580B" w:rsidRDefault="00AA5EAA" w:rsidP="0039787F">
      <w:pPr>
        <w:ind w:firstLine="720"/>
        <w:rPr>
          <w:u w:val="single"/>
        </w:rPr>
      </w:pPr>
      <w:r w:rsidRPr="0039580B">
        <w:rPr>
          <w:u w:val="single"/>
        </w:rPr>
        <w:t>Description of feature</w:t>
      </w:r>
    </w:p>
    <w:p w14:paraId="4365A1E5" w14:textId="0319312F" w:rsidR="00AA5EAA" w:rsidRDefault="00AA5EAA" w:rsidP="0039787F">
      <w:pPr>
        <w:ind w:left="720"/>
      </w:pPr>
      <w:r>
        <w:t>This feature can be performed by everyone to add a new employee to the database.</w:t>
      </w:r>
    </w:p>
    <w:p w14:paraId="2D0093F3" w14:textId="77777777" w:rsidR="00AA5EAA" w:rsidRDefault="00AA5EAA" w:rsidP="0039787F">
      <w:pPr>
        <w:ind w:left="720"/>
        <w:rPr>
          <w:u w:val="single"/>
        </w:rPr>
      </w:pPr>
      <w:r w:rsidRPr="006259B0">
        <w:rPr>
          <w:u w:val="single"/>
        </w:rPr>
        <w:t>Stimulus/ Response Sequence</w:t>
      </w:r>
    </w:p>
    <w:p w14:paraId="0A38AF3E" w14:textId="219E79D2" w:rsidR="00AA5EAA" w:rsidRDefault="00AA5EAA" w:rsidP="0039787F">
      <w:pPr>
        <w:ind w:left="720"/>
      </w:pPr>
      <w:r>
        <w:t>Stimulus</w:t>
      </w:r>
      <w:r>
        <w:tab/>
        <w:t>: User press "Add new employee" button</w:t>
      </w:r>
    </w:p>
    <w:p w14:paraId="3BA78875" w14:textId="4082DB0D" w:rsidR="00AA5EAA" w:rsidRDefault="00AA5EAA" w:rsidP="0039787F">
      <w:pPr>
        <w:ind w:left="720"/>
      </w:pPr>
      <w:r>
        <w:t xml:space="preserve">Response </w:t>
      </w:r>
      <w:r>
        <w:tab/>
        <w:t>: System prompts "Add new employee form"</w:t>
      </w:r>
    </w:p>
    <w:p w14:paraId="252ACD6B" w14:textId="77777777" w:rsidR="00AA5EAA" w:rsidRDefault="00AA5EAA" w:rsidP="0039787F">
      <w:pPr>
        <w:ind w:left="2160" w:hanging="1440"/>
      </w:pPr>
      <w:r>
        <w:t xml:space="preserve">Stimulus </w:t>
      </w:r>
      <w:r>
        <w:tab/>
        <w:t>: User fills in required data to the form</w:t>
      </w:r>
    </w:p>
    <w:p w14:paraId="76173E56" w14:textId="62583019" w:rsidR="00AA5EAA" w:rsidRPr="00483320" w:rsidRDefault="00AA5EAA" w:rsidP="0039787F">
      <w:pPr>
        <w:ind w:left="2160" w:hanging="1440"/>
      </w:pPr>
      <w:r>
        <w:t>Response</w:t>
      </w:r>
      <w:r>
        <w:tab/>
        <w:t xml:space="preserve">: System validates the information entered in the form. If all the entered information is correct, system will add a new employee </w:t>
      </w:r>
      <w:r>
        <w:lastRenderedPageBreak/>
        <w:t xml:space="preserve">record to the [Employees] table. The database assigns a unique id to the added employee. If something is wrong in the entered information, user is prompted to enter the faulty data fields again. </w:t>
      </w:r>
    </w:p>
    <w:p w14:paraId="74BF597B" w14:textId="77777777" w:rsidR="00AA5EAA" w:rsidRDefault="00AA5EAA" w:rsidP="0039787F">
      <w:pPr>
        <w:ind w:left="720"/>
        <w:rPr>
          <w:u w:val="single"/>
        </w:rPr>
      </w:pPr>
      <w:r w:rsidRPr="006259B0">
        <w:rPr>
          <w:u w:val="single"/>
        </w:rPr>
        <w:t>Functional Requirements</w:t>
      </w:r>
    </w:p>
    <w:p w14:paraId="6BD8C7C8" w14:textId="77777777" w:rsidR="00AA5EAA" w:rsidRDefault="00AA5EAA" w:rsidP="0039787F">
      <w:pPr>
        <w:pStyle w:val="ListParagraph"/>
        <w:numPr>
          <w:ilvl w:val="2"/>
          <w:numId w:val="22"/>
        </w:numPr>
        <w:ind w:left="1440"/>
      </w:pPr>
      <w:r>
        <w:t>System must be able to verify the information</w:t>
      </w:r>
    </w:p>
    <w:p w14:paraId="7675267C" w14:textId="77777777" w:rsidR="00AA5EAA" w:rsidRPr="00483320" w:rsidRDefault="00AA5EAA" w:rsidP="0039787F">
      <w:pPr>
        <w:pStyle w:val="ListParagraph"/>
        <w:numPr>
          <w:ilvl w:val="2"/>
          <w:numId w:val="22"/>
        </w:numPr>
        <w:ind w:left="1440"/>
      </w:pPr>
      <w:r>
        <w:t>System must identify and prevent duplicate data entry</w:t>
      </w:r>
    </w:p>
    <w:p w14:paraId="4A841A2C" w14:textId="77777777" w:rsidR="00AA5EAA" w:rsidRPr="00AA5EAA" w:rsidRDefault="00AA5EAA" w:rsidP="0039787F"/>
    <w:p w14:paraId="48D60D69" w14:textId="0F81EF26" w:rsidR="0039580B" w:rsidRDefault="0039580B" w:rsidP="0039787F">
      <w:pPr>
        <w:pStyle w:val="Heading5"/>
        <w:numPr>
          <w:ilvl w:val="0"/>
          <w:numId w:val="22"/>
        </w:numPr>
      </w:pPr>
      <w:r>
        <w:t>Edit Employee</w:t>
      </w:r>
    </w:p>
    <w:p w14:paraId="17C8CD7E" w14:textId="77777777" w:rsidR="00B87480" w:rsidRPr="0039580B" w:rsidRDefault="00B87480" w:rsidP="0039787F">
      <w:pPr>
        <w:ind w:firstLine="720"/>
        <w:rPr>
          <w:u w:val="single"/>
        </w:rPr>
      </w:pPr>
      <w:r w:rsidRPr="0039580B">
        <w:rPr>
          <w:u w:val="single"/>
        </w:rPr>
        <w:t>Description of feature</w:t>
      </w:r>
    </w:p>
    <w:p w14:paraId="0D802A0D" w14:textId="7D0DF1D1" w:rsidR="00B87480" w:rsidRDefault="00B87480" w:rsidP="0039787F">
      <w:pPr>
        <w:ind w:left="720"/>
      </w:pPr>
      <w:r>
        <w:t xml:space="preserve">This feature can be performed by everyone to edit an existing </w:t>
      </w:r>
      <w:r w:rsidRPr="00B87480">
        <w:t>employee</w:t>
      </w:r>
      <w:r>
        <w:t xml:space="preserve"> in the database.</w:t>
      </w:r>
    </w:p>
    <w:p w14:paraId="08D9EEF2" w14:textId="77777777" w:rsidR="00B87480" w:rsidRDefault="00B87480" w:rsidP="0039787F">
      <w:pPr>
        <w:ind w:left="720"/>
        <w:rPr>
          <w:u w:val="single"/>
        </w:rPr>
      </w:pPr>
      <w:r w:rsidRPr="006259B0">
        <w:rPr>
          <w:u w:val="single"/>
        </w:rPr>
        <w:t>Stimulus/ Response Sequence</w:t>
      </w:r>
    </w:p>
    <w:p w14:paraId="2BB07290" w14:textId="11AC5EEE" w:rsidR="00B87480" w:rsidRDefault="00B87480" w:rsidP="0039787F">
      <w:pPr>
        <w:ind w:left="720"/>
      </w:pPr>
      <w:r>
        <w:t>Stimulus</w:t>
      </w:r>
      <w:r>
        <w:tab/>
        <w:t xml:space="preserve">: User press "edit" button in </w:t>
      </w:r>
      <w:r w:rsidRPr="00B87480">
        <w:t>employee</w:t>
      </w:r>
      <w:r>
        <w:t>s table</w:t>
      </w:r>
    </w:p>
    <w:p w14:paraId="2B27BE14" w14:textId="70E9F637" w:rsidR="00B87480" w:rsidRDefault="00B87480" w:rsidP="0039787F">
      <w:pPr>
        <w:ind w:left="720"/>
      </w:pPr>
      <w:r>
        <w:t xml:space="preserve">Response </w:t>
      </w:r>
      <w:r>
        <w:tab/>
        <w:t xml:space="preserve">: System prompts "Edit </w:t>
      </w:r>
      <w:r w:rsidRPr="00B87480">
        <w:t>employee</w:t>
      </w:r>
      <w:r>
        <w:t xml:space="preserve"> form"</w:t>
      </w:r>
    </w:p>
    <w:p w14:paraId="2EB3CED9" w14:textId="77777777" w:rsidR="00B87480" w:rsidRDefault="00B87480" w:rsidP="0039787F">
      <w:pPr>
        <w:ind w:left="2160" w:hanging="1440"/>
      </w:pPr>
      <w:r>
        <w:t xml:space="preserve">Stimulus </w:t>
      </w:r>
      <w:r>
        <w:tab/>
        <w:t>: User edits the data from the form</w:t>
      </w:r>
    </w:p>
    <w:p w14:paraId="43131C8B" w14:textId="35FBDBC3" w:rsidR="00B87480" w:rsidRPr="00483320" w:rsidRDefault="00B87480" w:rsidP="0039787F">
      <w:pPr>
        <w:ind w:left="2160" w:hanging="1440"/>
      </w:pPr>
      <w:r>
        <w:t>Response</w:t>
      </w:r>
      <w:r>
        <w:tab/>
        <w:t xml:space="preserve">: System validates the information entered in the form. If all the entered information is correct, system will edit the </w:t>
      </w:r>
      <w:r w:rsidRPr="00B87480">
        <w:t xml:space="preserve">employee </w:t>
      </w:r>
      <w:r>
        <w:t xml:space="preserve">record in the [Employees] table. If something is wrong in the entered information, user is prompted to enter the faulty data fields again. </w:t>
      </w:r>
    </w:p>
    <w:p w14:paraId="4F3AE5CC" w14:textId="77777777" w:rsidR="00B87480" w:rsidRDefault="00B87480" w:rsidP="0039787F">
      <w:pPr>
        <w:ind w:left="720"/>
        <w:rPr>
          <w:u w:val="single"/>
        </w:rPr>
      </w:pPr>
      <w:r w:rsidRPr="006259B0">
        <w:rPr>
          <w:u w:val="single"/>
        </w:rPr>
        <w:t>Functional Requirements</w:t>
      </w:r>
    </w:p>
    <w:p w14:paraId="218EB321" w14:textId="77777777" w:rsidR="00B87480" w:rsidRDefault="00B87480" w:rsidP="0039787F">
      <w:pPr>
        <w:pStyle w:val="ListParagraph"/>
        <w:numPr>
          <w:ilvl w:val="2"/>
          <w:numId w:val="22"/>
        </w:numPr>
        <w:ind w:left="1440"/>
      </w:pPr>
      <w:r>
        <w:t>System must be able to verify the information</w:t>
      </w:r>
    </w:p>
    <w:p w14:paraId="7A7AC1AA" w14:textId="77777777" w:rsidR="00B87480" w:rsidRPr="00483320" w:rsidRDefault="00B87480" w:rsidP="0039787F">
      <w:pPr>
        <w:pStyle w:val="ListParagraph"/>
        <w:numPr>
          <w:ilvl w:val="2"/>
          <w:numId w:val="22"/>
        </w:numPr>
        <w:ind w:left="1440"/>
      </w:pPr>
      <w:r>
        <w:t>System must identify and prevent duplicate data entry</w:t>
      </w:r>
    </w:p>
    <w:p w14:paraId="06C03BF5" w14:textId="77777777" w:rsidR="00B87480" w:rsidRPr="00B87480" w:rsidRDefault="00B87480" w:rsidP="0039787F"/>
    <w:p w14:paraId="6C679179" w14:textId="3803C1E8" w:rsidR="00B87480" w:rsidRDefault="0039580B" w:rsidP="0039787F">
      <w:pPr>
        <w:pStyle w:val="Heading5"/>
        <w:numPr>
          <w:ilvl w:val="0"/>
          <w:numId w:val="22"/>
        </w:numPr>
      </w:pPr>
      <w:r>
        <w:t>Remove Employee</w:t>
      </w:r>
    </w:p>
    <w:p w14:paraId="1B0FE6CC" w14:textId="77777777" w:rsidR="00B87480" w:rsidRPr="0039580B" w:rsidRDefault="00B87480" w:rsidP="0039787F">
      <w:pPr>
        <w:ind w:firstLine="720"/>
        <w:rPr>
          <w:u w:val="single"/>
        </w:rPr>
      </w:pPr>
      <w:r w:rsidRPr="0039580B">
        <w:rPr>
          <w:u w:val="single"/>
        </w:rPr>
        <w:t>Description of feature</w:t>
      </w:r>
    </w:p>
    <w:p w14:paraId="4C15EBB6" w14:textId="715A8600" w:rsidR="00B87480" w:rsidRDefault="00B87480" w:rsidP="0039787F">
      <w:pPr>
        <w:ind w:left="720"/>
      </w:pPr>
      <w:r>
        <w:t>This feature can be performed by everyone to remove an employee from the database.</w:t>
      </w:r>
    </w:p>
    <w:p w14:paraId="00008986" w14:textId="77777777" w:rsidR="00B87480" w:rsidRDefault="00B87480" w:rsidP="0039787F">
      <w:pPr>
        <w:ind w:left="720"/>
        <w:rPr>
          <w:u w:val="single"/>
        </w:rPr>
      </w:pPr>
      <w:r w:rsidRPr="006259B0">
        <w:rPr>
          <w:u w:val="single"/>
        </w:rPr>
        <w:t>Stimulus/ Response Sequence</w:t>
      </w:r>
    </w:p>
    <w:p w14:paraId="2FA89C71" w14:textId="237D4315" w:rsidR="00B87480" w:rsidRDefault="00B87480" w:rsidP="0039787F">
      <w:pPr>
        <w:ind w:left="720"/>
      </w:pPr>
      <w:r>
        <w:t>Stimulus</w:t>
      </w:r>
      <w:r>
        <w:tab/>
        <w:t>: User press "Delete" button in the employees table</w:t>
      </w:r>
    </w:p>
    <w:p w14:paraId="72866ED2" w14:textId="238237D0" w:rsidR="00B87480" w:rsidRDefault="00B87480" w:rsidP="0039787F">
      <w:pPr>
        <w:ind w:left="2160" w:hanging="1440"/>
      </w:pPr>
      <w:r>
        <w:t xml:space="preserve">Response </w:t>
      </w:r>
      <w:r>
        <w:tab/>
        <w:t>: System asks for confirmation on delete while showing detailed information of the employee</w:t>
      </w:r>
    </w:p>
    <w:p w14:paraId="2A5658C4" w14:textId="77777777" w:rsidR="00B87480" w:rsidRDefault="00B87480" w:rsidP="0039787F">
      <w:pPr>
        <w:ind w:left="2160" w:hanging="1440"/>
      </w:pPr>
      <w:r>
        <w:lastRenderedPageBreak/>
        <w:t xml:space="preserve">Stimulus </w:t>
      </w:r>
      <w:r>
        <w:tab/>
        <w:t xml:space="preserve">: User press "Yes" or "No" </w:t>
      </w:r>
    </w:p>
    <w:p w14:paraId="4D980F06" w14:textId="77777777" w:rsidR="00B87480" w:rsidRPr="00483320" w:rsidRDefault="00B87480" w:rsidP="0039787F">
      <w:pPr>
        <w:ind w:left="2160" w:hanging="1440"/>
      </w:pPr>
      <w:r>
        <w:t>Response</w:t>
      </w:r>
      <w:r>
        <w:tab/>
        <w:t>: If yes is pressed, the supplier is removed from the database. If no, the request is ignored.</w:t>
      </w:r>
    </w:p>
    <w:p w14:paraId="5D853F61" w14:textId="77777777" w:rsidR="00B87480" w:rsidRDefault="00B87480" w:rsidP="0039787F">
      <w:pPr>
        <w:ind w:left="720"/>
        <w:rPr>
          <w:u w:val="single"/>
        </w:rPr>
      </w:pPr>
      <w:r w:rsidRPr="006259B0">
        <w:rPr>
          <w:u w:val="single"/>
        </w:rPr>
        <w:t>Functional Requirements</w:t>
      </w:r>
    </w:p>
    <w:p w14:paraId="5BDD6326" w14:textId="5B62A1AE" w:rsidR="00B87480" w:rsidRPr="00483518" w:rsidRDefault="00B87480" w:rsidP="0039787F">
      <w:pPr>
        <w:pStyle w:val="ListParagraph"/>
        <w:numPr>
          <w:ilvl w:val="2"/>
          <w:numId w:val="22"/>
        </w:numPr>
        <w:ind w:left="1440"/>
      </w:pPr>
      <w:r>
        <w:t>System should not remove an employee without confirmation</w:t>
      </w:r>
    </w:p>
    <w:p w14:paraId="0332BF53" w14:textId="77777777" w:rsidR="00B87480" w:rsidRPr="00B87480" w:rsidRDefault="00B87480" w:rsidP="0039787F"/>
    <w:p w14:paraId="1FA370F8" w14:textId="06D8D4DF" w:rsidR="0039580B" w:rsidRDefault="0039580B" w:rsidP="0039787F">
      <w:pPr>
        <w:pStyle w:val="Heading5"/>
        <w:numPr>
          <w:ilvl w:val="0"/>
          <w:numId w:val="22"/>
        </w:numPr>
      </w:pPr>
      <w:r>
        <w:t>Search Employee</w:t>
      </w:r>
    </w:p>
    <w:p w14:paraId="6F278CAD" w14:textId="77777777" w:rsidR="00B87480" w:rsidRPr="0039580B" w:rsidRDefault="00B87480" w:rsidP="0039787F">
      <w:pPr>
        <w:ind w:firstLine="720"/>
        <w:rPr>
          <w:u w:val="single"/>
        </w:rPr>
      </w:pPr>
      <w:r w:rsidRPr="0039580B">
        <w:rPr>
          <w:u w:val="single"/>
        </w:rPr>
        <w:t>Description of feature</w:t>
      </w:r>
    </w:p>
    <w:p w14:paraId="5B4CB7BD" w14:textId="0A8807D4" w:rsidR="00B87480" w:rsidRDefault="00B87480" w:rsidP="0039787F">
      <w:pPr>
        <w:ind w:left="720"/>
      </w:pPr>
      <w:r>
        <w:t>This feature can be performed by everyone to look for an employee from the database.</w:t>
      </w:r>
    </w:p>
    <w:p w14:paraId="2931C745" w14:textId="77777777" w:rsidR="00B87480" w:rsidRDefault="00B87480" w:rsidP="0039787F">
      <w:pPr>
        <w:ind w:left="720"/>
        <w:rPr>
          <w:u w:val="single"/>
        </w:rPr>
      </w:pPr>
      <w:r w:rsidRPr="006259B0">
        <w:rPr>
          <w:u w:val="single"/>
        </w:rPr>
        <w:t>Stimulus/ Response Sequence</w:t>
      </w:r>
    </w:p>
    <w:p w14:paraId="75B67456" w14:textId="59C3C193" w:rsidR="00B87480" w:rsidRDefault="00B87480" w:rsidP="0039787F">
      <w:pPr>
        <w:ind w:left="2160" w:hanging="1440"/>
      </w:pPr>
      <w:r>
        <w:t>Stimulus</w:t>
      </w:r>
      <w:r>
        <w:tab/>
        <w:t>: User enters search criteria into the search box inside the employee table</w:t>
      </w:r>
    </w:p>
    <w:p w14:paraId="7399F203" w14:textId="695F687E" w:rsidR="00B87480" w:rsidRDefault="00B87480" w:rsidP="0039787F">
      <w:pPr>
        <w:ind w:left="2160" w:hanging="1440"/>
      </w:pPr>
      <w:r>
        <w:t xml:space="preserve">Response </w:t>
      </w:r>
      <w:r>
        <w:tab/>
        <w:t>: System filter employees who has matching data and hides other employees</w:t>
      </w:r>
    </w:p>
    <w:p w14:paraId="73E65725" w14:textId="77777777" w:rsidR="00B87480" w:rsidRDefault="00B87480" w:rsidP="0039787F">
      <w:pPr>
        <w:ind w:left="720"/>
        <w:rPr>
          <w:u w:val="single"/>
        </w:rPr>
      </w:pPr>
      <w:r w:rsidRPr="006259B0">
        <w:rPr>
          <w:u w:val="single"/>
        </w:rPr>
        <w:t>Functional Requirements</w:t>
      </w:r>
    </w:p>
    <w:p w14:paraId="66AA2298" w14:textId="01D012F4" w:rsidR="00B87480" w:rsidRPr="0046521C" w:rsidRDefault="00B87480" w:rsidP="0039787F">
      <w:pPr>
        <w:pStyle w:val="ListParagraph"/>
        <w:numPr>
          <w:ilvl w:val="2"/>
          <w:numId w:val="22"/>
        </w:numPr>
        <w:ind w:left="1440"/>
      </w:pPr>
      <w:r>
        <w:t xml:space="preserve">System must be able to find matching data from any field of </w:t>
      </w:r>
      <w:proofErr w:type="spellStart"/>
      <w:proofErr w:type="gramStart"/>
      <w:r>
        <w:t>a</w:t>
      </w:r>
      <w:proofErr w:type="spellEnd"/>
      <w:proofErr w:type="gramEnd"/>
      <w:r>
        <w:t xml:space="preserve"> employee information</w:t>
      </w:r>
    </w:p>
    <w:p w14:paraId="2BEAF0E0" w14:textId="77777777" w:rsidR="00B87480" w:rsidRPr="00B87480" w:rsidRDefault="00B87480" w:rsidP="0039787F"/>
    <w:p w14:paraId="5C319489" w14:textId="379058B1" w:rsidR="0039580B" w:rsidRDefault="0039580B" w:rsidP="0039787F">
      <w:pPr>
        <w:pStyle w:val="Heading5"/>
        <w:numPr>
          <w:ilvl w:val="0"/>
          <w:numId w:val="22"/>
        </w:numPr>
      </w:pPr>
      <w:r>
        <w:t>Restore Employee</w:t>
      </w:r>
    </w:p>
    <w:p w14:paraId="2843C1E4" w14:textId="77777777" w:rsidR="00B87480" w:rsidRPr="0039580B" w:rsidRDefault="00B87480" w:rsidP="0039787F">
      <w:pPr>
        <w:ind w:firstLine="720"/>
        <w:rPr>
          <w:u w:val="single"/>
        </w:rPr>
      </w:pPr>
      <w:r w:rsidRPr="0039580B">
        <w:rPr>
          <w:u w:val="single"/>
        </w:rPr>
        <w:t>Description of feature</w:t>
      </w:r>
    </w:p>
    <w:p w14:paraId="4A721D52" w14:textId="1F30CD98" w:rsidR="00B87480" w:rsidRDefault="00B87480" w:rsidP="0039787F">
      <w:pPr>
        <w:ind w:left="720"/>
      </w:pPr>
      <w:r>
        <w:t>This feature can be performed by admin level user to restore a deleted employee back to the database.</w:t>
      </w:r>
    </w:p>
    <w:p w14:paraId="16DBB64C" w14:textId="77777777" w:rsidR="00B87480" w:rsidRDefault="00B87480" w:rsidP="0039787F">
      <w:pPr>
        <w:ind w:left="720"/>
        <w:rPr>
          <w:u w:val="single"/>
        </w:rPr>
      </w:pPr>
      <w:r w:rsidRPr="006259B0">
        <w:rPr>
          <w:u w:val="single"/>
        </w:rPr>
        <w:t>Stimulus/ Response Sequence</w:t>
      </w:r>
    </w:p>
    <w:p w14:paraId="05ED3D7B" w14:textId="79D424D0" w:rsidR="00B87480" w:rsidRDefault="00B87480" w:rsidP="0039787F">
      <w:pPr>
        <w:ind w:left="2160" w:hanging="1440"/>
      </w:pPr>
      <w:r>
        <w:t>Stimulus</w:t>
      </w:r>
      <w:r>
        <w:tab/>
        <w:t>: User selects the deleted employee from a list and press "restore" button</w:t>
      </w:r>
    </w:p>
    <w:p w14:paraId="795C502D" w14:textId="046452A2" w:rsidR="00B87480" w:rsidRPr="00483320" w:rsidRDefault="00B87480" w:rsidP="0039787F">
      <w:pPr>
        <w:ind w:left="2160" w:hanging="1440"/>
      </w:pPr>
      <w:r>
        <w:t>Response</w:t>
      </w:r>
      <w:r>
        <w:tab/>
        <w:t>: System restores the employee</w:t>
      </w:r>
    </w:p>
    <w:p w14:paraId="657CCCE6" w14:textId="77777777" w:rsidR="00B87480" w:rsidRDefault="00B87480" w:rsidP="0039787F">
      <w:pPr>
        <w:ind w:left="720"/>
        <w:rPr>
          <w:u w:val="single"/>
        </w:rPr>
      </w:pPr>
      <w:r w:rsidRPr="006259B0">
        <w:rPr>
          <w:u w:val="single"/>
        </w:rPr>
        <w:t>Functional Requirements</w:t>
      </w:r>
    </w:p>
    <w:p w14:paraId="7FCD8BD0" w14:textId="73AC2FF7" w:rsidR="00B87480" w:rsidRPr="00483320" w:rsidRDefault="00B87480" w:rsidP="0039787F">
      <w:pPr>
        <w:pStyle w:val="ListParagraph"/>
        <w:numPr>
          <w:ilvl w:val="2"/>
          <w:numId w:val="22"/>
        </w:numPr>
        <w:ind w:left="1440"/>
      </w:pPr>
      <w:r>
        <w:t>System must be able find and restore the correct employee record</w:t>
      </w:r>
    </w:p>
    <w:p w14:paraId="37A74D0D" w14:textId="77777777" w:rsidR="00B87480" w:rsidRPr="00B87480" w:rsidRDefault="00B87480" w:rsidP="0039787F"/>
    <w:p w14:paraId="751C3FAE" w14:textId="08A9FC74" w:rsidR="0039580B" w:rsidRDefault="0039580B" w:rsidP="0039787F">
      <w:pPr>
        <w:pStyle w:val="Heading5"/>
        <w:numPr>
          <w:ilvl w:val="0"/>
          <w:numId w:val="22"/>
        </w:numPr>
      </w:pPr>
      <w:r>
        <w:lastRenderedPageBreak/>
        <w:t>View Employee</w:t>
      </w:r>
    </w:p>
    <w:p w14:paraId="3D037873" w14:textId="77777777" w:rsidR="00B87480" w:rsidRPr="0039580B" w:rsidRDefault="00B87480" w:rsidP="0039787F">
      <w:pPr>
        <w:ind w:firstLine="720"/>
        <w:rPr>
          <w:u w:val="single"/>
        </w:rPr>
      </w:pPr>
      <w:r w:rsidRPr="0039580B">
        <w:rPr>
          <w:u w:val="single"/>
        </w:rPr>
        <w:t>Description of feature</w:t>
      </w:r>
    </w:p>
    <w:p w14:paraId="4930AD04" w14:textId="18A62D3A" w:rsidR="00B87480" w:rsidRDefault="00B87480" w:rsidP="0039787F">
      <w:pPr>
        <w:ind w:left="720"/>
      </w:pPr>
      <w:r>
        <w:t>This feature can be performed only by admin level user to view detailed information about an employee in the database.</w:t>
      </w:r>
    </w:p>
    <w:p w14:paraId="6B6A591A" w14:textId="77777777" w:rsidR="00B87480" w:rsidRDefault="00B87480" w:rsidP="0039787F">
      <w:pPr>
        <w:ind w:left="720"/>
        <w:rPr>
          <w:u w:val="single"/>
        </w:rPr>
      </w:pPr>
      <w:r w:rsidRPr="006259B0">
        <w:rPr>
          <w:u w:val="single"/>
        </w:rPr>
        <w:t>Stimulus/ Response Sequence</w:t>
      </w:r>
    </w:p>
    <w:p w14:paraId="69E934CD" w14:textId="3DFC9A0F" w:rsidR="00B87480" w:rsidRDefault="00B87480" w:rsidP="0039787F">
      <w:pPr>
        <w:ind w:left="2160" w:hanging="1440"/>
      </w:pPr>
      <w:r>
        <w:t>Stimulus</w:t>
      </w:r>
      <w:r>
        <w:tab/>
        <w:t>: User presses "View details" button in the employee list table</w:t>
      </w:r>
    </w:p>
    <w:p w14:paraId="329B8E24" w14:textId="392AB936" w:rsidR="00B87480" w:rsidRDefault="00B87480" w:rsidP="0039787F">
      <w:pPr>
        <w:ind w:left="2160" w:hanging="1440"/>
      </w:pPr>
      <w:r>
        <w:t xml:space="preserve">Response </w:t>
      </w:r>
      <w:r>
        <w:tab/>
        <w:t>: System prompts detailed employee information on a modal window</w:t>
      </w:r>
    </w:p>
    <w:p w14:paraId="14A8C39D" w14:textId="77777777" w:rsidR="00B87480" w:rsidRDefault="00B87480" w:rsidP="0039787F">
      <w:pPr>
        <w:ind w:left="720"/>
        <w:rPr>
          <w:u w:val="single"/>
        </w:rPr>
      </w:pPr>
      <w:r w:rsidRPr="006259B0">
        <w:rPr>
          <w:u w:val="single"/>
        </w:rPr>
        <w:t>Functional Requirements</w:t>
      </w:r>
    </w:p>
    <w:p w14:paraId="29650AEB" w14:textId="430D3F1B"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2460ABA5" w14:textId="0C55B2F8" w:rsidR="00B87480" w:rsidRPr="00483320" w:rsidRDefault="00B87480" w:rsidP="0039787F">
      <w:pPr>
        <w:pStyle w:val="ListParagraph"/>
        <w:numPr>
          <w:ilvl w:val="2"/>
          <w:numId w:val="22"/>
        </w:numPr>
        <w:ind w:left="1440"/>
      </w:pPr>
      <w:r>
        <w:t>System need to show latest updated information about an employee</w:t>
      </w:r>
    </w:p>
    <w:p w14:paraId="7C46A3B6" w14:textId="77777777" w:rsidR="00B87480" w:rsidRPr="00B87480" w:rsidRDefault="00B87480" w:rsidP="0039787F"/>
    <w:p w14:paraId="57C3F656" w14:textId="432679E6" w:rsidR="0039580B" w:rsidRDefault="0039580B" w:rsidP="0039787F">
      <w:pPr>
        <w:pStyle w:val="Heading5"/>
        <w:numPr>
          <w:ilvl w:val="0"/>
          <w:numId w:val="22"/>
        </w:numPr>
      </w:pPr>
      <w:r>
        <w:t>Employee History</w:t>
      </w:r>
    </w:p>
    <w:p w14:paraId="4BAD2E8A" w14:textId="77777777" w:rsidR="00B87480" w:rsidRPr="0039580B" w:rsidRDefault="00B87480" w:rsidP="0039787F">
      <w:pPr>
        <w:ind w:firstLine="720"/>
        <w:rPr>
          <w:u w:val="single"/>
        </w:rPr>
      </w:pPr>
      <w:r w:rsidRPr="0039580B">
        <w:rPr>
          <w:u w:val="single"/>
        </w:rPr>
        <w:t>Description of feature</w:t>
      </w:r>
    </w:p>
    <w:p w14:paraId="4DDF4E3B" w14:textId="217BD66F" w:rsidR="00B87480" w:rsidRDefault="00B87480" w:rsidP="0039787F">
      <w:pPr>
        <w:ind w:left="720"/>
      </w:pPr>
      <w:r>
        <w:t>This feature can be performed only by admin level user to view all the work records and payment records history of a particular employee.</w:t>
      </w:r>
    </w:p>
    <w:p w14:paraId="0AC90F12" w14:textId="77777777" w:rsidR="00B87480" w:rsidRDefault="00B87480" w:rsidP="0039787F">
      <w:pPr>
        <w:ind w:left="720"/>
        <w:rPr>
          <w:u w:val="single"/>
        </w:rPr>
      </w:pPr>
      <w:r w:rsidRPr="006259B0">
        <w:rPr>
          <w:u w:val="single"/>
        </w:rPr>
        <w:t>Stimulus/ Response Sequence</w:t>
      </w:r>
    </w:p>
    <w:p w14:paraId="5E53CCA6" w14:textId="77777777" w:rsidR="00B87480" w:rsidRDefault="00B87480" w:rsidP="0039787F">
      <w:pPr>
        <w:ind w:left="720"/>
      </w:pPr>
      <w:r>
        <w:t>Stimulus</w:t>
      </w:r>
      <w:r>
        <w:tab/>
        <w:t>: User press "View History" button</w:t>
      </w:r>
    </w:p>
    <w:p w14:paraId="4FDEF577" w14:textId="24049CD6" w:rsidR="00B87480" w:rsidRDefault="00B87480" w:rsidP="0039787F">
      <w:pPr>
        <w:ind w:left="2160" w:hanging="1440"/>
      </w:pPr>
      <w:r>
        <w:t xml:space="preserve">Response </w:t>
      </w:r>
      <w:r>
        <w:tab/>
        <w:t xml:space="preserve">: System opens "Employee History" modal containing work records data and payments history of the selected employee </w:t>
      </w:r>
    </w:p>
    <w:p w14:paraId="377BA50E" w14:textId="77777777" w:rsidR="00B87480" w:rsidRDefault="00B87480" w:rsidP="0039787F">
      <w:pPr>
        <w:ind w:left="720"/>
        <w:rPr>
          <w:u w:val="single"/>
        </w:rPr>
      </w:pPr>
      <w:r w:rsidRPr="006259B0">
        <w:rPr>
          <w:u w:val="single"/>
        </w:rPr>
        <w:t>Functional Requirements</w:t>
      </w:r>
    </w:p>
    <w:p w14:paraId="1D77E739" w14:textId="35326372"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1BEE4715" w14:textId="2BC32172" w:rsidR="00B87480" w:rsidRPr="00483320" w:rsidRDefault="00B87480" w:rsidP="0039787F">
      <w:pPr>
        <w:pStyle w:val="ListParagraph"/>
        <w:numPr>
          <w:ilvl w:val="2"/>
          <w:numId w:val="22"/>
        </w:numPr>
        <w:ind w:left="1440"/>
      </w:pPr>
      <w:r>
        <w:t>System need to show latest updated information about an employee</w:t>
      </w:r>
    </w:p>
    <w:p w14:paraId="361F505C" w14:textId="6A5AB129" w:rsidR="00B87480" w:rsidRDefault="00B87480" w:rsidP="0039787F"/>
    <w:p w14:paraId="344B66A2" w14:textId="77777777" w:rsidR="00B87480" w:rsidRPr="00B87480" w:rsidRDefault="00B87480" w:rsidP="0039787F"/>
    <w:p w14:paraId="25239367"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Add </w:t>
      </w:r>
      <w:r>
        <w:rPr>
          <w:rFonts w:ascii="Constantia" w:eastAsia="STXinwei" w:hAnsi="Constantia" w:cs="Times New Roman"/>
          <w:color w:val="007789"/>
        </w:rPr>
        <w:t>Admission record</w:t>
      </w:r>
    </w:p>
    <w:p w14:paraId="60DA9C23"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DA4D85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add a new admission</w:t>
      </w:r>
      <w:r>
        <w:rPr>
          <w:rFonts w:ascii="Constantia" w:eastAsia="Constantia" w:hAnsi="Constantia" w:cs="Times New Roman"/>
          <w:color w:val="595959"/>
        </w:rPr>
        <w:t xml:space="preserve"> record</w:t>
      </w:r>
      <w:r w:rsidRPr="00E76091">
        <w:rPr>
          <w:rFonts w:ascii="Constantia" w:eastAsia="Constantia" w:hAnsi="Constantia" w:cs="Times New Roman"/>
          <w:color w:val="595959"/>
        </w:rPr>
        <w:t xml:space="preserve"> to the database.</w:t>
      </w:r>
    </w:p>
    <w:p w14:paraId="780D9B03"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D00AE83"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lastRenderedPageBreak/>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 xml:space="preserve">selects the date and enters the admission data </w:t>
      </w:r>
    </w:p>
    <w:p w14:paraId="5E33AB22"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F39257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E60536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verify the </w:t>
      </w:r>
      <w:r>
        <w:rPr>
          <w:rFonts w:ascii="Constantia" w:eastAsia="Constantia" w:hAnsi="Constantia" w:cs="Times New Roman"/>
          <w:color w:val="595959"/>
        </w:rPr>
        <w:t>admission time information so that wrong combinations would not be added</w:t>
      </w:r>
    </w:p>
    <w:p w14:paraId="606D51CA" w14:textId="77777777" w:rsidR="00E45456" w:rsidRPr="00E76091" w:rsidRDefault="00E45456" w:rsidP="0039787F">
      <w:pPr>
        <w:ind w:left="1440"/>
        <w:contextualSpacing/>
        <w:rPr>
          <w:rFonts w:ascii="Constantia" w:eastAsia="Constantia" w:hAnsi="Constantia" w:cs="Times New Roman"/>
          <w:color w:val="595959"/>
        </w:rPr>
      </w:pPr>
    </w:p>
    <w:p w14:paraId="5CE7A060"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Edit </w:t>
      </w:r>
      <w:r>
        <w:rPr>
          <w:rFonts w:ascii="Constantia" w:eastAsia="STXinwei" w:hAnsi="Constantia" w:cs="Times New Roman"/>
          <w:color w:val="007789"/>
        </w:rPr>
        <w:t>Admission record</w:t>
      </w:r>
    </w:p>
    <w:p w14:paraId="3D007597"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55ABFF3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edit </w:t>
      </w:r>
      <w:r>
        <w:rPr>
          <w:rFonts w:ascii="Constantia" w:eastAsia="Constantia" w:hAnsi="Constantia" w:cs="Times New Roman"/>
          <w:color w:val="595959"/>
        </w:rPr>
        <w:t>an</w:t>
      </w:r>
      <w:r w:rsidRPr="00E76091">
        <w:rPr>
          <w:rFonts w:ascii="Constantia" w:eastAsia="Constantia" w:hAnsi="Constantia" w:cs="Times New Roman"/>
          <w:color w:val="595959"/>
        </w:rPr>
        <w:t xml:space="preserve"> existing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 the database.</w:t>
      </w:r>
    </w:p>
    <w:p w14:paraId="426AC742"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156B067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edits field in a row of the admission records table</w:t>
      </w:r>
    </w:p>
    <w:p w14:paraId="45E4EF9B"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w:t>
      </w:r>
      <w:r>
        <w:rPr>
          <w:rFonts w:ascii="Constantia" w:eastAsia="Constantia" w:hAnsi="Constantia" w:cs="Times New Roman"/>
          <w:color w:val="595959"/>
        </w:rPr>
        <w:t>update the</w:t>
      </w:r>
      <w:r w:rsidRPr="00E76091">
        <w:rPr>
          <w:rFonts w:ascii="Constantia" w:eastAsia="Constantia" w:hAnsi="Constantia" w:cs="Times New Roman"/>
          <w:color w:val="595959"/>
        </w:rPr>
        <w:t xml:space="preserve">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AC8F35C"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0A2CF966" w14:textId="77777777" w:rsidR="00E45456" w:rsidRPr="00E76091" w:rsidRDefault="00E45456"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w:t>
      </w:r>
      <w:r w:rsidRPr="00E76091">
        <w:rPr>
          <w:rFonts w:ascii="Constantia" w:eastAsia="Constantia" w:hAnsi="Constantia" w:cs="Times New Roman"/>
          <w:color w:val="595959"/>
        </w:rPr>
        <w:t xml:space="preserve">ystem must be able to verify the </w:t>
      </w:r>
      <w:r>
        <w:rPr>
          <w:rFonts w:ascii="Constantia" w:eastAsia="Constantia" w:hAnsi="Constantia" w:cs="Times New Roman"/>
          <w:color w:val="595959"/>
        </w:rPr>
        <w:t>admission time information so that wrong combinations would not be added</w:t>
      </w:r>
    </w:p>
    <w:p w14:paraId="7A6883F6" w14:textId="77777777" w:rsidR="00E45456" w:rsidRPr="00E76091" w:rsidRDefault="00E45456" w:rsidP="0039787F">
      <w:pPr>
        <w:rPr>
          <w:rFonts w:ascii="Constantia" w:eastAsia="Constantia" w:hAnsi="Constantia" w:cs="Times New Roman"/>
          <w:color w:val="595959"/>
        </w:rPr>
      </w:pPr>
    </w:p>
    <w:p w14:paraId="169B6044"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Remove </w:t>
      </w:r>
      <w:r>
        <w:rPr>
          <w:rFonts w:ascii="Constantia" w:eastAsia="STXinwei" w:hAnsi="Constantia" w:cs="Times New Roman"/>
          <w:color w:val="007789"/>
        </w:rPr>
        <w:t>Admission record</w:t>
      </w:r>
    </w:p>
    <w:p w14:paraId="61C8D9C2"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7156C522"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28D5AB81"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28213AF9"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admission record</w:t>
      </w:r>
      <w:r w:rsidRPr="00E76091">
        <w:rPr>
          <w:rFonts w:ascii="Constantia" w:eastAsia="Constantia" w:hAnsi="Constantia" w:cs="Times New Roman"/>
          <w:color w:val="595959"/>
        </w:rPr>
        <w:t>s table</w:t>
      </w:r>
    </w:p>
    <w:p w14:paraId="1DE02465"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asks for confirmation on delete </w:t>
      </w:r>
    </w:p>
    <w:p w14:paraId="3AE10A89"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Stimulus </w:t>
      </w:r>
      <w:r w:rsidRPr="00E76091">
        <w:rPr>
          <w:rFonts w:ascii="Constantia" w:eastAsia="Constantia" w:hAnsi="Constantia" w:cs="Times New Roman"/>
          <w:color w:val="595959"/>
        </w:rPr>
        <w:tab/>
        <w:t xml:space="preserve">: User press "Yes" or "No" </w:t>
      </w:r>
    </w:p>
    <w:p w14:paraId="665E0D6C"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Response</w:t>
      </w:r>
      <w:r w:rsidRPr="00E76091">
        <w:rPr>
          <w:rFonts w:ascii="Constantia" w:eastAsia="Constantia" w:hAnsi="Constantia" w:cs="Times New Roman"/>
          <w:color w:val="595959"/>
        </w:rPr>
        <w:tab/>
        <w:t xml:space="preserve">: If yes is pressed,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is removed from the database. If no, the request is ignored.</w:t>
      </w:r>
    </w:p>
    <w:p w14:paraId="4135D867"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9BBBE09"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should not remove an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without confirmation</w:t>
      </w:r>
    </w:p>
    <w:p w14:paraId="42763836" w14:textId="77777777" w:rsidR="00E45456" w:rsidRPr="00E76091" w:rsidRDefault="00E45456" w:rsidP="0039787F">
      <w:pPr>
        <w:ind w:left="1440"/>
        <w:contextualSpacing/>
        <w:rPr>
          <w:rFonts w:ascii="Constantia" w:eastAsia="Constantia" w:hAnsi="Constantia" w:cs="Times New Roman"/>
          <w:color w:val="595959"/>
        </w:rPr>
      </w:pPr>
    </w:p>
    <w:p w14:paraId="4C573A65"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Search </w:t>
      </w:r>
      <w:r>
        <w:rPr>
          <w:rFonts w:ascii="Constantia" w:eastAsia="STXinwei" w:hAnsi="Constantia" w:cs="Times New Roman"/>
          <w:color w:val="007789"/>
        </w:rPr>
        <w:t>Admission record</w:t>
      </w:r>
    </w:p>
    <w:p w14:paraId="4968192C" w14:textId="77777777" w:rsidR="00E45456" w:rsidRPr="00E76091" w:rsidRDefault="00E45456" w:rsidP="0039787F">
      <w:pPr>
        <w:ind w:firstLine="720"/>
        <w:rPr>
          <w:rFonts w:ascii="Constantia" w:eastAsia="Constantia" w:hAnsi="Constantia" w:cs="Times New Roman"/>
          <w:color w:val="595959"/>
          <w:u w:val="single"/>
        </w:rPr>
      </w:pPr>
      <w:bookmarkStart w:id="29" w:name="_Hlk39627473"/>
      <w:r w:rsidRPr="00E76091">
        <w:rPr>
          <w:rFonts w:ascii="Constantia" w:eastAsia="Constantia" w:hAnsi="Constantia" w:cs="Times New Roman"/>
          <w:color w:val="595959"/>
          <w:u w:val="single"/>
        </w:rPr>
        <w:t>Description of feature</w:t>
      </w:r>
    </w:p>
    <w:p w14:paraId="399A76B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look for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75C91A20"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EFC410D"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table</w:t>
      </w:r>
    </w:p>
    <w:p w14:paraId="6E585A46"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p>
    <w:p w14:paraId="4E8C255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71825D63" w14:textId="149B33A1"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information</w:t>
      </w:r>
    </w:p>
    <w:bookmarkEnd w:id="29"/>
    <w:p w14:paraId="21187484" w14:textId="77777777" w:rsidR="00E45456" w:rsidRDefault="00E45456" w:rsidP="0039787F">
      <w:pPr>
        <w:ind w:left="1440"/>
        <w:contextualSpacing/>
        <w:rPr>
          <w:rFonts w:ascii="Constantia" w:eastAsia="Constantia" w:hAnsi="Constantia" w:cs="Times New Roman"/>
          <w:color w:val="595959"/>
        </w:rPr>
      </w:pPr>
    </w:p>
    <w:p w14:paraId="732797A0" w14:textId="77777777" w:rsidR="006637B6" w:rsidRPr="006637B6" w:rsidRDefault="006637B6" w:rsidP="0039787F"/>
    <w:p w14:paraId="3A2ACEDF"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Purchase record</w:t>
      </w:r>
    </w:p>
    <w:p w14:paraId="174F190E"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80F1F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to the database.</w:t>
      </w:r>
    </w:p>
    <w:p w14:paraId="7DCFA6A9"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2398CFE"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button</w:t>
      </w:r>
    </w:p>
    <w:p w14:paraId="14E2BFD2"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59E5A312"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59ADC3D4"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purchase </w:t>
      </w:r>
      <w:r w:rsidRPr="00386D65">
        <w:rPr>
          <w:rFonts w:ascii="Constantia" w:eastAsia="Constantia" w:hAnsi="Constantia" w:cs="Times New Roman"/>
          <w:color w:val="595959"/>
        </w:rPr>
        <w:t>record to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7A3E7122"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870C61"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lastRenderedPageBreak/>
        <w:t>System must identify and prevent duplicate data entry</w:t>
      </w:r>
    </w:p>
    <w:p w14:paraId="7FF2B5C8" w14:textId="77777777" w:rsidR="00E45456" w:rsidRPr="00386D65" w:rsidRDefault="00E45456" w:rsidP="0039787F">
      <w:pPr>
        <w:rPr>
          <w:rFonts w:ascii="Constantia" w:eastAsia="Constantia" w:hAnsi="Constantia" w:cs="Times New Roman"/>
          <w:color w:val="595959"/>
        </w:rPr>
      </w:pPr>
    </w:p>
    <w:p w14:paraId="1D34C3FA"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Purchase record</w:t>
      </w:r>
    </w:p>
    <w:p w14:paraId="0C4F0D4A"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FBD7D97"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3387DC0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7E11C286"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0A608CCA"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3505C97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3A0EE140"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7E43A3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399AA51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CBBBA37" w14:textId="77777777" w:rsidR="00E45456" w:rsidRPr="00386D65" w:rsidRDefault="00E45456" w:rsidP="0039787F">
      <w:pPr>
        <w:rPr>
          <w:rFonts w:ascii="Constantia" w:eastAsia="Constantia" w:hAnsi="Constantia" w:cs="Times New Roman"/>
          <w:color w:val="595959"/>
        </w:rPr>
      </w:pPr>
    </w:p>
    <w:p w14:paraId="48E3DAE6"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Purchase record</w:t>
      </w:r>
    </w:p>
    <w:p w14:paraId="68517A66"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8D19AE3"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w:t>
      </w:r>
    </w:p>
    <w:p w14:paraId="3C2FA54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AE51C3F"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127942E1"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purchase record</w:t>
      </w:r>
    </w:p>
    <w:p w14:paraId="510768BC"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2449DA9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is removed from the database. If no, the request is ignored.</w:t>
      </w:r>
    </w:p>
    <w:p w14:paraId="405310EB"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DBCE73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without confirmation</w:t>
      </w:r>
    </w:p>
    <w:p w14:paraId="76CEA122" w14:textId="77777777" w:rsidR="0039580B" w:rsidRDefault="0039580B" w:rsidP="0039787F">
      <w:pPr>
        <w:pStyle w:val="Heading5"/>
        <w:numPr>
          <w:ilvl w:val="0"/>
          <w:numId w:val="22"/>
        </w:numPr>
      </w:pPr>
      <w:r>
        <w:lastRenderedPageBreak/>
        <w:t>Search Purchase Record</w:t>
      </w:r>
    </w:p>
    <w:p w14:paraId="3C8748BF"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CFE9C6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purchase record</w:t>
      </w:r>
      <w:r w:rsidRPr="00E76091">
        <w:rPr>
          <w:rFonts w:ascii="Constantia" w:eastAsia="Constantia" w:hAnsi="Constantia" w:cs="Times New Roman"/>
          <w:color w:val="595959"/>
        </w:rPr>
        <w:t xml:space="preserve"> from the database.</w:t>
      </w:r>
    </w:p>
    <w:p w14:paraId="3EC40805"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1747C6A"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table</w:t>
      </w:r>
    </w:p>
    <w:p w14:paraId="6CD5A4C1"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p>
    <w:p w14:paraId="5B1E6D6F"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3959214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find matching data from any field of </w:t>
      </w:r>
      <w:proofErr w:type="gramStart"/>
      <w:r w:rsidRPr="00E76091">
        <w:rPr>
          <w:rFonts w:ascii="Constantia" w:eastAsia="Constantia" w:hAnsi="Constantia" w:cs="Times New Roman"/>
          <w:color w:val="595959"/>
        </w:rPr>
        <w:t>a</w:t>
      </w:r>
      <w:r>
        <w:rPr>
          <w:rFonts w:ascii="Constantia" w:eastAsia="Constantia" w:hAnsi="Constantia" w:cs="Times New Roman"/>
          <w:color w:val="595959"/>
        </w:rPr>
        <w:t>n</w:t>
      </w:r>
      <w:proofErr w:type="gramEnd"/>
      <w:r w:rsidRPr="00E76091">
        <w:rPr>
          <w:rFonts w:ascii="Constantia" w:eastAsia="Constantia" w:hAnsi="Constantia" w:cs="Times New Roman"/>
          <w:color w:val="595959"/>
        </w:rPr>
        <w:t xml:space="preserv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information</w:t>
      </w:r>
    </w:p>
    <w:p w14:paraId="3DE4FAED" w14:textId="77777777" w:rsidR="006637B6" w:rsidRPr="006637B6" w:rsidRDefault="006637B6" w:rsidP="0039787F"/>
    <w:p w14:paraId="13530E65"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Purchase record</w:t>
      </w:r>
    </w:p>
    <w:p w14:paraId="745BFDF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082C208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1FE82B9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8DE00B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list table</w:t>
      </w:r>
    </w:p>
    <w:p w14:paraId="67CDA49F"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information on a modal window</w:t>
      </w:r>
    </w:p>
    <w:p w14:paraId="5731608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C51AD35"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046E95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216F375A" w14:textId="77777777" w:rsidR="00E45456" w:rsidRPr="00386D65" w:rsidRDefault="00E45456" w:rsidP="0039787F">
      <w:pPr>
        <w:rPr>
          <w:rFonts w:ascii="Constantia" w:eastAsia="Constantia" w:hAnsi="Constantia" w:cs="Times New Roman"/>
          <w:color w:val="595959"/>
        </w:rPr>
      </w:pPr>
    </w:p>
    <w:p w14:paraId="42AB46D2"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Purchase </w:t>
      </w:r>
      <w:r w:rsidRPr="00386D65">
        <w:rPr>
          <w:rFonts w:ascii="Constantia" w:eastAsia="STXinwei" w:hAnsi="Constantia" w:cs="Times New Roman"/>
          <w:color w:val="007789"/>
        </w:rPr>
        <w:t>History</w:t>
      </w:r>
    </w:p>
    <w:p w14:paraId="3FC8B8E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26B901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purchase record</w:t>
      </w:r>
      <w:r w:rsidRPr="00386D65">
        <w:rPr>
          <w:rFonts w:ascii="Constantia" w:eastAsia="Constantia" w:hAnsi="Constantia" w:cs="Times New Roman"/>
          <w:color w:val="595959"/>
        </w:rPr>
        <w:t>.</w:t>
      </w:r>
    </w:p>
    <w:p w14:paraId="43830E48"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15C7B0C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Stimulus</w:t>
      </w:r>
      <w:r w:rsidRPr="00386D65">
        <w:rPr>
          <w:rFonts w:ascii="Constantia" w:eastAsia="Constantia" w:hAnsi="Constantia" w:cs="Times New Roman"/>
          <w:color w:val="595959"/>
        </w:rPr>
        <w:tab/>
        <w:t>: User press "View History" button</w:t>
      </w:r>
    </w:p>
    <w:p w14:paraId="28D5AD3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purchase record</w:t>
      </w:r>
    </w:p>
    <w:p w14:paraId="2862F88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77E58C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3C51467F"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150A4497" w14:textId="77777777" w:rsidR="00E45456" w:rsidRPr="00386D65" w:rsidRDefault="00E45456" w:rsidP="0039787F">
      <w:pPr>
        <w:rPr>
          <w:rFonts w:ascii="Constantia" w:eastAsia="Constantia" w:hAnsi="Constantia" w:cs="Times New Roman"/>
          <w:color w:val="595959"/>
        </w:rPr>
      </w:pPr>
    </w:p>
    <w:p w14:paraId="45F60F26" w14:textId="77777777" w:rsidR="00E45456" w:rsidRDefault="00E45456" w:rsidP="0039787F"/>
    <w:p w14:paraId="51952245" w14:textId="77777777" w:rsidR="006637B6" w:rsidRPr="006637B6" w:rsidRDefault="006637B6" w:rsidP="0039787F"/>
    <w:p w14:paraId="65051E3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Service usage record</w:t>
      </w:r>
    </w:p>
    <w:p w14:paraId="1065BB8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9D86B8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to the database.</w:t>
      </w:r>
    </w:p>
    <w:p w14:paraId="6EA133EA"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951821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button</w:t>
      </w:r>
    </w:p>
    <w:p w14:paraId="06F9277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1F6AE787"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6340F8D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service usage </w:t>
      </w:r>
      <w:r w:rsidRPr="00386D65">
        <w:rPr>
          <w:rFonts w:ascii="Constantia" w:eastAsia="Constantia" w:hAnsi="Constantia" w:cs="Times New Roman"/>
          <w:color w:val="595959"/>
        </w:rPr>
        <w:t>record to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4E971EE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68A6D9A"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79B57F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service</w:t>
      </w:r>
    </w:p>
    <w:p w14:paraId="7D8A0F84" w14:textId="77777777" w:rsidR="0065344C" w:rsidRPr="00386D65" w:rsidRDefault="0065344C" w:rsidP="0039787F">
      <w:pPr>
        <w:rPr>
          <w:rFonts w:ascii="Constantia" w:eastAsia="Constantia" w:hAnsi="Constantia" w:cs="Times New Roman"/>
          <w:color w:val="595959"/>
        </w:rPr>
      </w:pPr>
    </w:p>
    <w:p w14:paraId="34824007"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Service usage record</w:t>
      </w:r>
    </w:p>
    <w:p w14:paraId="03DF16CD"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07A6A2D"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13480090"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lastRenderedPageBreak/>
        <w:t>Stimulus/ Response Sequence</w:t>
      </w:r>
    </w:p>
    <w:p w14:paraId="4C4A6157"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5C8515F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78A8193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63DB47B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E5A11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C1FC"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1E448989" w14:textId="77777777" w:rsidR="0065344C" w:rsidRPr="00386D65" w:rsidRDefault="0065344C" w:rsidP="0039787F">
      <w:pPr>
        <w:rPr>
          <w:rFonts w:ascii="Constantia" w:eastAsia="Constantia" w:hAnsi="Constantia" w:cs="Times New Roman"/>
          <w:color w:val="595959"/>
        </w:rPr>
      </w:pPr>
    </w:p>
    <w:p w14:paraId="465D0DF5"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Service usage record</w:t>
      </w:r>
    </w:p>
    <w:p w14:paraId="7AED4AE3"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C5EF35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w:t>
      </w:r>
    </w:p>
    <w:p w14:paraId="61A9C9EF"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9B4CFB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38922714"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service usage record</w:t>
      </w:r>
    </w:p>
    <w:p w14:paraId="59F2048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4A590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is removed from the database. If no, the request is ignored.</w:t>
      </w:r>
    </w:p>
    <w:p w14:paraId="4EAD306B"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5274958"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without confirmation</w:t>
      </w:r>
    </w:p>
    <w:p w14:paraId="2F3591F5"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Service usage record</w:t>
      </w:r>
    </w:p>
    <w:p w14:paraId="352D2771"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04EDFD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service usage record</w:t>
      </w:r>
      <w:r w:rsidRPr="00E76091">
        <w:rPr>
          <w:rFonts w:ascii="Constantia" w:eastAsia="Constantia" w:hAnsi="Constantia" w:cs="Times New Roman"/>
          <w:color w:val="595959"/>
        </w:rPr>
        <w:t xml:space="preserve"> from the database.</w:t>
      </w:r>
    </w:p>
    <w:p w14:paraId="0CECE62A"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77468430"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table</w:t>
      </w:r>
    </w:p>
    <w:p w14:paraId="674A28B6"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p>
    <w:p w14:paraId="2308B0F3"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1F792429"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information</w:t>
      </w:r>
    </w:p>
    <w:p w14:paraId="056CF0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Service usage record</w:t>
      </w:r>
    </w:p>
    <w:p w14:paraId="3F4483B8"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27DF4FF"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752CBB97"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502591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list table</w:t>
      </w:r>
    </w:p>
    <w:p w14:paraId="4C539E5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information on a modal window</w:t>
      </w:r>
    </w:p>
    <w:p w14:paraId="3EEEB51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6A7123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273C64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1E89EE34" w14:textId="77777777" w:rsidR="0065344C" w:rsidRPr="00386D65" w:rsidRDefault="0065344C" w:rsidP="0039787F">
      <w:pPr>
        <w:rPr>
          <w:rFonts w:ascii="Constantia" w:eastAsia="Constantia" w:hAnsi="Constantia" w:cs="Times New Roman"/>
          <w:color w:val="595959"/>
        </w:rPr>
      </w:pPr>
    </w:p>
    <w:p w14:paraId="2C841004"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Service usage </w:t>
      </w:r>
      <w:r w:rsidRPr="00386D65">
        <w:rPr>
          <w:rFonts w:ascii="Constantia" w:eastAsia="STXinwei" w:hAnsi="Constantia" w:cs="Times New Roman"/>
          <w:color w:val="007789"/>
        </w:rPr>
        <w:t>History</w:t>
      </w:r>
    </w:p>
    <w:p w14:paraId="61673C19"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79725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service usage record</w:t>
      </w:r>
      <w:r w:rsidRPr="00386D65">
        <w:rPr>
          <w:rFonts w:ascii="Constantia" w:eastAsia="Constantia" w:hAnsi="Constantia" w:cs="Times New Roman"/>
          <w:color w:val="595959"/>
        </w:rPr>
        <w:t>.</w:t>
      </w:r>
    </w:p>
    <w:p w14:paraId="5E240C4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7F7109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4C44A881"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service usage record</w:t>
      </w:r>
    </w:p>
    <w:p w14:paraId="01013E6D"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7C47BB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7CBFEF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2C4446D8" w14:textId="77777777" w:rsidR="0065344C" w:rsidRDefault="0065344C" w:rsidP="0039787F"/>
    <w:p w14:paraId="0E349076"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Add </w:t>
      </w:r>
      <w:r>
        <w:rPr>
          <w:rFonts w:ascii="Constantia" w:eastAsia="STXinwei" w:hAnsi="Constantia" w:cs="Times New Roman"/>
          <w:color w:val="007789"/>
        </w:rPr>
        <w:t>Daily usage record</w:t>
      </w:r>
    </w:p>
    <w:p w14:paraId="1196C8C0"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60A024F8"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to the database.</w:t>
      </w:r>
    </w:p>
    <w:p w14:paraId="7AB7394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21D23F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button</w:t>
      </w:r>
    </w:p>
    <w:p w14:paraId="12F8DBF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01AB55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4BACCAE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daily usage </w:t>
      </w:r>
      <w:r w:rsidRPr="00386D65">
        <w:rPr>
          <w:rFonts w:ascii="Constantia" w:eastAsia="Constantia" w:hAnsi="Constantia" w:cs="Times New Roman"/>
          <w:color w:val="595959"/>
        </w:rPr>
        <w:t>record to the [</w:t>
      </w:r>
      <w:r>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3EF13EE9"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074A8F"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AC4289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daily</w:t>
      </w:r>
    </w:p>
    <w:p w14:paraId="3255FE20" w14:textId="77777777" w:rsidR="0065344C" w:rsidRPr="00386D65" w:rsidRDefault="0065344C" w:rsidP="0039787F">
      <w:pPr>
        <w:rPr>
          <w:rFonts w:ascii="Constantia" w:eastAsia="Constantia" w:hAnsi="Constantia" w:cs="Times New Roman"/>
          <w:color w:val="595959"/>
        </w:rPr>
      </w:pPr>
    </w:p>
    <w:p w14:paraId="2802E03A"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Daily usage record</w:t>
      </w:r>
    </w:p>
    <w:p w14:paraId="1160D94E"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B7D3CB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E8ECE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7953A80"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2F2223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E171FB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5827E4B3"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Daily_usages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0D7D9CB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6F2E63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4F768081" w14:textId="77777777" w:rsidR="0065344C" w:rsidRPr="00386D65" w:rsidRDefault="0065344C" w:rsidP="0039787F">
      <w:pPr>
        <w:rPr>
          <w:rFonts w:ascii="Constantia" w:eastAsia="Constantia" w:hAnsi="Constantia" w:cs="Times New Roman"/>
          <w:color w:val="595959"/>
        </w:rPr>
      </w:pPr>
    </w:p>
    <w:p w14:paraId="102CBB5E"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Remove </w:t>
      </w:r>
      <w:r>
        <w:rPr>
          <w:rFonts w:ascii="Constantia" w:eastAsia="STXinwei" w:hAnsi="Constantia" w:cs="Times New Roman"/>
          <w:color w:val="007789"/>
        </w:rPr>
        <w:t>Daily usage record</w:t>
      </w:r>
    </w:p>
    <w:p w14:paraId="1F1CCB35"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EAC83B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w:t>
      </w:r>
    </w:p>
    <w:p w14:paraId="2B46376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FC7890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4E00CD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daily usage record</w:t>
      </w:r>
    </w:p>
    <w:p w14:paraId="025931E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2DD362D"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is removed from the database. If no, the request is ignored.</w:t>
      </w:r>
    </w:p>
    <w:p w14:paraId="6B74377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48095E9"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without confirmation</w:t>
      </w:r>
    </w:p>
    <w:p w14:paraId="34040927"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Daily usage record</w:t>
      </w:r>
    </w:p>
    <w:p w14:paraId="19DFDA2A"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BC12B3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daily usage record</w:t>
      </w:r>
      <w:r w:rsidRPr="00E76091">
        <w:rPr>
          <w:rFonts w:ascii="Constantia" w:eastAsia="Constantia" w:hAnsi="Constantia" w:cs="Times New Roman"/>
          <w:color w:val="595959"/>
        </w:rPr>
        <w:t xml:space="preserve"> from the database.</w:t>
      </w:r>
    </w:p>
    <w:p w14:paraId="7CA2B789"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9680094"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table</w:t>
      </w:r>
    </w:p>
    <w:p w14:paraId="75EAE057"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p>
    <w:p w14:paraId="4EAD5ABF"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6B7F3603"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information</w:t>
      </w:r>
    </w:p>
    <w:p w14:paraId="0A480F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Daily usage record</w:t>
      </w:r>
    </w:p>
    <w:p w14:paraId="0978DFD2"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D2F40A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8D0E7F8"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15FD4B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list table</w:t>
      </w:r>
    </w:p>
    <w:p w14:paraId="747005C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information on a modal window</w:t>
      </w:r>
    </w:p>
    <w:p w14:paraId="0899D3CC"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F76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2644F58B"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3E8C9CE7" w14:textId="77777777" w:rsidR="0065344C" w:rsidRPr="00386D65" w:rsidRDefault="0065344C" w:rsidP="0039787F">
      <w:pPr>
        <w:rPr>
          <w:rFonts w:ascii="Constantia" w:eastAsia="Constantia" w:hAnsi="Constantia" w:cs="Times New Roman"/>
          <w:color w:val="595959"/>
        </w:rPr>
      </w:pPr>
    </w:p>
    <w:p w14:paraId="336C27B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Daily usage </w:t>
      </w:r>
      <w:r w:rsidRPr="00386D65">
        <w:rPr>
          <w:rFonts w:ascii="Constantia" w:eastAsia="STXinwei" w:hAnsi="Constantia" w:cs="Times New Roman"/>
          <w:color w:val="007789"/>
        </w:rPr>
        <w:t>History</w:t>
      </w:r>
    </w:p>
    <w:p w14:paraId="573CF44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874C666"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daily usage record</w:t>
      </w:r>
      <w:r w:rsidRPr="00386D65">
        <w:rPr>
          <w:rFonts w:ascii="Constantia" w:eastAsia="Constantia" w:hAnsi="Constantia" w:cs="Times New Roman"/>
          <w:color w:val="595959"/>
        </w:rPr>
        <w:t>.</w:t>
      </w:r>
    </w:p>
    <w:p w14:paraId="12EC1924"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68D24A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6FC361A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daily usage record</w:t>
      </w:r>
    </w:p>
    <w:p w14:paraId="3585EE6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E16C76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7AEC4475"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550B2388" w14:textId="77777777" w:rsidR="0065344C" w:rsidRPr="00386D65" w:rsidRDefault="0065344C" w:rsidP="0039787F">
      <w:pPr>
        <w:rPr>
          <w:rFonts w:ascii="Constantia" w:eastAsia="Constantia" w:hAnsi="Constantia" w:cs="Times New Roman"/>
          <w:color w:val="595959"/>
        </w:rPr>
      </w:pPr>
    </w:p>
    <w:p w14:paraId="275EE8F5" w14:textId="77777777" w:rsidR="0065344C" w:rsidRDefault="0065344C" w:rsidP="0039787F"/>
    <w:p w14:paraId="694F9F10" w14:textId="77777777" w:rsidR="006637B6" w:rsidRPr="006637B6" w:rsidRDefault="006637B6" w:rsidP="0039787F"/>
    <w:p w14:paraId="5117F6FB" w14:textId="77777777" w:rsidR="006637B6" w:rsidRPr="006637B6" w:rsidRDefault="006637B6" w:rsidP="0039787F"/>
    <w:p w14:paraId="144FBD94"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Client</w:t>
      </w:r>
    </w:p>
    <w:p w14:paraId="522898B4"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A77053B"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to the database.</w:t>
      </w:r>
    </w:p>
    <w:p w14:paraId="4310B274"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29AD618"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client</w:t>
      </w:r>
      <w:r w:rsidRPr="002E3A27">
        <w:rPr>
          <w:rFonts w:ascii="Constantia" w:eastAsia="Constantia" w:hAnsi="Constantia" w:cs="Times New Roman"/>
          <w:color w:val="595959"/>
        </w:rPr>
        <w:t>" button</w:t>
      </w:r>
    </w:p>
    <w:p w14:paraId="39143B4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5832BD4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2D94264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278C872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52A6A9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748FBC0"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5EED21D" w14:textId="77777777" w:rsidR="0065344C" w:rsidRPr="002E3A27" w:rsidRDefault="0065344C" w:rsidP="0039787F">
      <w:pPr>
        <w:rPr>
          <w:rFonts w:ascii="Constantia" w:eastAsia="Constantia" w:hAnsi="Constantia" w:cs="Times New Roman"/>
          <w:color w:val="595959"/>
        </w:rPr>
      </w:pPr>
    </w:p>
    <w:p w14:paraId="55FF627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Client</w:t>
      </w:r>
    </w:p>
    <w:p w14:paraId="4170AD4B"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AB4F61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2B514352"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90636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29422C41"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6AA8782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5C1749E3"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047A66C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6C4B30F"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316221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3268574" w14:textId="77777777" w:rsidR="0065344C" w:rsidRPr="002E3A27" w:rsidRDefault="0065344C" w:rsidP="0039787F">
      <w:pPr>
        <w:rPr>
          <w:rFonts w:ascii="Constantia" w:eastAsia="Constantia" w:hAnsi="Constantia" w:cs="Times New Roman"/>
          <w:color w:val="595959"/>
        </w:rPr>
      </w:pPr>
    </w:p>
    <w:p w14:paraId="17DA765B"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Client</w:t>
      </w:r>
    </w:p>
    <w:p w14:paraId="32FB31EA"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9B6A1F7"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1E707745"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B9C532E"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172FDFA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client</w:t>
      </w:r>
    </w:p>
    <w:p w14:paraId="22A30E1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6461343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is removed from the database. If no, the request is ignored.</w:t>
      </w:r>
    </w:p>
    <w:p w14:paraId="001D1F5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847FBA8"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without confirmation</w:t>
      </w:r>
    </w:p>
    <w:p w14:paraId="7C8E5EEE"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Client</w:t>
      </w:r>
    </w:p>
    <w:p w14:paraId="7CDCC545"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88EF2A"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6C4BE4EA"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699C9D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table</w:t>
      </w:r>
    </w:p>
    <w:p w14:paraId="44E1E9A5"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t>
      </w:r>
    </w:p>
    <w:p w14:paraId="29CD27E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815F6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w:t>
      </w:r>
    </w:p>
    <w:p w14:paraId="0436B88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Restore </w:t>
      </w:r>
      <w:r>
        <w:rPr>
          <w:rFonts w:ascii="Constantia" w:eastAsia="STXinwei" w:hAnsi="Constantia" w:cs="Times New Roman"/>
          <w:color w:val="007789"/>
        </w:rPr>
        <w:t>Client</w:t>
      </w:r>
    </w:p>
    <w:p w14:paraId="425119E2"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5AD7F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admin level user to restore a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back to the database.</w:t>
      </w:r>
    </w:p>
    <w:p w14:paraId="041B983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1AB3106"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selects the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a list and press "restore" button</w:t>
      </w:r>
    </w:p>
    <w:p w14:paraId="0F84921E"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restores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t>
      </w:r>
    </w:p>
    <w:p w14:paraId="6BE641B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73175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find and restore the correct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w:t>
      </w:r>
    </w:p>
    <w:p w14:paraId="09543291" w14:textId="77777777" w:rsidR="0065344C" w:rsidRPr="002E3A27" w:rsidRDefault="0065344C" w:rsidP="0039787F">
      <w:pPr>
        <w:rPr>
          <w:rFonts w:ascii="Constantia" w:eastAsia="Constantia" w:hAnsi="Constantia" w:cs="Times New Roman"/>
          <w:color w:val="595959"/>
        </w:rPr>
      </w:pPr>
    </w:p>
    <w:p w14:paraId="7E2487D0"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Client</w:t>
      </w:r>
    </w:p>
    <w:p w14:paraId="5A7B3E08"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507A25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50EB6028"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0D4D118"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list table</w:t>
      </w:r>
    </w:p>
    <w:p w14:paraId="2F667B8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 on a modal window</w:t>
      </w:r>
    </w:p>
    <w:p w14:paraId="099CF263"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50B705E"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02E2AD0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4D14A814" w14:textId="77777777" w:rsidR="0065344C" w:rsidRPr="002E3A27" w:rsidRDefault="0065344C" w:rsidP="0039787F">
      <w:pPr>
        <w:rPr>
          <w:rFonts w:ascii="Constantia" w:eastAsia="Constantia" w:hAnsi="Constantia" w:cs="Times New Roman"/>
          <w:color w:val="595959"/>
        </w:rPr>
      </w:pPr>
    </w:p>
    <w:p w14:paraId="2C80EC7F"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Client</w:t>
      </w:r>
      <w:r w:rsidRPr="002E3A27">
        <w:rPr>
          <w:rFonts w:ascii="Constantia" w:eastAsia="STXinwei" w:hAnsi="Constantia" w:cs="Times New Roman"/>
          <w:color w:val="007789"/>
        </w:rPr>
        <w:t xml:space="preserve"> History</w:t>
      </w:r>
    </w:p>
    <w:p w14:paraId="68FD9DD3"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9C91C0"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client</w:t>
      </w:r>
      <w:r w:rsidRPr="002E3A27">
        <w:rPr>
          <w:rFonts w:ascii="Constantia" w:eastAsia="Constantia" w:hAnsi="Constantia" w:cs="Times New Roman"/>
          <w:color w:val="595959"/>
        </w:rPr>
        <w:t>.</w:t>
      </w:r>
    </w:p>
    <w:p w14:paraId="6590546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020113"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User press "View History" button</w:t>
      </w:r>
    </w:p>
    <w:p w14:paraId="00F02F11"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client</w:t>
      </w:r>
    </w:p>
    <w:p w14:paraId="194A47B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ADF539"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19A56476"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790BCF71" w14:textId="77777777" w:rsidR="0065344C" w:rsidRPr="002E3A27" w:rsidRDefault="0065344C" w:rsidP="0039787F">
      <w:pPr>
        <w:rPr>
          <w:rFonts w:ascii="Constantia" w:eastAsia="Constantia" w:hAnsi="Constantia" w:cs="Times New Roman"/>
          <w:color w:val="595959"/>
        </w:rPr>
      </w:pPr>
    </w:p>
    <w:p w14:paraId="55221451" w14:textId="77777777" w:rsidR="0065344C" w:rsidRPr="002E3A27" w:rsidRDefault="0065344C" w:rsidP="0039787F"/>
    <w:p w14:paraId="5EA68DEE" w14:textId="77777777" w:rsidR="006637B6" w:rsidRPr="006637B6" w:rsidRDefault="006637B6" w:rsidP="0039787F"/>
    <w:p w14:paraId="27AE2DC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Product</w:t>
      </w:r>
    </w:p>
    <w:p w14:paraId="601EE9C8"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FB8A3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to the database.</w:t>
      </w:r>
    </w:p>
    <w:p w14:paraId="78F2B47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028B42"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product</w:t>
      </w:r>
      <w:r w:rsidRPr="002E3A27">
        <w:rPr>
          <w:rFonts w:ascii="Constantia" w:eastAsia="Constantia" w:hAnsi="Constantia" w:cs="Times New Roman"/>
          <w:color w:val="595959"/>
        </w:rPr>
        <w:t>" button</w:t>
      </w:r>
    </w:p>
    <w:p w14:paraId="06A51BD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form"</w:t>
      </w:r>
    </w:p>
    <w:p w14:paraId="072A288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77609A1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5003DA77"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E0E1F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449BFA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C4A84B2" w14:textId="77777777" w:rsidR="00FD24F4" w:rsidRPr="002E3A27" w:rsidRDefault="00FD24F4" w:rsidP="0039787F">
      <w:pPr>
        <w:rPr>
          <w:rFonts w:ascii="Constantia" w:eastAsia="Constantia" w:hAnsi="Constantia" w:cs="Times New Roman"/>
          <w:color w:val="595959"/>
        </w:rPr>
      </w:pPr>
    </w:p>
    <w:p w14:paraId="41D17363"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Product</w:t>
      </w:r>
    </w:p>
    <w:p w14:paraId="1B4464D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9DCAD8C"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11FAA4D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7934CF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product</w:t>
      </w:r>
      <w:r w:rsidRPr="002E3A27">
        <w:rPr>
          <w:rFonts w:ascii="Constantia" w:eastAsia="Constantia" w:hAnsi="Constantia" w:cs="Times New Roman"/>
          <w:color w:val="595959"/>
        </w:rPr>
        <w:t>s table</w:t>
      </w:r>
    </w:p>
    <w:p w14:paraId="48FC46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product</w:t>
      </w:r>
    </w:p>
    <w:p w14:paraId="1122802C"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739BDD4A"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is removed from the database. If no, the request is ignored.</w:t>
      </w:r>
    </w:p>
    <w:p w14:paraId="3D8560C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0DDDC8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without confirmation</w:t>
      </w:r>
    </w:p>
    <w:p w14:paraId="1A60F52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Product</w:t>
      </w:r>
    </w:p>
    <w:p w14:paraId="14AA1DDC"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482CF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34F26B88"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3140BC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table</w:t>
      </w:r>
    </w:p>
    <w:p w14:paraId="4314ED85"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t>
      </w:r>
    </w:p>
    <w:p w14:paraId="14E8D67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3777FB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w:t>
      </w:r>
    </w:p>
    <w:p w14:paraId="5A6AB6E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Product</w:t>
      </w:r>
    </w:p>
    <w:p w14:paraId="4AF8146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A32EA97"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 the database.</w:t>
      </w:r>
    </w:p>
    <w:p w14:paraId="7E5E676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6B22F1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list table</w:t>
      </w:r>
    </w:p>
    <w:p w14:paraId="7CC465D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 on a modal window</w:t>
      </w:r>
    </w:p>
    <w:p w14:paraId="1583813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01A127"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6690448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47A12C6E" w14:textId="77777777" w:rsidR="00FD24F4" w:rsidRPr="002E3A27" w:rsidRDefault="00FD24F4" w:rsidP="0039787F">
      <w:pPr>
        <w:rPr>
          <w:rFonts w:ascii="Constantia" w:eastAsia="Constantia" w:hAnsi="Constantia" w:cs="Times New Roman"/>
          <w:color w:val="595959"/>
        </w:rPr>
      </w:pPr>
    </w:p>
    <w:p w14:paraId="0D3265CF"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Product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6178749D"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51E90A3"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product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609FA2BE"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33319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320203D0"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invoice data and client information who purchased the product is shown.</w:t>
      </w:r>
    </w:p>
    <w:p w14:paraId="1258FE8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2880B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5BDDDA5E"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690F40DB" w14:textId="77777777" w:rsidR="00FD24F4" w:rsidRPr="002E3A27" w:rsidRDefault="00FD24F4" w:rsidP="0039787F">
      <w:pPr>
        <w:rPr>
          <w:rFonts w:ascii="Constantia" w:eastAsia="Constantia" w:hAnsi="Constantia" w:cs="Times New Roman"/>
          <w:color w:val="595959"/>
        </w:rPr>
      </w:pPr>
    </w:p>
    <w:p w14:paraId="0938034E" w14:textId="77777777" w:rsidR="00FD24F4" w:rsidRPr="002E3A27" w:rsidRDefault="00FD24F4" w:rsidP="0039787F"/>
    <w:p w14:paraId="2C0B03AB" w14:textId="77777777" w:rsidR="006637B6" w:rsidRPr="006637B6" w:rsidRDefault="006637B6" w:rsidP="0039787F"/>
    <w:p w14:paraId="0A6A6F19"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Route</w:t>
      </w:r>
    </w:p>
    <w:p w14:paraId="3034BFCA"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2AE7A94"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A route is used as a parent node for invoice generation for organizational requirements. </w:t>
      </w:r>
    </w:p>
    <w:p w14:paraId="2AA1639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C75AFC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Route</w:t>
      </w:r>
      <w:r w:rsidRPr="002E3A27">
        <w:rPr>
          <w:rFonts w:ascii="Constantia" w:eastAsia="Constantia" w:hAnsi="Constantia" w:cs="Times New Roman"/>
          <w:color w:val="595959"/>
        </w:rPr>
        <w:t>" button</w:t>
      </w:r>
    </w:p>
    <w:p w14:paraId="19E55A0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0EBBBE9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538BB7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204800F"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B18CEC" w14:textId="77777777" w:rsidR="00FD24F4"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37832E5"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A route should have a unique three letter acronym </w:t>
      </w:r>
    </w:p>
    <w:p w14:paraId="75454A17" w14:textId="77777777" w:rsidR="00FD24F4" w:rsidRPr="002E3A27" w:rsidRDefault="00FD24F4" w:rsidP="0039787F">
      <w:pPr>
        <w:rPr>
          <w:rFonts w:ascii="Constantia" w:eastAsia="Constantia" w:hAnsi="Constantia" w:cs="Times New Roman"/>
          <w:color w:val="595959"/>
        </w:rPr>
      </w:pPr>
    </w:p>
    <w:p w14:paraId="7E383875"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Route</w:t>
      </w:r>
    </w:p>
    <w:p w14:paraId="4DDAD41E"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F08673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in the database.</w:t>
      </w:r>
    </w:p>
    <w:p w14:paraId="606CFE3A"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061CEF6"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534D8FA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618DD7A8"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199732E2"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5887BC5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6A50AD24"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340F3AFC"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756A785" w14:textId="77777777" w:rsidR="00FD24F4" w:rsidRPr="002E3A27" w:rsidRDefault="00FD24F4" w:rsidP="0039787F">
      <w:pPr>
        <w:rPr>
          <w:rFonts w:ascii="Constantia" w:eastAsia="Constantia" w:hAnsi="Constantia" w:cs="Times New Roman"/>
          <w:color w:val="595959"/>
        </w:rPr>
      </w:pPr>
    </w:p>
    <w:p w14:paraId="6265683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Route</w:t>
      </w:r>
    </w:p>
    <w:p w14:paraId="675BEA15"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C301B3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from the database.</w:t>
      </w:r>
    </w:p>
    <w:p w14:paraId="6C91FDC6"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7C1967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18B6C8C6"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Route</w:t>
      </w:r>
    </w:p>
    <w:p w14:paraId="3741107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5621C2CE"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is removed from the database. If no, the request is ignored.</w:t>
      </w:r>
    </w:p>
    <w:p w14:paraId="683B324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205892B"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without confirmation</w:t>
      </w:r>
    </w:p>
    <w:p w14:paraId="696BFE40" w14:textId="77777777" w:rsidR="00FD24F4" w:rsidRPr="002E3A27" w:rsidRDefault="00FD24F4" w:rsidP="0039787F"/>
    <w:p w14:paraId="1EAAF9D0" w14:textId="77777777" w:rsidR="006637B6" w:rsidRPr="006637B6" w:rsidRDefault="006637B6" w:rsidP="0039787F"/>
    <w:p w14:paraId="0528FAE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Order</w:t>
      </w:r>
    </w:p>
    <w:p w14:paraId="102EE14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84A3A6"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invoice generation module.</w:t>
      </w:r>
    </w:p>
    <w:p w14:paraId="08870F1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405BB67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19738810"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 Otherwise, new order is made and empty set of invoice records are being readied to be completed.</w:t>
      </w:r>
    </w:p>
    <w:p w14:paraId="00379453"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F41E4B4"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DEFC234"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order with route and date so that same route can have two order numbers under a single date.</w:t>
      </w:r>
    </w:p>
    <w:p w14:paraId="01FA3403"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has to bind corresponding invoices with the order</w:t>
      </w:r>
    </w:p>
    <w:p w14:paraId="76AA18E0" w14:textId="77777777" w:rsidR="003E56D2" w:rsidRPr="002E3A27" w:rsidRDefault="003E56D2" w:rsidP="0039787F">
      <w:pPr>
        <w:ind w:left="1440"/>
        <w:contextualSpacing/>
        <w:rPr>
          <w:rFonts w:ascii="Constantia" w:eastAsia="Constantia" w:hAnsi="Constantia" w:cs="Times New Roman"/>
          <w:color w:val="595959"/>
        </w:rPr>
      </w:pPr>
    </w:p>
    <w:p w14:paraId="768935A5" w14:textId="77777777" w:rsidR="003E56D2" w:rsidRPr="002E3A27" w:rsidRDefault="003E56D2" w:rsidP="0039787F">
      <w:pPr>
        <w:rPr>
          <w:rFonts w:ascii="Constantia" w:eastAsia="Constantia" w:hAnsi="Constantia" w:cs="Times New Roman"/>
          <w:color w:val="595959"/>
        </w:rPr>
      </w:pPr>
    </w:p>
    <w:p w14:paraId="08DBFDD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Order</w:t>
      </w:r>
    </w:p>
    <w:p w14:paraId="7AA60787"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E7BD1D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in the database.</w:t>
      </w:r>
    </w:p>
    <w:p w14:paraId="7F2EBCA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F08942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4727B63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w:t>
      </w:r>
    </w:p>
    <w:p w14:paraId="59854779"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6913C65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r>
        <w:rPr>
          <w:rFonts w:ascii="Constantia" w:eastAsia="Constantia" w:hAnsi="Constantia" w:cs="Times New Roman"/>
          <w:color w:val="595959"/>
        </w:rPr>
        <w:t xml:space="preserve"> and bind the corresponding invoices with the record.</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6AD128F"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8ADC3B4"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D399C5F"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630A309"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invoices with the order</w:t>
      </w:r>
    </w:p>
    <w:p w14:paraId="62EB3E6C" w14:textId="77777777" w:rsidR="003E56D2" w:rsidRPr="002E3A27" w:rsidRDefault="003E56D2" w:rsidP="0039787F">
      <w:pPr>
        <w:rPr>
          <w:rFonts w:ascii="Constantia" w:eastAsia="Constantia" w:hAnsi="Constantia" w:cs="Times New Roman"/>
          <w:color w:val="595959"/>
        </w:rPr>
      </w:pPr>
    </w:p>
    <w:p w14:paraId="75C6B13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Order</w:t>
      </w:r>
    </w:p>
    <w:p w14:paraId="628A629A"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F5881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from the database.</w:t>
      </w:r>
    </w:p>
    <w:p w14:paraId="73727B2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9EC366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p>
    <w:p w14:paraId="45EFEB2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Order</w:t>
      </w:r>
    </w:p>
    <w:p w14:paraId="201D19ED"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17785C0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is removed from the database. If no, the request is ignored.</w:t>
      </w:r>
    </w:p>
    <w:p w14:paraId="7F6E9A6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512768C5"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without confirmation</w:t>
      </w:r>
    </w:p>
    <w:p w14:paraId="6FEB1C5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When an order is removed, corresponding invoices also have to be removed from the [Invoices] table</w:t>
      </w:r>
    </w:p>
    <w:p w14:paraId="29AA2598" w14:textId="77777777" w:rsidR="003E56D2" w:rsidRPr="002E3A27" w:rsidRDefault="003E56D2" w:rsidP="0039787F"/>
    <w:p w14:paraId="3C41000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Invoice</w:t>
      </w:r>
    </w:p>
    <w:p w14:paraId="24AC059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65EFF90"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add order feature.</w:t>
      </w:r>
    </w:p>
    <w:p w14:paraId="357F40B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E324D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w:t>
      </w:r>
    </w:p>
    <w:p w14:paraId="3E0A37CF" w14:textId="77777777" w:rsidR="003E56D2"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loads client's product of choice to the products field</w:t>
      </w:r>
    </w:p>
    <w:p w14:paraId="290BCE0D" w14:textId="77777777" w:rsidR="003E56D2"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Stimulus </w:t>
      </w:r>
      <w:r>
        <w:rPr>
          <w:rFonts w:ascii="Constantia" w:eastAsia="Constantia" w:hAnsi="Constantia" w:cs="Times New Roman"/>
          <w:color w:val="595959"/>
        </w:rPr>
        <w:tab/>
        <w:t>: User may or may not change the product then inserts the quantity</w:t>
      </w:r>
    </w:p>
    <w:p w14:paraId="44EC97FF" w14:textId="77777777" w:rsidR="003E56D2" w:rsidRPr="002E3A27"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Response </w:t>
      </w:r>
      <w:r>
        <w:rPr>
          <w:rFonts w:ascii="Constantia" w:eastAsia="Constantia" w:hAnsi="Constantia" w:cs="Times New Roman"/>
          <w:color w:val="595959"/>
        </w:rPr>
        <w:tab/>
        <w:t>: System validates the data and new invoice record is added to the invoices table and corresponding connection between the invoice and the order is made.</w:t>
      </w:r>
    </w:p>
    <w:p w14:paraId="438FF23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44C2D5B"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7974BBD2"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invoice with route and date so that same route can have two invoice numbers under a single date.</w:t>
      </w:r>
    </w:p>
    <w:p w14:paraId="0E5657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System has to bind corresponding invoices with the order </w:t>
      </w:r>
    </w:p>
    <w:p w14:paraId="215D5AA9" w14:textId="77777777" w:rsidR="003E56D2" w:rsidRPr="002E3A27" w:rsidRDefault="003E56D2" w:rsidP="0039787F">
      <w:pPr>
        <w:ind w:left="1440"/>
        <w:contextualSpacing/>
        <w:rPr>
          <w:rFonts w:ascii="Constantia" w:eastAsia="Constantia" w:hAnsi="Constantia" w:cs="Times New Roman"/>
          <w:color w:val="595959"/>
        </w:rPr>
      </w:pPr>
    </w:p>
    <w:p w14:paraId="156BD246" w14:textId="77777777" w:rsidR="003E56D2" w:rsidRPr="002E3A27" w:rsidRDefault="003E56D2" w:rsidP="0039787F">
      <w:pPr>
        <w:rPr>
          <w:rFonts w:ascii="Constantia" w:eastAsia="Constantia" w:hAnsi="Constantia" w:cs="Times New Roman"/>
          <w:color w:val="595959"/>
        </w:rPr>
      </w:pPr>
    </w:p>
    <w:p w14:paraId="646E88D7"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Invoice</w:t>
      </w:r>
    </w:p>
    <w:p w14:paraId="7F848FE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B9144B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in the database.</w:t>
      </w:r>
    </w:p>
    <w:p w14:paraId="2F0527E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D9589B"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press "Edit" button in invoices list</w:t>
      </w:r>
    </w:p>
    <w:p w14:paraId="7429244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opens a modal form containing the data of selected invoice</w:t>
      </w:r>
    </w:p>
    <w:p w14:paraId="696175E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5AF5357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validates the data and edits the invoice record in the invoices table and corresponding connection between the invoice and the order is made.</w:t>
      </w:r>
    </w:p>
    <w:p w14:paraId="0C105366" w14:textId="77777777" w:rsidR="003E56D2" w:rsidRPr="002E3A27" w:rsidRDefault="003E56D2" w:rsidP="0039787F">
      <w:pPr>
        <w:ind w:left="2160" w:hanging="144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95C22A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EA96BA2"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492E3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 with the order</w:t>
      </w:r>
    </w:p>
    <w:p w14:paraId="62406AD2" w14:textId="77777777" w:rsidR="003E56D2" w:rsidRPr="002E3A27" w:rsidRDefault="003E56D2" w:rsidP="0039787F">
      <w:pPr>
        <w:rPr>
          <w:rFonts w:ascii="Constantia" w:eastAsia="Constantia" w:hAnsi="Constantia" w:cs="Times New Roman"/>
          <w:color w:val="595959"/>
        </w:rPr>
      </w:pPr>
    </w:p>
    <w:p w14:paraId="5C4EF04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Invoice</w:t>
      </w:r>
    </w:p>
    <w:p w14:paraId="5B65970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35FFEA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from the database.</w:t>
      </w:r>
    </w:p>
    <w:p w14:paraId="74B9F47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CE5176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Invoice</w:t>
      </w:r>
      <w:r w:rsidRPr="002E3A27">
        <w:rPr>
          <w:rFonts w:ascii="Constantia" w:eastAsia="Constantia" w:hAnsi="Constantia" w:cs="Times New Roman"/>
          <w:color w:val="595959"/>
        </w:rPr>
        <w:t>s table</w:t>
      </w:r>
    </w:p>
    <w:p w14:paraId="1BBED87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Invoice</w:t>
      </w:r>
    </w:p>
    <w:p w14:paraId="0382A96B"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46AA281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is removed from the database. If no, the request is ignored.</w:t>
      </w:r>
    </w:p>
    <w:p w14:paraId="08D0D95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F2FAAE9" w14:textId="77777777" w:rsidR="003E56D2" w:rsidRPr="002E3A27" w:rsidRDefault="003E56D2" w:rsidP="0039787F">
      <w:pPr>
        <w:numPr>
          <w:ilvl w:val="2"/>
          <w:numId w:val="22"/>
        </w:numPr>
        <w:ind w:left="1440"/>
        <w:contextualSpacing/>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without confirmation</w:t>
      </w:r>
    </w:p>
    <w:p w14:paraId="1375666F" w14:textId="77777777" w:rsidR="006637B6" w:rsidRPr="006637B6" w:rsidRDefault="006637B6" w:rsidP="0039787F"/>
    <w:p w14:paraId="6D93F04B"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Payment</w:t>
      </w:r>
    </w:p>
    <w:p w14:paraId="5F76717E"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ECDF8A"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to the database.</w:t>
      </w:r>
    </w:p>
    <w:p w14:paraId="6348992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278BA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 chooses payment method and enters the received amount in the payment modal</w:t>
      </w:r>
    </w:p>
    <w:p w14:paraId="4F26ACB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w:t>
      </w:r>
      <w:r>
        <w:rPr>
          <w:rFonts w:ascii="Constantia" w:eastAsia="Constantia" w:hAnsi="Constantia" w:cs="Times New Roman"/>
          <w:color w:val="595959"/>
        </w:rPr>
        <w:t>table</w:t>
      </w:r>
      <w:r w:rsidRPr="002E3A27">
        <w:rPr>
          <w:rFonts w:ascii="Constantia" w:eastAsia="Constantia" w:hAnsi="Constantia" w:cs="Times New Roman"/>
          <w:color w:val="595959"/>
        </w:rPr>
        <w:t xml:space="preserve">. If all the entered information is correct, system will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If something is wrong in the entered </w:t>
      </w:r>
      <w:r w:rsidRPr="002E3A27">
        <w:rPr>
          <w:rFonts w:ascii="Constantia" w:eastAsia="Constantia" w:hAnsi="Constantia" w:cs="Times New Roman"/>
          <w:color w:val="595959"/>
        </w:rPr>
        <w:lastRenderedPageBreak/>
        <w:t xml:space="preserve">information, user is prompted to enter the faulty data fields again. </w:t>
      </w:r>
    </w:p>
    <w:p w14:paraId="19BCB0F0"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6DCB376"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BDDB2A0"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31A68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make corresponding connections between clients and payments</w:t>
      </w:r>
    </w:p>
    <w:p w14:paraId="371DA3E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Payment</w:t>
      </w:r>
    </w:p>
    <w:p w14:paraId="0725DA8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23CCE9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01CF8D5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6E2BC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payment</w:t>
      </w:r>
      <w:r w:rsidRPr="002E3A27">
        <w:rPr>
          <w:rFonts w:ascii="Constantia" w:eastAsia="Constantia" w:hAnsi="Constantia" w:cs="Times New Roman"/>
          <w:color w:val="595959"/>
        </w:rPr>
        <w:t>s table</w:t>
      </w:r>
    </w:p>
    <w:p w14:paraId="2793589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payment</w:t>
      </w:r>
    </w:p>
    <w:p w14:paraId="5AB9EEF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2A118BB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is removed from the database. If no, the request is ignored.</w:t>
      </w:r>
    </w:p>
    <w:p w14:paraId="7E28D8D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013C49E"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without confirmation</w:t>
      </w:r>
    </w:p>
    <w:p w14:paraId="116A957A"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Payment</w:t>
      </w:r>
    </w:p>
    <w:p w14:paraId="40F5260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7C02D8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429F860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CE4DF2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table</w:t>
      </w:r>
    </w:p>
    <w:p w14:paraId="7350DE1C"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r>
        <w:rPr>
          <w:rFonts w:ascii="Constantia" w:eastAsia="Constantia" w:hAnsi="Constantia" w:cs="Times New Roman"/>
          <w:color w:val="595959"/>
        </w:rPr>
        <w:t>which</w:t>
      </w:r>
      <w:r w:rsidRPr="002E3A27">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p>
    <w:p w14:paraId="0065D26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D44B6F7"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w:t>
      </w:r>
    </w:p>
    <w:p w14:paraId="302C18D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Payment</w:t>
      </w:r>
    </w:p>
    <w:p w14:paraId="26C2DD8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B97EE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 the database.</w:t>
      </w:r>
    </w:p>
    <w:p w14:paraId="13471FB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2A99871A"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list table</w:t>
      </w:r>
    </w:p>
    <w:p w14:paraId="5EE0CA6F"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 on a modal window</w:t>
      </w:r>
      <w:r>
        <w:rPr>
          <w:rFonts w:ascii="Constantia" w:eastAsia="Constantia" w:hAnsi="Constantia" w:cs="Times New Roman"/>
          <w:color w:val="595959"/>
        </w:rPr>
        <w:t xml:space="preserve"> along with the client's payment history </w:t>
      </w:r>
    </w:p>
    <w:p w14:paraId="70C2E3E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FAF18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7B5DD78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p>
    <w:p w14:paraId="5A2161FA" w14:textId="77777777" w:rsidR="003E56D2" w:rsidRPr="002E3A27" w:rsidRDefault="003E56D2" w:rsidP="0039787F">
      <w:pPr>
        <w:rPr>
          <w:rFonts w:ascii="Constantia" w:eastAsia="Constantia" w:hAnsi="Constantia" w:cs="Times New Roman"/>
          <w:color w:val="595959"/>
        </w:rPr>
      </w:pPr>
    </w:p>
    <w:p w14:paraId="4DB8A63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Payment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3FCE33A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A037B3"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payment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7185CA6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4B2E5B4"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4E22EFD9"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payments data and client information who made the payment.</w:t>
      </w:r>
    </w:p>
    <w:p w14:paraId="2D58404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DA6EBF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0CF81394" w14:textId="70890622" w:rsidR="0039580B"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bookmarkEnd w:id="27"/>
    </w:p>
    <w:p w14:paraId="1A412183" w14:textId="32D189A2" w:rsidR="00D52535" w:rsidRDefault="00D52535" w:rsidP="00D52535">
      <w:pPr>
        <w:pStyle w:val="Heading2"/>
      </w:pPr>
      <w:bookmarkStart w:id="30" w:name="_Toc39676330"/>
      <w:r w:rsidRPr="00D52535">
        <w:rPr>
          <w:caps w:val="0"/>
        </w:rPr>
        <w:lastRenderedPageBreak/>
        <w:t>2.</w:t>
      </w:r>
      <w:r>
        <w:t>2 Data Flow Diagram</w:t>
      </w:r>
    </w:p>
    <w:p w14:paraId="080C8270" w14:textId="5D14D1ED" w:rsidR="00D52535" w:rsidRDefault="00F30B99" w:rsidP="00F30B99">
      <w:pPr>
        <w:pStyle w:val="Heading3"/>
      </w:pPr>
      <w:r>
        <w:rPr>
          <w:noProof/>
        </w:rPr>
        <mc:AlternateContent>
          <mc:Choice Requires="wpg">
            <w:drawing>
              <wp:anchor distT="0" distB="0" distL="114300" distR="114300" simplePos="0" relativeHeight="251736064" behindDoc="0" locked="0" layoutInCell="1" allowOverlap="1" wp14:anchorId="603403FB" wp14:editId="2909668D">
                <wp:simplePos x="0" y="0"/>
                <wp:positionH relativeFrom="margin">
                  <wp:align>right</wp:align>
                </wp:positionH>
                <wp:positionV relativeFrom="paragraph">
                  <wp:posOffset>325459</wp:posOffset>
                </wp:positionV>
                <wp:extent cx="5274310" cy="4648835"/>
                <wp:effectExtent l="0" t="0" r="2540" b="0"/>
                <wp:wrapTopAndBottom/>
                <wp:docPr id="202" name="Group 202"/>
                <wp:cNvGraphicFramePr/>
                <a:graphic xmlns:a="http://schemas.openxmlformats.org/drawingml/2006/main">
                  <a:graphicData uri="http://schemas.microsoft.com/office/word/2010/wordprocessingGroup">
                    <wpg:wgp>
                      <wpg:cNvGrpSpPr/>
                      <wpg:grpSpPr>
                        <a:xfrm>
                          <a:off x="0" y="0"/>
                          <a:ext cx="5274310" cy="4648835"/>
                          <a:chOff x="0" y="0"/>
                          <a:chExt cx="5274310" cy="4648835"/>
                        </a:xfrm>
                      </wpg:grpSpPr>
                      <pic:pic xmlns:pic="http://schemas.openxmlformats.org/drawingml/2006/picture">
                        <pic:nvPicPr>
                          <pic:cNvPr id="200" name="Picture 20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283075"/>
                          </a:xfrm>
                          <a:prstGeom prst="rect">
                            <a:avLst/>
                          </a:prstGeom>
                          <a:noFill/>
                          <a:ln>
                            <a:noFill/>
                          </a:ln>
                        </pic:spPr>
                      </pic:pic>
                      <wps:wsp>
                        <wps:cNvPr id="201" name="Text Box 201"/>
                        <wps:cNvSpPr txBox="1"/>
                        <wps:spPr>
                          <a:xfrm>
                            <a:off x="0" y="4351020"/>
                            <a:ext cx="5274310" cy="297815"/>
                          </a:xfrm>
                          <a:prstGeom prst="rect">
                            <a:avLst/>
                          </a:prstGeom>
                          <a:solidFill>
                            <a:prstClr val="white"/>
                          </a:solidFill>
                          <a:ln>
                            <a:noFill/>
                          </a:ln>
                        </wps:spPr>
                        <wps:txbx>
                          <w:txbxContent>
                            <w:p w14:paraId="563345E0" w14:textId="197586BC" w:rsidR="00C15905" w:rsidRDefault="00C15905" w:rsidP="00D52535">
                              <w:pPr>
                                <w:pStyle w:val="Caption"/>
                                <w:jc w:val="center"/>
                                <w:rPr>
                                  <w:noProof/>
                                </w:rPr>
                              </w:pPr>
                              <w:r>
                                <w:t xml:space="preserve">Figure </w:t>
                              </w:r>
                              <w:r>
                                <w:fldChar w:fldCharType="begin"/>
                              </w:r>
                              <w:r>
                                <w:instrText xml:space="preserve"> SEQ Figure \* ARABIC </w:instrText>
                              </w:r>
                              <w:r>
                                <w:fldChar w:fldCharType="separate"/>
                              </w:r>
                              <w:r w:rsidR="00E84851">
                                <w:rPr>
                                  <w:noProof/>
                                </w:rPr>
                                <w:t>18</w:t>
                              </w:r>
                              <w:r>
                                <w:fldChar w:fldCharType="end"/>
                              </w:r>
                              <w:r>
                                <w:t>: Functional Requirements- User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403FB" id="Group 202" o:spid="_x0000_s1079" style="position:absolute;margin-left:364.1pt;margin-top:25.65pt;width:415.3pt;height:366.05pt;z-index:251736064;mso-position-horizontal:right;mso-position-horizontal-relative:margin" coordsize="5274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">
                <v:shape id="Picture 200" o:spid="_x0000_s1080" type="#_x0000_t75" style="position:absolute;width:52743;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">
                  <v:imagedata r:id="rId48" o:title=""/>
                </v:shape>
                <v:shape id="Text Box 201" o:spid="_x0000_s1081" type="#_x0000_t202" style="position:absolute;top:43510;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563345E0" w14:textId="197586BC" w:rsidR="00C15905" w:rsidRDefault="00C15905" w:rsidP="00D52535">
                        <w:pPr>
                          <w:pStyle w:val="Caption"/>
                          <w:jc w:val="center"/>
                          <w:rPr>
                            <w:noProof/>
                          </w:rPr>
                        </w:pPr>
                        <w:r>
                          <w:t xml:space="preserve">Figure </w:t>
                        </w:r>
                        <w:r>
                          <w:fldChar w:fldCharType="begin"/>
                        </w:r>
                        <w:r>
                          <w:instrText xml:space="preserve"> SEQ Figure \* ARABIC </w:instrText>
                        </w:r>
                        <w:r>
                          <w:fldChar w:fldCharType="separate"/>
                        </w:r>
                        <w:r w:rsidR="00E84851">
                          <w:rPr>
                            <w:noProof/>
                          </w:rPr>
                          <w:t>18</w:t>
                        </w:r>
                        <w:r>
                          <w:fldChar w:fldCharType="end"/>
                        </w:r>
                        <w:r>
                          <w:t>: Functional Requirements- User Access</w:t>
                        </w:r>
                      </w:p>
                    </w:txbxContent>
                  </v:textbox>
                </v:shape>
                <w10:wrap type="topAndBottom" anchorx="margin"/>
              </v:group>
            </w:pict>
          </mc:Fallback>
        </mc:AlternateContent>
      </w:r>
      <w:r>
        <w:t xml:space="preserve">2.2.1 </w:t>
      </w:r>
      <w:r w:rsidR="00D52535">
        <w:t>Context Diagram</w:t>
      </w:r>
    </w:p>
    <w:p w14:paraId="41CCEF3E" w14:textId="02627B45" w:rsidR="00F30B99" w:rsidRDefault="00F30B99" w:rsidP="00D52535"/>
    <w:p w14:paraId="474E713B" w14:textId="77777777" w:rsidR="00F30B99" w:rsidRDefault="00F30B99">
      <w:pPr>
        <w:rPr>
          <w:rFonts w:asciiTheme="majorHAnsi" w:eastAsiaTheme="majorEastAsia" w:hAnsiTheme="majorHAnsi" w:cstheme="majorBidi"/>
          <w:color w:val="004F5B" w:themeColor="accent1" w:themeShade="7F"/>
          <w:sz w:val="24"/>
          <w:szCs w:val="24"/>
        </w:rPr>
      </w:pPr>
      <w:r>
        <w:br w:type="page"/>
      </w:r>
    </w:p>
    <w:p w14:paraId="0566DCDA" w14:textId="61A26020" w:rsidR="00D52535" w:rsidRDefault="00F30B99" w:rsidP="00F30B99">
      <w:pPr>
        <w:pStyle w:val="Heading3"/>
      </w:pPr>
      <w:r>
        <w:lastRenderedPageBreak/>
        <w:t>2.2.2 Level 0 DFD (Overview Diagram)</w:t>
      </w:r>
    </w:p>
    <w:p w14:paraId="3F1768F8" w14:textId="2D4E98DF" w:rsidR="00F30B99" w:rsidRPr="00F30B99" w:rsidRDefault="008347B0" w:rsidP="00F30B99">
      <w:r>
        <w:rPr>
          <w:noProof/>
        </w:rPr>
        <mc:AlternateContent>
          <mc:Choice Requires="wpg">
            <w:drawing>
              <wp:anchor distT="0" distB="0" distL="114300" distR="114300" simplePos="0" relativeHeight="251738112" behindDoc="0" locked="0" layoutInCell="1" allowOverlap="1" wp14:anchorId="0CC62C50" wp14:editId="08A4BD82">
                <wp:simplePos x="0" y="0"/>
                <wp:positionH relativeFrom="column">
                  <wp:posOffset>195580</wp:posOffset>
                </wp:positionH>
                <wp:positionV relativeFrom="paragraph">
                  <wp:posOffset>431800</wp:posOffset>
                </wp:positionV>
                <wp:extent cx="4987290" cy="8030210"/>
                <wp:effectExtent l="0" t="0" r="3810" b="8890"/>
                <wp:wrapTopAndBottom/>
                <wp:docPr id="206" name="Group 206"/>
                <wp:cNvGraphicFramePr/>
                <a:graphic xmlns:a="http://schemas.openxmlformats.org/drawingml/2006/main">
                  <a:graphicData uri="http://schemas.microsoft.com/office/word/2010/wordprocessingGroup">
                    <wpg:wgp>
                      <wpg:cNvGrpSpPr/>
                      <wpg:grpSpPr>
                        <a:xfrm>
                          <a:off x="0" y="0"/>
                          <a:ext cx="4987290" cy="8030210"/>
                          <a:chOff x="0" y="0"/>
                          <a:chExt cx="5187287" cy="8351217"/>
                        </a:xfrm>
                      </wpg:grpSpPr>
                      <pic:pic xmlns:pic="http://schemas.openxmlformats.org/drawingml/2006/picture">
                        <pic:nvPicPr>
                          <pic:cNvPr id="204" name="Picture 204"/>
                          <pic:cNvPicPr>
                            <a:picLocks noChangeAspect="1"/>
                          </pic:cNvPicPr>
                        </pic:nvPicPr>
                        <pic:blipFill>
                          <a:blip r:embed="rId49"/>
                          <a:stretch>
                            <a:fillRect/>
                          </a:stretch>
                        </pic:blipFill>
                        <pic:spPr>
                          <a:xfrm>
                            <a:off x="0" y="0"/>
                            <a:ext cx="5105400" cy="8018780"/>
                          </a:xfrm>
                          <a:prstGeom prst="rect">
                            <a:avLst/>
                          </a:prstGeom>
                        </pic:spPr>
                      </pic:pic>
                      <wps:wsp>
                        <wps:cNvPr id="205" name="Text Box 205"/>
                        <wps:cNvSpPr txBox="1"/>
                        <wps:spPr>
                          <a:xfrm>
                            <a:off x="81887" y="8188657"/>
                            <a:ext cx="5105400" cy="162560"/>
                          </a:xfrm>
                          <a:prstGeom prst="rect">
                            <a:avLst/>
                          </a:prstGeom>
                          <a:solidFill>
                            <a:prstClr val="white"/>
                          </a:solidFill>
                          <a:ln>
                            <a:noFill/>
                          </a:ln>
                        </wps:spPr>
                        <wps:txbx>
                          <w:txbxContent>
                            <w:p w14:paraId="2173D47B" w14:textId="73491279" w:rsidR="00C15905" w:rsidRPr="009D501F" w:rsidRDefault="00C1590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19</w:t>
                              </w:r>
                              <w:r>
                                <w:fldChar w:fldCharType="end"/>
                              </w:r>
                              <w:r>
                                <w:t>: Level 0 DFD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2C50" id="Group 206" o:spid="_x0000_s1082" style="position:absolute;margin-left:15.4pt;margin-top:34pt;width:392.7pt;height:632.3pt;z-index:251738112;mso-width-relative:margin;mso-height-relative:margin" coordsize="51872,8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">
                <v:shape id="Picture 204" o:spid="_x0000_s1083" type="#_x0000_t75" style="position:absolute;width:51054;height:8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">
                  <v:imagedata r:id="rId50" o:title=""/>
                </v:shape>
                <v:shape id="Text Box 205" o:spid="_x0000_s1084" type="#_x0000_t202" style="position:absolute;left:818;top:81886;width:51054;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2173D47B" w14:textId="73491279" w:rsidR="00C15905" w:rsidRPr="009D501F" w:rsidRDefault="00C1590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19</w:t>
                        </w:r>
                        <w:r>
                          <w:fldChar w:fldCharType="end"/>
                        </w:r>
                        <w:r>
                          <w:t>: Level 0 DFD diagram</w:t>
                        </w:r>
                      </w:p>
                    </w:txbxContent>
                  </v:textbox>
                </v:shape>
                <w10:wrap type="topAndBottom"/>
              </v:group>
            </w:pict>
          </mc:Fallback>
        </mc:AlternateContent>
      </w:r>
    </w:p>
    <w:p w14:paraId="63D527B5" w14:textId="42688C37" w:rsidR="00724DCC" w:rsidRDefault="008347B0" w:rsidP="008347B0">
      <w:pPr>
        <w:pStyle w:val="Heading2"/>
      </w:pPr>
      <w:r w:rsidRPr="008347B0">
        <w:rPr>
          <w:caps w:val="0"/>
        </w:rPr>
        <w:lastRenderedPageBreak/>
        <w:t>2.</w:t>
      </w:r>
      <w:r>
        <w:t xml:space="preserve">3 </w:t>
      </w:r>
      <w:r w:rsidR="00724DCC">
        <w:t>Chapter 2 Conclusion</w:t>
      </w:r>
      <w:bookmarkEnd w:id="30"/>
      <w:r w:rsidR="00724DCC">
        <w:t xml:space="preserve"> </w:t>
      </w:r>
    </w:p>
    <w:p w14:paraId="4D9A758F" w14:textId="77777777" w:rsidR="008347B0" w:rsidRDefault="008347B0" w:rsidP="008347B0">
      <w:pPr>
        <w:pStyle w:val="ListParagraph"/>
        <w:ind w:left="0"/>
      </w:pPr>
      <w:r>
        <w:t>The secret to system success is the correct organization of its data. If the data are organized so as to minimize redundancy along the lines of the structure of the business, normal changes to that business will not require significant changes to a system based on those data. Achieving this resiliency in the face of constant business change has been the holy grail of the computer industry for many years. It can be done if requirements are defined in terms of a clear understanding of the inherent structure of the enterprise's data.</w:t>
      </w:r>
    </w:p>
    <w:p w14:paraId="399CBEAC" w14:textId="77777777" w:rsidR="008347B0" w:rsidRDefault="008347B0" w:rsidP="008347B0">
      <w:pPr>
        <w:pStyle w:val="ListParagraph"/>
      </w:pPr>
    </w:p>
    <w:p w14:paraId="4D4BB083" w14:textId="77777777" w:rsidR="008347B0" w:rsidRDefault="008347B0" w:rsidP="008347B0">
      <w:pPr>
        <w:pStyle w:val="ListParagraph"/>
        <w:ind w:left="0"/>
      </w:pPr>
      <w:r>
        <w:t>The secret to winding up with the right organization of data in a system is to understand how different players view it. The system design must not only accommodate all the different external (business owner's) views that are initially understood, but it must be structured so that it can accommodate future views as well. This is possible only if the underlying, fundamental structure of the data is understood. Hence it is necessary to translate from the external schemata to a conceptual schema, before using this conceptual schema as the basis for database design.</w:t>
      </w:r>
    </w:p>
    <w:p w14:paraId="032FF1D9" w14:textId="6BBF7E3C" w:rsidR="008347B0" w:rsidRDefault="008347B0">
      <w:r>
        <w:br w:type="page"/>
      </w:r>
    </w:p>
    <w:p w14:paraId="2C5AAC2C" w14:textId="77777777" w:rsidR="008347B0" w:rsidRPr="008347B0" w:rsidRDefault="008347B0" w:rsidP="008347B0">
      <w:pPr>
        <w:pStyle w:val="ListParagraph"/>
        <w:ind w:left="0"/>
      </w:pPr>
    </w:p>
    <w:p w14:paraId="3CF078E7" w14:textId="361455B4" w:rsidR="00724DCC" w:rsidRPr="00724DCC" w:rsidRDefault="00724DCC" w:rsidP="00724DCC"/>
    <w:p w14:paraId="703177DB" w14:textId="536ACFCE" w:rsidR="008347B0" w:rsidRDefault="008347B0">
      <w:pPr>
        <w:rPr>
          <w:rFonts w:ascii="Constantia" w:eastAsia="Constantia" w:hAnsi="Constantia" w:cs="Times New Roman"/>
          <w:color w:val="595959"/>
        </w:rPr>
      </w:pPr>
      <w:r w:rsidRPr="00904796">
        <w:rPr>
          <w:rFonts w:ascii="Times New Roman" w:eastAsia="SimSun" w:hAnsi="Times New Roman" w:cs="Times New Roman"/>
          <w:noProof/>
          <w:color w:val="auto"/>
          <w:kern w:val="24"/>
          <w:sz w:val="24"/>
          <w:szCs w:val="24"/>
          <w:lang w:eastAsia="ja-JP"/>
        </w:rPr>
        <mc:AlternateContent>
          <mc:Choice Requires="wps">
            <w:drawing>
              <wp:anchor distT="45720" distB="45720" distL="114300" distR="114300" simplePos="0" relativeHeight="251740160" behindDoc="0" locked="0" layoutInCell="1" allowOverlap="1" wp14:anchorId="3C15176E" wp14:editId="43B2FCC2">
                <wp:simplePos x="0" y="0"/>
                <wp:positionH relativeFrom="margin">
                  <wp:align>center</wp:align>
                </wp:positionH>
                <wp:positionV relativeFrom="page">
                  <wp:align>center</wp:align>
                </wp:positionV>
                <wp:extent cx="4864289" cy="201930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51FB04E5" w14:textId="416B6FB9" w:rsidR="00C15905" w:rsidRDefault="00C15905"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C15905" w:rsidRPr="000D34EF" w:rsidRDefault="00C15905" w:rsidP="008347B0">
                            <w:pPr>
                              <w:pStyle w:val="Title"/>
                              <w:rPr>
                                <w:rFonts w:ascii="Times New Roman" w:hAnsi="Times New Roman" w:cs="Times New Roman"/>
                                <w:sz w:val="56"/>
                                <w:szCs w:val="20"/>
                              </w:rPr>
                            </w:pPr>
                          </w:p>
                          <w:p w14:paraId="2868DE66" w14:textId="064D72F2" w:rsidR="00C15905" w:rsidRPr="000D34EF" w:rsidRDefault="00C15905"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5176E" id="_x0000_s1085" type="#_x0000_t202" style="position:absolute;margin-left:0;margin-top:0;width:383pt;height:159pt;z-index:251740160;visibility:visible;mso-wrap-style:square;mso-width-percent:0;mso-height-percent:0;mso-wrap-distance-left:9pt;mso-wrap-distance-top:3.6pt;mso-wrap-distance-right:9pt;mso-wrap-distance-bottom:3.6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xfqYdiQCAAAmBAAADgAAAAAAAAAAAAAAAAAuAgAAZHJzL2Uyb0RvYy54bWxQ&#10;SwECLQAUAAYACAAAACEA/GbVDdoAAAAFAQAADwAAAAAAAAAAAAAAAAB+BAAAZHJzL2Rvd25yZXYu&#10;eG1sUEsFBgAAAAAEAAQA8wAAAIUFAAAAAA==&#10;" stroked="f">
                <v:textbox>
                  <w:txbxContent>
                    <w:p w14:paraId="51FB04E5" w14:textId="416B6FB9" w:rsidR="00C15905" w:rsidRDefault="00C15905"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C15905" w:rsidRPr="000D34EF" w:rsidRDefault="00C15905" w:rsidP="008347B0">
                      <w:pPr>
                        <w:pStyle w:val="Title"/>
                        <w:rPr>
                          <w:rFonts w:ascii="Times New Roman" w:hAnsi="Times New Roman" w:cs="Times New Roman"/>
                          <w:sz w:val="56"/>
                          <w:szCs w:val="20"/>
                        </w:rPr>
                      </w:pPr>
                    </w:p>
                    <w:p w14:paraId="2868DE66" w14:textId="064D72F2" w:rsidR="00C15905" w:rsidRPr="000D34EF" w:rsidRDefault="00C15905"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v:textbox>
                <w10:wrap type="topAndBottom" anchorx="margin" anchory="page"/>
              </v:shape>
            </w:pict>
          </mc:Fallback>
        </mc:AlternateContent>
      </w:r>
      <w:r>
        <w:rPr>
          <w:rFonts w:ascii="Constantia" w:eastAsia="Constantia" w:hAnsi="Constantia" w:cs="Times New Roman"/>
          <w:color w:val="595959"/>
        </w:rPr>
        <w:br w:type="page"/>
      </w:r>
    </w:p>
    <w:p w14:paraId="53BD2A3B" w14:textId="3A9ECBA4" w:rsidR="002C21CD" w:rsidRDefault="008347B0" w:rsidP="008347B0">
      <w:pPr>
        <w:pStyle w:val="Heading1"/>
      </w:pPr>
      <w:r w:rsidRPr="008347B0">
        <w:lastRenderedPageBreak/>
        <w:t>3.</w:t>
      </w:r>
      <w:r>
        <w:t>0 System Design</w:t>
      </w:r>
    </w:p>
    <w:p w14:paraId="72D5898F" w14:textId="6C95085A" w:rsidR="008347B0" w:rsidRDefault="008347B0" w:rsidP="008347B0">
      <w:r>
        <w:t>System design is one of the major phases in the SDLC process. Therefore, the GUI design and database design will be carried out here.</w:t>
      </w:r>
    </w:p>
    <w:p w14:paraId="2C6E6772" w14:textId="66C8630C" w:rsidR="008347B0" w:rsidRDefault="008347B0" w:rsidP="00A1099A">
      <w:pPr>
        <w:pStyle w:val="Heading2"/>
      </w:pPr>
      <w:r>
        <w:t>3.1</w:t>
      </w:r>
      <w:r w:rsidR="00AF0AAF">
        <w:t xml:space="preserve"> External Interface requirements</w:t>
      </w:r>
    </w:p>
    <w:p w14:paraId="5BC570F8" w14:textId="7E53F51E" w:rsidR="00750459" w:rsidRDefault="00BA2A5E" w:rsidP="00BA2A5E">
      <w:r>
        <w:t>Since this bookkeeping application is simply designed for the use of clerks, managers and CEOs</w:t>
      </w:r>
      <w:r w:rsidR="00750459">
        <w:t xml:space="preserve"> of a specific company, some terminology used in the application may not make sense to the general public. The interface design also had to mimic the existing physical bookkeeping system so that the user would not have to go through a tough learning curve. Although this is used by trained staff, since this is a medium sized company, the staff is not much mature and experienced so there could be some mistakes such as deleting a client. This will not be big problem because an admin level user can always restore a deleted record since it is not actually removed from the database even if a button in the UI says "Delete".</w:t>
      </w:r>
    </w:p>
    <w:p w14:paraId="75EF8365" w14:textId="6DE6D05A" w:rsidR="00BD539E" w:rsidRDefault="00BD539E" w:rsidP="00BA2A5E">
      <w:r>
        <w:t>For the sake of easy understanding and explanation, each and every element is not described here but all the various types of elements, features and effects are described with examples of fundamental elements.</w:t>
      </w:r>
    </w:p>
    <w:p w14:paraId="02741804" w14:textId="0E2640A2" w:rsidR="00B178C7" w:rsidRDefault="007545B5" w:rsidP="007545B5">
      <w:pPr>
        <w:pStyle w:val="Heading3"/>
      </w:pPr>
      <w:r>
        <w:t xml:space="preserve">3.1.1 </w:t>
      </w:r>
      <w:r w:rsidR="00B178C7">
        <w:t>User Interfaces</w:t>
      </w:r>
    </w:p>
    <w:p w14:paraId="645A3ABD" w14:textId="344CD42A" w:rsidR="008D243C" w:rsidRDefault="00F55CB4" w:rsidP="00B178C7">
      <w:pPr>
        <w:pStyle w:val="Heading4"/>
      </w:pPr>
      <w:r>
        <w:t>Login page</w:t>
      </w:r>
    </w:p>
    <w:p w14:paraId="5027EE98" w14:textId="77777777" w:rsidR="007545B5" w:rsidRDefault="007545B5" w:rsidP="007545B5"/>
    <w:p w14:paraId="4FF33F6A" w14:textId="29CB5D97" w:rsidR="007545B5" w:rsidRDefault="007545B5" w:rsidP="007545B5">
      <w:r>
        <w:t>Login page is displayed to anyone who tries to access the website. The login form is simply designed and contains only the User ID and Password input box.</w:t>
      </w:r>
    </w:p>
    <w:p w14:paraId="02195FB0" w14:textId="04987968" w:rsidR="007545B5" w:rsidRDefault="007545B5" w:rsidP="00B178C7">
      <w:pPr>
        <w:pStyle w:val="Heading4"/>
      </w:pPr>
      <w:r>
        <w:t>Navigation bar</w:t>
      </w:r>
    </w:p>
    <w:p w14:paraId="6F911B32" w14:textId="00F1A7A3" w:rsidR="007545B5" w:rsidRDefault="00FB3E8D" w:rsidP="007545B5">
      <w:r>
        <w:rPr>
          <w:noProof/>
        </w:rPr>
        <mc:AlternateContent>
          <mc:Choice Requires="wps">
            <w:drawing>
              <wp:anchor distT="0" distB="0" distL="114300" distR="114300" simplePos="0" relativeHeight="251748352" behindDoc="0" locked="0" layoutInCell="1" allowOverlap="1" wp14:anchorId="51B8D116" wp14:editId="5E18AD0A">
                <wp:simplePos x="0" y="0"/>
                <wp:positionH relativeFrom="column">
                  <wp:posOffset>360680</wp:posOffset>
                </wp:positionH>
                <wp:positionV relativeFrom="paragraph">
                  <wp:posOffset>2924175</wp:posOffset>
                </wp:positionV>
                <wp:extent cx="455168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4551680" cy="635"/>
                        </a:xfrm>
                        <a:prstGeom prst="rect">
                          <a:avLst/>
                        </a:prstGeom>
                        <a:solidFill>
                          <a:prstClr val="white"/>
                        </a:solidFill>
                        <a:ln>
                          <a:noFill/>
                        </a:ln>
                      </wps:spPr>
                      <wps:txbx>
                        <w:txbxContent>
                          <w:p w14:paraId="5B66ED89" w14:textId="460DA720" w:rsidR="00FB3E8D" w:rsidRPr="009D1C68" w:rsidRDefault="00FB3E8D"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20</w:t>
                            </w:r>
                            <w:r>
                              <w:fldChar w:fldCharType="end"/>
                            </w:r>
                            <w:r>
                              <w:t>: Navigation bar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8D116" id="Text Box 211" o:spid="_x0000_s1086" type="#_x0000_t202" style="position:absolute;margin-left:28.4pt;margin-top:230.25pt;width:358.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F1LwIAAGk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" stroked="f">
                <v:textbox style="mso-fit-shape-to-text:t" inset="0,0,0,0">
                  <w:txbxContent>
                    <w:p w14:paraId="5B66ED89" w14:textId="460DA720" w:rsidR="00FB3E8D" w:rsidRPr="009D1C68" w:rsidRDefault="00FB3E8D"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20</w:t>
                      </w:r>
                      <w:r>
                        <w:fldChar w:fldCharType="end"/>
                      </w:r>
                      <w:r>
                        <w:t>: Navigation bar elements</w:t>
                      </w:r>
                    </w:p>
                  </w:txbxContent>
                </v:textbox>
                <w10:wrap type="topAndBottom"/>
              </v:shape>
            </w:pict>
          </mc:Fallback>
        </mc:AlternateContent>
      </w:r>
      <w:r w:rsidRPr="00B47610">
        <w:drawing>
          <wp:anchor distT="0" distB="0" distL="114300" distR="114300" simplePos="0" relativeHeight="251744256" behindDoc="0" locked="0" layoutInCell="1" allowOverlap="1" wp14:anchorId="5310B481" wp14:editId="2CC3E0B9">
            <wp:simplePos x="0" y="0"/>
            <wp:positionH relativeFrom="margin">
              <wp:align>center</wp:align>
            </wp:positionH>
            <wp:positionV relativeFrom="paragraph">
              <wp:posOffset>1699398</wp:posOffset>
            </wp:positionV>
            <wp:extent cx="4551680" cy="1167765"/>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1680" cy="1167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62C985F2" wp14:editId="03D55994">
                <wp:simplePos x="0" y="0"/>
                <wp:positionH relativeFrom="column">
                  <wp:posOffset>-2540</wp:posOffset>
                </wp:positionH>
                <wp:positionV relativeFrom="paragraph">
                  <wp:posOffset>1327150</wp:posOffset>
                </wp:positionV>
                <wp:extent cx="527431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8A11481" w14:textId="2DA520E3" w:rsidR="00FB3E8D" w:rsidRPr="00EC2A78" w:rsidRDefault="00FB3E8D"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21</w:t>
                            </w:r>
                            <w: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985F2" id="Text Box 210" o:spid="_x0000_s1087" type="#_x0000_t202" style="position:absolute;margin-left:-.2pt;margin-top:104.5pt;width:415.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" stroked="f">
                <v:textbox style="mso-fit-shape-to-text:t" inset="0,0,0,0">
                  <w:txbxContent>
                    <w:p w14:paraId="58A11481" w14:textId="2DA520E3" w:rsidR="00FB3E8D" w:rsidRPr="00EC2A78" w:rsidRDefault="00FB3E8D"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21</w:t>
                      </w:r>
                      <w:r>
                        <w:fldChar w:fldCharType="end"/>
                      </w:r>
                      <w:r>
                        <w:t>: Navigation bar</w:t>
                      </w:r>
                    </w:p>
                  </w:txbxContent>
                </v:textbox>
                <w10:wrap type="topAndBottom"/>
              </v:shape>
            </w:pict>
          </mc:Fallback>
        </mc:AlternateContent>
      </w:r>
      <w:r w:rsidR="00B47610" w:rsidRPr="00B47610">
        <w:drawing>
          <wp:anchor distT="0" distB="0" distL="114300" distR="114300" simplePos="0" relativeHeight="251742208" behindDoc="0" locked="0" layoutInCell="1" allowOverlap="1" wp14:anchorId="12A69CF5" wp14:editId="5ABFE45A">
            <wp:simplePos x="0" y="0"/>
            <wp:positionH relativeFrom="margin">
              <wp:align>right</wp:align>
            </wp:positionH>
            <wp:positionV relativeFrom="paragraph">
              <wp:posOffset>1054680</wp:posOffset>
            </wp:positionV>
            <wp:extent cx="5274310" cy="215900"/>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900"/>
                    </a:xfrm>
                    <a:prstGeom prst="rect">
                      <a:avLst/>
                    </a:prstGeom>
                  </pic:spPr>
                </pic:pic>
              </a:graphicData>
            </a:graphic>
          </wp:anchor>
        </w:drawing>
      </w:r>
      <w:r w:rsidR="007545B5">
        <w:t>The navigation bar is displayed at the top of every page so that the user can navigate to any basic module in the website such as "Suppliers", "Inventory", "Staff" and "Sales". By default, the "Suppliers" module is opened initially. The navigation bar holds a button to collapse the side bar of every module and at the right side of the navigation bar, information about logged in user is displayed.</w:t>
      </w:r>
    </w:p>
    <w:p w14:paraId="725A4784" w14:textId="0EC6D79B" w:rsidR="00B47610" w:rsidRDefault="00B47610" w:rsidP="007545B5"/>
    <w:p w14:paraId="3AB41D6E" w14:textId="77777777" w:rsidR="007545B5" w:rsidRPr="007545B5" w:rsidRDefault="007545B5" w:rsidP="007545B5"/>
    <w:p w14:paraId="2EFF53E4" w14:textId="217FC03D" w:rsidR="00F55CB4" w:rsidRDefault="00F55CB4" w:rsidP="00B178C7">
      <w:pPr>
        <w:pStyle w:val="Heading4"/>
      </w:pPr>
      <w:r>
        <w:t>Side bar</w:t>
      </w:r>
    </w:p>
    <w:p w14:paraId="65CA41B6" w14:textId="200E41DD" w:rsidR="00FB3E8D" w:rsidRPr="007545B5" w:rsidRDefault="008970CD" w:rsidP="007545B5">
      <w:r>
        <w:rPr>
          <w:noProof/>
        </w:rPr>
        <mc:AlternateContent>
          <mc:Choice Requires="wps">
            <w:drawing>
              <wp:anchor distT="0" distB="0" distL="114300" distR="114300" simplePos="0" relativeHeight="251752448" behindDoc="0" locked="0" layoutInCell="1" allowOverlap="1" wp14:anchorId="0633434C" wp14:editId="2826C67E">
                <wp:simplePos x="0" y="0"/>
                <wp:positionH relativeFrom="column">
                  <wp:posOffset>680085</wp:posOffset>
                </wp:positionH>
                <wp:positionV relativeFrom="paragraph">
                  <wp:posOffset>4641215</wp:posOffset>
                </wp:positionV>
                <wp:extent cx="391414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36238F1" w14:textId="3B3E57B2" w:rsidR="008970CD" w:rsidRPr="008120D9" w:rsidRDefault="008970CD"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22</w:t>
                            </w:r>
                            <w:r>
                              <w:fldChar w:fldCharType="end"/>
                            </w:r>
                            <w:r>
                              <w:t>: Sidebar elements of Sales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3434C" id="Text Box 213" o:spid="_x0000_s1088" type="#_x0000_t202" style="position:absolute;margin-left:53.55pt;margin-top:365.45pt;width:308.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6LMAIAAGkEAAAOAAAAZHJzL2Uyb0RvYy54bWysVFFv2yAQfp+0/4B4XxwnWb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" stroked="f">
                <v:textbox style="mso-fit-shape-to-text:t" inset="0,0,0,0">
                  <w:txbxContent>
                    <w:p w14:paraId="036238F1" w14:textId="3B3E57B2" w:rsidR="008970CD" w:rsidRPr="008120D9" w:rsidRDefault="008970CD"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E84851">
                        <w:rPr>
                          <w:noProof/>
                        </w:rPr>
                        <w:t>22</w:t>
                      </w:r>
                      <w:r>
                        <w:fldChar w:fldCharType="end"/>
                      </w:r>
                      <w:r>
                        <w:t>: Sidebar elements of Sales module</w:t>
                      </w:r>
                    </w:p>
                  </w:txbxContent>
                </v:textbox>
                <w10:wrap type="topAndBottom"/>
              </v:shape>
            </w:pict>
          </mc:Fallback>
        </mc:AlternateContent>
      </w:r>
      <w:r>
        <w:rPr>
          <w:noProof/>
        </w:rPr>
        <w:drawing>
          <wp:anchor distT="0" distB="0" distL="114300" distR="114300" simplePos="0" relativeHeight="251750400" behindDoc="1" locked="0" layoutInCell="1" allowOverlap="1" wp14:anchorId="77AB609B" wp14:editId="1FFB167B">
            <wp:simplePos x="0" y="0"/>
            <wp:positionH relativeFrom="margin">
              <wp:align>center</wp:align>
            </wp:positionH>
            <wp:positionV relativeFrom="paragraph">
              <wp:posOffset>1541614</wp:posOffset>
            </wp:positionV>
            <wp:extent cx="3914140" cy="3042920"/>
            <wp:effectExtent l="0" t="0" r="0" b="508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914140"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5B5">
        <w:t xml:space="preserve">The side bar contains sub modules which are specific to the selected base module. Every base module has </w:t>
      </w:r>
      <w:r w:rsidR="00C15905">
        <w:t>its</w:t>
      </w:r>
      <w:r w:rsidR="007545B5">
        <w:t xml:space="preserve"> own dashboard so that typical informative data about that particular module can be examined.</w:t>
      </w:r>
      <w:r w:rsidR="00C15905">
        <w:t xml:space="preserve"> Therefore, "Dashboard" is at the top of every side bar. Other are navigation buttons to navigate the user to specific sub modules of the selected base module. For example, the "Sales" module's side bar contains, "Dashboard", "Clients", "Products", "Invoices", "Payments" and "Reports". Each of the modules contains elements which are specifically designed for that sub modules task. </w:t>
      </w:r>
    </w:p>
    <w:p w14:paraId="41B20F5E" w14:textId="58EC249E" w:rsidR="00F55CB4" w:rsidRDefault="00F55CB4" w:rsidP="00B178C7">
      <w:pPr>
        <w:pStyle w:val="Heading4"/>
      </w:pPr>
      <w:r>
        <w:t>Dashboard</w:t>
      </w:r>
    </w:p>
    <w:p w14:paraId="63C32FB7" w14:textId="41565373" w:rsidR="00C15905" w:rsidRDefault="00C15905" w:rsidP="00C15905">
      <w:r>
        <w:t>The dashboard consists of many elements such as graphs, charts and tables which contains many summarized data about a selected base module. The user can interact with the elements by clicking and hovering mouse over them but the user can not change or update any of the information displayed, but clicking on a particular set of data would take the user to the specific sub module which contains the clicked data.</w:t>
      </w:r>
    </w:p>
    <w:p w14:paraId="27CC3713" w14:textId="5E01913A" w:rsidR="00C15905" w:rsidRDefault="00C15905" w:rsidP="00C15905">
      <w:r>
        <w:t>The dashboard is one of the most effective ways for a decision maker to get an idea of how the things are behaving and to see patterns.</w:t>
      </w:r>
    </w:p>
    <w:p w14:paraId="7D2D4505" w14:textId="5A2581AD" w:rsidR="008970CD" w:rsidRDefault="008970CD" w:rsidP="00B178C7">
      <w:pPr>
        <w:pStyle w:val="Heading4"/>
      </w:pPr>
      <w:r>
        <w:t>Tables</w:t>
      </w:r>
    </w:p>
    <w:p w14:paraId="7AA08CAC" w14:textId="24DC57FA" w:rsidR="008970CD" w:rsidRPr="008970CD" w:rsidRDefault="005E305A" w:rsidP="008970CD">
      <w:r>
        <w:t xml:space="preserve">Tables are extremely effective way of data representation and it has been used in almost every module contained in the application and delivers a great deal of user experience. </w:t>
      </w:r>
    </w:p>
    <w:p w14:paraId="412EDA1A" w14:textId="4B9339B0" w:rsidR="00F55CB4" w:rsidRDefault="00F55CB4" w:rsidP="00B178C7">
      <w:pPr>
        <w:pStyle w:val="Heading4"/>
      </w:pPr>
      <w:r>
        <w:lastRenderedPageBreak/>
        <w:t>Search/ Filter Records</w:t>
      </w:r>
    </w:p>
    <w:p w14:paraId="122D5763" w14:textId="5B4F5C28" w:rsidR="006D633D" w:rsidRDefault="006D633D" w:rsidP="006D633D">
      <w:r>
        <w:t xml:space="preserve">Almost all the tables and lists contain this functionality. Typing out a word or set of characters would search and filter out the data which only contains the typed string. Only a pre-determined list of columns is scanned so that the user can filter that data effectively and efficiently specific to that table or list. </w:t>
      </w:r>
    </w:p>
    <w:p w14:paraId="7D694F16" w14:textId="54D53E5A" w:rsidR="005E305A" w:rsidRDefault="005E305A" w:rsidP="006D633D">
      <w:r>
        <w:rPr>
          <w:noProof/>
        </w:rPr>
        <mc:AlternateContent>
          <mc:Choice Requires="wps">
            <w:drawing>
              <wp:anchor distT="0" distB="0" distL="114300" distR="114300" simplePos="0" relativeHeight="251756544" behindDoc="0" locked="0" layoutInCell="1" allowOverlap="1" wp14:anchorId="3D419464" wp14:editId="02F7526F">
                <wp:simplePos x="0" y="0"/>
                <wp:positionH relativeFrom="margin">
                  <wp:align>right</wp:align>
                </wp:positionH>
                <wp:positionV relativeFrom="paragraph">
                  <wp:posOffset>1214755</wp:posOffset>
                </wp:positionV>
                <wp:extent cx="5274310" cy="285750"/>
                <wp:effectExtent l="0" t="0" r="2540" b="0"/>
                <wp:wrapTopAndBottom/>
                <wp:docPr id="215" name="Text Box 215"/>
                <wp:cNvGraphicFramePr/>
                <a:graphic xmlns:a="http://schemas.openxmlformats.org/drawingml/2006/main">
                  <a:graphicData uri="http://schemas.microsoft.com/office/word/2010/wordprocessingShape">
                    <wps:wsp>
                      <wps:cNvSpPr txBox="1"/>
                      <wps:spPr>
                        <a:xfrm>
                          <a:off x="0" y="0"/>
                          <a:ext cx="5274310" cy="285750"/>
                        </a:xfrm>
                        <a:prstGeom prst="rect">
                          <a:avLst/>
                        </a:prstGeom>
                        <a:solidFill>
                          <a:prstClr val="white"/>
                        </a:solidFill>
                        <a:ln>
                          <a:noFill/>
                        </a:ln>
                      </wps:spPr>
                      <wps:txbx>
                        <w:txbxContent>
                          <w:p w14:paraId="36CC9967" w14:textId="177A7DB4" w:rsidR="005E305A" w:rsidRPr="00C438E4" w:rsidRDefault="005E305A"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23</w:t>
                            </w:r>
                            <w:r>
                              <w:fldChar w:fldCharType="end"/>
                            </w:r>
                            <w:r>
                              <w:t>: Search field for clients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9464" id="Text Box 215" o:spid="_x0000_s1089" type="#_x0000_t202" style="position:absolute;margin-left:364.1pt;margin-top:95.65pt;width:415.3pt;height:2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R4NAIAAGw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" stroked="f">
                <v:textbox inset="0,0,0,0">
                  <w:txbxContent>
                    <w:p w14:paraId="36CC9967" w14:textId="177A7DB4" w:rsidR="005E305A" w:rsidRPr="00C438E4" w:rsidRDefault="005E305A"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E84851">
                        <w:rPr>
                          <w:noProof/>
                        </w:rPr>
                        <w:t>23</w:t>
                      </w:r>
                      <w:r>
                        <w:fldChar w:fldCharType="end"/>
                      </w:r>
                      <w:r>
                        <w:t>: Search field for clients table</w:t>
                      </w:r>
                    </w:p>
                  </w:txbxContent>
                </v:textbox>
                <w10:wrap type="topAndBottom" anchorx="margin"/>
              </v:shape>
            </w:pict>
          </mc:Fallback>
        </mc:AlternateContent>
      </w:r>
      <w:r w:rsidRPr="005E305A">
        <w:drawing>
          <wp:anchor distT="0" distB="0" distL="114300" distR="114300" simplePos="0" relativeHeight="251754496" behindDoc="0" locked="0" layoutInCell="1" allowOverlap="1" wp14:anchorId="61DCE516" wp14:editId="6FBF5B95">
            <wp:simplePos x="0" y="0"/>
            <wp:positionH relativeFrom="margin">
              <wp:align>center</wp:align>
            </wp:positionH>
            <wp:positionV relativeFrom="paragraph">
              <wp:posOffset>301487</wp:posOffset>
            </wp:positionV>
            <wp:extent cx="5105400" cy="904875"/>
            <wp:effectExtent l="0" t="0" r="0"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0" cy="904875"/>
                    </a:xfrm>
                    <a:prstGeom prst="rect">
                      <a:avLst/>
                    </a:prstGeom>
                  </pic:spPr>
                </pic:pic>
              </a:graphicData>
            </a:graphic>
            <wp14:sizeRelH relativeFrom="margin">
              <wp14:pctWidth>0</wp14:pctWidth>
            </wp14:sizeRelH>
            <wp14:sizeRelV relativeFrom="margin">
              <wp14:pctHeight>0</wp14:pctHeight>
            </wp14:sizeRelV>
          </wp:anchor>
        </w:drawing>
      </w:r>
      <w:r>
        <w:t>Usually a search field can be found on top of a table.</w:t>
      </w:r>
    </w:p>
    <w:p w14:paraId="197AB50D" w14:textId="58C6D1F8" w:rsidR="006D633D" w:rsidRDefault="006D633D" w:rsidP="00B178C7">
      <w:pPr>
        <w:pStyle w:val="Heading4"/>
      </w:pPr>
      <w:r>
        <w:t>Column sorting</w:t>
      </w:r>
    </w:p>
    <w:p w14:paraId="3CFEF369" w14:textId="65B9F3D7" w:rsidR="00AE1C3D" w:rsidRPr="00AE1C3D" w:rsidRDefault="00AE1C3D" w:rsidP="00AE1C3D">
      <w:r>
        <w:t xml:space="preserve">Every column in tables can be sorted ascending or descending. </w:t>
      </w:r>
    </w:p>
    <w:p w14:paraId="13EC8EED" w14:textId="77777777" w:rsidR="000E388E" w:rsidRPr="000E388E" w:rsidRDefault="000E388E" w:rsidP="000E388E"/>
    <w:p w14:paraId="0039DAA4" w14:textId="7213378D" w:rsidR="00F55CB4" w:rsidRDefault="00F55CB4" w:rsidP="00B178C7">
      <w:pPr>
        <w:pStyle w:val="Heading4"/>
      </w:pPr>
      <w:r>
        <w:t>Table Pagination</w:t>
      </w:r>
    </w:p>
    <w:p w14:paraId="2200F09E" w14:textId="0C436FC1" w:rsidR="00AE1C3D" w:rsidRPr="00AE1C3D" w:rsidRDefault="00AE1C3D" w:rsidP="00AE1C3D">
      <w:r>
        <w:t xml:space="preserve">Every table which has more than 5 or 10 records is paginated and the user can travers through pages from bottom right pagination buttons. </w:t>
      </w:r>
    </w:p>
    <w:p w14:paraId="32562572" w14:textId="5AB362B5" w:rsidR="00F55CB4" w:rsidRDefault="00F55CB4" w:rsidP="00B178C7">
      <w:pPr>
        <w:pStyle w:val="Heading4"/>
      </w:pPr>
      <w:r>
        <w:t>Advanced components</w:t>
      </w:r>
      <w:r w:rsidR="004F0577">
        <w:t xml:space="preserve"> and features </w:t>
      </w:r>
    </w:p>
    <w:p w14:paraId="7036E353" w14:textId="21FDAE6D" w:rsidR="00F55CB4" w:rsidRDefault="00F55CB4" w:rsidP="00B178C7">
      <w:pPr>
        <w:pStyle w:val="Heading5"/>
      </w:pPr>
      <w:r>
        <w:t>Date picker</w:t>
      </w:r>
    </w:p>
    <w:p w14:paraId="2C466734" w14:textId="1BB91053" w:rsidR="004F0577" w:rsidRPr="004F0577" w:rsidRDefault="004F0577" w:rsidP="004F0577">
      <w:r>
        <w:t>This is very useful for the user when its needed to select a date. This opens a small sized calendar which highlights the current date and the user can choose any date they want. This reduces the risk of user entering "not a date" and it is easier for the user to choose a date than typing in.</w:t>
      </w:r>
    </w:p>
    <w:p w14:paraId="4C2E0D52" w14:textId="71303373" w:rsidR="00F55CB4" w:rsidRDefault="00F55CB4" w:rsidP="00B178C7">
      <w:pPr>
        <w:pStyle w:val="Heading5"/>
      </w:pPr>
      <w:r>
        <w:t>Select picker</w:t>
      </w:r>
    </w:p>
    <w:p w14:paraId="04B2CC5C" w14:textId="146FFE8D" w:rsidR="004F0577" w:rsidRPr="004F0577" w:rsidRDefault="004F0577" w:rsidP="004F0577">
      <w:r>
        <w:t>Select picker is another very useful component which shows the list of clients</w:t>
      </w:r>
      <w:r w:rsidR="003C755E">
        <w:t xml:space="preserve">, products etc. More importantly, a single row shows multiple data about a single record which is helpful for the user to confirm that the right row is selected. Another important thing is, being able to search for data inside the field. The user can start typing on the field and only the matching rows are shown. </w:t>
      </w:r>
    </w:p>
    <w:p w14:paraId="67EFC0FD" w14:textId="2AC86878" w:rsidR="00F55CB4" w:rsidRDefault="00F55CB4" w:rsidP="00B178C7">
      <w:pPr>
        <w:pStyle w:val="Heading5"/>
      </w:pPr>
      <w:r>
        <w:t>Typeahead</w:t>
      </w:r>
    </w:p>
    <w:p w14:paraId="7DB6D24C" w14:textId="69AEBA3F" w:rsidR="003C755E" w:rsidRPr="003C755E" w:rsidRDefault="003C755E" w:rsidP="003C755E">
      <w:r>
        <w:t>This component is used in numeric fields when there are frequently entered values, so that the user can either continue to type or choose from the list. This field allows the user to type any numeric value they want or use a suggested value.</w:t>
      </w:r>
    </w:p>
    <w:p w14:paraId="3E6F28A8" w14:textId="55F388CE" w:rsidR="00F55CB4" w:rsidRDefault="00F55CB4" w:rsidP="00B178C7">
      <w:pPr>
        <w:pStyle w:val="Heading5"/>
      </w:pPr>
      <w:r>
        <w:lastRenderedPageBreak/>
        <w:t>Realtime calculations</w:t>
      </w:r>
    </w:p>
    <w:p w14:paraId="76F97241" w14:textId="6F44EF40" w:rsidR="001355DD" w:rsidRDefault="003C755E" w:rsidP="003C755E">
      <w:r>
        <w:t xml:space="preserve">Realtime calculations are solely happened in the front-end and those values are not stored in the database or anywhere. Therefore, the calculations are almost instant and </w:t>
      </w:r>
      <w:r w:rsidR="001355DD">
        <w:t xml:space="preserve">only purpose is to give the user an idea about a calculated value. </w:t>
      </w:r>
    </w:p>
    <w:p w14:paraId="71286594" w14:textId="2FD21A96" w:rsidR="003C755E" w:rsidRPr="003C755E" w:rsidRDefault="001355DD" w:rsidP="003C755E">
      <w:r>
        <w:t>For example, in the invoice module, when the user selects a product and quantity of the product, the amount which is calculated by (unit price * quantity) is put into the amount field.</w:t>
      </w:r>
    </w:p>
    <w:p w14:paraId="30378EAF" w14:textId="5BEF851B" w:rsidR="00F55CB4" w:rsidRDefault="00F55CB4" w:rsidP="00B178C7">
      <w:pPr>
        <w:pStyle w:val="Heading5"/>
      </w:pPr>
      <w:r>
        <w:t>Realtime row addition</w:t>
      </w:r>
    </w:p>
    <w:p w14:paraId="402E6EFD" w14:textId="41C06EA1" w:rsidR="001355DD" w:rsidRDefault="001355DD" w:rsidP="001355DD">
      <w:r>
        <w:t xml:space="preserve">There are some input forms where the user needs to insert data with using a single form for every record. This way of data entering comes in handy when there are multiple records to be added with little differences. </w:t>
      </w:r>
    </w:p>
    <w:p w14:paraId="0E60DD69" w14:textId="1B15638D" w:rsidR="001355DD" w:rsidRPr="001355DD" w:rsidRDefault="00244E0B" w:rsidP="001355DD">
      <w:r>
        <w:t>W</w:t>
      </w:r>
      <w:r w:rsidR="001355DD">
        <w:t>hen the user finishes adding data to a row and needs to add another row to the table</w:t>
      </w:r>
      <w:r>
        <w:t>, usually the information in that row is processed, and transferred to the database before adding the new row. But that method takes time to add a new row and the user would have to be waiting until the backend process is being done. But the Realtime row addition stores the row data temporarily then submits all the table data to the database at the end of user interaction. Which results in better user experience and very less network usage.</w:t>
      </w:r>
    </w:p>
    <w:p w14:paraId="6054889E" w14:textId="62030C4A" w:rsidR="00F55CB4" w:rsidRDefault="00F55CB4" w:rsidP="00B178C7">
      <w:pPr>
        <w:pStyle w:val="Heading4"/>
      </w:pPr>
      <w:r>
        <w:t>Modal Dialogs</w:t>
      </w:r>
    </w:p>
    <w:p w14:paraId="6AA27778" w14:textId="2E64A968" w:rsidR="00244E0B" w:rsidRPr="00244E0B" w:rsidRDefault="00244E0B" w:rsidP="00244E0B">
      <w:r>
        <w:t>Modal dialogs are the ones which opens above the existing page in order to show/ edit detailed information about a chosen element such as a client, product etc. These modal dialogs can contain all the elements described above and this helps the user to focus on the information and gives the user impression/ visual cue</w:t>
      </w:r>
      <w:r w:rsidR="00105AE4">
        <w:t>,</w:t>
      </w:r>
      <w:r>
        <w:t xml:space="preserve"> that the displayed information has a different combination from the previous page.</w:t>
      </w:r>
    </w:p>
    <w:p w14:paraId="085DF79C" w14:textId="7E2213DD" w:rsidR="00F55CB4" w:rsidRDefault="00F55CB4" w:rsidP="00B178C7">
      <w:pPr>
        <w:pStyle w:val="Heading4"/>
      </w:pPr>
      <w:r>
        <w:t>Visual Ques and effects</w:t>
      </w:r>
    </w:p>
    <w:p w14:paraId="065AFF3B" w14:textId="00C73A34" w:rsidR="006A2AC5" w:rsidRDefault="00105AE4" w:rsidP="006A2AC5">
      <w:r>
        <w:t xml:space="preserve">The UI is designed to give the user a special awareness inside the page so that he gets an idea where to look and what to do next subconsciously. Effects like button hover effects, toggle on off buttons, collapsing and expanding menus helps to give that impression better. Also, the </w:t>
      </w:r>
      <w:r w:rsidR="00B47610">
        <w:t>response speed and animation speed are adjusted to give a better user experience.</w:t>
      </w:r>
    </w:p>
    <w:p w14:paraId="30E475C2" w14:textId="4D2192F0" w:rsidR="00B47610" w:rsidRDefault="00B47610" w:rsidP="006A2AC5">
      <w:r>
        <w:t>The application has a high contrast dark mode theme and it cannot be changed soon.</w:t>
      </w:r>
    </w:p>
    <w:p w14:paraId="1C0EDB54" w14:textId="443B1940" w:rsidR="00B178C7" w:rsidRDefault="00B178C7" w:rsidP="00B178C7">
      <w:pPr>
        <w:pStyle w:val="Heading3"/>
      </w:pPr>
      <w:r>
        <w:t>3.1.2 Hardware Interfaces</w:t>
      </w:r>
    </w:p>
    <w:p w14:paraId="2A447468" w14:textId="3F7AEDF7" w:rsidR="00B178C7" w:rsidRPr="00B178C7" w:rsidRDefault="00B178C7" w:rsidP="00B178C7">
      <w:r>
        <w:t>A part from a working computer system and an internet connection, using a printer is suggested as an external device for printing reports and invoices.</w:t>
      </w:r>
    </w:p>
    <w:p w14:paraId="209C72E1" w14:textId="655CC1A0" w:rsidR="00B178C7" w:rsidRDefault="00B178C7" w:rsidP="00B178C7">
      <w:pPr>
        <w:pStyle w:val="Heading3"/>
      </w:pPr>
      <w:r>
        <w:t>3.1.3 Software Interfaces</w:t>
      </w:r>
    </w:p>
    <w:p w14:paraId="327CFEAD" w14:textId="6C80E2D5" w:rsidR="00B178C7" w:rsidRDefault="00B178C7" w:rsidP="00B178C7">
      <w:r>
        <w:t>Any updated web browser can run the application but this has been tested only in Google Chrome. No other software is needed.</w:t>
      </w:r>
    </w:p>
    <w:p w14:paraId="18D37550" w14:textId="0A8D029A" w:rsidR="00B178C7" w:rsidRDefault="00DC7832" w:rsidP="00DC7832">
      <w:pPr>
        <w:pStyle w:val="Heading2"/>
      </w:pPr>
      <w:r>
        <w:lastRenderedPageBreak/>
        <w:t>3.2 Entity Relationship Diagram (ERD)</w:t>
      </w:r>
    </w:p>
    <w:p w14:paraId="5EA97355" w14:textId="77777777" w:rsidR="00DC7832" w:rsidRPr="00DC7832" w:rsidRDefault="00DC7832" w:rsidP="00DC7832"/>
    <w:sectPr w:rsidR="00DC7832" w:rsidRPr="00DC7832"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52364" w14:textId="77777777" w:rsidR="00833ACA" w:rsidRDefault="00833ACA" w:rsidP="00C6554A">
      <w:pPr>
        <w:spacing w:before="0" w:after="0" w:line="240" w:lineRule="auto"/>
      </w:pPr>
      <w:r>
        <w:separator/>
      </w:r>
    </w:p>
  </w:endnote>
  <w:endnote w:type="continuationSeparator" w:id="0">
    <w:p w14:paraId="11CF7828" w14:textId="77777777" w:rsidR="00833ACA" w:rsidRDefault="00833ACA"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C15905" w:rsidRDefault="00C1590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49B7A" w14:textId="77777777" w:rsidR="00833ACA" w:rsidRDefault="00833ACA" w:rsidP="00C6554A">
      <w:pPr>
        <w:spacing w:before="0" w:after="0" w:line="240" w:lineRule="auto"/>
      </w:pPr>
      <w:r>
        <w:separator/>
      </w:r>
    </w:p>
  </w:footnote>
  <w:footnote w:type="continuationSeparator" w:id="0">
    <w:p w14:paraId="5EB20ED5" w14:textId="77777777" w:rsidR="00833ACA" w:rsidRDefault="00833ACA"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23" type="#_x0000_t75" style="width:415pt;height:431.3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325D32"/>
    <w:multiLevelType w:val="hybridMultilevel"/>
    <w:tmpl w:val="37065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9951600"/>
    <w:multiLevelType w:val="hybridMultilevel"/>
    <w:tmpl w:val="602261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0A4"/>
    <w:multiLevelType w:val="multilevel"/>
    <w:tmpl w:val="CB9EFE02"/>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20"/>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9"/>
  </w:num>
  <w:num w:numId="19">
    <w:abstractNumId w:val="14"/>
  </w:num>
  <w:num w:numId="20">
    <w:abstractNumId w:val="16"/>
  </w:num>
  <w:num w:numId="21">
    <w:abstractNumId w:val="17"/>
  </w:num>
  <w:num w:numId="22">
    <w:abstractNumId w:val="13"/>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243C6"/>
    <w:rsid w:val="000401F4"/>
    <w:rsid w:val="0005179B"/>
    <w:rsid w:val="000801F9"/>
    <w:rsid w:val="000A6C69"/>
    <w:rsid w:val="000B66D9"/>
    <w:rsid w:val="000B767B"/>
    <w:rsid w:val="000C13E2"/>
    <w:rsid w:val="000D34EF"/>
    <w:rsid w:val="000E03B8"/>
    <w:rsid w:val="000E388E"/>
    <w:rsid w:val="000E4A6A"/>
    <w:rsid w:val="000F18C7"/>
    <w:rsid w:val="000F39CE"/>
    <w:rsid w:val="000F4DEF"/>
    <w:rsid w:val="00105AE4"/>
    <w:rsid w:val="001201AC"/>
    <w:rsid w:val="001231EB"/>
    <w:rsid w:val="00130D41"/>
    <w:rsid w:val="001352CA"/>
    <w:rsid w:val="001355DD"/>
    <w:rsid w:val="001546EF"/>
    <w:rsid w:val="00173701"/>
    <w:rsid w:val="00181CF4"/>
    <w:rsid w:val="001920F6"/>
    <w:rsid w:val="00195230"/>
    <w:rsid w:val="001C7543"/>
    <w:rsid w:val="001D7F5D"/>
    <w:rsid w:val="001E7720"/>
    <w:rsid w:val="00205255"/>
    <w:rsid w:val="0024074B"/>
    <w:rsid w:val="00244E0B"/>
    <w:rsid w:val="002554CD"/>
    <w:rsid w:val="00293B83"/>
    <w:rsid w:val="002B4294"/>
    <w:rsid w:val="002C21CD"/>
    <w:rsid w:val="002C432D"/>
    <w:rsid w:val="002D67CB"/>
    <w:rsid w:val="003246FB"/>
    <w:rsid w:val="00331658"/>
    <w:rsid w:val="00333D0D"/>
    <w:rsid w:val="0033454C"/>
    <w:rsid w:val="00364F2D"/>
    <w:rsid w:val="00366119"/>
    <w:rsid w:val="0037011E"/>
    <w:rsid w:val="003775AB"/>
    <w:rsid w:val="0039580B"/>
    <w:rsid w:val="0039787F"/>
    <w:rsid w:val="003C755E"/>
    <w:rsid w:val="003D414C"/>
    <w:rsid w:val="003E4B19"/>
    <w:rsid w:val="003E4C12"/>
    <w:rsid w:val="003E56D2"/>
    <w:rsid w:val="003F2E33"/>
    <w:rsid w:val="0040435A"/>
    <w:rsid w:val="004573A2"/>
    <w:rsid w:val="0046521C"/>
    <w:rsid w:val="00470947"/>
    <w:rsid w:val="00483320"/>
    <w:rsid w:val="00483518"/>
    <w:rsid w:val="0049531A"/>
    <w:rsid w:val="004A640E"/>
    <w:rsid w:val="004B4A7A"/>
    <w:rsid w:val="004C049F"/>
    <w:rsid w:val="004C105D"/>
    <w:rsid w:val="004D693E"/>
    <w:rsid w:val="004D6D06"/>
    <w:rsid w:val="004E558B"/>
    <w:rsid w:val="004F0577"/>
    <w:rsid w:val="005000E2"/>
    <w:rsid w:val="005010DB"/>
    <w:rsid w:val="0050523E"/>
    <w:rsid w:val="005337DD"/>
    <w:rsid w:val="00533E67"/>
    <w:rsid w:val="00590B7B"/>
    <w:rsid w:val="005A34DD"/>
    <w:rsid w:val="005B1B3E"/>
    <w:rsid w:val="005C337D"/>
    <w:rsid w:val="005E305A"/>
    <w:rsid w:val="005F3972"/>
    <w:rsid w:val="00600F5F"/>
    <w:rsid w:val="006259B0"/>
    <w:rsid w:val="00632CC8"/>
    <w:rsid w:val="00633457"/>
    <w:rsid w:val="00647742"/>
    <w:rsid w:val="0065344C"/>
    <w:rsid w:val="00662407"/>
    <w:rsid w:val="006637B6"/>
    <w:rsid w:val="00697510"/>
    <w:rsid w:val="006A2AC5"/>
    <w:rsid w:val="006A3CE7"/>
    <w:rsid w:val="006B552A"/>
    <w:rsid w:val="006B7428"/>
    <w:rsid w:val="006D633D"/>
    <w:rsid w:val="006E5800"/>
    <w:rsid w:val="006E6EFA"/>
    <w:rsid w:val="006F34B1"/>
    <w:rsid w:val="007006B0"/>
    <w:rsid w:val="00721DC2"/>
    <w:rsid w:val="00724DCC"/>
    <w:rsid w:val="00732BF9"/>
    <w:rsid w:val="00750459"/>
    <w:rsid w:val="007545B5"/>
    <w:rsid w:val="00797F0D"/>
    <w:rsid w:val="007C05F0"/>
    <w:rsid w:val="007D08D1"/>
    <w:rsid w:val="007D79EE"/>
    <w:rsid w:val="00806141"/>
    <w:rsid w:val="00833ACA"/>
    <w:rsid w:val="008347B0"/>
    <w:rsid w:val="00863562"/>
    <w:rsid w:val="00867E50"/>
    <w:rsid w:val="008749AD"/>
    <w:rsid w:val="00886137"/>
    <w:rsid w:val="0089186E"/>
    <w:rsid w:val="008970CD"/>
    <w:rsid w:val="008B61A5"/>
    <w:rsid w:val="008B7215"/>
    <w:rsid w:val="008D243C"/>
    <w:rsid w:val="008D2BB1"/>
    <w:rsid w:val="008F62AA"/>
    <w:rsid w:val="00904796"/>
    <w:rsid w:val="00917FCB"/>
    <w:rsid w:val="00926F74"/>
    <w:rsid w:val="00933C1D"/>
    <w:rsid w:val="009445ED"/>
    <w:rsid w:val="0098304A"/>
    <w:rsid w:val="009C1365"/>
    <w:rsid w:val="00A1099A"/>
    <w:rsid w:val="00A47DAE"/>
    <w:rsid w:val="00A613D4"/>
    <w:rsid w:val="00A61C65"/>
    <w:rsid w:val="00A63857"/>
    <w:rsid w:val="00A71227"/>
    <w:rsid w:val="00AA5EAA"/>
    <w:rsid w:val="00AD1836"/>
    <w:rsid w:val="00AD23C7"/>
    <w:rsid w:val="00AE1C3D"/>
    <w:rsid w:val="00AF0AAF"/>
    <w:rsid w:val="00B178C7"/>
    <w:rsid w:val="00B24E96"/>
    <w:rsid w:val="00B30EF6"/>
    <w:rsid w:val="00B34561"/>
    <w:rsid w:val="00B47610"/>
    <w:rsid w:val="00B851EB"/>
    <w:rsid w:val="00B87480"/>
    <w:rsid w:val="00B93B97"/>
    <w:rsid w:val="00BA2A5E"/>
    <w:rsid w:val="00BA495B"/>
    <w:rsid w:val="00BD539E"/>
    <w:rsid w:val="00BE307E"/>
    <w:rsid w:val="00C048CF"/>
    <w:rsid w:val="00C15905"/>
    <w:rsid w:val="00C36DAC"/>
    <w:rsid w:val="00C61884"/>
    <w:rsid w:val="00C6554A"/>
    <w:rsid w:val="00C73291"/>
    <w:rsid w:val="00C76DAD"/>
    <w:rsid w:val="00C93A21"/>
    <w:rsid w:val="00CF4109"/>
    <w:rsid w:val="00CF50EA"/>
    <w:rsid w:val="00CF74EB"/>
    <w:rsid w:val="00D01B97"/>
    <w:rsid w:val="00D10843"/>
    <w:rsid w:val="00D343FA"/>
    <w:rsid w:val="00D42147"/>
    <w:rsid w:val="00D52535"/>
    <w:rsid w:val="00D644A0"/>
    <w:rsid w:val="00DC2B8E"/>
    <w:rsid w:val="00DC36A2"/>
    <w:rsid w:val="00DC7832"/>
    <w:rsid w:val="00DE6076"/>
    <w:rsid w:val="00DE72FA"/>
    <w:rsid w:val="00E06678"/>
    <w:rsid w:val="00E109A1"/>
    <w:rsid w:val="00E17DE8"/>
    <w:rsid w:val="00E45456"/>
    <w:rsid w:val="00E84851"/>
    <w:rsid w:val="00E871AF"/>
    <w:rsid w:val="00EA1A46"/>
    <w:rsid w:val="00EC21B5"/>
    <w:rsid w:val="00EC579F"/>
    <w:rsid w:val="00ED5EAB"/>
    <w:rsid w:val="00ED7C44"/>
    <w:rsid w:val="00EF45B5"/>
    <w:rsid w:val="00F16F84"/>
    <w:rsid w:val="00F25C5C"/>
    <w:rsid w:val="00F30B99"/>
    <w:rsid w:val="00F461A6"/>
    <w:rsid w:val="00F462C4"/>
    <w:rsid w:val="00F55CB4"/>
    <w:rsid w:val="00FB3E8D"/>
    <w:rsid w:val="00FB4ECF"/>
    <w:rsid w:val="00FC3048"/>
    <w:rsid w:val="00FD24F4"/>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80"/>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0234">
      <w:bodyDiv w:val="1"/>
      <w:marLeft w:val="0"/>
      <w:marRight w:val="0"/>
      <w:marTop w:val="0"/>
      <w:marBottom w:val="0"/>
      <w:divBdr>
        <w:top w:val="none" w:sz="0" w:space="0" w:color="auto"/>
        <w:left w:val="none" w:sz="0" w:space="0" w:color="auto"/>
        <w:bottom w:val="none" w:sz="0" w:space="0" w:color="auto"/>
        <w:right w:val="none" w:sz="0" w:space="0" w:color="auto"/>
      </w:divBdr>
    </w:div>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025903139">
      <w:bodyDiv w:val="1"/>
      <w:marLeft w:val="0"/>
      <w:marRight w:val="0"/>
      <w:marTop w:val="0"/>
      <w:marBottom w:val="0"/>
      <w:divBdr>
        <w:top w:val="none" w:sz="0" w:space="0" w:color="auto"/>
        <w:left w:val="none" w:sz="0" w:space="0" w:color="auto"/>
        <w:bottom w:val="none" w:sz="0" w:space="0" w:color="auto"/>
        <w:right w:val="none" w:sz="0" w:space="0" w:color="auto"/>
      </w:divBdr>
      <w:divsChild>
        <w:div w:id="2008706737">
          <w:marLeft w:val="0"/>
          <w:marRight w:val="0"/>
          <w:marTop w:val="0"/>
          <w:marBottom w:val="0"/>
          <w:divBdr>
            <w:top w:val="none" w:sz="0" w:space="0" w:color="auto"/>
            <w:left w:val="none" w:sz="0" w:space="0" w:color="auto"/>
            <w:bottom w:val="none" w:sz="0" w:space="0" w:color="auto"/>
            <w:right w:val="none" w:sz="0" w:space="0" w:color="auto"/>
          </w:divBdr>
        </w:div>
      </w:divsChild>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4CFEC-4849-4726-BE61-CC8FE9153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7578</TotalTime>
  <Pages>64</Pages>
  <Words>11386</Words>
  <Characters>64903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29</cp:revision>
  <cp:lastPrinted>2020-05-07T13:51:00Z</cp:lastPrinted>
  <dcterms:created xsi:type="dcterms:W3CDTF">2020-04-26T15:41:00Z</dcterms:created>
  <dcterms:modified xsi:type="dcterms:W3CDTF">2020-05-07T13:56:00Z</dcterms:modified>
</cp:coreProperties>
</file>